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D1216" w14:textId="77777777" w:rsidR="00743FC7" w:rsidRPr="000575FB" w:rsidRDefault="00743FC7">
      <w:pPr>
        <w:spacing w:after="0"/>
        <w:jc w:val="left"/>
        <w:rPr>
          <w:lang w:val="en-GB"/>
        </w:rPr>
      </w:pPr>
    </w:p>
    <w:p w14:paraId="2DCB8E91" w14:textId="77777777" w:rsidR="00743FC7" w:rsidRPr="000575FB" w:rsidRDefault="00743FC7" w:rsidP="00743FC7">
      <w:pPr>
        <w:pStyle w:val="Title"/>
        <w:rPr>
          <w:lang w:val="en-GB"/>
        </w:rPr>
      </w:pPr>
      <w:bookmarkStart w:id="0" w:name="_Toc345343561"/>
      <w:r w:rsidRPr="000575FB">
        <w:rPr>
          <w:lang w:val="en-GB"/>
        </w:rPr>
        <w:t>Libdigidocpp Programmer’s Guide</w:t>
      </w:r>
      <w:bookmarkEnd w:id="0"/>
    </w:p>
    <w:p w14:paraId="75290978" w14:textId="47350C09" w:rsidR="00743FC7" w:rsidRPr="000575FB" w:rsidRDefault="00743FC7" w:rsidP="00743FC7">
      <w:pPr>
        <w:spacing w:before="1700" w:line="360" w:lineRule="auto"/>
        <w:ind w:right="567"/>
        <w:contextualSpacing/>
        <w:jc w:val="right"/>
        <w:rPr>
          <w:rFonts w:ascii="Helvetica 65" w:hAnsi="Helvetica 65"/>
          <w:sz w:val="24"/>
          <w:lang w:val="en-GB"/>
        </w:rPr>
      </w:pPr>
      <w:r w:rsidRPr="000575FB">
        <w:rPr>
          <w:rFonts w:ascii="Helvetica 65" w:hAnsi="Helvetica 65"/>
          <w:sz w:val="24"/>
          <w:lang w:val="en-GB"/>
        </w:rPr>
        <w:t xml:space="preserve">Document Version: </w:t>
      </w:r>
      <w:r w:rsidR="00E053C2" w:rsidRPr="000575FB">
        <w:rPr>
          <w:rFonts w:ascii="Helvetica 65" w:hAnsi="Helvetica 65"/>
          <w:sz w:val="24"/>
          <w:lang w:val="en-GB"/>
        </w:rPr>
        <w:t>1.</w:t>
      </w:r>
      <w:r w:rsidR="00FC7051">
        <w:rPr>
          <w:rFonts w:ascii="Helvetica 65" w:hAnsi="Helvetica 65"/>
          <w:sz w:val="24"/>
          <w:lang w:val="en-GB"/>
        </w:rPr>
        <w:t>3</w:t>
      </w:r>
    </w:p>
    <w:p w14:paraId="425D34A8" w14:textId="77777777" w:rsidR="00743FC7" w:rsidRPr="000575FB" w:rsidRDefault="00743FC7" w:rsidP="00743FC7">
      <w:pPr>
        <w:spacing w:before="1700" w:line="360" w:lineRule="auto"/>
        <w:ind w:right="567"/>
        <w:contextualSpacing/>
        <w:jc w:val="right"/>
        <w:rPr>
          <w:rFonts w:ascii="Helvetica 65" w:hAnsi="Helvetica 65"/>
          <w:sz w:val="24"/>
          <w:lang w:val="en-GB"/>
        </w:rPr>
      </w:pPr>
      <w:r w:rsidRPr="000575FB">
        <w:rPr>
          <w:rFonts w:ascii="Helvetica 65" w:hAnsi="Helvetica 65"/>
          <w:sz w:val="24"/>
          <w:lang w:val="en-GB"/>
        </w:rPr>
        <w:t>Library Version:  3.8</w:t>
      </w:r>
    </w:p>
    <w:p w14:paraId="0CB9F8CF" w14:textId="4AFDF805" w:rsidR="00743FC7" w:rsidRPr="000575FB" w:rsidRDefault="00743FC7" w:rsidP="00743FC7">
      <w:pPr>
        <w:spacing w:before="1700" w:line="360" w:lineRule="auto"/>
        <w:ind w:right="567"/>
        <w:contextualSpacing/>
        <w:jc w:val="right"/>
        <w:rPr>
          <w:rFonts w:ascii="Helvetica 65" w:hAnsi="Helvetica 65"/>
          <w:sz w:val="24"/>
          <w:lang w:val="en-GB"/>
        </w:rPr>
      </w:pPr>
      <w:r w:rsidRPr="000575FB">
        <w:rPr>
          <w:rFonts w:ascii="Helvetica 65" w:hAnsi="Helvetica 65"/>
          <w:sz w:val="24"/>
          <w:lang w:val="en-GB"/>
        </w:rPr>
        <w:t xml:space="preserve">Last update:  </w:t>
      </w:r>
      <w:r w:rsidR="00FC7051">
        <w:rPr>
          <w:rFonts w:ascii="Helvetica 65" w:hAnsi="Helvetica 65"/>
          <w:sz w:val="24"/>
          <w:lang w:val="en-GB"/>
        </w:rPr>
        <w:t>09</w:t>
      </w:r>
      <w:r w:rsidR="003670F9" w:rsidRPr="000575FB">
        <w:rPr>
          <w:rFonts w:ascii="Helvetica 65" w:hAnsi="Helvetica 65"/>
          <w:sz w:val="24"/>
          <w:lang w:val="en-GB"/>
        </w:rPr>
        <w:t>.</w:t>
      </w:r>
      <w:r w:rsidR="00FC7051">
        <w:rPr>
          <w:rFonts w:ascii="Helvetica 65" w:hAnsi="Helvetica 65"/>
          <w:sz w:val="24"/>
          <w:lang w:val="en-GB"/>
        </w:rPr>
        <w:t>12</w:t>
      </w:r>
      <w:r w:rsidR="003670F9" w:rsidRPr="000575FB">
        <w:rPr>
          <w:rFonts w:ascii="Helvetica 65" w:hAnsi="Helvetica 65"/>
          <w:sz w:val="24"/>
          <w:lang w:val="en-GB"/>
        </w:rPr>
        <w:t>.2013</w:t>
      </w:r>
    </w:p>
    <w:p w14:paraId="558AE6A1" w14:textId="77777777" w:rsidR="00743FC7" w:rsidRPr="000575FB" w:rsidRDefault="00743FC7" w:rsidP="00743FC7">
      <w:pPr>
        <w:rPr>
          <w:rFonts w:ascii="Helvetica 65" w:hAnsi="Helvetica 65" w:cs="Arial"/>
          <w:kern w:val="32"/>
          <w:sz w:val="32"/>
          <w:szCs w:val="32"/>
          <w:lang w:val="en-GB"/>
        </w:rPr>
      </w:pPr>
      <w:r w:rsidRPr="000575FB">
        <w:rPr>
          <w:lang w:val="en-GB"/>
        </w:rPr>
        <w:br w:type="page"/>
      </w:r>
    </w:p>
    <w:p w14:paraId="4CBE88A0" w14:textId="77777777" w:rsidR="00B36D98" w:rsidRPr="00A1203F" w:rsidRDefault="00B36D98" w:rsidP="00B36D98">
      <w:pPr>
        <w:rPr>
          <w:lang w:val="en-GB"/>
        </w:rPr>
      </w:pPr>
      <w:bookmarkStart w:id="1" w:name="_Toc345343562"/>
    </w:p>
    <w:p w14:paraId="448C4FAC" w14:textId="77777777" w:rsidR="00743FC7" w:rsidRPr="000575FB" w:rsidRDefault="00743FC7" w:rsidP="00563AF7">
      <w:pPr>
        <w:pStyle w:val="Heading1"/>
        <w:numPr>
          <w:ilvl w:val="0"/>
          <w:numId w:val="11"/>
        </w:numPr>
      </w:pPr>
      <w:bookmarkStart w:id="2" w:name="_Ref351731567"/>
      <w:bookmarkStart w:id="3" w:name="_Toc374444599"/>
      <w:r w:rsidRPr="000575FB">
        <w:t>Document versions</w:t>
      </w:r>
      <w:bookmarkEnd w:id="1"/>
      <w:bookmarkEnd w:id="2"/>
      <w:bookmarkEnd w:id="3"/>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743FC7" w:rsidRPr="00A1203F" w14:paraId="0AD4C60E" w14:textId="77777777" w:rsidTr="0081253A">
        <w:trPr>
          <w:trHeight w:val="255"/>
        </w:trPr>
        <w:tc>
          <w:tcPr>
            <w:tcW w:w="8115" w:type="dxa"/>
            <w:gridSpan w:val="2"/>
            <w:shd w:val="clear" w:color="auto" w:fill="333333"/>
            <w:noWrap/>
            <w:vAlign w:val="bottom"/>
          </w:tcPr>
          <w:p w14:paraId="55D94263" w14:textId="77777777" w:rsidR="00743FC7" w:rsidRPr="000575FB" w:rsidRDefault="00743FC7" w:rsidP="0081253A">
            <w:pPr>
              <w:rPr>
                <w:rFonts w:cs="Arial"/>
                <w:b/>
                <w:bCs/>
                <w:color w:val="FFFFFF"/>
                <w:szCs w:val="20"/>
                <w:lang w:val="en-GB"/>
              </w:rPr>
            </w:pPr>
            <w:r w:rsidRPr="000575FB">
              <w:rPr>
                <w:rFonts w:cs="Arial"/>
                <w:b/>
                <w:bCs/>
                <w:color w:val="FFFFFF"/>
                <w:szCs w:val="20"/>
                <w:lang w:val="en-GB"/>
              </w:rPr>
              <w:t>Document information</w:t>
            </w:r>
          </w:p>
        </w:tc>
      </w:tr>
      <w:tr w:rsidR="00743FC7" w:rsidRPr="00A1203F" w14:paraId="29299911" w14:textId="77777777" w:rsidTr="0081253A">
        <w:trPr>
          <w:trHeight w:val="255"/>
        </w:trPr>
        <w:tc>
          <w:tcPr>
            <w:tcW w:w="2715" w:type="dxa"/>
            <w:shd w:val="clear" w:color="auto" w:fill="auto"/>
            <w:noWrap/>
            <w:vAlign w:val="center"/>
          </w:tcPr>
          <w:p w14:paraId="1FBEC4C1" w14:textId="77777777" w:rsidR="00743FC7" w:rsidRPr="000575FB" w:rsidRDefault="00743FC7" w:rsidP="0081253A">
            <w:pPr>
              <w:jc w:val="left"/>
              <w:rPr>
                <w:rFonts w:cs="Arial"/>
                <w:szCs w:val="20"/>
                <w:lang w:val="en-GB"/>
              </w:rPr>
            </w:pPr>
            <w:r w:rsidRPr="000575FB">
              <w:rPr>
                <w:rFonts w:cs="Arial"/>
                <w:szCs w:val="20"/>
                <w:lang w:val="en-GB"/>
              </w:rPr>
              <w:t>Created on</w:t>
            </w:r>
          </w:p>
        </w:tc>
        <w:tc>
          <w:tcPr>
            <w:tcW w:w="5400" w:type="dxa"/>
            <w:shd w:val="clear" w:color="auto" w:fill="auto"/>
            <w:noWrap/>
            <w:vAlign w:val="center"/>
          </w:tcPr>
          <w:p w14:paraId="748EE665" w14:textId="77777777" w:rsidR="00743FC7" w:rsidRPr="000575FB" w:rsidRDefault="00705FBB" w:rsidP="0081253A">
            <w:pPr>
              <w:jc w:val="left"/>
              <w:rPr>
                <w:rFonts w:cs="Arial"/>
                <w:szCs w:val="20"/>
                <w:lang w:val="en-GB"/>
              </w:rPr>
            </w:pPr>
            <w:r w:rsidRPr="000575FB">
              <w:rPr>
                <w:rFonts w:cs="Arial"/>
                <w:szCs w:val="20"/>
                <w:lang w:val="en-GB"/>
              </w:rPr>
              <w:t>14.03.2013</w:t>
            </w:r>
          </w:p>
        </w:tc>
      </w:tr>
      <w:tr w:rsidR="00743FC7" w:rsidRPr="00A1203F" w14:paraId="146A617D" w14:textId="77777777" w:rsidTr="0081253A">
        <w:trPr>
          <w:trHeight w:val="270"/>
        </w:trPr>
        <w:tc>
          <w:tcPr>
            <w:tcW w:w="2715" w:type="dxa"/>
            <w:shd w:val="clear" w:color="auto" w:fill="auto"/>
            <w:noWrap/>
            <w:vAlign w:val="center"/>
          </w:tcPr>
          <w:p w14:paraId="3BE1FC10" w14:textId="77777777" w:rsidR="00743FC7" w:rsidRPr="000575FB" w:rsidRDefault="00743FC7" w:rsidP="0081253A">
            <w:pPr>
              <w:jc w:val="left"/>
              <w:rPr>
                <w:rFonts w:cs="Arial"/>
                <w:szCs w:val="20"/>
                <w:lang w:val="en-GB"/>
              </w:rPr>
            </w:pPr>
            <w:r w:rsidRPr="000575FB">
              <w:rPr>
                <w:rFonts w:cs="Arial"/>
                <w:szCs w:val="20"/>
                <w:lang w:val="en-GB"/>
              </w:rPr>
              <w:t>Reference</w:t>
            </w:r>
          </w:p>
        </w:tc>
        <w:tc>
          <w:tcPr>
            <w:tcW w:w="5400" w:type="dxa"/>
            <w:shd w:val="clear" w:color="auto" w:fill="auto"/>
            <w:noWrap/>
            <w:vAlign w:val="center"/>
          </w:tcPr>
          <w:p w14:paraId="678FD850" w14:textId="77777777" w:rsidR="00743FC7" w:rsidRPr="000575FB" w:rsidRDefault="00743FC7" w:rsidP="0081253A">
            <w:pPr>
              <w:jc w:val="left"/>
              <w:rPr>
                <w:rFonts w:cs="Arial"/>
                <w:szCs w:val="20"/>
                <w:lang w:val="en-GB"/>
              </w:rPr>
            </w:pPr>
            <w:r w:rsidRPr="000575FB">
              <w:rPr>
                <w:rFonts w:cs="Arial"/>
                <w:szCs w:val="20"/>
                <w:lang w:val="en-GB"/>
              </w:rPr>
              <w:t>Libdigidocpp Programmer’s Guide</w:t>
            </w:r>
          </w:p>
        </w:tc>
      </w:tr>
      <w:tr w:rsidR="00743FC7" w:rsidRPr="00A1203F" w14:paraId="5837F066" w14:textId="77777777" w:rsidTr="0081253A">
        <w:trPr>
          <w:trHeight w:val="270"/>
        </w:trPr>
        <w:tc>
          <w:tcPr>
            <w:tcW w:w="2715" w:type="dxa"/>
            <w:shd w:val="clear" w:color="auto" w:fill="auto"/>
            <w:noWrap/>
            <w:vAlign w:val="center"/>
          </w:tcPr>
          <w:p w14:paraId="502AA584" w14:textId="77777777" w:rsidR="00743FC7" w:rsidRPr="000575FB" w:rsidRDefault="00743FC7" w:rsidP="0081253A">
            <w:pPr>
              <w:jc w:val="left"/>
              <w:rPr>
                <w:rFonts w:cs="Arial"/>
                <w:szCs w:val="20"/>
                <w:lang w:val="en-GB"/>
              </w:rPr>
            </w:pPr>
            <w:r w:rsidRPr="000575FB">
              <w:rPr>
                <w:rFonts w:cs="Arial"/>
                <w:szCs w:val="20"/>
                <w:lang w:val="en-GB"/>
              </w:rPr>
              <w:t>Receiver</w:t>
            </w:r>
          </w:p>
        </w:tc>
        <w:tc>
          <w:tcPr>
            <w:tcW w:w="5400" w:type="dxa"/>
            <w:shd w:val="clear" w:color="auto" w:fill="auto"/>
            <w:noWrap/>
            <w:vAlign w:val="center"/>
          </w:tcPr>
          <w:p w14:paraId="0F1CA022" w14:textId="77777777" w:rsidR="00743FC7" w:rsidRPr="000575FB" w:rsidRDefault="00743FC7" w:rsidP="0081253A">
            <w:pPr>
              <w:jc w:val="left"/>
              <w:rPr>
                <w:rFonts w:cs="Arial"/>
                <w:szCs w:val="20"/>
                <w:lang w:val="en-GB"/>
              </w:rPr>
            </w:pPr>
            <w:r w:rsidRPr="000575FB">
              <w:rPr>
                <w:rFonts w:cs="Arial"/>
                <w:szCs w:val="20"/>
                <w:lang w:val="en-GB"/>
              </w:rPr>
              <w:t>Sertifitseerimiskeskus AS</w:t>
            </w:r>
          </w:p>
        </w:tc>
      </w:tr>
      <w:tr w:rsidR="00743FC7" w:rsidRPr="00A1203F" w14:paraId="586D9342" w14:textId="77777777" w:rsidTr="0081253A">
        <w:trPr>
          <w:trHeight w:val="270"/>
        </w:trPr>
        <w:tc>
          <w:tcPr>
            <w:tcW w:w="2715" w:type="dxa"/>
            <w:shd w:val="clear" w:color="auto" w:fill="auto"/>
            <w:noWrap/>
            <w:vAlign w:val="center"/>
          </w:tcPr>
          <w:p w14:paraId="750E4DCC" w14:textId="77777777" w:rsidR="00743FC7" w:rsidRPr="000575FB" w:rsidRDefault="00743FC7" w:rsidP="0081253A">
            <w:pPr>
              <w:jc w:val="left"/>
              <w:rPr>
                <w:rFonts w:cs="Arial"/>
                <w:szCs w:val="20"/>
                <w:lang w:val="en-GB"/>
              </w:rPr>
            </w:pPr>
            <w:r w:rsidRPr="000575FB">
              <w:rPr>
                <w:rFonts w:cs="Arial"/>
                <w:szCs w:val="20"/>
                <w:lang w:val="en-GB"/>
              </w:rPr>
              <w:t>Author</w:t>
            </w:r>
          </w:p>
        </w:tc>
        <w:tc>
          <w:tcPr>
            <w:tcW w:w="5400" w:type="dxa"/>
            <w:shd w:val="clear" w:color="auto" w:fill="auto"/>
            <w:noWrap/>
            <w:vAlign w:val="center"/>
          </w:tcPr>
          <w:p w14:paraId="40CB75A8" w14:textId="77777777" w:rsidR="00743FC7" w:rsidRPr="000575FB" w:rsidRDefault="00743FC7" w:rsidP="0081253A">
            <w:pPr>
              <w:jc w:val="left"/>
              <w:rPr>
                <w:rFonts w:cs="Arial"/>
                <w:szCs w:val="20"/>
                <w:lang w:val="en-GB"/>
              </w:rPr>
            </w:pPr>
            <w:r w:rsidRPr="000575FB">
              <w:rPr>
                <w:rFonts w:cs="Arial"/>
                <w:szCs w:val="20"/>
                <w:lang w:val="en-GB"/>
              </w:rPr>
              <w:t>Kristi Uukkivi</w:t>
            </w:r>
          </w:p>
        </w:tc>
      </w:tr>
      <w:tr w:rsidR="00743FC7" w:rsidRPr="00A1203F" w14:paraId="0893B9DB" w14:textId="77777777" w:rsidTr="0081253A">
        <w:trPr>
          <w:trHeight w:val="270"/>
        </w:trPr>
        <w:tc>
          <w:tcPr>
            <w:tcW w:w="2715" w:type="dxa"/>
            <w:shd w:val="clear" w:color="auto" w:fill="auto"/>
            <w:noWrap/>
            <w:vAlign w:val="center"/>
          </w:tcPr>
          <w:p w14:paraId="7EB73406" w14:textId="77777777" w:rsidR="00743FC7" w:rsidRPr="000575FB" w:rsidRDefault="00743FC7" w:rsidP="0081253A">
            <w:pPr>
              <w:jc w:val="left"/>
              <w:rPr>
                <w:rFonts w:cs="Arial"/>
                <w:szCs w:val="20"/>
                <w:lang w:val="en-GB"/>
              </w:rPr>
            </w:pPr>
            <w:r w:rsidRPr="000575FB">
              <w:rPr>
                <w:rFonts w:cs="Arial"/>
                <w:szCs w:val="20"/>
                <w:lang w:val="en-GB"/>
              </w:rPr>
              <w:t>Version</w:t>
            </w:r>
          </w:p>
        </w:tc>
        <w:tc>
          <w:tcPr>
            <w:tcW w:w="5400" w:type="dxa"/>
            <w:shd w:val="clear" w:color="auto" w:fill="auto"/>
            <w:noWrap/>
            <w:vAlign w:val="center"/>
          </w:tcPr>
          <w:p w14:paraId="5553BD58" w14:textId="0C20AA17" w:rsidR="00743FC7" w:rsidRPr="000575FB" w:rsidRDefault="00E053C2" w:rsidP="0081253A">
            <w:pPr>
              <w:jc w:val="left"/>
              <w:rPr>
                <w:rFonts w:cs="Arial"/>
                <w:szCs w:val="20"/>
                <w:lang w:val="en-GB"/>
              </w:rPr>
            </w:pPr>
            <w:r w:rsidRPr="000575FB">
              <w:rPr>
                <w:rFonts w:cs="Arial"/>
                <w:szCs w:val="20"/>
                <w:lang w:val="en-GB"/>
              </w:rPr>
              <w:t>1.</w:t>
            </w:r>
            <w:r w:rsidR="00FC7051">
              <w:rPr>
                <w:rFonts w:cs="Arial"/>
                <w:szCs w:val="20"/>
                <w:lang w:val="en-GB"/>
              </w:rPr>
              <w:t>3</w:t>
            </w:r>
          </w:p>
        </w:tc>
      </w:tr>
    </w:tbl>
    <w:p w14:paraId="264DB4B7" w14:textId="77777777" w:rsidR="00743FC7" w:rsidRPr="000575FB" w:rsidRDefault="00743FC7" w:rsidP="00743FC7">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743FC7" w:rsidRPr="00A1203F" w14:paraId="2F63E4B4" w14:textId="77777777" w:rsidTr="0081253A">
        <w:trPr>
          <w:trHeight w:val="255"/>
        </w:trPr>
        <w:tc>
          <w:tcPr>
            <w:tcW w:w="8115" w:type="dxa"/>
            <w:gridSpan w:val="3"/>
            <w:shd w:val="clear" w:color="auto" w:fill="333333"/>
            <w:noWrap/>
          </w:tcPr>
          <w:p w14:paraId="0E1AA620" w14:textId="77777777" w:rsidR="00743FC7" w:rsidRPr="000575FB" w:rsidRDefault="00743FC7" w:rsidP="0081253A">
            <w:pPr>
              <w:jc w:val="left"/>
              <w:rPr>
                <w:rFonts w:cs="Arial"/>
                <w:b/>
                <w:bCs/>
                <w:szCs w:val="20"/>
                <w:lang w:val="en-GB"/>
              </w:rPr>
            </w:pPr>
            <w:r w:rsidRPr="000575FB">
              <w:rPr>
                <w:rFonts w:cs="Arial"/>
                <w:b/>
                <w:bCs/>
                <w:szCs w:val="20"/>
                <w:lang w:val="en-GB"/>
              </w:rPr>
              <w:t>Version information</w:t>
            </w:r>
          </w:p>
        </w:tc>
      </w:tr>
      <w:tr w:rsidR="00743FC7" w:rsidRPr="00A1203F" w14:paraId="407D383C" w14:textId="77777777" w:rsidTr="0081253A">
        <w:trPr>
          <w:trHeight w:val="255"/>
        </w:trPr>
        <w:tc>
          <w:tcPr>
            <w:tcW w:w="1455" w:type="dxa"/>
            <w:shd w:val="clear" w:color="auto" w:fill="auto"/>
            <w:noWrap/>
          </w:tcPr>
          <w:p w14:paraId="2649A762" w14:textId="77777777" w:rsidR="00743FC7" w:rsidRPr="000575FB" w:rsidRDefault="00743FC7" w:rsidP="0081253A">
            <w:pPr>
              <w:jc w:val="left"/>
              <w:rPr>
                <w:rFonts w:cs="Arial"/>
                <w:b/>
                <w:szCs w:val="20"/>
                <w:lang w:val="en-GB"/>
              </w:rPr>
            </w:pPr>
            <w:r w:rsidRPr="000575FB">
              <w:rPr>
                <w:rFonts w:cs="Arial"/>
                <w:b/>
                <w:szCs w:val="20"/>
                <w:lang w:val="en-GB"/>
              </w:rPr>
              <w:t>Date</w:t>
            </w:r>
          </w:p>
        </w:tc>
        <w:tc>
          <w:tcPr>
            <w:tcW w:w="1080" w:type="dxa"/>
          </w:tcPr>
          <w:p w14:paraId="72A713D8" w14:textId="77777777" w:rsidR="00743FC7" w:rsidRPr="000575FB" w:rsidRDefault="00743FC7" w:rsidP="0081253A">
            <w:pPr>
              <w:jc w:val="center"/>
              <w:rPr>
                <w:rFonts w:cs="Arial"/>
                <w:b/>
                <w:szCs w:val="20"/>
                <w:lang w:val="en-GB"/>
              </w:rPr>
            </w:pPr>
            <w:r w:rsidRPr="000575FB">
              <w:rPr>
                <w:rFonts w:cs="Arial"/>
                <w:b/>
                <w:szCs w:val="20"/>
                <w:lang w:val="en-GB"/>
              </w:rPr>
              <w:t>Version</w:t>
            </w:r>
          </w:p>
        </w:tc>
        <w:tc>
          <w:tcPr>
            <w:tcW w:w="5580" w:type="dxa"/>
            <w:shd w:val="clear" w:color="auto" w:fill="auto"/>
            <w:noWrap/>
          </w:tcPr>
          <w:p w14:paraId="0EB13CFC" w14:textId="77777777" w:rsidR="00743FC7" w:rsidRPr="000575FB" w:rsidRDefault="00743FC7" w:rsidP="0081253A">
            <w:pPr>
              <w:jc w:val="left"/>
              <w:rPr>
                <w:rFonts w:cs="Arial"/>
                <w:b/>
                <w:szCs w:val="20"/>
                <w:lang w:val="en-GB"/>
              </w:rPr>
            </w:pPr>
            <w:r w:rsidRPr="000575FB">
              <w:rPr>
                <w:rFonts w:cs="Arial"/>
                <w:b/>
                <w:szCs w:val="20"/>
                <w:lang w:val="en-GB"/>
              </w:rPr>
              <w:t>Changes</w:t>
            </w:r>
          </w:p>
        </w:tc>
      </w:tr>
      <w:tr w:rsidR="00743FC7" w:rsidRPr="00A1203F" w14:paraId="65D64B75" w14:textId="77777777" w:rsidTr="0081253A">
        <w:trPr>
          <w:trHeight w:val="270"/>
        </w:trPr>
        <w:tc>
          <w:tcPr>
            <w:tcW w:w="1455" w:type="dxa"/>
            <w:shd w:val="clear" w:color="auto" w:fill="auto"/>
            <w:noWrap/>
          </w:tcPr>
          <w:p w14:paraId="1EE3217A" w14:textId="77777777" w:rsidR="00743FC7" w:rsidRPr="000575FB" w:rsidRDefault="00BB003F" w:rsidP="0081253A">
            <w:pPr>
              <w:jc w:val="left"/>
              <w:rPr>
                <w:rFonts w:cs="Arial"/>
                <w:szCs w:val="20"/>
                <w:lang w:val="en-GB"/>
              </w:rPr>
            </w:pPr>
            <w:r w:rsidRPr="000575FB">
              <w:rPr>
                <w:rFonts w:cs="Arial"/>
                <w:szCs w:val="20"/>
                <w:lang w:val="en-GB"/>
              </w:rPr>
              <w:t>14.03</w:t>
            </w:r>
            <w:r w:rsidR="00743FC7" w:rsidRPr="000575FB">
              <w:rPr>
                <w:rFonts w:cs="Arial"/>
                <w:szCs w:val="20"/>
                <w:lang w:val="en-GB"/>
              </w:rPr>
              <w:t>.2013</w:t>
            </w:r>
          </w:p>
        </w:tc>
        <w:tc>
          <w:tcPr>
            <w:tcW w:w="1080" w:type="dxa"/>
          </w:tcPr>
          <w:p w14:paraId="0A880A55" w14:textId="77777777" w:rsidR="00743FC7" w:rsidRPr="000575FB" w:rsidRDefault="00743FC7" w:rsidP="0081253A">
            <w:pPr>
              <w:jc w:val="center"/>
              <w:rPr>
                <w:rFonts w:cs="Arial"/>
                <w:szCs w:val="20"/>
                <w:lang w:val="en-GB"/>
              </w:rPr>
            </w:pPr>
            <w:r w:rsidRPr="000575FB">
              <w:rPr>
                <w:rFonts w:cs="Arial"/>
                <w:szCs w:val="20"/>
                <w:lang w:val="en-GB"/>
              </w:rPr>
              <w:t>0.1</w:t>
            </w:r>
          </w:p>
        </w:tc>
        <w:tc>
          <w:tcPr>
            <w:tcW w:w="5580" w:type="dxa"/>
            <w:shd w:val="clear" w:color="auto" w:fill="auto"/>
            <w:noWrap/>
          </w:tcPr>
          <w:p w14:paraId="20011D85" w14:textId="77777777" w:rsidR="00743FC7" w:rsidRPr="000575FB" w:rsidRDefault="00743FC7" w:rsidP="0081253A">
            <w:pPr>
              <w:jc w:val="left"/>
              <w:rPr>
                <w:rFonts w:cs="Arial"/>
                <w:szCs w:val="20"/>
                <w:lang w:val="en-GB"/>
              </w:rPr>
            </w:pPr>
            <w:r w:rsidRPr="000575FB">
              <w:rPr>
                <w:rFonts w:cs="Arial"/>
                <w:szCs w:val="20"/>
                <w:lang w:val="en-GB"/>
              </w:rPr>
              <w:t>Initial draft</w:t>
            </w:r>
          </w:p>
        </w:tc>
      </w:tr>
      <w:tr w:rsidR="00FA7BD6" w:rsidRPr="00A1203F" w14:paraId="0033B851" w14:textId="77777777" w:rsidTr="0081253A">
        <w:trPr>
          <w:trHeight w:val="270"/>
        </w:trPr>
        <w:tc>
          <w:tcPr>
            <w:tcW w:w="1455" w:type="dxa"/>
            <w:shd w:val="clear" w:color="auto" w:fill="auto"/>
            <w:noWrap/>
          </w:tcPr>
          <w:p w14:paraId="6919C708" w14:textId="77777777" w:rsidR="00FA7BD6" w:rsidRPr="000575FB" w:rsidRDefault="00F75B93" w:rsidP="0081253A">
            <w:pPr>
              <w:jc w:val="left"/>
              <w:rPr>
                <w:rFonts w:cs="Arial"/>
                <w:szCs w:val="20"/>
                <w:lang w:val="en-GB"/>
              </w:rPr>
            </w:pPr>
            <w:r w:rsidRPr="000575FB">
              <w:rPr>
                <w:rFonts w:cs="Arial"/>
                <w:szCs w:val="20"/>
                <w:lang w:val="en-GB"/>
              </w:rPr>
              <w:t>21.03.2013</w:t>
            </w:r>
          </w:p>
        </w:tc>
        <w:tc>
          <w:tcPr>
            <w:tcW w:w="1080" w:type="dxa"/>
          </w:tcPr>
          <w:p w14:paraId="1CF55D98" w14:textId="77777777" w:rsidR="00FA7BD6" w:rsidRPr="000575FB" w:rsidRDefault="00FA7BD6" w:rsidP="0081253A">
            <w:pPr>
              <w:jc w:val="center"/>
              <w:rPr>
                <w:rFonts w:cs="Arial"/>
                <w:szCs w:val="20"/>
                <w:lang w:val="en-GB"/>
              </w:rPr>
            </w:pPr>
            <w:r w:rsidRPr="000575FB">
              <w:rPr>
                <w:rFonts w:cs="Arial"/>
                <w:szCs w:val="20"/>
                <w:lang w:val="en-GB"/>
              </w:rPr>
              <w:t>0.2</w:t>
            </w:r>
          </w:p>
        </w:tc>
        <w:tc>
          <w:tcPr>
            <w:tcW w:w="5580" w:type="dxa"/>
            <w:shd w:val="clear" w:color="auto" w:fill="auto"/>
            <w:noWrap/>
          </w:tcPr>
          <w:p w14:paraId="0C1441FA" w14:textId="77777777" w:rsidR="00FA7BD6" w:rsidRPr="000575FB" w:rsidRDefault="00F75B93" w:rsidP="0081253A">
            <w:pPr>
              <w:jc w:val="left"/>
              <w:rPr>
                <w:rFonts w:cs="Arial"/>
                <w:szCs w:val="20"/>
                <w:lang w:val="en-GB"/>
              </w:rPr>
            </w:pPr>
            <w:r w:rsidRPr="000575FB">
              <w:rPr>
                <w:rFonts w:cs="Arial"/>
                <w:szCs w:val="20"/>
                <w:lang w:val="en-GB"/>
              </w:rPr>
              <w:t>Initial version</w:t>
            </w:r>
          </w:p>
        </w:tc>
      </w:tr>
      <w:tr w:rsidR="00E053C2" w:rsidRPr="00A1203F" w14:paraId="23C93D1E" w14:textId="77777777" w:rsidTr="0081253A">
        <w:trPr>
          <w:trHeight w:val="270"/>
        </w:trPr>
        <w:tc>
          <w:tcPr>
            <w:tcW w:w="1455" w:type="dxa"/>
            <w:shd w:val="clear" w:color="auto" w:fill="auto"/>
            <w:noWrap/>
          </w:tcPr>
          <w:p w14:paraId="5B329A25" w14:textId="77777777" w:rsidR="00E053C2" w:rsidRPr="000575FB" w:rsidRDefault="00E053C2" w:rsidP="0081253A">
            <w:pPr>
              <w:jc w:val="left"/>
              <w:rPr>
                <w:rFonts w:cs="Arial"/>
                <w:szCs w:val="20"/>
                <w:lang w:val="en-GB"/>
              </w:rPr>
            </w:pPr>
            <w:r w:rsidRPr="000575FB">
              <w:rPr>
                <w:rFonts w:cs="Arial"/>
                <w:szCs w:val="20"/>
                <w:lang w:val="en-GB"/>
              </w:rPr>
              <w:t>2</w:t>
            </w:r>
            <w:r w:rsidR="00371FCF" w:rsidRPr="000575FB">
              <w:rPr>
                <w:rFonts w:cs="Arial"/>
                <w:szCs w:val="20"/>
                <w:lang w:val="en-GB"/>
              </w:rPr>
              <w:t>6</w:t>
            </w:r>
            <w:r w:rsidRPr="000575FB">
              <w:rPr>
                <w:rFonts w:cs="Arial"/>
                <w:szCs w:val="20"/>
                <w:lang w:val="en-GB"/>
              </w:rPr>
              <w:t>.03.2013</w:t>
            </w:r>
          </w:p>
        </w:tc>
        <w:tc>
          <w:tcPr>
            <w:tcW w:w="1080" w:type="dxa"/>
          </w:tcPr>
          <w:p w14:paraId="3F50696A" w14:textId="77777777" w:rsidR="00E053C2" w:rsidRPr="000575FB" w:rsidRDefault="00E053C2" w:rsidP="0081253A">
            <w:pPr>
              <w:jc w:val="center"/>
              <w:rPr>
                <w:rFonts w:cs="Arial"/>
                <w:szCs w:val="20"/>
                <w:lang w:val="en-GB"/>
              </w:rPr>
            </w:pPr>
            <w:r w:rsidRPr="000575FB">
              <w:rPr>
                <w:rFonts w:cs="Arial"/>
                <w:szCs w:val="20"/>
                <w:lang w:val="en-GB"/>
              </w:rPr>
              <w:t>1.0</w:t>
            </w:r>
          </w:p>
        </w:tc>
        <w:tc>
          <w:tcPr>
            <w:tcW w:w="5580" w:type="dxa"/>
            <w:shd w:val="clear" w:color="auto" w:fill="auto"/>
            <w:noWrap/>
          </w:tcPr>
          <w:p w14:paraId="0AE8E5EC" w14:textId="77777777" w:rsidR="00E053C2" w:rsidRPr="000575FB" w:rsidRDefault="00E053C2" w:rsidP="0081253A">
            <w:pPr>
              <w:jc w:val="left"/>
              <w:rPr>
                <w:rFonts w:cs="Arial"/>
                <w:szCs w:val="20"/>
                <w:lang w:val="en-GB"/>
              </w:rPr>
            </w:pPr>
            <w:r w:rsidRPr="000575FB">
              <w:rPr>
                <w:rFonts w:cs="Arial"/>
                <w:szCs w:val="20"/>
                <w:lang w:val="en-GB"/>
              </w:rPr>
              <w:t>Revised version</w:t>
            </w:r>
          </w:p>
        </w:tc>
      </w:tr>
      <w:tr w:rsidR="00741C02" w:rsidRPr="00A1203F" w14:paraId="0050C191" w14:textId="77777777" w:rsidTr="0081253A">
        <w:trPr>
          <w:trHeight w:val="270"/>
        </w:trPr>
        <w:tc>
          <w:tcPr>
            <w:tcW w:w="1455" w:type="dxa"/>
            <w:shd w:val="clear" w:color="auto" w:fill="auto"/>
            <w:noWrap/>
          </w:tcPr>
          <w:p w14:paraId="7A3A6C14" w14:textId="77777777" w:rsidR="00741C02" w:rsidRPr="000575FB" w:rsidRDefault="003058B0" w:rsidP="001E70C8">
            <w:pPr>
              <w:jc w:val="left"/>
              <w:rPr>
                <w:rFonts w:cs="Arial"/>
                <w:szCs w:val="20"/>
                <w:lang w:val="en-GB"/>
              </w:rPr>
            </w:pPr>
            <w:r>
              <w:rPr>
                <w:rFonts w:cs="Arial"/>
                <w:szCs w:val="20"/>
                <w:lang w:val="en-GB"/>
              </w:rPr>
              <w:t>30</w:t>
            </w:r>
            <w:r w:rsidR="003670F9" w:rsidRPr="000575FB">
              <w:rPr>
                <w:rFonts w:cs="Arial"/>
                <w:szCs w:val="20"/>
                <w:lang w:val="en-GB"/>
              </w:rPr>
              <w:t>.05.2013</w:t>
            </w:r>
          </w:p>
        </w:tc>
        <w:tc>
          <w:tcPr>
            <w:tcW w:w="1080" w:type="dxa"/>
          </w:tcPr>
          <w:p w14:paraId="2E5146B5" w14:textId="77777777" w:rsidR="00741C02" w:rsidRPr="000575FB" w:rsidRDefault="00741C02" w:rsidP="0081253A">
            <w:pPr>
              <w:jc w:val="center"/>
              <w:rPr>
                <w:rFonts w:cs="Arial"/>
                <w:szCs w:val="20"/>
                <w:lang w:val="en-GB"/>
              </w:rPr>
            </w:pPr>
            <w:r w:rsidRPr="000575FB">
              <w:rPr>
                <w:rFonts w:cs="Arial"/>
                <w:szCs w:val="20"/>
                <w:lang w:val="en-GB"/>
              </w:rPr>
              <w:t>1.1</w:t>
            </w:r>
          </w:p>
        </w:tc>
        <w:tc>
          <w:tcPr>
            <w:tcW w:w="5580" w:type="dxa"/>
            <w:shd w:val="clear" w:color="auto" w:fill="auto"/>
            <w:noWrap/>
          </w:tcPr>
          <w:p w14:paraId="7F1268F0" w14:textId="77777777" w:rsidR="00741C02" w:rsidRPr="000575FB" w:rsidRDefault="00741C02" w:rsidP="0081253A">
            <w:pPr>
              <w:jc w:val="left"/>
              <w:rPr>
                <w:rFonts w:cs="Arial"/>
                <w:szCs w:val="20"/>
                <w:lang w:val="en-GB"/>
              </w:rPr>
            </w:pPr>
            <w:r w:rsidRPr="000575FB">
              <w:rPr>
                <w:rFonts w:cs="Arial"/>
                <w:szCs w:val="20"/>
                <w:lang w:val="en-GB"/>
              </w:rPr>
              <w:t>Updates according to changes in library’s version 3.8.</w:t>
            </w:r>
          </w:p>
        </w:tc>
      </w:tr>
      <w:tr w:rsidR="004839F5" w:rsidRPr="00A1203F" w14:paraId="20221849" w14:textId="77777777" w:rsidTr="0081253A">
        <w:trPr>
          <w:trHeight w:val="270"/>
        </w:trPr>
        <w:tc>
          <w:tcPr>
            <w:tcW w:w="1455" w:type="dxa"/>
            <w:shd w:val="clear" w:color="auto" w:fill="auto"/>
            <w:noWrap/>
          </w:tcPr>
          <w:p w14:paraId="351E8D40" w14:textId="77777777" w:rsidR="004839F5" w:rsidRDefault="004839F5" w:rsidP="001E70C8">
            <w:pPr>
              <w:jc w:val="left"/>
              <w:rPr>
                <w:rFonts w:cs="Arial"/>
                <w:szCs w:val="20"/>
                <w:lang w:val="en-GB"/>
              </w:rPr>
            </w:pPr>
            <w:r>
              <w:rPr>
                <w:rFonts w:cs="Arial"/>
                <w:szCs w:val="20"/>
                <w:lang w:val="en-GB"/>
              </w:rPr>
              <w:t>18.07.2013</w:t>
            </w:r>
          </w:p>
        </w:tc>
        <w:tc>
          <w:tcPr>
            <w:tcW w:w="1080" w:type="dxa"/>
          </w:tcPr>
          <w:p w14:paraId="701DA538" w14:textId="77777777" w:rsidR="004839F5" w:rsidRPr="000575FB" w:rsidRDefault="004839F5" w:rsidP="0081253A">
            <w:pPr>
              <w:jc w:val="center"/>
              <w:rPr>
                <w:rFonts w:cs="Arial"/>
                <w:szCs w:val="20"/>
                <w:lang w:val="en-GB"/>
              </w:rPr>
            </w:pPr>
            <w:r>
              <w:rPr>
                <w:rFonts w:cs="Arial"/>
                <w:szCs w:val="20"/>
                <w:lang w:val="en-GB"/>
              </w:rPr>
              <w:t>1.2</w:t>
            </w:r>
          </w:p>
        </w:tc>
        <w:tc>
          <w:tcPr>
            <w:tcW w:w="5580" w:type="dxa"/>
            <w:shd w:val="clear" w:color="auto" w:fill="auto"/>
            <w:noWrap/>
          </w:tcPr>
          <w:p w14:paraId="3C583CD2" w14:textId="77777777" w:rsidR="004839F5" w:rsidRPr="000575FB" w:rsidRDefault="004839F5" w:rsidP="0081253A">
            <w:pPr>
              <w:jc w:val="left"/>
              <w:rPr>
                <w:rFonts w:cs="Arial"/>
                <w:szCs w:val="20"/>
                <w:lang w:val="en-GB"/>
              </w:rPr>
            </w:pPr>
            <w:r>
              <w:rPr>
                <w:rFonts w:cs="Arial"/>
                <w:szCs w:val="20"/>
                <w:lang w:val="en-GB"/>
              </w:rPr>
              <w:t>Added information about interoperability testing, updated Libdigidocpp library’s implementation notes</w:t>
            </w:r>
          </w:p>
        </w:tc>
      </w:tr>
      <w:tr w:rsidR="00D75AFB" w:rsidRPr="00A1203F" w14:paraId="54B12BB3" w14:textId="77777777" w:rsidTr="0081253A">
        <w:trPr>
          <w:trHeight w:val="270"/>
        </w:trPr>
        <w:tc>
          <w:tcPr>
            <w:tcW w:w="1455" w:type="dxa"/>
            <w:shd w:val="clear" w:color="auto" w:fill="auto"/>
            <w:noWrap/>
          </w:tcPr>
          <w:p w14:paraId="38D9C318" w14:textId="6110E6BA" w:rsidR="00D75AFB" w:rsidRDefault="00FC7051" w:rsidP="001E70C8">
            <w:pPr>
              <w:jc w:val="left"/>
              <w:rPr>
                <w:rFonts w:cs="Arial"/>
                <w:szCs w:val="20"/>
                <w:lang w:val="en-GB"/>
              </w:rPr>
            </w:pPr>
            <w:r>
              <w:rPr>
                <w:rFonts w:cs="Arial"/>
                <w:szCs w:val="20"/>
                <w:lang w:val="en-GB"/>
              </w:rPr>
              <w:t>09.12.2013</w:t>
            </w:r>
          </w:p>
        </w:tc>
        <w:tc>
          <w:tcPr>
            <w:tcW w:w="1080" w:type="dxa"/>
          </w:tcPr>
          <w:p w14:paraId="151E31E2" w14:textId="45BC3A2F" w:rsidR="00D75AFB" w:rsidRDefault="00FC7051" w:rsidP="0081253A">
            <w:pPr>
              <w:jc w:val="center"/>
              <w:rPr>
                <w:rFonts w:cs="Arial"/>
                <w:szCs w:val="20"/>
                <w:lang w:val="en-GB"/>
              </w:rPr>
            </w:pPr>
            <w:r>
              <w:rPr>
                <w:rFonts w:cs="Arial"/>
                <w:szCs w:val="20"/>
                <w:lang w:val="en-GB"/>
              </w:rPr>
              <w:t>1.3</w:t>
            </w:r>
          </w:p>
        </w:tc>
        <w:tc>
          <w:tcPr>
            <w:tcW w:w="5580" w:type="dxa"/>
            <w:shd w:val="clear" w:color="auto" w:fill="auto"/>
            <w:noWrap/>
          </w:tcPr>
          <w:p w14:paraId="426C6D7D" w14:textId="09F91D39" w:rsidR="00D75AFB" w:rsidRDefault="00FC7051" w:rsidP="00CF0C4E">
            <w:pPr>
              <w:jc w:val="left"/>
              <w:rPr>
                <w:rFonts w:cs="Arial"/>
                <w:szCs w:val="20"/>
                <w:lang w:val="en-GB"/>
              </w:rPr>
            </w:pPr>
            <w:r>
              <w:rPr>
                <w:rFonts w:cs="Arial"/>
                <w:szCs w:val="20"/>
                <w:lang w:val="en-GB"/>
              </w:rPr>
              <w:t>Updated according to BDOC 2.1 file format’s updates (in comparison to BDOC 2.0 format); added Finnish certificates support; updated chapter 5.4, added description of validation statuses and their priorities, including “valid with warnings” status.</w:t>
            </w:r>
          </w:p>
        </w:tc>
      </w:tr>
    </w:tbl>
    <w:p w14:paraId="570A73BF" w14:textId="77777777" w:rsidR="00743FC7" w:rsidRPr="000575FB" w:rsidRDefault="00743FC7" w:rsidP="00743FC7">
      <w:pPr>
        <w:rPr>
          <w:lang w:val="en-GB"/>
        </w:rPr>
      </w:pPr>
    </w:p>
    <w:p w14:paraId="47074E50" w14:textId="77777777" w:rsidR="00154F21" w:rsidRPr="000575FB" w:rsidRDefault="00154F21" w:rsidP="00743FC7">
      <w:pPr>
        <w:rPr>
          <w:b/>
          <w:sz w:val="24"/>
          <w:lang w:val="en-GB"/>
        </w:rPr>
      </w:pPr>
    </w:p>
    <w:p w14:paraId="7E542A6D" w14:textId="77777777" w:rsidR="00B36D98" w:rsidRPr="000575FB" w:rsidRDefault="00B36D98">
      <w:pPr>
        <w:spacing w:after="0"/>
        <w:jc w:val="left"/>
        <w:rPr>
          <w:b/>
          <w:sz w:val="24"/>
          <w:lang w:val="en-GB"/>
        </w:rPr>
      </w:pPr>
      <w:r w:rsidRPr="000575FB">
        <w:rPr>
          <w:b/>
          <w:sz w:val="24"/>
          <w:lang w:val="en-GB"/>
        </w:rPr>
        <w:br w:type="page"/>
      </w:r>
    </w:p>
    <w:p w14:paraId="7DEC8FDB" w14:textId="77777777" w:rsidR="00743FC7" w:rsidRPr="000575FB" w:rsidRDefault="00743FC7" w:rsidP="00743FC7">
      <w:pPr>
        <w:rPr>
          <w:b/>
          <w:sz w:val="24"/>
          <w:lang w:val="en-GB"/>
        </w:rPr>
      </w:pPr>
      <w:r w:rsidRPr="000575FB">
        <w:rPr>
          <w:b/>
          <w:sz w:val="24"/>
          <w:lang w:val="en-GB"/>
        </w:rPr>
        <w:lastRenderedPageBreak/>
        <w:t>Table of contents</w:t>
      </w:r>
    </w:p>
    <w:p w14:paraId="29E4668C" w14:textId="77777777" w:rsidR="007001CA" w:rsidRDefault="00B36D98">
      <w:pPr>
        <w:pStyle w:val="TOC1"/>
        <w:rPr>
          <w:rFonts w:asciiTheme="minorHAnsi" w:eastAsiaTheme="minorEastAsia" w:hAnsiTheme="minorHAnsi" w:cstheme="minorBidi"/>
          <w:noProof/>
          <w:sz w:val="22"/>
          <w:szCs w:val="22"/>
        </w:rPr>
      </w:pPr>
      <w:r w:rsidRPr="000575FB">
        <w:rPr>
          <w:lang w:val="en-GB"/>
        </w:rPr>
        <w:fldChar w:fldCharType="begin"/>
      </w:r>
      <w:r w:rsidRPr="000575FB">
        <w:rPr>
          <w:lang w:val="en-GB"/>
        </w:rPr>
        <w:instrText xml:space="preserve"> TOC \h \z \t "Heading 1;1;Heading 2;2;Heading 3;3" </w:instrText>
      </w:r>
      <w:r w:rsidRPr="000575FB">
        <w:rPr>
          <w:lang w:val="en-GB"/>
        </w:rPr>
        <w:fldChar w:fldCharType="separate"/>
      </w:r>
      <w:hyperlink w:anchor="_Toc374444599" w:history="1">
        <w:r w:rsidR="007001CA" w:rsidRPr="00426FA6">
          <w:rPr>
            <w:rStyle w:val="Hyperlink"/>
            <w:noProof/>
          </w:rPr>
          <w:t>1.</w:t>
        </w:r>
        <w:r w:rsidR="007001CA">
          <w:rPr>
            <w:rFonts w:asciiTheme="minorHAnsi" w:eastAsiaTheme="minorEastAsia" w:hAnsiTheme="minorHAnsi" w:cstheme="minorBidi"/>
            <w:noProof/>
            <w:sz w:val="22"/>
            <w:szCs w:val="22"/>
          </w:rPr>
          <w:tab/>
        </w:r>
        <w:r w:rsidR="007001CA" w:rsidRPr="00426FA6">
          <w:rPr>
            <w:rStyle w:val="Hyperlink"/>
            <w:noProof/>
          </w:rPr>
          <w:t>Document versions</w:t>
        </w:r>
        <w:r w:rsidR="007001CA">
          <w:rPr>
            <w:noProof/>
            <w:webHidden/>
          </w:rPr>
          <w:tab/>
        </w:r>
        <w:r w:rsidR="007001CA">
          <w:rPr>
            <w:noProof/>
            <w:webHidden/>
          </w:rPr>
          <w:fldChar w:fldCharType="begin"/>
        </w:r>
        <w:r w:rsidR="007001CA">
          <w:rPr>
            <w:noProof/>
            <w:webHidden/>
          </w:rPr>
          <w:instrText xml:space="preserve"> PAGEREF _Toc374444599 \h </w:instrText>
        </w:r>
        <w:r w:rsidR="007001CA">
          <w:rPr>
            <w:noProof/>
            <w:webHidden/>
          </w:rPr>
        </w:r>
        <w:r w:rsidR="007001CA">
          <w:rPr>
            <w:noProof/>
            <w:webHidden/>
          </w:rPr>
          <w:fldChar w:fldCharType="separate"/>
        </w:r>
        <w:r w:rsidR="007001CA">
          <w:rPr>
            <w:noProof/>
            <w:webHidden/>
          </w:rPr>
          <w:t>2</w:t>
        </w:r>
        <w:r w:rsidR="007001CA">
          <w:rPr>
            <w:noProof/>
            <w:webHidden/>
          </w:rPr>
          <w:fldChar w:fldCharType="end"/>
        </w:r>
      </w:hyperlink>
    </w:p>
    <w:p w14:paraId="3A3EC0D5" w14:textId="77777777" w:rsidR="007001CA" w:rsidRDefault="007001CA">
      <w:pPr>
        <w:pStyle w:val="TOC1"/>
        <w:rPr>
          <w:rFonts w:asciiTheme="minorHAnsi" w:eastAsiaTheme="minorEastAsia" w:hAnsiTheme="minorHAnsi" w:cstheme="minorBidi"/>
          <w:noProof/>
          <w:sz w:val="22"/>
          <w:szCs w:val="22"/>
        </w:rPr>
      </w:pPr>
      <w:hyperlink w:anchor="_Toc374444600" w:history="1">
        <w:r w:rsidRPr="00426FA6">
          <w:rPr>
            <w:rStyle w:val="Hyperlink"/>
            <w:noProof/>
          </w:rPr>
          <w:t>2.</w:t>
        </w:r>
        <w:r>
          <w:rPr>
            <w:rFonts w:asciiTheme="minorHAnsi" w:eastAsiaTheme="minorEastAsia" w:hAnsiTheme="minorHAnsi" w:cstheme="minorBidi"/>
            <w:noProof/>
            <w:sz w:val="22"/>
            <w:szCs w:val="22"/>
          </w:rPr>
          <w:tab/>
        </w:r>
        <w:r w:rsidRPr="00426FA6">
          <w:rPr>
            <w:rStyle w:val="Hyperlink"/>
            <w:noProof/>
          </w:rPr>
          <w:t>Introduction</w:t>
        </w:r>
        <w:r>
          <w:rPr>
            <w:noProof/>
            <w:webHidden/>
          </w:rPr>
          <w:tab/>
        </w:r>
        <w:r>
          <w:rPr>
            <w:noProof/>
            <w:webHidden/>
          </w:rPr>
          <w:fldChar w:fldCharType="begin"/>
        </w:r>
        <w:r>
          <w:rPr>
            <w:noProof/>
            <w:webHidden/>
          </w:rPr>
          <w:instrText xml:space="preserve"> PAGEREF _Toc374444600 \h </w:instrText>
        </w:r>
        <w:r>
          <w:rPr>
            <w:noProof/>
            <w:webHidden/>
          </w:rPr>
        </w:r>
        <w:r>
          <w:rPr>
            <w:noProof/>
            <w:webHidden/>
          </w:rPr>
          <w:fldChar w:fldCharType="separate"/>
        </w:r>
        <w:r>
          <w:rPr>
            <w:noProof/>
            <w:webHidden/>
          </w:rPr>
          <w:t>5</w:t>
        </w:r>
        <w:r>
          <w:rPr>
            <w:noProof/>
            <w:webHidden/>
          </w:rPr>
          <w:fldChar w:fldCharType="end"/>
        </w:r>
      </w:hyperlink>
    </w:p>
    <w:p w14:paraId="14787928"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01" w:history="1">
        <w:r w:rsidRPr="00426FA6">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426FA6">
          <w:rPr>
            <w:rStyle w:val="Hyperlink"/>
            <w:noProof/>
          </w:rPr>
          <w:t>About DigiDoc</w:t>
        </w:r>
        <w:r>
          <w:rPr>
            <w:noProof/>
            <w:webHidden/>
          </w:rPr>
          <w:tab/>
        </w:r>
        <w:r>
          <w:rPr>
            <w:noProof/>
            <w:webHidden/>
          </w:rPr>
          <w:fldChar w:fldCharType="begin"/>
        </w:r>
        <w:r>
          <w:rPr>
            <w:noProof/>
            <w:webHidden/>
          </w:rPr>
          <w:instrText xml:space="preserve"> PAGEREF _Toc374444601 \h </w:instrText>
        </w:r>
        <w:r>
          <w:rPr>
            <w:noProof/>
            <w:webHidden/>
          </w:rPr>
        </w:r>
        <w:r>
          <w:rPr>
            <w:noProof/>
            <w:webHidden/>
          </w:rPr>
          <w:fldChar w:fldCharType="separate"/>
        </w:r>
        <w:r>
          <w:rPr>
            <w:noProof/>
            <w:webHidden/>
          </w:rPr>
          <w:t>6</w:t>
        </w:r>
        <w:r>
          <w:rPr>
            <w:noProof/>
            <w:webHidden/>
          </w:rPr>
          <w:fldChar w:fldCharType="end"/>
        </w:r>
      </w:hyperlink>
    </w:p>
    <w:p w14:paraId="6CCCBBD6"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02" w:history="1">
        <w:r w:rsidRPr="00426FA6">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426FA6">
          <w:rPr>
            <w:rStyle w:val="Hyperlink"/>
            <w:noProof/>
          </w:rPr>
          <w:t>DigiDoc security model</w:t>
        </w:r>
        <w:r>
          <w:rPr>
            <w:noProof/>
            <w:webHidden/>
          </w:rPr>
          <w:tab/>
        </w:r>
        <w:r>
          <w:rPr>
            <w:noProof/>
            <w:webHidden/>
          </w:rPr>
          <w:fldChar w:fldCharType="begin"/>
        </w:r>
        <w:r>
          <w:rPr>
            <w:noProof/>
            <w:webHidden/>
          </w:rPr>
          <w:instrText xml:space="preserve"> PAGEREF _Toc374444602 \h </w:instrText>
        </w:r>
        <w:r>
          <w:rPr>
            <w:noProof/>
            <w:webHidden/>
          </w:rPr>
        </w:r>
        <w:r>
          <w:rPr>
            <w:noProof/>
            <w:webHidden/>
          </w:rPr>
          <w:fldChar w:fldCharType="separate"/>
        </w:r>
        <w:r>
          <w:rPr>
            <w:noProof/>
            <w:webHidden/>
          </w:rPr>
          <w:t>6</w:t>
        </w:r>
        <w:r>
          <w:rPr>
            <w:noProof/>
            <w:webHidden/>
          </w:rPr>
          <w:fldChar w:fldCharType="end"/>
        </w:r>
      </w:hyperlink>
    </w:p>
    <w:p w14:paraId="054EE573"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03" w:history="1">
        <w:r w:rsidRPr="00426FA6">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426FA6">
          <w:rPr>
            <w:rStyle w:val="Hyperlink"/>
            <w:noProof/>
          </w:rPr>
          <w:t>Format of digitally signed file</w:t>
        </w:r>
        <w:r>
          <w:rPr>
            <w:noProof/>
            <w:webHidden/>
          </w:rPr>
          <w:tab/>
        </w:r>
        <w:r>
          <w:rPr>
            <w:noProof/>
            <w:webHidden/>
          </w:rPr>
          <w:fldChar w:fldCharType="begin"/>
        </w:r>
        <w:r>
          <w:rPr>
            <w:noProof/>
            <w:webHidden/>
          </w:rPr>
          <w:instrText xml:space="preserve"> PAGEREF _Toc374444603 \h </w:instrText>
        </w:r>
        <w:r>
          <w:rPr>
            <w:noProof/>
            <w:webHidden/>
          </w:rPr>
        </w:r>
        <w:r>
          <w:rPr>
            <w:noProof/>
            <w:webHidden/>
          </w:rPr>
          <w:fldChar w:fldCharType="separate"/>
        </w:r>
        <w:r>
          <w:rPr>
            <w:noProof/>
            <w:webHidden/>
          </w:rPr>
          <w:t>7</w:t>
        </w:r>
        <w:r>
          <w:rPr>
            <w:noProof/>
            <w:webHidden/>
          </w:rPr>
          <w:fldChar w:fldCharType="end"/>
        </w:r>
      </w:hyperlink>
    </w:p>
    <w:p w14:paraId="3EC5250D" w14:textId="77777777" w:rsidR="007001CA" w:rsidRDefault="007001CA">
      <w:pPr>
        <w:pStyle w:val="TOC1"/>
        <w:rPr>
          <w:rFonts w:asciiTheme="minorHAnsi" w:eastAsiaTheme="minorEastAsia" w:hAnsiTheme="minorHAnsi" w:cstheme="minorBidi"/>
          <w:noProof/>
          <w:sz w:val="22"/>
          <w:szCs w:val="22"/>
        </w:rPr>
      </w:pPr>
      <w:hyperlink w:anchor="_Toc374444604" w:history="1">
        <w:r w:rsidRPr="00426FA6">
          <w:rPr>
            <w:rStyle w:val="Hyperlink"/>
            <w:noProof/>
          </w:rPr>
          <w:t>3.</w:t>
        </w:r>
        <w:r>
          <w:rPr>
            <w:rFonts w:asciiTheme="minorHAnsi" w:eastAsiaTheme="minorEastAsia" w:hAnsiTheme="minorHAnsi" w:cstheme="minorBidi"/>
            <w:noProof/>
            <w:sz w:val="22"/>
            <w:szCs w:val="22"/>
          </w:rPr>
          <w:tab/>
        </w:r>
        <w:r w:rsidRPr="00426FA6">
          <w:rPr>
            <w:rStyle w:val="Hyperlink"/>
            <w:noProof/>
          </w:rPr>
          <w:t>Overview</w:t>
        </w:r>
        <w:r>
          <w:rPr>
            <w:noProof/>
            <w:webHidden/>
          </w:rPr>
          <w:tab/>
        </w:r>
        <w:r>
          <w:rPr>
            <w:noProof/>
            <w:webHidden/>
          </w:rPr>
          <w:fldChar w:fldCharType="begin"/>
        </w:r>
        <w:r>
          <w:rPr>
            <w:noProof/>
            <w:webHidden/>
          </w:rPr>
          <w:instrText xml:space="preserve"> PAGEREF _Toc374444604 \h </w:instrText>
        </w:r>
        <w:r>
          <w:rPr>
            <w:noProof/>
            <w:webHidden/>
          </w:rPr>
        </w:r>
        <w:r>
          <w:rPr>
            <w:noProof/>
            <w:webHidden/>
          </w:rPr>
          <w:fldChar w:fldCharType="separate"/>
        </w:r>
        <w:r>
          <w:rPr>
            <w:noProof/>
            <w:webHidden/>
          </w:rPr>
          <w:t>10</w:t>
        </w:r>
        <w:r>
          <w:rPr>
            <w:noProof/>
            <w:webHidden/>
          </w:rPr>
          <w:fldChar w:fldCharType="end"/>
        </w:r>
      </w:hyperlink>
    </w:p>
    <w:p w14:paraId="2C2B2703"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05" w:history="1">
        <w:r w:rsidRPr="00426FA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426FA6">
          <w:rPr>
            <w:rStyle w:val="Hyperlink"/>
            <w:noProof/>
          </w:rPr>
          <w:t>References and additional resources</w:t>
        </w:r>
        <w:r>
          <w:rPr>
            <w:noProof/>
            <w:webHidden/>
          </w:rPr>
          <w:tab/>
        </w:r>
        <w:r>
          <w:rPr>
            <w:noProof/>
            <w:webHidden/>
          </w:rPr>
          <w:fldChar w:fldCharType="begin"/>
        </w:r>
        <w:r>
          <w:rPr>
            <w:noProof/>
            <w:webHidden/>
          </w:rPr>
          <w:instrText xml:space="preserve"> PAGEREF _Toc374444605 \h </w:instrText>
        </w:r>
        <w:r>
          <w:rPr>
            <w:noProof/>
            <w:webHidden/>
          </w:rPr>
        </w:r>
        <w:r>
          <w:rPr>
            <w:noProof/>
            <w:webHidden/>
          </w:rPr>
          <w:fldChar w:fldCharType="separate"/>
        </w:r>
        <w:r>
          <w:rPr>
            <w:noProof/>
            <w:webHidden/>
          </w:rPr>
          <w:t>10</w:t>
        </w:r>
        <w:r>
          <w:rPr>
            <w:noProof/>
            <w:webHidden/>
          </w:rPr>
          <w:fldChar w:fldCharType="end"/>
        </w:r>
      </w:hyperlink>
    </w:p>
    <w:p w14:paraId="0E8455EA"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06" w:history="1">
        <w:r w:rsidRPr="00426FA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426FA6">
          <w:rPr>
            <w:rStyle w:val="Hyperlink"/>
            <w:noProof/>
          </w:rPr>
          <w:t>Terms and acronyms</w:t>
        </w:r>
        <w:r>
          <w:rPr>
            <w:noProof/>
            <w:webHidden/>
          </w:rPr>
          <w:tab/>
        </w:r>
        <w:r>
          <w:rPr>
            <w:noProof/>
            <w:webHidden/>
          </w:rPr>
          <w:fldChar w:fldCharType="begin"/>
        </w:r>
        <w:r>
          <w:rPr>
            <w:noProof/>
            <w:webHidden/>
          </w:rPr>
          <w:instrText xml:space="preserve"> PAGEREF _Toc374444606 \h </w:instrText>
        </w:r>
        <w:r>
          <w:rPr>
            <w:noProof/>
            <w:webHidden/>
          </w:rPr>
        </w:r>
        <w:r>
          <w:rPr>
            <w:noProof/>
            <w:webHidden/>
          </w:rPr>
          <w:fldChar w:fldCharType="separate"/>
        </w:r>
        <w:r>
          <w:rPr>
            <w:noProof/>
            <w:webHidden/>
          </w:rPr>
          <w:t>11</w:t>
        </w:r>
        <w:r>
          <w:rPr>
            <w:noProof/>
            <w:webHidden/>
          </w:rPr>
          <w:fldChar w:fldCharType="end"/>
        </w:r>
      </w:hyperlink>
    </w:p>
    <w:p w14:paraId="05E0B1DA"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07" w:history="1">
        <w:r w:rsidRPr="00426FA6">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rPr>
          <w:tab/>
        </w:r>
        <w:r w:rsidRPr="00426FA6">
          <w:rPr>
            <w:rStyle w:val="Hyperlink"/>
            <w:noProof/>
          </w:rPr>
          <w:t>Supported functional properties</w:t>
        </w:r>
        <w:r>
          <w:rPr>
            <w:noProof/>
            <w:webHidden/>
          </w:rPr>
          <w:tab/>
        </w:r>
        <w:r>
          <w:rPr>
            <w:noProof/>
            <w:webHidden/>
          </w:rPr>
          <w:fldChar w:fldCharType="begin"/>
        </w:r>
        <w:r>
          <w:rPr>
            <w:noProof/>
            <w:webHidden/>
          </w:rPr>
          <w:instrText xml:space="preserve"> PAGEREF _Toc374444607 \h </w:instrText>
        </w:r>
        <w:r>
          <w:rPr>
            <w:noProof/>
            <w:webHidden/>
          </w:rPr>
        </w:r>
        <w:r>
          <w:rPr>
            <w:noProof/>
            <w:webHidden/>
          </w:rPr>
          <w:fldChar w:fldCharType="separate"/>
        </w:r>
        <w:r>
          <w:rPr>
            <w:noProof/>
            <w:webHidden/>
          </w:rPr>
          <w:t>12</w:t>
        </w:r>
        <w:r>
          <w:rPr>
            <w:noProof/>
            <w:webHidden/>
          </w:rPr>
          <w:fldChar w:fldCharType="end"/>
        </w:r>
      </w:hyperlink>
    </w:p>
    <w:p w14:paraId="1813A262"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08" w:history="1">
        <w:r w:rsidRPr="00426FA6">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rPr>
          <w:tab/>
        </w:r>
        <w:r w:rsidRPr="00426FA6">
          <w:rPr>
            <w:rStyle w:val="Hyperlink"/>
            <w:noProof/>
          </w:rPr>
          <w:t>Component model</w:t>
        </w:r>
        <w:r>
          <w:rPr>
            <w:noProof/>
            <w:webHidden/>
          </w:rPr>
          <w:tab/>
        </w:r>
        <w:r>
          <w:rPr>
            <w:noProof/>
            <w:webHidden/>
          </w:rPr>
          <w:fldChar w:fldCharType="begin"/>
        </w:r>
        <w:r>
          <w:rPr>
            <w:noProof/>
            <w:webHidden/>
          </w:rPr>
          <w:instrText xml:space="preserve"> PAGEREF _Toc374444608 \h </w:instrText>
        </w:r>
        <w:r>
          <w:rPr>
            <w:noProof/>
            <w:webHidden/>
          </w:rPr>
        </w:r>
        <w:r>
          <w:rPr>
            <w:noProof/>
            <w:webHidden/>
          </w:rPr>
          <w:fldChar w:fldCharType="separate"/>
        </w:r>
        <w:r>
          <w:rPr>
            <w:noProof/>
            <w:webHidden/>
          </w:rPr>
          <w:t>14</w:t>
        </w:r>
        <w:r>
          <w:rPr>
            <w:noProof/>
            <w:webHidden/>
          </w:rPr>
          <w:fldChar w:fldCharType="end"/>
        </w:r>
      </w:hyperlink>
    </w:p>
    <w:p w14:paraId="44494731"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09" w:history="1">
        <w:r w:rsidRPr="00426FA6">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rPr>
          <w:tab/>
        </w:r>
        <w:r w:rsidRPr="00426FA6">
          <w:rPr>
            <w:rStyle w:val="Hyperlink"/>
            <w:noProof/>
          </w:rPr>
          <w:t>Dependencies</w:t>
        </w:r>
        <w:r>
          <w:rPr>
            <w:noProof/>
            <w:webHidden/>
          </w:rPr>
          <w:tab/>
        </w:r>
        <w:r>
          <w:rPr>
            <w:noProof/>
            <w:webHidden/>
          </w:rPr>
          <w:fldChar w:fldCharType="begin"/>
        </w:r>
        <w:r>
          <w:rPr>
            <w:noProof/>
            <w:webHidden/>
          </w:rPr>
          <w:instrText xml:space="preserve"> PAGEREF _Toc374444609 \h </w:instrText>
        </w:r>
        <w:r>
          <w:rPr>
            <w:noProof/>
            <w:webHidden/>
          </w:rPr>
        </w:r>
        <w:r>
          <w:rPr>
            <w:noProof/>
            <w:webHidden/>
          </w:rPr>
          <w:fldChar w:fldCharType="separate"/>
        </w:r>
        <w:r>
          <w:rPr>
            <w:noProof/>
            <w:webHidden/>
          </w:rPr>
          <w:t>15</w:t>
        </w:r>
        <w:r>
          <w:rPr>
            <w:noProof/>
            <w:webHidden/>
          </w:rPr>
          <w:fldChar w:fldCharType="end"/>
        </w:r>
      </w:hyperlink>
    </w:p>
    <w:p w14:paraId="4A3D087A"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10" w:history="1">
        <w:r w:rsidRPr="00426FA6">
          <w:rPr>
            <w:rStyle w:val="Hyperlink"/>
            <w:noProof/>
            <w:lang w:val="en-GB"/>
          </w:rPr>
          <w:t>3.5.1</w:t>
        </w:r>
        <w:r>
          <w:rPr>
            <w:rFonts w:asciiTheme="minorHAnsi" w:eastAsiaTheme="minorEastAsia" w:hAnsiTheme="minorHAnsi" w:cstheme="minorBidi"/>
            <w:noProof/>
            <w:sz w:val="22"/>
            <w:szCs w:val="22"/>
          </w:rPr>
          <w:tab/>
        </w:r>
        <w:r w:rsidRPr="00426FA6">
          <w:rPr>
            <w:rStyle w:val="Hyperlink"/>
            <w:noProof/>
            <w:lang w:val="en-GB"/>
          </w:rPr>
          <w:t>Software libraries</w:t>
        </w:r>
        <w:r>
          <w:rPr>
            <w:noProof/>
            <w:webHidden/>
          </w:rPr>
          <w:tab/>
        </w:r>
        <w:r>
          <w:rPr>
            <w:noProof/>
            <w:webHidden/>
          </w:rPr>
          <w:fldChar w:fldCharType="begin"/>
        </w:r>
        <w:r>
          <w:rPr>
            <w:noProof/>
            <w:webHidden/>
          </w:rPr>
          <w:instrText xml:space="preserve"> PAGEREF _Toc374444610 \h </w:instrText>
        </w:r>
        <w:r>
          <w:rPr>
            <w:noProof/>
            <w:webHidden/>
          </w:rPr>
        </w:r>
        <w:r>
          <w:rPr>
            <w:noProof/>
            <w:webHidden/>
          </w:rPr>
          <w:fldChar w:fldCharType="separate"/>
        </w:r>
        <w:r>
          <w:rPr>
            <w:noProof/>
            <w:webHidden/>
          </w:rPr>
          <w:t>15</w:t>
        </w:r>
        <w:r>
          <w:rPr>
            <w:noProof/>
            <w:webHidden/>
          </w:rPr>
          <w:fldChar w:fldCharType="end"/>
        </w:r>
      </w:hyperlink>
    </w:p>
    <w:p w14:paraId="227B1CD2"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11" w:history="1">
        <w:r w:rsidRPr="00426FA6">
          <w:rPr>
            <w:rStyle w:val="Hyperlink"/>
            <w:noProof/>
            <w:lang w:val="en-GB"/>
          </w:rPr>
          <w:t>3.5.2</w:t>
        </w:r>
        <w:r>
          <w:rPr>
            <w:rFonts w:asciiTheme="minorHAnsi" w:eastAsiaTheme="minorEastAsia" w:hAnsiTheme="minorHAnsi" w:cstheme="minorBidi"/>
            <w:noProof/>
            <w:sz w:val="22"/>
            <w:szCs w:val="22"/>
          </w:rPr>
          <w:tab/>
        </w:r>
        <w:r w:rsidRPr="00426FA6">
          <w:rPr>
            <w:rStyle w:val="Hyperlink"/>
            <w:noProof/>
            <w:lang w:val="en-GB"/>
          </w:rPr>
          <w:t>XML Schemas</w:t>
        </w:r>
        <w:r>
          <w:rPr>
            <w:noProof/>
            <w:webHidden/>
          </w:rPr>
          <w:tab/>
        </w:r>
        <w:r>
          <w:rPr>
            <w:noProof/>
            <w:webHidden/>
          </w:rPr>
          <w:fldChar w:fldCharType="begin"/>
        </w:r>
        <w:r>
          <w:rPr>
            <w:noProof/>
            <w:webHidden/>
          </w:rPr>
          <w:instrText xml:space="preserve"> PAGEREF _Toc374444611 \h </w:instrText>
        </w:r>
        <w:r>
          <w:rPr>
            <w:noProof/>
            <w:webHidden/>
          </w:rPr>
        </w:r>
        <w:r>
          <w:rPr>
            <w:noProof/>
            <w:webHidden/>
          </w:rPr>
          <w:fldChar w:fldCharType="separate"/>
        </w:r>
        <w:r>
          <w:rPr>
            <w:noProof/>
            <w:webHidden/>
          </w:rPr>
          <w:t>15</w:t>
        </w:r>
        <w:r>
          <w:rPr>
            <w:noProof/>
            <w:webHidden/>
          </w:rPr>
          <w:fldChar w:fldCharType="end"/>
        </w:r>
      </w:hyperlink>
    </w:p>
    <w:p w14:paraId="680D585D" w14:textId="77777777" w:rsidR="007001CA" w:rsidRDefault="007001CA">
      <w:pPr>
        <w:pStyle w:val="TOC1"/>
        <w:rPr>
          <w:rFonts w:asciiTheme="minorHAnsi" w:eastAsiaTheme="minorEastAsia" w:hAnsiTheme="minorHAnsi" w:cstheme="minorBidi"/>
          <w:noProof/>
          <w:sz w:val="22"/>
          <w:szCs w:val="22"/>
        </w:rPr>
      </w:pPr>
      <w:hyperlink w:anchor="_Toc374444612" w:history="1">
        <w:r w:rsidRPr="00426FA6">
          <w:rPr>
            <w:rStyle w:val="Hyperlink"/>
            <w:noProof/>
          </w:rPr>
          <w:t>4.</w:t>
        </w:r>
        <w:r>
          <w:rPr>
            <w:rFonts w:asciiTheme="minorHAnsi" w:eastAsiaTheme="minorEastAsia" w:hAnsiTheme="minorHAnsi" w:cstheme="minorBidi"/>
            <w:noProof/>
            <w:sz w:val="22"/>
            <w:szCs w:val="22"/>
          </w:rPr>
          <w:tab/>
        </w:r>
        <w:r w:rsidRPr="00426FA6">
          <w:rPr>
            <w:rStyle w:val="Hyperlink"/>
            <w:noProof/>
          </w:rPr>
          <w:t>Configuring Libdigidocpp</w:t>
        </w:r>
        <w:r>
          <w:rPr>
            <w:noProof/>
            <w:webHidden/>
          </w:rPr>
          <w:tab/>
        </w:r>
        <w:r>
          <w:rPr>
            <w:noProof/>
            <w:webHidden/>
          </w:rPr>
          <w:fldChar w:fldCharType="begin"/>
        </w:r>
        <w:r>
          <w:rPr>
            <w:noProof/>
            <w:webHidden/>
          </w:rPr>
          <w:instrText xml:space="preserve"> PAGEREF _Toc374444612 \h </w:instrText>
        </w:r>
        <w:r>
          <w:rPr>
            <w:noProof/>
            <w:webHidden/>
          </w:rPr>
        </w:r>
        <w:r>
          <w:rPr>
            <w:noProof/>
            <w:webHidden/>
          </w:rPr>
          <w:fldChar w:fldCharType="separate"/>
        </w:r>
        <w:r>
          <w:rPr>
            <w:noProof/>
            <w:webHidden/>
          </w:rPr>
          <w:t>17</w:t>
        </w:r>
        <w:r>
          <w:rPr>
            <w:noProof/>
            <w:webHidden/>
          </w:rPr>
          <w:fldChar w:fldCharType="end"/>
        </w:r>
      </w:hyperlink>
    </w:p>
    <w:p w14:paraId="6303CAD7"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13" w:history="1">
        <w:r w:rsidRPr="00426FA6">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426FA6">
          <w:rPr>
            <w:rStyle w:val="Hyperlink"/>
            <w:noProof/>
          </w:rPr>
          <w:t>Loading configuration settings</w:t>
        </w:r>
        <w:r>
          <w:rPr>
            <w:noProof/>
            <w:webHidden/>
          </w:rPr>
          <w:tab/>
        </w:r>
        <w:r>
          <w:rPr>
            <w:noProof/>
            <w:webHidden/>
          </w:rPr>
          <w:fldChar w:fldCharType="begin"/>
        </w:r>
        <w:r>
          <w:rPr>
            <w:noProof/>
            <w:webHidden/>
          </w:rPr>
          <w:instrText xml:space="preserve"> PAGEREF _Toc374444613 \h </w:instrText>
        </w:r>
        <w:r>
          <w:rPr>
            <w:noProof/>
            <w:webHidden/>
          </w:rPr>
        </w:r>
        <w:r>
          <w:rPr>
            <w:noProof/>
            <w:webHidden/>
          </w:rPr>
          <w:fldChar w:fldCharType="separate"/>
        </w:r>
        <w:r>
          <w:rPr>
            <w:noProof/>
            <w:webHidden/>
          </w:rPr>
          <w:t>17</w:t>
        </w:r>
        <w:r>
          <w:rPr>
            <w:noProof/>
            <w:webHidden/>
          </w:rPr>
          <w:fldChar w:fldCharType="end"/>
        </w:r>
      </w:hyperlink>
    </w:p>
    <w:p w14:paraId="238978E4"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14" w:history="1">
        <w:r w:rsidRPr="00426FA6">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426FA6">
          <w:rPr>
            <w:rStyle w:val="Hyperlink"/>
            <w:noProof/>
          </w:rPr>
          <w:t>Configuration parameters</w:t>
        </w:r>
        <w:r>
          <w:rPr>
            <w:noProof/>
            <w:webHidden/>
          </w:rPr>
          <w:tab/>
        </w:r>
        <w:r>
          <w:rPr>
            <w:noProof/>
            <w:webHidden/>
          </w:rPr>
          <w:fldChar w:fldCharType="begin"/>
        </w:r>
        <w:r>
          <w:rPr>
            <w:noProof/>
            <w:webHidden/>
          </w:rPr>
          <w:instrText xml:space="preserve"> PAGEREF _Toc374444614 \h </w:instrText>
        </w:r>
        <w:r>
          <w:rPr>
            <w:noProof/>
            <w:webHidden/>
          </w:rPr>
        </w:r>
        <w:r>
          <w:rPr>
            <w:noProof/>
            <w:webHidden/>
          </w:rPr>
          <w:fldChar w:fldCharType="separate"/>
        </w:r>
        <w:r>
          <w:rPr>
            <w:noProof/>
            <w:webHidden/>
          </w:rPr>
          <w:t>18</w:t>
        </w:r>
        <w:r>
          <w:rPr>
            <w:noProof/>
            <w:webHidden/>
          </w:rPr>
          <w:fldChar w:fldCharType="end"/>
        </w:r>
      </w:hyperlink>
    </w:p>
    <w:p w14:paraId="6BEF940C" w14:textId="77777777" w:rsidR="007001CA" w:rsidRDefault="007001CA">
      <w:pPr>
        <w:pStyle w:val="TOC1"/>
        <w:rPr>
          <w:rFonts w:asciiTheme="minorHAnsi" w:eastAsiaTheme="minorEastAsia" w:hAnsiTheme="minorHAnsi" w:cstheme="minorBidi"/>
          <w:noProof/>
          <w:sz w:val="22"/>
          <w:szCs w:val="22"/>
        </w:rPr>
      </w:pPr>
      <w:hyperlink w:anchor="_Toc374444615" w:history="1">
        <w:r w:rsidRPr="00426FA6">
          <w:rPr>
            <w:rStyle w:val="Hyperlink"/>
            <w:noProof/>
          </w:rPr>
          <w:t>5.</w:t>
        </w:r>
        <w:r>
          <w:rPr>
            <w:rFonts w:asciiTheme="minorHAnsi" w:eastAsiaTheme="minorEastAsia" w:hAnsiTheme="minorHAnsi" w:cstheme="minorBidi"/>
            <w:noProof/>
            <w:sz w:val="22"/>
            <w:szCs w:val="22"/>
          </w:rPr>
          <w:tab/>
        </w:r>
        <w:r w:rsidRPr="00426FA6">
          <w:rPr>
            <w:rStyle w:val="Hyperlink"/>
            <w:noProof/>
          </w:rPr>
          <w:t>Using Libdigidocpp API</w:t>
        </w:r>
        <w:r>
          <w:rPr>
            <w:noProof/>
            <w:webHidden/>
          </w:rPr>
          <w:tab/>
        </w:r>
        <w:r>
          <w:rPr>
            <w:noProof/>
            <w:webHidden/>
          </w:rPr>
          <w:fldChar w:fldCharType="begin"/>
        </w:r>
        <w:r>
          <w:rPr>
            <w:noProof/>
            <w:webHidden/>
          </w:rPr>
          <w:instrText xml:space="preserve"> PAGEREF _Toc374444615 \h </w:instrText>
        </w:r>
        <w:r>
          <w:rPr>
            <w:noProof/>
            <w:webHidden/>
          </w:rPr>
        </w:r>
        <w:r>
          <w:rPr>
            <w:noProof/>
            <w:webHidden/>
          </w:rPr>
          <w:fldChar w:fldCharType="separate"/>
        </w:r>
        <w:r>
          <w:rPr>
            <w:noProof/>
            <w:webHidden/>
          </w:rPr>
          <w:t>21</w:t>
        </w:r>
        <w:r>
          <w:rPr>
            <w:noProof/>
            <w:webHidden/>
          </w:rPr>
          <w:fldChar w:fldCharType="end"/>
        </w:r>
      </w:hyperlink>
    </w:p>
    <w:p w14:paraId="610F8CAA"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16" w:history="1">
        <w:r w:rsidRPr="00426FA6">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426FA6">
          <w:rPr>
            <w:rStyle w:val="Hyperlink"/>
            <w:noProof/>
          </w:rPr>
          <w:t>Initialization</w:t>
        </w:r>
        <w:r>
          <w:rPr>
            <w:noProof/>
            <w:webHidden/>
          </w:rPr>
          <w:tab/>
        </w:r>
        <w:r>
          <w:rPr>
            <w:noProof/>
            <w:webHidden/>
          </w:rPr>
          <w:fldChar w:fldCharType="begin"/>
        </w:r>
        <w:r>
          <w:rPr>
            <w:noProof/>
            <w:webHidden/>
          </w:rPr>
          <w:instrText xml:space="preserve"> PAGEREF _Toc374444616 \h </w:instrText>
        </w:r>
        <w:r>
          <w:rPr>
            <w:noProof/>
            <w:webHidden/>
          </w:rPr>
        </w:r>
        <w:r>
          <w:rPr>
            <w:noProof/>
            <w:webHidden/>
          </w:rPr>
          <w:fldChar w:fldCharType="separate"/>
        </w:r>
        <w:r>
          <w:rPr>
            <w:noProof/>
            <w:webHidden/>
          </w:rPr>
          <w:t>21</w:t>
        </w:r>
        <w:r>
          <w:rPr>
            <w:noProof/>
            <w:webHidden/>
          </w:rPr>
          <w:fldChar w:fldCharType="end"/>
        </w:r>
      </w:hyperlink>
    </w:p>
    <w:p w14:paraId="2C943CC9"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17" w:history="1">
        <w:r w:rsidRPr="00426FA6">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426FA6">
          <w:rPr>
            <w:rStyle w:val="Hyperlink"/>
            <w:noProof/>
          </w:rPr>
          <w:t>Creating and signing a DigiDoc document</w:t>
        </w:r>
        <w:r>
          <w:rPr>
            <w:noProof/>
            <w:webHidden/>
          </w:rPr>
          <w:tab/>
        </w:r>
        <w:r>
          <w:rPr>
            <w:noProof/>
            <w:webHidden/>
          </w:rPr>
          <w:fldChar w:fldCharType="begin"/>
        </w:r>
        <w:r>
          <w:rPr>
            <w:noProof/>
            <w:webHidden/>
          </w:rPr>
          <w:instrText xml:space="preserve"> PAGEREF _Toc374444617 \h </w:instrText>
        </w:r>
        <w:r>
          <w:rPr>
            <w:noProof/>
            <w:webHidden/>
          </w:rPr>
        </w:r>
        <w:r>
          <w:rPr>
            <w:noProof/>
            <w:webHidden/>
          </w:rPr>
          <w:fldChar w:fldCharType="separate"/>
        </w:r>
        <w:r>
          <w:rPr>
            <w:noProof/>
            <w:webHidden/>
          </w:rPr>
          <w:t>21</w:t>
        </w:r>
        <w:r>
          <w:rPr>
            <w:noProof/>
            <w:webHidden/>
          </w:rPr>
          <w:fldChar w:fldCharType="end"/>
        </w:r>
      </w:hyperlink>
    </w:p>
    <w:p w14:paraId="4DECBB7E"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18" w:history="1">
        <w:r w:rsidRPr="00426FA6">
          <w:rPr>
            <w:rStyle w:val="Hyperlink"/>
            <w:noProof/>
            <w:lang w:val="en-GB"/>
          </w:rPr>
          <w:t>5.2.1</w:t>
        </w:r>
        <w:r>
          <w:rPr>
            <w:rFonts w:asciiTheme="minorHAnsi" w:eastAsiaTheme="minorEastAsia" w:hAnsiTheme="minorHAnsi" w:cstheme="minorBidi"/>
            <w:noProof/>
            <w:sz w:val="22"/>
            <w:szCs w:val="22"/>
          </w:rPr>
          <w:tab/>
        </w:r>
        <w:r w:rsidRPr="00426FA6">
          <w:rPr>
            <w:rStyle w:val="Hyperlink"/>
            <w:noProof/>
            <w:lang w:val="en-GB"/>
          </w:rPr>
          <w:t>Creating a DigiDoc container</w:t>
        </w:r>
        <w:r>
          <w:rPr>
            <w:noProof/>
            <w:webHidden/>
          </w:rPr>
          <w:tab/>
        </w:r>
        <w:r>
          <w:rPr>
            <w:noProof/>
            <w:webHidden/>
          </w:rPr>
          <w:fldChar w:fldCharType="begin"/>
        </w:r>
        <w:r>
          <w:rPr>
            <w:noProof/>
            <w:webHidden/>
          </w:rPr>
          <w:instrText xml:space="preserve"> PAGEREF _Toc374444618 \h </w:instrText>
        </w:r>
        <w:r>
          <w:rPr>
            <w:noProof/>
            <w:webHidden/>
          </w:rPr>
        </w:r>
        <w:r>
          <w:rPr>
            <w:noProof/>
            <w:webHidden/>
          </w:rPr>
          <w:fldChar w:fldCharType="separate"/>
        </w:r>
        <w:r>
          <w:rPr>
            <w:noProof/>
            <w:webHidden/>
          </w:rPr>
          <w:t>21</w:t>
        </w:r>
        <w:r>
          <w:rPr>
            <w:noProof/>
            <w:webHidden/>
          </w:rPr>
          <w:fldChar w:fldCharType="end"/>
        </w:r>
      </w:hyperlink>
    </w:p>
    <w:p w14:paraId="0DE1ADC3"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19" w:history="1">
        <w:r w:rsidRPr="00426FA6">
          <w:rPr>
            <w:rStyle w:val="Hyperlink"/>
            <w:noProof/>
            <w:lang w:val="en-GB"/>
          </w:rPr>
          <w:t>5.2.2</w:t>
        </w:r>
        <w:r>
          <w:rPr>
            <w:rFonts w:asciiTheme="minorHAnsi" w:eastAsiaTheme="minorEastAsia" w:hAnsiTheme="minorHAnsi" w:cstheme="minorBidi"/>
            <w:noProof/>
            <w:sz w:val="22"/>
            <w:szCs w:val="22"/>
          </w:rPr>
          <w:tab/>
        </w:r>
        <w:r w:rsidRPr="00426FA6">
          <w:rPr>
            <w:rStyle w:val="Hyperlink"/>
            <w:noProof/>
            <w:lang w:val="en-GB"/>
          </w:rPr>
          <w:t>Adding data files</w:t>
        </w:r>
        <w:r>
          <w:rPr>
            <w:noProof/>
            <w:webHidden/>
          </w:rPr>
          <w:tab/>
        </w:r>
        <w:r>
          <w:rPr>
            <w:noProof/>
            <w:webHidden/>
          </w:rPr>
          <w:fldChar w:fldCharType="begin"/>
        </w:r>
        <w:r>
          <w:rPr>
            <w:noProof/>
            <w:webHidden/>
          </w:rPr>
          <w:instrText xml:space="preserve"> PAGEREF _Toc374444619 \h </w:instrText>
        </w:r>
        <w:r>
          <w:rPr>
            <w:noProof/>
            <w:webHidden/>
          </w:rPr>
        </w:r>
        <w:r>
          <w:rPr>
            <w:noProof/>
            <w:webHidden/>
          </w:rPr>
          <w:fldChar w:fldCharType="separate"/>
        </w:r>
        <w:r>
          <w:rPr>
            <w:noProof/>
            <w:webHidden/>
          </w:rPr>
          <w:t>22</w:t>
        </w:r>
        <w:r>
          <w:rPr>
            <w:noProof/>
            <w:webHidden/>
          </w:rPr>
          <w:fldChar w:fldCharType="end"/>
        </w:r>
      </w:hyperlink>
    </w:p>
    <w:p w14:paraId="25D3D547"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20" w:history="1">
        <w:r w:rsidRPr="00426FA6">
          <w:rPr>
            <w:rStyle w:val="Hyperlink"/>
            <w:noProof/>
            <w:lang w:val="en-GB"/>
          </w:rPr>
          <w:t>5.2.3</w:t>
        </w:r>
        <w:r>
          <w:rPr>
            <w:rFonts w:asciiTheme="minorHAnsi" w:eastAsiaTheme="minorEastAsia" w:hAnsiTheme="minorHAnsi" w:cstheme="minorBidi"/>
            <w:noProof/>
            <w:sz w:val="22"/>
            <w:szCs w:val="22"/>
          </w:rPr>
          <w:tab/>
        </w:r>
        <w:r w:rsidRPr="00426FA6">
          <w:rPr>
            <w:rStyle w:val="Hyperlink"/>
            <w:noProof/>
            <w:lang w:val="en-GB"/>
          </w:rPr>
          <w:t>Adding signatures</w:t>
        </w:r>
        <w:r>
          <w:rPr>
            <w:noProof/>
            <w:webHidden/>
          </w:rPr>
          <w:tab/>
        </w:r>
        <w:r>
          <w:rPr>
            <w:noProof/>
            <w:webHidden/>
          </w:rPr>
          <w:fldChar w:fldCharType="begin"/>
        </w:r>
        <w:r>
          <w:rPr>
            <w:noProof/>
            <w:webHidden/>
          </w:rPr>
          <w:instrText xml:space="preserve"> PAGEREF _Toc374444620 \h </w:instrText>
        </w:r>
        <w:r>
          <w:rPr>
            <w:noProof/>
            <w:webHidden/>
          </w:rPr>
        </w:r>
        <w:r>
          <w:rPr>
            <w:noProof/>
            <w:webHidden/>
          </w:rPr>
          <w:fldChar w:fldCharType="separate"/>
        </w:r>
        <w:r>
          <w:rPr>
            <w:noProof/>
            <w:webHidden/>
          </w:rPr>
          <w:t>22</w:t>
        </w:r>
        <w:r>
          <w:rPr>
            <w:noProof/>
            <w:webHidden/>
          </w:rPr>
          <w:fldChar w:fldCharType="end"/>
        </w:r>
      </w:hyperlink>
    </w:p>
    <w:p w14:paraId="4AA9CA8D"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21" w:history="1">
        <w:r w:rsidRPr="00426FA6">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sidRPr="00426FA6">
          <w:rPr>
            <w:rStyle w:val="Hyperlink"/>
            <w:noProof/>
          </w:rPr>
          <w:t>Reading and writing DigiDoc documents</w:t>
        </w:r>
        <w:r>
          <w:rPr>
            <w:noProof/>
            <w:webHidden/>
          </w:rPr>
          <w:tab/>
        </w:r>
        <w:r>
          <w:rPr>
            <w:noProof/>
            <w:webHidden/>
          </w:rPr>
          <w:fldChar w:fldCharType="begin"/>
        </w:r>
        <w:r>
          <w:rPr>
            <w:noProof/>
            <w:webHidden/>
          </w:rPr>
          <w:instrText xml:space="preserve"> PAGEREF _Toc374444621 \h </w:instrText>
        </w:r>
        <w:r>
          <w:rPr>
            <w:noProof/>
            <w:webHidden/>
          </w:rPr>
        </w:r>
        <w:r>
          <w:rPr>
            <w:noProof/>
            <w:webHidden/>
          </w:rPr>
          <w:fldChar w:fldCharType="separate"/>
        </w:r>
        <w:r>
          <w:rPr>
            <w:noProof/>
            <w:webHidden/>
          </w:rPr>
          <w:t>23</w:t>
        </w:r>
        <w:r>
          <w:rPr>
            <w:noProof/>
            <w:webHidden/>
          </w:rPr>
          <w:fldChar w:fldCharType="end"/>
        </w:r>
      </w:hyperlink>
    </w:p>
    <w:p w14:paraId="6ECC612E"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22" w:history="1">
        <w:r w:rsidRPr="00426FA6">
          <w:rPr>
            <w:rStyle w:val="Hyperlink"/>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rPr>
          <w:tab/>
        </w:r>
        <w:r w:rsidRPr="00426FA6">
          <w:rPr>
            <w:rStyle w:val="Hyperlink"/>
            <w:noProof/>
          </w:rPr>
          <w:t>Validating signatures</w:t>
        </w:r>
        <w:r>
          <w:rPr>
            <w:noProof/>
            <w:webHidden/>
          </w:rPr>
          <w:tab/>
        </w:r>
        <w:r>
          <w:rPr>
            <w:noProof/>
            <w:webHidden/>
          </w:rPr>
          <w:fldChar w:fldCharType="begin"/>
        </w:r>
        <w:r>
          <w:rPr>
            <w:noProof/>
            <w:webHidden/>
          </w:rPr>
          <w:instrText xml:space="preserve"> PAGEREF _Toc374444622 \h </w:instrText>
        </w:r>
        <w:r>
          <w:rPr>
            <w:noProof/>
            <w:webHidden/>
          </w:rPr>
        </w:r>
        <w:r>
          <w:rPr>
            <w:noProof/>
            <w:webHidden/>
          </w:rPr>
          <w:fldChar w:fldCharType="separate"/>
        </w:r>
        <w:r>
          <w:rPr>
            <w:noProof/>
            <w:webHidden/>
          </w:rPr>
          <w:t>24</w:t>
        </w:r>
        <w:r>
          <w:rPr>
            <w:noProof/>
            <w:webHidden/>
          </w:rPr>
          <w:fldChar w:fldCharType="end"/>
        </w:r>
      </w:hyperlink>
    </w:p>
    <w:p w14:paraId="31B9195F"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23" w:history="1">
        <w:r w:rsidRPr="00426FA6">
          <w:rPr>
            <w:rStyle w:val="Hyperlink"/>
            <w:noProof/>
          </w:rPr>
          <w:t>5.4.1</w:t>
        </w:r>
        <w:r>
          <w:rPr>
            <w:rFonts w:asciiTheme="minorHAnsi" w:eastAsiaTheme="minorEastAsia" w:hAnsiTheme="minorHAnsi" w:cstheme="minorBidi"/>
            <w:noProof/>
            <w:sz w:val="22"/>
            <w:szCs w:val="22"/>
          </w:rPr>
          <w:tab/>
        </w:r>
        <w:r w:rsidRPr="00426FA6">
          <w:rPr>
            <w:rStyle w:val="Hyperlink"/>
            <w:noProof/>
          </w:rPr>
          <w:t>Using the main validation method</w:t>
        </w:r>
        <w:r>
          <w:rPr>
            <w:noProof/>
            <w:webHidden/>
          </w:rPr>
          <w:tab/>
        </w:r>
        <w:r>
          <w:rPr>
            <w:noProof/>
            <w:webHidden/>
          </w:rPr>
          <w:fldChar w:fldCharType="begin"/>
        </w:r>
        <w:r>
          <w:rPr>
            <w:noProof/>
            <w:webHidden/>
          </w:rPr>
          <w:instrText xml:space="preserve"> PAGEREF _Toc374444623 \h </w:instrText>
        </w:r>
        <w:r>
          <w:rPr>
            <w:noProof/>
            <w:webHidden/>
          </w:rPr>
        </w:r>
        <w:r>
          <w:rPr>
            <w:noProof/>
            <w:webHidden/>
          </w:rPr>
          <w:fldChar w:fldCharType="separate"/>
        </w:r>
        <w:r>
          <w:rPr>
            <w:noProof/>
            <w:webHidden/>
          </w:rPr>
          <w:t>24</w:t>
        </w:r>
        <w:r>
          <w:rPr>
            <w:noProof/>
            <w:webHidden/>
          </w:rPr>
          <w:fldChar w:fldCharType="end"/>
        </w:r>
      </w:hyperlink>
    </w:p>
    <w:p w14:paraId="250F2E80"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24" w:history="1">
        <w:r w:rsidRPr="00426FA6">
          <w:rPr>
            <w:rStyle w:val="Hyperlink"/>
            <w:noProof/>
          </w:rPr>
          <w:t>5.4.2</w:t>
        </w:r>
        <w:r>
          <w:rPr>
            <w:rFonts w:asciiTheme="minorHAnsi" w:eastAsiaTheme="minorEastAsia" w:hAnsiTheme="minorHAnsi" w:cstheme="minorBidi"/>
            <w:noProof/>
            <w:sz w:val="22"/>
            <w:szCs w:val="22"/>
          </w:rPr>
          <w:tab/>
        </w:r>
        <w:r w:rsidRPr="00426FA6">
          <w:rPr>
            <w:rStyle w:val="Hyperlink"/>
            <w:noProof/>
          </w:rPr>
          <w:t>Checking for additional errors/warnings</w:t>
        </w:r>
        <w:r>
          <w:rPr>
            <w:noProof/>
            <w:webHidden/>
          </w:rPr>
          <w:tab/>
        </w:r>
        <w:r>
          <w:rPr>
            <w:noProof/>
            <w:webHidden/>
          </w:rPr>
          <w:fldChar w:fldCharType="begin"/>
        </w:r>
        <w:r>
          <w:rPr>
            <w:noProof/>
            <w:webHidden/>
          </w:rPr>
          <w:instrText xml:space="preserve"> PAGEREF _Toc374444624 \h </w:instrText>
        </w:r>
        <w:r>
          <w:rPr>
            <w:noProof/>
            <w:webHidden/>
          </w:rPr>
        </w:r>
        <w:r>
          <w:rPr>
            <w:noProof/>
            <w:webHidden/>
          </w:rPr>
          <w:fldChar w:fldCharType="separate"/>
        </w:r>
        <w:r>
          <w:rPr>
            <w:noProof/>
            <w:webHidden/>
          </w:rPr>
          <w:t>24</w:t>
        </w:r>
        <w:r>
          <w:rPr>
            <w:noProof/>
            <w:webHidden/>
          </w:rPr>
          <w:fldChar w:fldCharType="end"/>
        </w:r>
      </w:hyperlink>
    </w:p>
    <w:p w14:paraId="5277A7EF"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25" w:history="1">
        <w:r w:rsidRPr="00426FA6">
          <w:rPr>
            <w:rStyle w:val="Hyperlink"/>
            <w:noProof/>
          </w:rPr>
          <w:t>5.4.3</w:t>
        </w:r>
        <w:r>
          <w:rPr>
            <w:rFonts w:asciiTheme="minorHAnsi" w:eastAsiaTheme="minorEastAsia" w:hAnsiTheme="minorHAnsi" w:cstheme="minorBidi"/>
            <w:noProof/>
            <w:sz w:val="22"/>
            <w:szCs w:val="22"/>
          </w:rPr>
          <w:tab/>
        </w:r>
        <w:r w:rsidRPr="00426FA6">
          <w:rPr>
            <w:rStyle w:val="Hyperlink"/>
            <w:noProof/>
          </w:rPr>
          <w:t>Determining the validation status</w:t>
        </w:r>
        <w:r>
          <w:rPr>
            <w:noProof/>
            <w:webHidden/>
          </w:rPr>
          <w:tab/>
        </w:r>
        <w:r>
          <w:rPr>
            <w:noProof/>
            <w:webHidden/>
          </w:rPr>
          <w:fldChar w:fldCharType="begin"/>
        </w:r>
        <w:r>
          <w:rPr>
            <w:noProof/>
            <w:webHidden/>
          </w:rPr>
          <w:instrText xml:space="preserve"> PAGEREF _Toc374444625 \h </w:instrText>
        </w:r>
        <w:r>
          <w:rPr>
            <w:noProof/>
            <w:webHidden/>
          </w:rPr>
        </w:r>
        <w:r>
          <w:rPr>
            <w:noProof/>
            <w:webHidden/>
          </w:rPr>
          <w:fldChar w:fldCharType="separate"/>
        </w:r>
        <w:r>
          <w:rPr>
            <w:noProof/>
            <w:webHidden/>
          </w:rPr>
          <w:t>25</w:t>
        </w:r>
        <w:r>
          <w:rPr>
            <w:noProof/>
            <w:webHidden/>
          </w:rPr>
          <w:fldChar w:fldCharType="end"/>
        </w:r>
      </w:hyperlink>
    </w:p>
    <w:p w14:paraId="537267F2"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26" w:history="1">
        <w:r w:rsidRPr="00426FA6">
          <w:rPr>
            <w:rStyle w:val="Hyperlink"/>
            <w:noProof/>
          </w:rPr>
          <w:t>5.4.4</w:t>
        </w:r>
        <w:r>
          <w:rPr>
            <w:rFonts w:asciiTheme="minorHAnsi" w:eastAsiaTheme="minorEastAsia" w:hAnsiTheme="minorHAnsi" w:cstheme="minorBidi"/>
            <w:noProof/>
            <w:sz w:val="22"/>
            <w:szCs w:val="22"/>
          </w:rPr>
          <w:tab/>
        </w:r>
        <w:r w:rsidRPr="00426FA6">
          <w:rPr>
            <w:rStyle w:val="Hyperlink"/>
            <w:noProof/>
          </w:rPr>
          <w:t>Additional information about validation</w:t>
        </w:r>
        <w:r>
          <w:rPr>
            <w:noProof/>
            <w:webHidden/>
          </w:rPr>
          <w:tab/>
        </w:r>
        <w:r>
          <w:rPr>
            <w:noProof/>
            <w:webHidden/>
          </w:rPr>
          <w:fldChar w:fldCharType="begin"/>
        </w:r>
        <w:r>
          <w:rPr>
            <w:noProof/>
            <w:webHidden/>
          </w:rPr>
          <w:instrText xml:space="preserve"> PAGEREF _Toc374444626 \h </w:instrText>
        </w:r>
        <w:r>
          <w:rPr>
            <w:noProof/>
            <w:webHidden/>
          </w:rPr>
        </w:r>
        <w:r>
          <w:rPr>
            <w:noProof/>
            <w:webHidden/>
          </w:rPr>
          <w:fldChar w:fldCharType="separate"/>
        </w:r>
        <w:r>
          <w:rPr>
            <w:noProof/>
            <w:webHidden/>
          </w:rPr>
          <w:t>28</w:t>
        </w:r>
        <w:r>
          <w:rPr>
            <w:noProof/>
            <w:webHidden/>
          </w:rPr>
          <w:fldChar w:fldCharType="end"/>
        </w:r>
      </w:hyperlink>
    </w:p>
    <w:p w14:paraId="670A8CDF"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27" w:history="1">
        <w:r w:rsidRPr="00426FA6">
          <w:rPr>
            <w:rStyle w:val="Hyperlink"/>
            <w:noProof/>
            <w14:scene3d>
              <w14:camera w14:prst="orthographicFront"/>
              <w14:lightRig w14:rig="threePt" w14:dir="t">
                <w14:rot w14:lat="0" w14:lon="0" w14:rev="0"/>
              </w14:lightRig>
            </w14:scene3d>
          </w:rPr>
          <w:t>5.5</w:t>
        </w:r>
        <w:r>
          <w:rPr>
            <w:rFonts w:asciiTheme="minorHAnsi" w:eastAsiaTheme="minorEastAsia" w:hAnsiTheme="minorHAnsi" w:cstheme="minorBidi"/>
            <w:noProof/>
            <w:sz w:val="22"/>
            <w:szCs w:val="22"/>
          </w:rPr>
          <w:tab/>
        </w:r>
        <w:r w:rsidRPr="00426FA6">
          <w:rPr>
            <w:rStyle w:val="Hyperlink"/>
            <w:noProof/>
          </w:rPr>
          <w:t>Extracting data files</w:t>
        </w:r>
        <w:r>
          <w:rPr>
            <w:noProof/>
            <w:webHidden/>
          </w:rPr>
          <w:tab/>
        </w:r>
        <w:r>
          <w:rPr>
            <w:noProof/>
            <w:webHidden/>
          </w:rPr>
          <w:fldChar w:fldCharType="begin"/>
        </w:r>
        <w:r>
          <w:rPr>
            <w:noProof/>
            <w:webHidden/>
          </w:rPr>
          <w:instrText xml:space="preserve"> PAGEREF _Toc374444627 \h </w:instrText>
        </w:r>
        <w:r>
          <w:rPr>
            <w:noProof/>
            <w:webHidden/>
          </w:rPr>
        </w:r>
        <w:r>
          <w:rPr>
            <w:noProof/>
            <w:webHidden/>
          </w:rPr>
          <w:fldChar w:fldCharType="separate"/>
        </w:r>
        <w:r>
          <w:rPr>
            <w:noProof/>
            <w:webHidden/>
          </w:rPr>
          <w:t>28</w:t>
        </w:r>
        <w:r>
          <w:rPr>
            <w:noProof/>
            <w:webHidden/>
          </w:rPr>
          <w:fldChar w:fldCharType="end"/>
        </w:r>
      </w:hyperlink>
    </w:p>
    <w:p w14:paraId="1ACB3EAD"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28" w:history="1">
        <w:r w:rsidRPr="00426FA6">
          <w:rPr>
            <w:rStyle w:val="Hyperlink"/>
            <w:noProof/>
            <w14:scene3d>
              <w14:camera w14:prst="orthographicFront"/>
              <w14:lightRig w14:rig="threePt" w14:dir="t">
                <w14:rot w14:lat="0" w14:lon="0" w14:rev="0"/>
              </w14:lightRig>
            </w14:scene3d>
          </w:rPr>
          <w:t>5.6</w:t>
        </w:r>
        <w:r>
          <w:rPr>
            <w:rFonts w:asciiTheme="minorHAnsi" w:eastAsiaTheme="minorEastAsia" w:hAnsiTheme="minorHAnsi" w:cstheme="minorBidi"/>
            <w:noProof/>
            <w:sz w:val="22"/>
            <w:szCs w:val="22"/>
          </w:rPr>
          <w:tab/>
        </w:r>
        <w:r w:rsidRPr="00426FA6">
          <w:rPr>
            <w:rStyle w:val="Hyperlink"/>
            <w:noProof/>
          </w:rPr>
          <w:t>Removing signatures and data files</w:t>
        </w:r>
        <w:r>
          <w:rPr>
            <w:noProof/>
            <w:webHidden/>
          </w:rPr>
          <w:tab/>
        </w:r>
        <w:r>
          <w:rPr>
            <w:noProof/>
            <w:webHidden/>
          </w:rPr>
          <w:fldChar w:fldCharType="begin"/>
        </w:r>
        <w:r>
          <w:rPr>
            <w:noProof/>
            <w:webHidden/>
          </w:rPr>
          <w:instrText xml:space="preserve"> PAGEREF _Toc374444628 \h </w:instrText>
        </w:r>
        <w:r>
          <w:rPr>
            <w:noProof/>
            <w:webHidden/>
          </w:rPr>
        </w:r>
        <w:r>
          <w:rPr>
            <w:noProof/>
            <w:webHidden/>
          </w:rPr>
          <w:fldChar w:fldCharType="separate"/>
        </w:r>
        <w:r>
          <w:rPr>
            <w:noProof/>
            <w:webHidden/>
          </w:rPr>
          <w:t>29</w:t>
        </w:r>
        <w:r>
          <w:rPr>
            <w:noProof/>
            <w:webHidden/>
          </w:rPr>
          <w:fldChar w:fldCharType="end"/>
        </w:r>
      </w:hyperlink>
    </w:p>
    <w:p w14:paraId="02302966"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29" w:history="1">
        <w:r w:rsidRPr="00426FA6">
          <w:rPr>
            <w:rStyle w:val="Hyperlink"/>
            <w:noProof/>
            <w14:scene3d>
              <w14:camera w14:prst="orthographicFront"/>
              <w14:lightRig w14:rig="threePt" w14:dir="t">
                <w14:rot w14:lat="0" w14:lon="0" w14:rev="0"/>
              </w14:lightRig>
            </w14:scene3d>
          </w:rPr>
          <w:t>5.7</w:t>
        </w:r>
        <w:r>
          <w:rPr>
            <w:rFonts w:asciiTheme="minorHAnsi" w:eastAsiaTheme="minorEastAsia" w:hAnsiTheme="minorHAnsi" w:cstheme="minorBidi"/>
            <w:noProof/>
            <w:sz w:val="22"/>
            <w:szCs w:val="22"/>
          </w:rPr>
          <w:tab/>
        </w:r>
        <w:r w:rsidRPr="00426FA6">
          <w:rPr>
            <w:rStyle w:val="Hyperlink"/>
            <w:noProof/>
          </w:rPr>
          <w:t>Shutting down the library</w:t>
        </w:r>
        <w:r>
          <w:rPr>
            <w:noProof/>
            <w:webHidden/>
          </w:rPr>
          <w:tab/>
        </w:r>
        <w:r>
          <w:rPr>
            <w:noProof/>
            <w:webHidden/>
          </w:rPr>
          <w:fldChar w:fldCharType="begin"/>
        </w:r>
        <w:r>
          <w:rPr>
            <w:noProof/>
            <w:webHidden/>
          </w:rPr>
          <w:instrText xml:space="preserve"> PAGEREF _Toc374444629 \h </w:instrText>
        </w:r>
        <w:r>
          <w:rPr>
            <w:noProof/>
            <w:webHidden/>
          </w:rPr>
        </w:r>
        <w:r>
          <w:rPr>
            <w:noProof/>
            <w:webHidden/>
          </w:rPr>
          <w:fldChar w:fldCharType="separate"/>
        </w:r>
        <w:r>
          <w:rPr>
            <w:noProof/>
            <w:webHidden/>
          </w:rPr>
          <w:t>29</w:t>
        </w:r>
        <w:r>
          <w:rPr>
            <w:noProof/>
            <w:webHidden/>
          </w:rPr>
          <w:fldChar w:fldCharType="end"/>
        </w:r>
      </w:hyperlink>
    </w:p>
    <w:p w14:paraId="0CB0EA86"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30" w:history="1">
        <w:r w:rsidRPr="00426FA6">
          <w:rPr>
            <w:rStyle w:val="Hyperlink"/>
            <w:noProof/>
            <w14:scene3d>
              <w14:camera w14:prst="orthographicFront"/>
              <w14:lightRig w14:rig="threePt" w14:dir="t">
                <w14:rot w14:lat="0" w14:lon="0" w14:rev="0"/>
              </w14:lightRig>
            </w14:scene3d>
          </w:rPr>
          <w:t>5.8</w:t>
        </w:r>
        <w:r>
          <w:rPr>
            <w:rFonts w:asciiTheme="minorHAnsi" w:eastAsiaTheme="minorEastAsia" w:hAnsiTheme="minorHAnsi" w:cstheme="minorBidi"/>
            <w:noProof/>
            <w:sz w:val="22"/>
            <w:szCs w:val="22"/>
          </w:rPr>
          <w:tab/>
        </w:r>
        <w:r w:rsidRPr="00426FA6">
          <w:rPr>
            <w:rStyle w:val="Hyperlink"/>
            <w:noProof/>
          </w:rPr>
          <w:t>Exception handling</w:t>
        </w:r>
        <w:r>
          <w:rPr>
            <w:noProof/>
            <w:webHidden/>
          </w:rPr>
          <w:tab/>
        </w:r>
        <w:r>
          <w:rPr>
            <w:noProof/>
            <w:webHidden/>
          </w:rPr>
          <w:fldChar w:fldCharType="begin"/>
        </w:r>
        <w:r>
          <w:rPr>
            <w:noProof/>
            <w:webHidden/>
          </w:rPr>
          <w:instrText xml:space="preserve"> PAGEREF _Toc374444630 \h </w:instrText>
        </w:r>
        <w:r>
          <w:rPr>
            <w:noProof/>
            <w:webHidden/>
          </w:rPr>
        </w:r>
        <w:r>
          <w:rPr>
            <w:noProof/>
            <w:webHidden/>
          </w:rPr>
          <w:fldChar w:fldCharType="separate"/>
        </w:r>
        <w:r>
          <w:rPr>
            <w:noProof/>
            <w:webHidden/>
          </w:rPr>
          <w:t>29</w:t>
        </w:r>
        <w:r>
          <w:rPr>
            <w:noProof/>
            <w:webHidden/>
          </w:rPr>
          <w:fldChar w:fldCharType="end"/>
        </w:r>
      </w:hyperlink>
    </w:p>
    <w:p w14:paraId="7A21E08F" w14:textId="77777777" w:rsidR="007001CA" w:rsidRDefault="007001CA">
      <w:pPr>
        <w:pStyle w:val="TOC1"/>
        <w:rPr>
          <w:rFonts w:asciiTheme="minorHAnsi" w:eastAsiaTheme="minorEastAsia" w:hAnsiTheme="minorHAnsi" w:cstheme="minorBidi"/>
          <w:noProof/>
          <w:sz w:val="22"/>
          <w:szCs w:val="22"/>
        </w:rPr>
      </w:pPr>
      <w:hyperlink w:anchor="_Toc374444631" w:history="1">
        <w:r w:rsidRPr="00426FA6">
          <w:rPr>
            <w:rStyle w:val="Hyperlink"/>
            <w:noProof/>
          </w:rPr>
          <w:t>6.</w:t>
        </w:r>
        <w:r>
          <w:rPr>
            <w:rFonts w:asciiTheme="minorHAnsi" w:eastAsiaTheme="minorEastAsia" w:hAnsiTheme="minorHAnsi" w:cstheme="minorBidi"/>
            <w:noProof/>
            <w:sz w:val="22"/>
            <w:szCs w:val="22"/>
          </w:rPr>
          <w:tab/>
        </w:r>
        <w:r w:rsidRPr="00426FA6">
          <w:rPr>
            <w:rStyle w:val="Hyperlink"/>
            <w:noProof/>
          </w:rPr>
          <w:t>Libdigidocpp utility program</w:t>
        </w:r>
        <w:r>
          <w:rPr>
            <w:noProof/>
            <w:webHidden/>
          </w:rPr>
          <w:tab/>
        </w:r>
        <w:r>
          <w:rPr>
            <w:noProof/>
            <w:webHidden/>
          </w:rPr>
          <w:fldChar w:fldCharType="begin"/>
        </w:r>
        <w:r>
          <w:rPr>
            <w:noProof/>
            <w:webHidden/>
          </w:rPr>
          <w:instrText xml:space="preserve"> PAGEREF _Toc374444631 \h </w:instrText>
        </w:r>
        <w:r>
          <w:rPr>
            <w:noProof/>
            <w:webHidden/>
          </w:rPr>
        </w:r>
        <w:r>
          <w:rPr>
            <w:noProof/>
            <w:webHidden/>
          </w:rPr>
          <w:fldChar w:fldCharType="separate"/>
        </w:r>
        <w:r>
          <w:rPr>
            <w:noProof/>
            <w:webHidden/>
          </w:rPr>
          <w:t>31</w:t>
        </w:r>
        <w:r>
          <w:rPr>
            <w:noProof/>
            <w:webHidden/>
          </w:rPr>
          <w:fldChar w:fldCharType="end"/>
        </w:r>
      </w:hyperlink>
    </w:p>
    <w:p w14:paraId="00B0C288"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32" w:history="1">
        <w:r w:rsidRPr="00426FA6">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426FA6">
          <w:rPr>
            <w:rStyle w:val="Hyperlink"/>
            <w:noProof/>
          </w:rPr>
          <w:t>Creating and signing a document</w:t>
        </w:r>
        <w:r>
          <w:rPr>
            <w:noProof/>
            <w:webHidden/>
          </w:rPr>
          <w:tab/>
        </w:r>
        <w:r>
          <w:rPr>
            <w:noProof/>
            <w:webHidden/>
          </w:rPr>
          <w:fldChar w:fldCharType="begin"/>
        </w:r>
        <w:r>
          <w:rPr>
            <w:noProof/>
            <w:webHidden/>
          </w:rPr>
          <w:instrText xml:space="preserve"> PAGEREF _Toc374444632 \h </w:instrText>
        </w:r>
        <w:r>
          <w:rPr>
            <w:noProof/>
            <w:webHidden/>
          </w:rPr>
        </w:r>
        <w:r>
          <w:rPr>
            <w:noProof/>
            <w:webHidden/>
          </w:rPr>
          <w:fldChar w:fldCharType="separate"/>
        </w:r>
        <w:r>
          <w:rPr>
            <w:noProof/>
            <w:webHidden/>
          </w:rPr>
          <w:t>31</w:t>
        </w:r>
        <w:r>
          <w:rPr>
            <w:noProof/>
            <w:webHidden/>
          </w:rPr>
          <w:fldChar w:fldCharType="end"/>
        </w:r>
      </w:hyperlink>
    </w:p>
    <w:p w14:paraId="18239807"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33" w:history="1">
        <w:r w:rsidRPr="00426FA6">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426FA6">
          <w:rPr>
            <w:rStyle w:val="Hyperlink"/>
            <w:noProof/>
          </w:rPr>
          <w:t>Opening document, validating signatures and extracting data files</w:t>
        </w:r>
        <w:r>
          <w:rPr>
            <w:noProof/>
            <w:webHidden/>
          </w:rPr>
          <w:tab/>
        </w:r>
        <w:r>
          <w:rPr>
            <w:noProof/>
            <w:webHidden/>
          </w:rPr>
          <w:fldChar w:fldCharType="begin"/>
        </w:r>
        <w:r>
          <w:rPr>
            <w:noProof/>
            <w:webHidden/>
          </w:rPr>
          <w:instrText xml:space="preserve"> PAGEREF _Toc374444633 \h </w:instrText>
        </w:r>
        <w:r>
          <w:rPr>
            <w:noProof/>
            <w:webHidden/>
          </w:rPr>
        </w:r>
        <w:r>
          <w:rPr>
            <w:noProof/>
            <w:webHidden/>
          </w:rPr>
          <w:fldChar w:fldCharType="separate"/>
        </w:r>
        <w:r>
          <w:rPr>
            <w:noProof/>
            <w:webHidden/>
          </w:rPr>
          <w:t>33</w:t>
        </w:r>
        <w:r>
          <w:rPr>
            <w:noProof/>
            <w:webHidden/>
          </w:rPr>
          <w:fldChar w:fldCharType="end"/>
        </w:r>
      </w:hyperlink>
    </w:p>
    <w:p w14:paraId="288BF600"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34" w:history="1">
        <w:r w:rsidRPr="00426FA6">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426FA6">
          <w:rPr>
            <w:rStyle w:val="Hyperlink"/>
            <w:noProof/>
          </w:rPr>
          <w:t>Adding signatures</w:t>
        </w:r>
        <w:r>
          <w:rPr>
            <w:noProof/>
            <w:webHidden/>
          </w:rPr>
          <w:tab/>
        </w:r>
        <w:r>
          <w:rPr>
            <w:noProof/>
            <w:webHidden/>
          </w:rPr>
          <w:fldChar w:fldCharType="begin"/>
        </w:r>
        <w:r>
          <w:rPr>
            <w:noProof/>
            <w:webHidden/>
          </w:rPr>
          <w:instrText xml:space="preserve"> PAGEREF _Toc374444634 \h </w:instrText>
        </w:r>
        <w:r>
          <w:rPr>
            <w:noProof/>
            <w:webHidden/>
          </w:rPr>
        </w:r>
        <w:r>
          <w:rPr>
            <w:noProof/>
            <w:webHidden/>
          </w:rPr>
          <w:fldChar w:fldCharType="separate"/>
        </w:r>
        <w:r>
          <w:rPr>
            <w:noProof/>
            <w:webHidden/>
          </w:rPr>
          <w:t>35</w:t>
        </w:r>
        <w:r>
          <w:rPr>
            <w:noProof/>
            <w:webHidden/>
          </w:rPr>
          <w:fldChar w:fldCharType="end"/>
        </w:r>
      </w:hyperlink>
    </w:p>
    <w:p w14:paraId="1C69187C"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35" w:history="1">
        <w:r w:rsidRPr="00426FA6">
          <w:rPr>
            <w:rStyle w:val="Hyperlink"/>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sidRPr="00426FA6">
          <w:rPr>
            <w:rStyle w:val="Hyperlink"/>
            <w:noProof/>
          </w:rPr>
          <w:t>Removing signatures and data files</w:t>
        </w:r>
        <w:r>
          <w:rPr>
            <w:noProof/>
            <w:webHidden/>
          </w:rPr>
          <w:tab/>
        </w:r>
        <w:r>
          <w:rPr>
            <w:noProof/>
            <w:webHidden/>
          </w:rPr>
          <w:fldChar w:fldCharType="begin"/>
        </w:r>
        <w:r>
          <w:rPr>
            <w:noProof/>
            <w:webHidden/>
          </w:rPr>
          <w:instrText xml:space="preserve"> PAGEREF _Toc374444635 \h </w:instrText>
        </w:r>
        <w:r>
          <w:rPr>
            <w:noProof/>
            <w:webHidden/>
          </w:rPr>
        </w:r>
        <w:r>
          <w:rPr>
            <w:noProof/>
            <w:webHidden/>
          </w:rPr>
          <w:fldChar w:fldCharType="separate"/>
        </w:r>
        <w:r>
          <w:rPr>
            <w:noProof/>
            <w:webHidden/>
          </w:rPr>
          <w:t>37</w:t>
        </w:r>
        <w:r>
          <w:rPr>
            <w:noProof/>
            <w:webHidden/>
          </w:rPr>
          <w:fldChar w:fldCharType="end"/>
        </w:r>
      </w:hyperlink>
    </w:p>
    <w:p w14:paraId="06DD0AE7" w14:textId="77777777" w:rsidR="007001CA" w:rsidRDefault="007001CA">
      <w:pPr>
        <w:pStyle w:val="TOC1"/>
        <w:rPr>
          <w:rFonts w:asciiTheme="minorHAnsi" w:eastAsiaTheme="minorEastAsia" w:hAnsiTheme="minorHAnsi" w:cstheme="minorBidi"/>
          <w:noProof/>
          <w:sz w:val="22"/>
          <w:szCs w:val="22"/>
        </w:rPr>
      </w:pPr>
      <w:hyperlink w:anchor="_Toc374444636" w:history="1">
        <w:r w:rsidRPr="00426FA6">
          <w:rPr>
            <w:rStyle w:val="Hyperlink"/>
            <w:noProof/>
          </w:rPr>
          <w:t>7.</w:t>
        </w:r>
        <w:r>
          <w:rPr>
            <w:rFonts w:asciiTheme="minorHAnsi" w:eastAsiaTheme="minorEastAsia" w:hAnsiTheme="minorHAnsi" w:cstheme="minorBidi"/>
            <w:noProof/>
            <w:sz w:val="22"/>
            <w:szCs w:val="22"/>
          </w:rPr>
          <w:tab/>
        </w:r>
        <w:r w:rsidRPr="00426FA6">
          <w:rPr>
            <w:rStyle w:val="Hyperlink"/>
            <w:noProof/>
          </w:rPr>
          <w:t>National and cross-border support</w:t>
        </w:r>
        <w:r>
          <w:rPr>
            <w:noProof/>
            <w:webHidden/>
          </w:rPr>
          <w:tab/>
        </w:r>
        <w:r>
          <w:rPr>
            <w:noProof/>
            <w:webHidden/>
          </w:rPr>
          <w:fldChar w:fldCharType="begin"/>
        </w:r>
        <w:r>
          <w:rPr>
            <w:noProof/>
            <w:webHidden/>
          </w:rPr>
          <w:instrText xml:space="preserve"> PAGEREF _Toc374444636 \h </w:instrText>
        </w:r>
        <w:r>
          <w:rPr>
            <w:noProof/>
            <w:webHidden/>
          </w:rPr>
        </w:r>
        <w:r>
          <w:rPr>
            <w:noProof/>
            <w:webHidden/>
          </w:rPr>
          <w:fldChar w:fldCharType="separate"/>
        </w:r>
        <w:r>
          <w:rPr>
            <w:noProof/>
            <w:webHidden/>
          </w:rPr>
          <w:t>38</w:t>
        </w:r>
        <w:r>
          <w:rPr>
            <w:noProof/>
            <w:webHidden/>
          </w:rPr>
          <w:fldChar w:fldCharType="end"/>
        </w:r>
      </w:hyperlink>
    </w:p>
    <w:p w14:paraId="68F80470"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37" w:history="1">
        <w:r w:rsidRPr="00426FA6">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rPr>
          <w:tab/>
        </w:r>
        <w:r w:rsidRPr="00426FA6">
          <w:rPr>
            <w:rStyle w:val="Hyperlink"/>
            <w:noProof/>
          </w:rPr>
          <w:t>Supported Estonian identity tokens</w:t>
        </w:r>
        <w:r>
          <w:rPr>
            <w:noProof/>
            <w:webHidden/>
          </w:rPr>
          <w:tab/>
        </w:r>
        <w:r>
          <w:rPr>
            <w:noProof/>
            <w:webHidden/>
          </w:rPr>
          <w:fldChar w:fldCharType="begin"/>
        </w:r>
        <w:r>
          <w:rPr>
            <w:noProof/>
            <w:webHidden/>
          </w:rPr>
          <w:instrText xml:space="preserve"> PAGEREF _Toc374444637 \h </w:instrText>
        </w:r>
        <w:r>
          <w:rPr>
            <w:noProof/>
            <w:webHidden/>
          </w:rPr>
        </w:r>
        <w:r>
          <w:rPr>
            <w:noProof/>
            <w:webHidden/>
          </w:rPr>
          <w:fldChar w:fldCharType="separate"/>
        </w:r>
        <w:r>
          <w:rPr>
            <w:noProof/>
            <w:webHidden/>
          </w:rPr>
          <w:t>38</w:t>
        </w:r>
        <w:r>
          <w:rPr>
            <w:noProof/>
            <w:webHidden/>
          </w:rPr>
          <w:fldChar w:fldCharType="end"/>
        </w:r>
      </w:hyperlink>
    </w:p>
    <w:p w14:paraId="0DCF2DF2"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38" w:history="1">
        <w:r w:rsidRPr="00426FA6">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rPr>
          <w:tab/>
        </w:r>
        <w:r w:rsidRPr="00426FA6">
          <w:rPr>
            <w:rStyle w:val="Hyperlink"/>
            <w:noProof/>
          </w:rPr>
          <w:t>Trusted Estonian Certificate Authorities</w:t>
        </w:r>
        <w:r>
          <w:rPr>
            <w:noProof/>
            <w:webHidden/>
          </w:rPr>
          <w:tab/>
        </w:r>
        <w:r>
          <w:rPr>
            <w:noProof/>
            <w:webHidden/>
          </w:rPr>
          <w:fldChar w:fldCharType="begin"/>
        </w:r>
        <w:r>
          <w:rPr>
            <w:noProof/>
            <w:webHidden/>
          </w:rPr>
          <w:instrText xml:space="preserve"> PAGEREF _Toc374444638 \h </w:instrText>
        </w:r>
        <w:r>
          <w:rPr>
            <w:noProof/>
            <w:webHidden/>
          </w:rPr>
        </w:r>
        <w:r>
          <w:rPr>
            <w:noProof/>
            <w:webHidden/>
          </w:rPr>
          <w:fldChar w:fldCharType="separate"/>
        </w:r>
        <w:r>
          <w:rPr>
            <w:noProof/>
            <w:webHidden/>
          </w:rPr>
          <w:t>38</w:t>
        </w:r>
        <w:r>
          <w:rPr>
            <w:noProof/>
            <w:webHidden/>
          </w:rPr>
          <w:fldChar w:fldCharType="end"/>
        </w:r>
      </w:hyperlink>
    </w:p>
    <w:p w14:paraId="60225243"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39" w:history="1">
        <w:r w:rsidRPr="00426FA6">
          <w:rPr>
            <w:rStyle w:val="Hyperlink"/>
            <w:noProof/>
            <w:lang w:val="en-GB"/>
          </w:rPr>
          <w:t>7.2.1</w:t>
        </w:r>
        <w:r>
          <w:rPr>
            <w:rFonts w:asciiTheme="minorHAnsi" w:eastAsiaTheme="minorEastAsia" w:hAnsiTheme="minorHAnsi" w:cstheme="minorBidi"/>
            <w:noProof/>
            <w:sz w:val="22"/>
            <w:szCs w:val="22"/>
          </w:rPr>
          <w:tab/>
        </w:r>
        <w:r w:rsidRPr="00426FA6">
          <w:rPr>
            <w:rStyle w:val="Hyperlink"/>
            <w:noProof/>
            <w:lang w:val="en-GB"/>
          </w:rPr>
          <w:t>Supported SK live hierarchy chains</w:t>
        </w:r>
        <w:r>
          <w:rPr>
            <w:noProof/>
            <w:webHidden/>
          </w:rPr>
          <w:tab/>
        </w:r>
        <w:r>
          <w:rPr>
            <w:noProof/>
            <w:webHidden/>
          </w:rPr>
          <w:fldChar w:fldCharType="begin"/>
        </w:r>
        <w:r>
          <w:rPr>
            <w:noProof/>
            <w:webHidden/>
          </w:rPr>
          <w:instrText xml:space="preserve"> PAGEREF _Toc374444639 \h </w:instrText>
        </w:r>
        <w:r>
          <w:rPr>
            <w:noProof/>
            <w:webHidden/>
          </w:rPr>
        </w:r>
        <w:r>
          <w:rPr>
            <w:noProof/>
            <w:webHidden/>
          </w:rPr>
          <w:fldChar w:fldCharType="separate"/>
        </w:r>
        <w:r>
          <w:rPr>
            <w:noProof/>
            <w:webHidden/>
          </w:rPr>
          <w:t>38</w:t>
        </w:r>
        <w:r>
          <w:rPr>
            <w:noProof/>
            <w:webHidden/>
          </w:rPr>
          <w:fldChar w:fldCharType="end"/>
        </w:r>
      </w:hyperlink>
    </w:p>
    <w:p w14:paraId="1FBABAC5"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40" w:history="1">
        <w:r w:rsidRPr="00426FA6">
          <w:rPr>
            <w:rStyle w:val="Hyperlink"/>
            <w:noProof/>
            <w:lang w:val="en-GB"/>
          </w:rPr>
          <w:t>7.2.2</w:t>
        </w:r>
        <w:r>
          <w:rPr>
            <w:rFonts w:asciiTheme="minorHAnsi" w:eastAsiaTheme="minorEastAsia" w:hAnsiTheme="minorHAnsi" w:cstheme="minorBidi"/>
            <w:noProof/>
            <w:sz w:val="22"/>
            <w:szCs w:val="22"/>
          </w:rPr>
          <w:tab/>
        </w:r>
        <w:r w:rsidRPr="00426FA6">
          <w:rPr>
            <w:rStyle w:val="Hyperlink"/>
            <w:noProof/>
            <w:lang w:val="en-GB"/>
          </w:rPr>
          <w:t>Supported SK test certificate hierarchy chains</w:t>
        </w:r>
        <w:r>
          <w:rPr>
            <w:noProof/>
            <w:webHidden/>
          </w:rPr>
          <w:tab/>
        </w:r>
        <w:r>
          <w:rPr>
            <w:noProof/>
            <w:webHidden/>
          </w:rPr>
          <w:fldChar w:fldCharType="begin"/>
        </w:r>
        <w:r>
          <w:rPr>
            <w:noProof/>
            <w:webHidden/>
          </w:rPr>
          <w:instrText xml:space="preserve"> PAGEREF _Toc374444640 \h </w:instrText>
        </w:r>
        <w:r>
          <w:rPr>
            <w:noProof/>
            <w:webHidden/>
          </w:rPr>
        </w:r>
        <w:r>
          <w:rPr>
            <w:noProof/>
            <w:webHidden/>
          </w:rPr>
          <w:fldChar w:fldCharType="separate"/>
        </w:r>
        <w:r>
          <w:rPr>
            <w:noProof/>
            <w:webHidden/>
          </w:rPr>
          <w:t>40</w:t>
        </w:r>
        <w:r>
          <w:rPr>
            <w:noProof/>
            <w:webHidden/>
          </w:rPr>
          <w:fldChar w:fldCharType="end"/>
        </w:r>
      </w:hyperlink>
    </w:p>
    <w:p w14:paraId="599BD6A8"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41" w:history="1">
        <w:r w:rsidRPr="00426FA6">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rPr>
          <w:tab/>
        </w:r>
        <w:r w:rsidRPr="00426FA6">
          <w:rPr>
            <w:rStyle w:val="Hyperlink"/>
            <w:noProof/>
          </w:rPr>
          <w:t>Supported Finnish Certificate Authorities</w:t>
        </w:r>
        <w:r>
          <w:rPr>
            <w:noProof/>
            <w:webHidden/>
          </w:rPr>
          <w:tab/>
        </w:r>
        <w:r>
          <w:rPr>
            <w:noProof/>
            <w:webHidden/>
          </w:rPr>
          <w:fldChar w:fldCharType="begin"/>
        </w:r>
        <w:r>
          <w:rPr>
            <w:noProof/>
            <w:webHidden/>
          </w:rPr>
          <w:instrText xml:space="preserve"> PAGEREF _Toc374444641 \h </w:instrText>
        </w:r>
        <w:r>
          <w:rPr>
            <w:noProof/>
            <w:webHidden/>
          </w:rPr>
        </w:r>
        <w:r>
          <w:rPr>
            <w:noProof/>
            <w:webHidden/>
          </w:rPr>
          <w:fldChar w:fldCharType="separate"/>
        </w:r>
        <w:r>
          <w:rPr>
            <w:noProof/>
            <w:webHidden/>
          </w:rPr>
          <w:t>40</w:t>
        </w:r>
        <w:r>
          <w:rPr>
            <w:noProof/>
            <w:webHidden/>
          </w:rPr>
          <w:fldChar w:fldCharType="end"/>
        </w:r>
      </w:hyperlink>
    </w:p>
    <w:p w14:paraId="4A86C29F"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42" w:history="1">
        <w:r w:rsidRPr="00426FA6">
          <w:rPr>
            <w:rStyle w:val="Hyperlink"/>
            <w:noProof/>
          </w:rPr>
          <w:t>7.3.1</w:t>
        </w:r>
        <w:r>
          <w:rPr>
            <w:rFonts w:asciiTheme="minorHAnsi" w:eastAsiaTheme="minorEastAsia" w:hAnsiTheme="minorHAnsi" w:cstheme="minorBidi"/>
            <w:noProof/>
            <w:sz w:val="22"/>
            <w:szCs w:val="22"/>
          </w:rPr>
          <w:tab/>
        </w:r>
        <w:r w:rsidRPr="00426FA6">
          <w:rPr>
            <w:rStyle w:val="Hyperlink"/>
            <w:noProof/>
          </w:rPr>
          <w:t>Supported FINeID live hierarchy chains</w:t>
        </w:r>
        <w:r>
          <w:rPr>
            <w:noProof/>
            <w:webHidden/>
          </w:rPr>
          <w:tab/>
        </w:r>
        <w:r>
          <w:rPr>
            <w:noProof/>
            <w:webHidden/>
          </w:rPr>
          <w:fldChar w:fldCharType="begin"/>
        </w:r>
        <w:r>
          <w:rPr>
            <w:noProof/>
            <w:webHidden/>
          </w:rPr>
          <w:instrText xml:space="preserve"> PAGEREF _Toc374444642 \h </w:instrText>
        </w:r>
        <w:r>
          <w:rPr>
            <w:noProof/>
            <w:webHidden/>
          </w:rPr>
        </w:r>
        <w:r>
          <w:rPr>
            <w:noProof/>
            <w:webHidden/>
          </w:rPr>
          <w:fldChar w:fldCharType="separate"/>
        </w:r>
        <w:r>
          <w:rPr>
            <w:noProof/>
            <w:webHidden/>
          </w:rPr>
          <w:t>41</w:t>
        </w:r>
        <w:r>
          <w:rPr>
            <w:noProof/>
            <w:webHidden/>
          </w:rPr>
          <w:fldChar w:fldCharType="end"/>
        </w:r>
      </w:hyperlink>
    </w:p>
    <w:p w14:paraId="2EE53491" w14:textId="77777777" w:rsidR="007001CA" w:rsidRDefault="007001CA">
      <w:pPr>
        <w:pStyle w:val="TOC3"/>
        <w:tabs>
          <w:tab w:val="left" w:pos="1200"/>
          <w:tab w:val="right" w:leader="dot" w:pos="8210"/>
        </w:tabs>
        <w:rPr>
          <w:rFonts w:asciiTheme="minorHAnsi" w:eastAsiaTheme="minorEastAsia" w:hAnsiTheme="minorHAnsi" w:cstheme="minorBidi"/>
          <w:noProof/>
          <w:sz w:val="22"/>
          <w:szCs w:val="22"/>
        </w:rPr>
      </w:pPr>
      <w:hyperlink w:anchor="_Toc374444643" w:history="1">
        <w:r w:rsidRPr="00426FA6">
          <w:rPr>
            <w:rStyle w:val="Hyperlink"/>
            <w:noProof/>
            <w:lang w:val="en-GB"/>
          </w:rPr>
          <w:t>7.3.2</w:t>
        </w:r>
        <w:r>
          <w:rPr>
            <w:rFonts w:asciiTheme="minorHAnsi" w:eastAsiaTheme="minorEastAsia" w:hAnsiTheme="minorHAnsi" w:cstheme="minorBidi"/>
            <w:noProof/>
            <w:sz w:val="22"/>
            <w:szCs w:val="22"/>
          </w:rPr>
          <w:tab/>
        </w:r>
        <w:r w:rsidRPr="00426FA6">
          <w:rPr>
            <w:rStyle w:val="Hyperlink"/>
            <w:noProof/>
            <w:lang w:val="en-GB"/>
          </w:rPr>
          <w:t>Supported FINeID test certificate hierarchy chains</w:t>
        </w:r>
        <w:r>
          <w:rPr>
            <w:noProof/>
            <w:webHidden/>
          </w:rPr>
          <w:tab/>
        </w:r>
        <w:r>
          <w:rPr>
            <w:noProof/>
            <w:webHidden/>
          </w:rPr>
          <w:fldChar w:fldCharType="begin"/>
        </w:r>
        <w:r>
          <w:rPr>
            <w:noProof/>
            <w:webHidden/>
          </w:rPr>
          <w:instrText xml:space="preserve"> PAGEREF _Toc374444643 \h </w:instrText>
        </w:r>
        <w:r>
          <w:rPr>
            <w:noProof/>
            <w:webHidden/>
          </w:rPr>
        </w:r>
        <w:r>
          <w:rPr>
            <w:noProof/>
            <w:webHidden/>
          </w:rPr>
          <w:fldChar w:fldCharType="separate"/>
        </w:r>
        <w:r>
          <w:rPr>
            <w:noProof/>
            <w:webHidden/>
          </w:rPr>
          <w:t>41</w:t>
        </w:r>
        <w:r>
          <w:rPr>
            <w:noProof/>
            <w:webHidden/>
          </w:rPr>
          <w:fldChar w:fldCharType="end"/>
        </w:r>
      </w:hyperlink>
    </w:p>
    <w:p w14:paraId="2A1E5A3F" w14:textId="77777777" w:rsidR="007001CA" w:rsidRDefault="007001CA">
      <w:pPr>
        <w:pStyle w:val="TOC1"/>
        <w:rPr>
          <w:rFonts w:asciiTheme="minorHAnsi" w:eastAsiaTheme="minorEastAsia" w:hAnsiTheme="minorHAnsi" w:cstheme="minorBidi"/>
          <w:noProof/>
          <w:sz w:val="22"/>
          <w:szCs w:val="22"/>
        </w:rPr>
      </w:pPr>
      <w:hyperlink w:anchor="_Toc374444644" w:history="1">
        <w:r w:rsidRPr="00426FA6">
          <w:rPr>
            <w:rStyle w:val="Hyperlink"/>
            <w:noProof/>
          </w:rPr>
          <w:t>8.</w:t>
        </w:r>
        <w:r>
          <w:rPr>
            <w:rFonts w:asciiTheme="minorHAnsi" w:eastAsiaTheme="minorEastAsia" w:hAnsiTheme="minorHAnsi" w:cstheme="minorBidi"/>
            <w:noProof/>
            <w:sz w:val="22"/>
            <w:szCs w:val="22"/>
          </w:rPr>
          <w:tab/>
        </w:r>
        <w:r w:rsidRPr="00426FA6">
          <w:rPr>
            <w:rStyle w:val="Hyperlink"/>
            <w:noProof/>
          </w:rPr>
          <w:t>Interoperability testing</w:t>
        </w:r>
        <w:r>
          <w:rPr>
            <w:noProof/>
            <w:webHidden/>
          </w:rPr>
          <w:tab/>
        </w:r>
        <w:r>
          <w:rPr>
            <w:noProof/>
            <w:webHidden/>
          </w:rPr>
          <w:fldChar w:fldCharType="begin"/>
        </w:r>
        <w:r>
          <w:rPr>
            <w:noProof/>
            <w:webHidden/>
          </w:rPr>
          <w:instrText xml:space="preserve"> PAGEREF _Toc374444644 \h </w:instrText>
        </w:r>
        <w:r>
          <w:rPr>
            <w:noProof/>
            <w:webHidden/>
          </w:rPr>
        </w:r>
        <w:r>
          <w:rPr>
            <w:noProof/>
            <w:webHidden/>
          </w:rPr>
          <w:fldChar w:fldCharType="separate"/>
        </w:r>
        <w:r>
          <w:rPr>
            <w:noProof/>
            <w:webHidden/>
          </w:rPr>
          <w:t>42</w:t>
        </w:r>
        <w:r>
          <w:rPr>
            <w:noProof/>
            <w:webHidden/>
          </w:rPr>
          <w:fldChar w:fldCharType="end"/>
        </w:r>
      </w:hyperlink>
    </w:p>
    <w:p w14:paraId="6978E5DF"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45" w:history="1">
        <w:r w:rsidRPr="00426FA6">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sidRPr="00426FA6">
          <w:rPr>
            <w:rStyle w:val="Hyperlink"/>
            <w:noProof/>
          </w:rPr>
          <w:t>ASiC Remote Plugtests</w:t>
        </w:r>
        <w:r>
          <w:rPr>
            <w:noProof/>
            <w:webHidden/>
          </w:rPr>
          <w:tab/>
        </w:r>
        <w:r>
          <w:rPr>
            <w:noProof/>
            <w:webHidden/>
          </w:rPr>
          <w:fldChar w:fldCharType="begin"/>
        </w:r>
        <w:r>
          <w:rPr>
            <w:noProof/>
            <w:webHidden/>
          </w:rPr>
          <w:instrText xml:space="preserve"> PAGEREF _Toc374444645 \h </w:instrText>
        </w:r>
        <w:r>
          <w:rPr>
            <w:noProof/>
            <w:webHidden/>
          </w:rPr>
        </w:r>
        <w:r>
          <w:rPr>
            <w:noProof/>
            <w:webHidden/>
          </w:rPr>
          <w:fldChar w:fldCharType="separate"/>
        </w:r>
        <w:r>
          <w:rPr>
            <w:noProof/>
            <w:webHidden/>
          </w:rPr>
          <w:t>42</w:t>
        </w:r>
        <w:r>
          <w:rPr>
            <w:noProof/>
            <w:webHidden/>
          </w:rPr>
          <w:fldChar w:fldCharType="end"/>
        </w:r>
      </w:hyperlink>
    </w:p>
    <w:p w14:paraId="5E1784AF" w14:textId="77777777" w:rsidR="007001CA" w:rsidRDefault="007001CA">
      <w:pPr>
        <w:pStyle w:val="TOC2"/>
        <w:tabs>
          <w:tab w:val="left" w:pos="800"/>
          <w:tab w:val="right" w:leader="dot" w:pos="8210"/>
        </w:tabs>
        <w:rPr>
          <w:rFonts w:asciiTheme="minorHAnsi" w:eastAsiaTheme="minorEastAsia" w:hAnsiTheme="minorHAnsi" w:cstheme="minorBidi"/>
          <w:noProof/>
          <w:sz w:val="22"/>
          <w:szCs w:val="22"/>
        </w:rPr>
      </w:pPr>
      <w:hyperlink w:anchor="_Toc374444646" w:history="1">
        <w:r w:rsidRPr="00426FA6">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rPr>
          <w:tab/>
        </w:r>
        <w:r w:rsidRPr="00426FA6">
          <w:rPr>
            <w:rStyle w:val="Hyperlink"/>
            <w:noProof/>
          </w:rPr>
          <w:t>DigiDoc framework cross-usability tests</w:t>
        </w:r>
        <w:r>
          <w:rPr>
            <w:noProof/>
            <w:webHidden/>
          </w:rPr>
          <w:tab/>
        </w:r>
        <w:r>
          <w:rPr>
            <w:noProof/>
            <w:webHidden/>
          </w:rPr>
          <w:fldChar w:fldCharType="begin"/>
        </w:r>
        <w:r>
          <w:rPr>
            <w:noProof/>
            <w:webHidden/>
          </w:rPr>
          <w:instrText xml:space="preserve"> PAGEREF _Toc374444646 \h </w:instrText>
        </w:r>
        <w:r>
          <w:rPr>
            <w:noProof/>
            <w:webHidden/>
          </w:rPr>
        </w:r>
        <w:r>
          <w:rPr>
            <w:noProof/>
            <w:webHidden/>
          </w:rPr>
          <w:fldChar w:fldCharType="separate"/>
        </w:r>
        <w:r>
          <w:rPr>
            <w:noProof/>
            <w:webHidden/>
          </w:rPr>
          <w:t>42</w:t>
        </w:r>
        <w:r>
          <w:rPr>
            <w:noProof/>
            <w:webHidden/>
          </w:rPr>
          <w:fldChar w:fldCharType="end"/>
        </w:r>
      </w:hyperlink>
    </w:p>
    <w:p w14:paraId="474A2443" w14:textId="77777777" w:rsidR="007001CA" w:rsidRDefault="007001CA">
      <w:pPr>
        <w:pStyle w:val="TOC1"/>
        <w:rPr>
          <w:rFonts w:asciiTheme="minorHAnsi" w:eastAsiaTheme="minorEastAsia" w:hAnsiTheme="minorHAnsi" w:cstheme="minorBidi"/>
          <w:noProof/>
          <w:sz w:val="22"/>
          <w:szCs w:val="22"/>
        </w:rPr>
      </w:pPr>
      <w:hyperlink w:anchor="_Toc374444647" w:history="1">
        <w:r w:rsidRPr="00426FA6">
          <w:rPr>
            <w:rStyle w:val="Hyperlink"/>
            <w:noProof/>
          </w:rPr>
          <w:t>9.</w:t>
        </w:r>
        <w:r>
          <w:rPr>
            <w:rFonts w:asciiTheme="minorHAnsi" w:eastAsiaTheme="minorEastAsia" w:hAnsiTheme="minorHAnsi" w:cstheme="minorBidi"/>
            <w:noProof/>
            <w:sz w:val="22"/>
            <w:szCs w:val="22"/>
          </w:rPr>
          <w:tab/>
        </w:r>
        <w:r w:rsidRPr="00426FA6">
          <w:rPr>
            <w:rStyle w:val="Hyperlink"/>
            <w:noProof/>
          </w:rPr>
          <w:t>Libdigidocpp implementation notes</w:t>
        </w:r>
        <w:r>
          <w:rPr>
            <w:noProof/>
            <w:webHidden/>
          </w:rPr>
          <w:tab/>
        </w:r>
        <w:r>
          <w:rPr>
            <w:noProof/>
            <w:webHidden/>
          </w:rPr>
          <w:fldChar w:fldCharType="begin"/>
        </w:r>
        <w:r>
          <w:rPr>
            <w:noProof/>
            <w:webHidden/>
          </w:rPr>
          <w:instrText xml:space="preserve"> PAGEREF _Toc374444647 \h </w:instrText>
        </w:r>
        <w:r>
          <w:rPr>
            <w:noProof/>
            <w:webHidden/>
          </w:rPr>
        </w:r>
        <w:r>
          <w:rPr>
            <w:noProof/>
            <w:webHidden/>
          </w:rPr>
          <w:fldChar w:fldCharType="separate"/>
        </w:r>
        <w:r>
          <w:rPr>
            <w:noProof/>
            <w:webHidden/>
          </w:rPr>
          <w:t>43</w:t>
        </w:r>
        <w:r>
          <w:rPr>
            <w:noProof/>
            <w:webHidden/>
          </w:rPr>
          <w:fldChar w:fldCharType="end"/>
        </w:r>
      </w:hyperlink>
    </w:p>
    <w:p w14:paraId="025DED65" w14:textId="77777777" w:rsidR="007001CA" w:rsidRDefault="007001CA">
      <w:pPr>
        <w:pStyle w:val="TOC1"/>
        <w:rPr>
          <w:rFonts w:asciiTheme="minorHAnsi" w:eastAsiaTheme="minorEastAsia" w:hAnsiTheme="minorHAnsi" w:cstheme="minorBidi"/>
          <w:noProof/>
          <w:sz w:val="22"/>
          <w:szCs w:val="22"/>
        </w:rPr>
      </w:pPr>
      <w:hyperlink w:anchor="_Toc374444648" w:history="1">
        <w:r w:rsidRPr="00426FA6">
          <w:rPr>
            <w:rStyle w:val="Hyperlink"/>
            <w:noProof/>
          </w:rPr>
          <w:t>Appendix 1: Sample Libdigidocpp configuration file</w:t>
        </w:r>
        <w:r>
          <w:rPr>
            <w:noProof/>
            <w:webHidden/>
          </w:rPr>
          <w:tab/>
        </w:r>
        <w:r>
          <w:rPr>
            <w:noProof/>
            <w:webHidden/>
          </w:rPr>
          <w:fldChar w:fldCharType="begin"/>
        </w:r>
        <w:r>
          <w:rPr>
            <w:noProof/>
            <w:webHidden/>
          </w:rPr>
          <w:instrText xml:space="preserve"> PAGEREF _Toc374444648 \h </w:instrText>
        </w:r>
        <w:r>
          <w:rPr>
            <w:noProof/>
            <w:webHidden/>
          </w:rPr>
        </w:r>
        <w:r>
          <w:rPr>
            <w:noProof/>
            <w:webHidden/>
          </w:rPr>
          <w:fldChar w:fldCharType="separate"/>
        </w:r>
        <w:r>
          <w:rPr>
            <w:noProof/>
            <w:webHidden/>
          </w:rPr>
          <w:t>46</w:t>
        </w:r>
        <w:r>
          <w:rPr>
            <w:noProof/>
            <w:webHidden/>
          </w:rPr>
          <w:fldChar w:fldCharType="end"/>
        </w:r>
      </w:hyperlink>
    </w:p>
    <w:p w14:paraId="6868E101" w14:textId="77777777" w:rsidR="007001CA" w:rsidRDefault="007001CA">
      <w:pPr>
        <w:pStyle w:val="TOC1"/>
        <w:rPr>
          <w:rFonts w:asciiTheme="minorHAnsi" w:eastAsiaTheme="minorEastAsia" w:hAnsiTheme="minorHAnsi" w:cstheme="minorBidi"/>
          <w:noProof/>
          <w:sz w:val="22"/>
          <w:szCs w:val="22"/>
        </w:rPr>
      </w:pPr>
      <w:hyperlink w:anchor="_Toc374444649" w:history="1">
        <w:r w:rsidRPr="00426FA6">
          <w:rPr>
            <w:rStyle w:val="Hyperlink"/>
            <w:noProof/>
          </w:rPr>
          <w:t>Appendix 2: XML schema modifications</w:t>
        </w:r>
        <w:r>
          <w:rPr>
            <w:noProof/>
            <w:webHidden/>
          </w:rPr>
          <w:tab/>
        </w:r>
        <w:r>
          <w:rPr>
            <w:noProof/>
            <w:webHidden/>
          </w:rPr>
          <w:fldChar w:fldCharType="begin"/>
        </w:r>
        <w:r>
          <w:rPr>
            <w:noProof/>
            <w:webHidden/>
          </w:rPr>
          <w:instrText xml:space="preserve"> PAGEREF _Toc374444649 \h </w:instrText>
        </w:r>
        <w:r>
          <w:rPr>
            <w:noProof/>
            <w:webHidden/>
          </w:rPr>
        </w:r>
        <w:r>
          <w:rPr>
            <w:noProof/>
            <w:webHidden/>
          </w:rPr>
          <w:fldChar w:fldCharType="separate"/>
        </w:r>
        <w:r>
          <w:rPr>
            <w:noProof/>
            <w:webHidden/>
          </w:rPr>
          <w:t>47</w:t>
        </w:r>
        <w:r>
          <w:rPr>
            <w:noProof/>
            <w:webHidden/>
          </w:rPr>
          <w:fldChar w:fldCharType="end"/>
        </w:r>
      </w:hyperlink>
    </w:p>
    <w:p w14:paraId="114CD8B7" w14:textId="77777777" w:rsidR="0093338B" w:rsidRPr="00A1203F" w:rsidRDefault="00B36D98" w:rsidP="0093338B">
      <w:pPr>
        <w:rPr>
          <w:lang w:val="en-GB"/>
        </w:rPr>
      </w:pPr>
      <w:r w:rsidRPr="000575FB">
        <w:rPr>
          <w:lang w:val="en-GB"/>
        </w:rPr>
        <w:fldChar w:fldCharType="end"/>
      </w:r>
      <w:bookmarkStart w:id="4" w:name="_Toc345343563"/>
    </w:p>
    <w:p w14:paraId="4C229B8D" w14:textId="77777777" w:rsidR="00610F4F" w:rsidRDefault="00610F4F">
      <w:pPr>
        <w:spacing w:after="0"/>
        <w:jc w:val="left"/>
        <w:rPr>
          <w:rFonts w:cs="Arial"/>
          <w:bCs/>
          <w:kern w:val="32"/>
          <w:sz w:val="32"/>
          <w:szCs w:val="32"/>
          <w:lang w:val="en-GB"/>
        </w:rPr>
      </w:pPr>
      <w:bookmarkStart w:id="5" w:name="_Toc357417942"/>
      <w:bookmarkStart w:id="6" w:name="_Toc357514060"/>
      <w:bookmarkStart w:id="7" w:name="_Toc357526101"/>
      <w:bookmarkEnd w:id="5"/>
      <w:bookmarkEnd w:id="6"/>
      <w:bookmarkEnd w:id="7"/>
      <w:r>
        <w:br w:type="page"/>
      </w:r>
    </w:p>
    <w:p w14:paraId="66B65D77" w14:textId="77777777" w:rsidR="00743FC7" w:rsidRPr="000575FB" w:rsidRDefault="00743FC7" w:rsidP="00743FC7">
      <w:pPr>
        <w:pStyle w:val="Heading1"/>
      </w:pPr>
      <w:bookmarkStart w:id="8" w:name="_Toc374444600"/>
      <w:r w:rsidRPr="000575FB">
        <w:lastRenderedPageBreak/>
        <w:t>Introduction</w:t>
      </w:r>
      <w:bookmarkEnd w:id="4"/>
      <w:bookmarkEnd w:id="8"/>
    </w:p>
    <w:p w14:paraId="7D2C97FC" w14:textId="77777777" w:rsidR="008B62B2" w:rsidRPr="000575FB" w:rsidRDefault="00743FC7" w:rsidP="00743FC7">
      <w:pPr>
        <w:rPr>
          <w:lang w:val="en-GB"/>
        </w:rPr>
      </w:pPr>
      <w:r w:rsidRPr="000575FB">
        <w:rPr>
          <w:lang w:val="en-GB"/>
        </w:rPr>
        <w:t>This document describes Libdigidocpp - the C++</w:t>
      </w:r>
      <w:r w:rsidR="005E0ED2" w:rsidRPr="000575FB">
        <w:rPr>
          <w:lang w:val="en-GB"/>
        </w:rPr>
        <w:t xml:space="preserve"> library for OpenXAdES/DigiD</w:t>
      </w:r>
      <w:r w:rsidRPr="000575FB">
        <w:rPr>
          <w:lang w:val="en-GB"/>
        </w:rPr>
        <w:t xml:space="preserve">oc system. </w:t>
      </w:r>
    </w:p>
    <w:p w14:paraId="32CFA51F" w14:textId="77777777" w:rsidR="00743FC7" w:rsidRPr="000575FB" w:rsidRDefault="008B62B2" w:rsidP="00743FC7">
      <w:pPr>
        <w:rPr>
          <w:lang w:val="en-GB"/>
        </w:rPr>
      </w:pPr>
      <w:r w:rsidRPr="000575FB">
        <w:rPr>
          <w:lang w:val="en-GB"/>
        </w:rPr>
        <w:t xml:space="preserve">Libdigidocpp </w:t>
      </w:r>
      <w:r w:rsidR="00743FC7" w:rsidRPr="000575FB">
        <w:rPr>
          <w:lang w:val="en-GB"/>
        </w:rPr>
        <w:t xml:space="preserve">is a basic building tool for creating applications handling digital signatures, their </w:t>
      </w:r>
      <w:r w:rsidRPr="000575FB">
        <w:rPr>
          <w:lang w:val="en-GB"/>
        </w:rPr>
        <w:t>creation and verification</w:t>
      </w:r>
      <w:r w:rsidR="00743FC7" w:rsidRPr="000575FB">
        <w:rPr>
          <w:lang w:val="en-GB"/>
        </w:rPr>
        <w:t xml:space="preserve">. The digitally signed files are created in </w:t>
      </w:r>
      <w:r w:rsidRPr="000575FB">
        <w:rPr>
          <w:lang w:val="en-GB"/>
        </w:rPr>
        <w:t>“</w:t>
      </w:r>
      <w:r w:rsidR="00743FC7" w:rsidRPr="000575FB">
        <w:rPr>
          <w:lang w:val="en-GB"/>
        </w:rPr>
        <w:t xml:space="preserve">DigiDoc format“ (with .ddoc or .bdoc file extensions), compliant to XML Advanced Electronic Signatures (XAdES), technical standard published by European Telecommunication Standards Institute (ETSI). </w:t>
      </w:r>
    </w:p>
    <w:p w14:paraId="62FE526D" w14:textId="77777777" w:rsidR="00743FC7" w:rsidRPr="000575FB" w:rsidRDefault="00743FC7" w:rsidP="00743FC7">
      <w:pPr>
        <w:rPr>
          <w:lang w:val="en-GB"/>
        </w:rPr>
      </w:pPr>
      <w:r w:rsidRPr="000575FB">
        <w:rPr>
          <w:lang w:val="en-GB"/>
        </w:rPr>
        <w:t xml:space="preserve">This document covers the following information about </w:t>
      </w:r>
      <w:r w:rsidR="0081253A" w:rsidRPr="000575FB">
        <w:rPr>
          <w:lang w:val="en-GB"/>
        </w:rPr>
        <w:t>Libdigidocpp</w:t>
      </w:r>
      <w:r w:rsidRPr="000575FB">
        <w:rPr>
          <w:lang w:val="en-GB"/>
        </w:rPr>
        <w:t>:</w:t>
      </w:r>
    </w:p>
    <w:p w14:paraId="51AD1A54" w14:textId="77777777" w:rsidR="00743FC7" w:rsidRPr="000575FB" w:rsidRDefault="00743FC7" w:rsidP="00563AF7">
      <w:pPr>
        <w:pStyle w:val="ListParagraph"/>
        <w:numPr>
          <w:ilvl w:val="0"/>
          <w:numId w:val="7"/>
        </w:numPr>
        <w:rPr>
          <w:lang w:val="en-GB"/>
        </w:rPr>
      </w:pPr>
      <w:r w:rsidRPr="000575FB">
        <w:rPr>
          <w:lang w:val="en-GB"/>
        </w:rPr>
        <w:t xml:space="preserve">Section 2 introduces the OpenXAdES/DigiDoc framework, its general security model and </w:t>
      </w:r>
      <w:r w:rsidR="00C81D1F" w:rsidRPr="000575FB">
        <w:rPr>
          <w:lang w:val="en-GB"/>
        </w:rPr>
        <w:t xml:space="preserve">the main file </w:t>
      </w:r>
      <w:r w:rsidRPr="000575FB">
        <w:rPr>
          <w:lang w:val="en-GB"/>
        </w:rPr>
        <w:t xml:space="preserve">format </w:t>
      </w:r>
      <w:r w:rsidR="00C81D1F" w:rsidRPr="000575FB">
        <w:rPr>
          <w:lang w:val="en-GB"/>
        </w:rPr>
        <w:t>to be used</w:t>
      </w:r>
      <w:r w:rsidRPr="000575FB">
        <w:rPr>
          <w:lang w:val="en-GB"/>
        </w:rPr>
        <w:t xml:space="preserve"> for digitally signed files. </w:t>
      </w:r>
    </w:p>
    <w:p w14:paraId="78D7F695" w14:textId="77777777" w:rsidR="004A6CDC" w:rsidRPr="000575FB" w:rsidRDefault="00743FC7" w:rsidP="00563AF7">
      <w:pPr>
        <w:pStyle w:val="ListParagraph"/>
        <w:numPr>
          <w:ilvl w:val="0"/>
          <w:numId w:val="7"/>
        </w:numPr>
        <w:rPr>
          <w:lang w:val="en-GB"/>
        </w:rPr>
      </w:pPr>
      <w:r w:rsidRPr="000575FB">
        <w:rPr>
          <w:lang w:val="en-GB"/>
        </w:rPr>
        <w:t xml:space="preserve">Section 3 gives an overview of the </w:t>
      </w:r>
      <w:r w:rsidR="004A6CDC" w:rsidRPr="000575FB">
        <w:rPr>
          <w:lang w:val="en-GB"/>
        </w:rPr>
        <w:t xml:space="preserve">Libdigidocpp library by describing the </w:t>
      </w:r>
      <w:r w:rsidR="00B753F0" w:rsidRPr="000575FB">
        <w:rPr>
          <w:lang w:val="en-GB"/>
        </w:rPr>
        <w:t>supported functionality and additional features, the general architecture of components</w:t>
      </w:r>
      <w:r w:rsidR="004A6CDC" w:rsidRPr="000575FB">
        <w:rPr>
          <w:lang w:val="en-GB"/>
        </w:rPr>
        <w:t xml:space="preserve"> and describes the</w:t>
      </w:r>
      <w:r w:rsidR="00B753F0" w:rsidRPr="000575FB">
        <w:rPr>
          <w:lang w:val="en-GB"/>
        </w:rPr>
        <w:t xml:space="preserve"> </w:t>
      </w:r>
      <w:r w:rsidR="004A6CDC" w:rsidRPr="000575FB">
        <w:rPr>
          <w:lang w:val="en-GB"/>
        </w:rPr>
        <w:t>dependencies.</w:t>
      </w:r>
    </w:p>
    <w:p w14:paraId="101BABD1" w14:textId="77777777" w:rsidR="00B11577" w:rsidRPr="000575FB" w:rsidRDefault="00B11577" w:rsidP="00563AF7">
      <w:pPr>
        <w:pStyle w:val="ListParagraph"/>
        <w:numPr>
          <w:ilvl w:val="0"/>
          <w:numId w:val="7"/>
        </w:numPr>
        <w:rPr>
          <w:lang w:val="en-GB"/>
        </w:rPr>
      </w:pPr>
      <w:r w:rsidRPr="000575FB">
        <w:rPr>
          <w:lang w:val="en-GB"/>
        </w:rPr>
        <w:t>Section 4 explains Libdigidocpp’s configuration possibilities.</w:t>
      </w:r>
    </w:p>
    <w:p w14:paraId="109B23CE" w14:textId="77777777" w:rsidR="00B11577" w:rsidRPr="000575FB" w:rsidRDefault="00B11577" w:rsidP="00563AF7">
      <w:pPr>
        <w:pStyle w:val="ListParagraph"/>
        <w:numPr>
          <w:ilvl w:val="0"/>
          <w:numId w:val="7"/>
        </w:numPr>
        <w:rPr>
          <w:lang w:val="en-GB"/>
        </w:rPr>
      </w:pPr>
      <w:r w:rsidRPr="000575FB">
        <w:rPr>
          <w:lang w:val="en-GB"/>
        </w:rPr>
        <w:t>Section 5 provides samples for han</w:t>
      </w:r>
      <w:r w:rsidR="00C52C73" w:rsidRPr="000575FB">
        <w:rPr>
          <w:lang w:val="en-GB"/>
        </w:rPr>
        <w:t xml:space="preserve">dling digitally signed files by </w:t>
      </w:r>
      <w:r w:rsidRPr="000575FB">
        <w:rPr>
          <w:lang w:val="en-GB"/>
        </w:rPr>
        <w:t>using the Libdigidocpp API</w:t>
      </w:r>
      <w:r w:rsidR="00C52C73" w:rsidRPr="000575FB">
        <w:rPr>
          <w:lang w:val="en-GB"/>
        </w:rPr>
        <w:t>’s</w:t>
      </w:r>
      <w:r w:rsidRPr="000575FB">
        <w:rPr>
          <w:lang w:val="en-GB"/>
        </w:rPr>
        <w:t xml:space="preserve"> classes and methods.</w:t>
      </w:r>
    </w:p>
    <w:p w14:paraId="2AB95620" w14:textId="77777777" w:rsidR="00743FC7" w:rsidRDefault="00BF06A2" w:rsidP="00563AF7">
      <w:pPr>
        <w:pStyle w:val="ListParagraph"/>
        <w:numPr>
          <w:ilvl w:val="0"/>
          <w:numId w:val="7"/>
        </w:numPr>
        <w:rPr>
          <w:lang w:val="en-GB"/>
        </w:rPr>
      </w:pPr>
      <w:r w:rsidRPr="000575FB">
        <w:rPr>
          <w:lang w:val="en-GB"/>
        </w:rPr>
        <w:t>Section 6</w:t>
      </w:r>
      <w:r w:rsidR="00743FC7" w:rsidRPr="000575FB">
        <w:rPr>
          <w:lang w:val="en-GB"/>
        </w:rPr>
        <w:t xml:space="preserve"> explains using the command line utility program </w:t>
      </w:r>
      <w:r w:rsidR="005833E9" w:rsidRPr="000575FB">
        <w:rPr>
          <w:lang w:val="en-GB"/>
        </w:rPr>
        <w:t>of</w:t>
      </w:r>
      <w:r w:rsidR="00743FC7" w:rsidRPr="000575FB">
        <w:rPr>
          <w:lang w:val="en-GB"/>
        </w:rPr>
        <w:t xml:space="preserve"> </w:t>
      </w:r>
      <w:r w:rsidRPr="000575FB">
        <w:rPr>
          <w:lang w:val="en-GB"/>
        </w:rPr>
        <w:t>Libdigidocpp</w:t>
      </w:r>
      <w:r w:rsidR="00743FC7" w:rsidRPr="000575FB">
        <w:rPr>
          <w:lang w:val="en-GB"/>
        </w:rPr>
        <w:t xml:space="preserve">, including sample use cases. </w:t>
      </w:r>
    </w:p>
    <w:p w14:paraId="2EA3AA42" w14:textId="0ADCF77E" w:rsidR="00573D18" w:rsidRDefault="00573D18" w:rsidP="00563AF7">
      <w:pPr>
        <w:pStyle w:val="ListParagraph"/>
        <w:numPr>
          <w:ilvl w:val="0"/>
          <w:numId w:val="7"/>
        </w:numPr>
        <w:rPr>
          <w:lang w:val="en-GB"/>
        </w:rPr>
      </w:pPr>
      <w:r>
        <w:rPr>
          <w:lang w:val="en-GB"/>
        </w:rPr>
        <w:t xml:space="preserve">Section 7 gives overview of </w:t>
      </w:r>
      <w:r w:rsidR="00931A51">
        <w:rPr>
          <w:lang w:val="en-GB"/>
        </w:rPr>
        <w:t>supported Estonian and cross-border Certificate Authorities.</w:t>
      </w:r>
    </w:p>
    <w:p w14:paraId="2329DD9F" w14:textId="5C29F8C3" w:rsidR="00610F4F" w:rsidRDefault="00610F4F" w:rsidP="00563AF7">
      <w:pPr>
        <w:pStyle w:val="ListParagraph"/>
        <w:numPr>
          <w:ilvl w:val="0"/>
          <w:numId w:val="7"/>
        </w:numPr>
        <w:rPr>
          <w:lang w:val="en-GB"/>
        </w:rPr>
      </w:pPr>
      <w:r>
        <w:rPr>
          <w:lang w:val="en-GB"/>
        </w:rPr>
        <w:t xml:space="preserve">Section </w:t>
      </w:r>
      <w:r w:rsidR="00573D18">
        <w:rPr>
          <w:lang w:val="en-GB"/>
        </w:rPr>
        <w:t>8</w:t>
      </w:r>
      <w:r>
        <w:rPr>
          <w:lang w:val="en-GB"/>
        </w:rPr>
        <w:t xml:space="preserve"> describes the interoperability testing of </w:t>
      </w:r>
      <w:r w:rsidR="00D71EDB">
        <w:rPr>
          <w:lang w:val="en-GB"/>
        </w:rPr>
        <w:t>BDOC 2.1</w:t>
      </w:r>
      <w:r>
        <w:rPr>
          <w:lang w:val="en-GB"/>
        </w:rPr>
        <w:t xml:space="preserve"> and other DigiDoc file formats.</w:t>
      </w:r>
    </w:p>
    <w:p w14:paraId="1827E7FE" w14:textId="51394AD3" w:rsidR="00610F4F" w:rsidRPr="002B5185" w:rsidRDefault="00610F4F" w:rsidP="00610F4F">
      <w:pPr>
        <w:pStyle w:val="ListParagraph"/>
        <w:numPr>
          <w:ilvl w:val="0"/>
          <w:numId w:val="7"/>
        </w:numPr>
        <w:rPr>
          <w:lang w:val="en-GB"/>
        </w:rPr>
      </w:pPr>
      <w:r w:rsidRPr="00CE7C76">
        <w:rPr>
          <w:lang w:val="en-GB"/>
        </w:rPr>
        <w:t xml:space="preserve">Section </w:t>
      </w:r>
      <w:r w:rsidR="00573D18">
        <w:rPr>
          <w:lang w:val="en-GB"/>
        </w:rPr>
        <w:t>9</w:t>
      </w:r>
      <w:r w:rsidRPr="00CE7C76">
        <w:rPr>
          <w:lang w:val="en-GB"/>
        </w:rPr>
        <w:t xml:space="preserve"> gives an overview of </w:t>
      </w:r>
      <w:r>
        <w:rPr>
          <w:lang w:val="en-GB"/>
        </w:rPr>
        <w:t>Libdigidocpp</w:t>
      </w:r>
      <w:r w:rsidRPr="00CE7C76">
        <w:rPr>
          <w:lang w:val="en-GB"/>
        </w:rPr>
        <w:t xml:space="preserve"> library’s implementation notes which provide information about specific features of digitally signed fi</w:t>
      </w:r>
      <w:r>
        <w:rPr>
          <w:lang w:val="en-GB"/>
        </w:rPr>
        <w:t xml:space="preserve">les that are not defined in standards or </w:t>
      </w:r>
      <w:r w:rsidRPr="00CE7C76">
        <w:rPr>
          <w:lang w:val="en-GB"/>
        </w:rPr>
        <w:t xml:space="preserve">specification documents but are implemented in </w:t>
      </w:r>
      <w:r>
        <w:rPr>
          <w:lang w:val="en-GB"/>
        </w:rPr>
        <w:t>Libdigidocpp</w:t>
      </w:r>
      <w:r w:rsidRPr="00CE7C76">
        <w:rPr>
          <w:lang w:val="en-GB"/>
        </w:rPr>
        <w:t xml:space="preserve"> library.</w:t>
      </w:r>
    </w:p>
    <w:p w14:paraId="4DFBBCD6" w14:textId="77777777" w:rsidR="00743FC7" w:rsidRPr="000575FB" w:rsidRDefault="00743FC7" w:rsidP="00563AF7">
      <w:pPr>
        <w:pStyle w:val="ListParagraph"/>
        <w:numPr>
          <w:ilvl w:val="0"/>
          <w:numId w:val="7"/>
        </w:numPr>
        <w:rPr>
          <w:lang w:val="en-GB"/>
        </w:rPr>
      </w:pPr>
      <w:r w:rsidRPr="000575FB">
        <w:rPr>
          <w:lang w:val="en-GB"/>
        </w:rPr>
        <w:t xml:space="preserve">Appendix 1 provides a sample </w:t>
      </w:r>
      <w:r w:rsidR="00BF06A2" w:rsidRPr="000575FB">
        <w:rPr>
          <w:lang w:val="en-GB"/>
        </w:rPr>
        <w:t>digidocpp.conf</w:t>
      </w:r>
      <w:r w:rsidRPr="000575FB">
        <w:rPr>
          <w:lang w:val="en-GB"/>
        </w:rPr>
        <w:t xml:space="preserve"> configuration file.</w:t>
      </w:r>
    </w:p>
    <w:p w14:paraId="4D88351C" w14:textId="77777777" w:rsidR="00BF06A2" w:rsidRPr="000575FB" w:rsidRDefault="00BF06A2" w:rsidP="00563AF7">
      <w:pPr>
        <w:pStyle w:val="ListParagraph"/>
        <w:numPr>
          <w:ilvl w:val="0"/>
          <w:numId w:val="7"/>
        </w:numPr>
        <w:rPr>
          <w:lang w:val="en-GB"/>
        </w:rPr>
      </w:pPr>
      <w:r w:rsidRPr="000575FB">
        <w:rPr>
          <w:lang w:val="en-GB"/>
        </w:rPr>
        <w:t>Appendix 2 provides a list of XML Schema modifications that have been made to the schemas used in Libdigidocpp</w:t>
      </w:r>
      <w:r w:rsidR="0005074D" w:rsidRPr="000575FB">
        <w:rPr>
          <w:lang w:val="en-GB"/>
        </w:rPr>
        <w:t xml:space="preserve"> library</w:t>
      </w:r>
      <w:r w:rsidRPr="000575FB">
        <w:rPr>
          <w:lang w:val="en-GB"/>
        </w:rPr>
        <w:t>.</w:t>
      </w:r>
    </w:p>
    <w:p w14:paraId="7D6A4511" w14:textId="77777777" w:rsidR="00743FC7" w:rsidRPr="000575FB" w:rsidRDefault="00743FC7" w:rsidP="00743FC7">
      <w:pPr>
        <w:spacing w:after="0"/>
        <w:jc w:val="left"/>
        <w:rPr>
          <w:rFonts w:cs="Arial"/>
          <w:b/>
          <w:bCs/>
          <w:i/>
          <w:iCs/>
          <w:sz w:val="28"/>
          <w:szCs w:val="28"/>
          <w:lang w:val="en-GB"/>
        </w:rPr>
      </w:pPr>
      <w:r w:rsidRPr="000575FB">
        <w:rPr>
          <w:lang w:val="en-GB"/>
        </w:rPr>
        <w:br w:type="page"/>
      </w:r>
    </w:p>
    <w:p w14:paraId="70E88B78" w14:textId="77777777" w:rsidR="00743FC7" w:rsidRPr="000575FB" w:rsidRDefault="00743FC7" w:rsidP="00BF1B8D">
      <w:pPr>
        <w:pStyle w:val="Heading2"/>
      </w:pPr>
      <w:bookmarkStart w:id="9" w:name="_Toc345343564"/>
      <w:bookmarkStart w:id="10" w:name="_Toc374444601"/>
      <w:r w:rsidRPr="000575FB">
        <w:lastRenderedPageBreak/>
        <w:t>About DigiDoc</w:t>
      </w:r>
      <w:bookmarkEnd w:id="9"/>
      <w:bookmarkEnd w:id="10"/>
    </w:p>
    <w:p w14:paraId="243B62D2" w14:textId="77777777" w:rsidR="00743FC7" w:rsidRPr="000575FB" w:rsidRDefault="00743FC7" w:rsidP="00743FC7">
      <w:pPr>
        <w:rPr>
          <w:lang w:val="en-GB"/>
        </w:rPr>
      </w:pPr>
      <w:r w:rsidRPr="000575FB">
        <w:rPr>
          <w:lang w:val="en-GB"/>
        </w:rPr>
        <w:t>Libdigidocpp library forms a part of the wider OpenXAdES/DigiDoc system framework which offers a full-scale architecture for digital signature and documents, consisting of software libraries (C, C++ and Java), web service and end-user applications such as DigiDoc Portal and DigiDoc Client3 according to the following figure:</w:t>
      </w:r>
    </w:p>
    <w:p w14:paraId="154ADF3E" w14:textId="77777777" w:rsidR="00743FC7" w:rsidRPr="000575FB" w:rsidRDefault="00743FC7" w:rsidP="00743FC7">
      <w:pPr>
        <w:keepNext/>
        <w:spacing w:line="276" w:lineRule="auto"/>
        <w:rPr>
          <w:lang w:val="en-GB"/>
        </w:rPr>
      </w:pPr>
      <w:r w:rsidRPr="00A1203F">
        <w:rPr>
          <w:noProof/>
        </w:rPr>
        <mc:AlternateContent>
          <mc:Choice Requires="wpc">
            <w:drawing>
              <wp:inline distT="0" distB="0" distL="0" distR="0" wp14:anchorId="13FFC3B1" wp14:editId="56030B02">
                <wp:extent cx="4943475" cy="3409950"/>
                <wp:effectExtent l="0" t="0" r="28575" b="19050"/>
                <wp:docPr id="37"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3" name="Flowchart: Magnetic Disk 3"/>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091BCBCD" w14:textId="77777777" w:rsidR="007001CA" w:rsidRDefault="007001CA" w:rsidP="00743FC7">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Rounded Rectangle 5"/>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0F30DF6E" w14:textId="77777777" w:rsidR="007001CA" w:rsidRDefault="007001CA" w:rsidP="00743FC7">
                              <w:pPr>
                                <w:jc w:val="center"/>
                              </w:pPr>
                              <w:r>
                                <w:t xml:space="preserve">DigiDoc libraries </w:t>
                              </w:r>
                            </w:p>
                            <w:p w14:paraId="60F84ADD" w14:textId="77777777" w:rsidR="007001CA" w:rsidRDefault="007001CA" w:rsidP="00743FC7">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52BAF2A" w14:textId="77777777" w:rsidR="007001CA" w:rsidRDefault="007001CA" w:rsidP="00743FC7">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E12CE95" w14:textId="77777777" w:rsidR="007001CA" w:rsidRDefault="007001CA" w:rsidP="00743FC7">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5A347B51" w14:textId="77777777" w:rsidR="007001CA" w:rsidRDefault="007001CA" w:rsidP="00743FC7">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12F4DB2" w14:textId="77777777" w:rsidR="007001CA" w:rsidRDefault="007001CA" w:rsidP="00743FC7">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Double Bracket 12"/>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1E5D2317" w14:textId="77777777" w:rsidR="007001CA" w:rsidRDefault="007001CA" w:rsidP="00743FC7">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Double Bracket 13"/>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0D05530A" w14:textId="77777777" w:rsidR="007001CA" w:rsidRDefault="007001CA" w:rsidP="00743FC7">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6" name="Rounded Rectangle 16"/>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21AD4FF" w14:textId="77777777" w:rsidR="007001CA" w:rsidRDefault="007001CA" w:rsidP="00EB3225">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7A6A0915" w14:textId="77777777" w:rsidR="007001CA" w:rsidRDefault="007001CA" w:rsidP="00EB3225">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50EB71A6" w14:textId="77777777" w:rsidR="007001CA" w:rsidRDefault="007001CA" w:rsidP="00EB3225">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7373D36E" w14:textId="77777777" w:rsidR="007001CA" w:rsidRDefault="007001CA" w:rsidP="00EB3225">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 name="Folded Corner 18"/>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8791024" w14:textId="77777777" w:rsidR="007001CA" w:rsidRDefault="007001CA" w:rsidP="00743FC7">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21" name="Picture 21"/>
                          <pic:cNvPicPr>
                            <a:picLocks noChangeAspect="1"/>
                          </pic:cNvPicPr>
                        </pic:nvPicPr>
                        <pic:blipFill>
                          <a:blip r:embed="rId8"/>
                          <a:stretch>
                            <a:fillRect/>
                          </a:stretch>
                        </pic:blipFill>
                        <pic:spPr>
                          <a:xfrm>
                            <a:off x="269616" y="2365421"/>
                            <a:ext cx="589421" cy="589156"/>
                          </a:xfrm>
                          <a:prstGeom prst="rect">
                            <a:avLst/>
                          </a:prstGeom>
                        </pic:spPr>
                      </pic:pic>
                      <pic:pic xmlns:pic="http://schemas.openxmlformats.org/drawingml/2006/picture">
                        <pic:nvPicPr>
                          <pic:cNvPr id="22" name="Picture 22"/>
                          <pic:cNvPicPr>
                            <a:picLocks noChangeAspect="1"/>
                          </pic:cNvPicPr>
                        </pic:nvPicPr>
                        <pic:blipFill>
                          <a:blip r:embed="rId9"/>
                          <a:stretch>
                            <a:fillRect/>
                          </a:stretch>
                        </pic:blipFill>
                        <pic:spPr>
                          <a:xfrm>
                            <a:off x="3469148" y="2665477"/>
                            <a:ext cx="1060392" cy="718339"/>
                          </a:xfrm>
                          <a:prstGeom prst="rect">
                            <a:avLst/>
                          </a:prstGeom>
                        </pic:spPr>
                      </pic:pic>
                      <wps:wsp>
                        <wps:cNvPr id="24" name="Text Box 24"/>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09335" w14:textId="77777777" w:rsidR="007001CA" w:rsidRDefault="007001CA" w:rsidP="00743FC7">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552EE" w14:textId="77777777" w:rsidR="007001CA" w:rsidRPr="00280275" w:rsidRDefault="007001CA" w:rsidP="00743FC7">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3FFC3B1"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sbcQA&#10;AADaAAAADwAAAGRycy9kb3ducmV2LnhtbESPQWsCMRSE74X+h/AKvYhmbaGV1ShWEFqQQrd6f26e&#10;m7WblzVJNf77plDocZiZb5jZItlOnMmH1rGC8agAQVw73XKjYPu5Hk5AhIissXNMCq4UYDG/vZlh&#10;qd2FP+hcxUZkCIcSFZgY+1LKUBuyGEauJ87ewXmLMUvfSO3xkuG2kw9F8SQttpwXDPa0MlR/Vd9W&#10;wUaa5fi42w7e/P6lOh2e0/tqkJS6v0vLKYhIKf6H/9qvWsEj/F7JN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7G3EAAAA2g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091BCBCD" w14:textId="77777777" w:rsidR="007001CA" w:rsidRDefault="007001CA" w:rsidP="00743FC7">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eekcQAAADaAAAADwAAAGRycy9kb3ducmV2LnhtbESPQWvCQBSE74L/YXlCL0U3lio2dROK&#10;INR60Sh4fWRfk6XZt2l2Nem/7xYKHoeZ+YZZ54NtxI06bxwrmM8SEMSl04YrBefTdroC4QOyxsYx&#10;KfghD3k2Hq0x1a7nI92KUIkIYZ+igjqENpXSlzVZ9DPXEkfv03UWQ5RdJXWHfYTbRj4lyVJaNBwX&#10;amxpU1P5VVytgu/dPhzmvG1f+t3iqvFiHj/MRqmHyfD2CiLQEO7h//a7VvAMf1fiDZ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56RxAAAANoAAAAPAAAAAAAAAAAA&#10;AAAAAKECAABkcnMvZG93bnJldi54bWxQSwUGAAAAAAQABAD5AAAAkgMAAAAA&#10;" strokecolor="#4579b8 [3044]">
                  <v:stroke endarrow="open"/>
                </v:shape>
                <v:roundrect id="Rounded Rectangle 5"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1pbcIA&#10;AADaAAAADwAAAGRycy9kb3ducmV2LnhtbESPQWsCMRSE7wX/Q3iCt5p1pUVWo6hQqKVQ1wpeH5vn&#10;ZnHzsiRR13/fFAo9DjPzDbNY9bYVN/KhcaxgMs5AEFdON1wrOH6/Pc9AhIissXVMCh4UYLUcPC2w&#10;0O7OJd0OsRYJwqFABSbGrpAyVIYshrHriJN3dt5iTNLXUnu8J7htZZ5lr9Jiw2nBYEdbQ9XlcLUK&#10;vnz5Ue53+f40xbjNN2aG1fVTqdGwX89BROrjf/iv/a4VvMDvlX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Wlt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0F30DF6E" w14:textId="77777777" w:rsidR="007001CA" w:rsidRDefault="007001CA" w:rsidP="00743FC7">
                        <w:pPr>
                          <w:jc w:val="center"/>
                        </w:pPr>
                        <w:r>
                          <w:t xml:space="preserve">DigiDoc libraries </w:t>
                        </w:r>
                      </w:p>
                      <w:p w14:paraId="60F84ADD" w14:textId="77777777" w:rsidR="007001CA" w:rsidRDefault="007001CA" w:rsidP="00743FC7">
                        <w:pPr>
                          <w:jc w:val="center"/>
                        </w:pPr>
                        <w:r>
                          <w:t>(C, C++, Java)</w:t>
                        </w:r>
                      </w:p>
                    </w:txbxContent>
                  </v:textbox>
                </v:roundrect>
                <v:roundrect id="Rounded Rectangle 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zG88AA&#10;AADaAAAADwAAAGRycy9kb3ducmV2LnhtbERPXWvCMBR9F/Yfwh3sTdN1MKSalk0YbEPQquDrpbk2&#10;xeamJFG7f28eBj4ezveyGm0vruRD51jB6ywDQdw43XGr4LD/ms5BhIissXdMCv4oQFU+TZZYaHfj&#10;mq672IoUwqFABSbGoZAyNIYshpkbiBN3ct5iTNC3Unu8pXDbyzzL3qXFjlODwYFWhprz7mIVbHz9&#10;W29/8u3xDeMq/zRzbC5rpV6ex48FiEhjfIj/3d9aQdqarqQbI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zG88AAAADa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14:paraId="752BAF2A" w14:textId="77777777" w:rsidR="007001CA" w:rsidRDefault="007001CA" w:rsidP="00743FC7">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jaMIA&#10;AADaAAAADwAAAGRycy9kb3ducmV2LnhtbESPQWsCMRSE74L/ITyhN812C2JXo1RBaEWoawteH5vX&#10;zdLNy5JEXf+9EQo9DjPzDbNY9bYVF/KhcazgeZKBIK6cbrhW8P21Hc9AhIissXVMCm4UYLUcDhZY&#10;aHflki7HWIsE4VCgAhNjV0gZKkMWw8R1xMn7cd5iTNLXUnu8JrhtZZ5lU2mx4bRgsKONoer3eLYK&#10;Pn25Kw8f+eH0gnGTr80Mq/NeqadR/zYHEamP/+G/9rtW8AqP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GNo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1E12CE95" w14:textId="77777777" w:rsidR="007001CA" w:rsidRDefault="007001CA" w:rsidP="00743FC7">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00sYA&#10;AADbAAAADwAAAGRycy9kb3ducmV2LnhtbESPQWvCQBCF74X+h2UKXopu2oOV6CoaKNR6KLX+gDE7&#10;JsHsbMhuYtJf7xwKvc3w3rz3zWozuFr11IbKs4GXWQKKOPe24sLA6ed9ugAVIrLF2jMZGCnAZv34&#10;sMLU+ht/U3+MhZIQDikaKGNsUq1DXpLDMPMNsWgX3zqMsraFti3eJNzV+jVJ5tphxdJQYkNZSfn1&#10;2DkDn/uu73b15TBmu+z8Oy7enr/0wZjJ07Bdgoo0xH/z3/WHFXyhl19kA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j00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5A347B51" w14:textId="77777777" w:rsidR="007001CA" w:rsidRDefault="007001CA" w:rsidP="00743FC7">
                        <w:pPr>
                          <w:jc w:val="center"/>
                        </w:pPr>
                        <w:r>
                          <w:t>DigiDoc3 Client</w:t>
                        </w:r>
                      </w:p>
                    </w:txbxContent>
                  </v:textbox>
                </v:rect>
                <v:rect id="Rectangle 1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RScMA&#10;AADbAAAADwAAAGRycy9kb3ducmV2LnhtbERPzWrCQBC+F/oOyxS8FN3owUp0lRoo+HMoTfsAY3ZM&#10;gtnZkN3ExKd3BaG3+fh+Z7XpTSU6alxpWcF0EoEgzqwuOVfw9/s1XoBwHlljZZkUDORgs359WWGs&#10;7ZV/qEt9LkIIuxgVFN7XsZQuK8igm9iaOHBn2xj0ATa51A1eQ7ip5CyK5tJgyaGhwJqSgrJL2hoF&#10;h33btdvqfBySbXK6DYuP9295VGr01n8uQXjq/b/46d7pMH8Kj1/C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RRS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w:txbxContent>
                      <w:p w14:paraId="012F4DB2" w14:textId="77777777" w:rsidR="007001CA" w:rsidRDefault="007001CA" w:rsidP="00743FC7">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2"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HyMEA&#10;AADbAAAADwAAAGRycy9kb3ducmV2LnhtbERPTWvCQBC9F/oflhF6qxtNLRJdpS0Wigehab0P2TEb&#10;zM6E7Krx37tCobd5vM9ZrgffqjP1oRE2MBlnoIgrsQ3XBn5/Pp/noEJEttgKk4ErBVivHh+WWFi5&#10;8Dedy1irFMKhQAMuxq7QOlSOPIaxdMSJO0jvMSbY19r2eEnhvtXTLHvVHhtODQ47+nBUHcuTN7CR&#10;l80sy+eN7EvrJH8/bfN8Z8zTaHhbgIo0xH/xn/vLpvlTuP+SDt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h8jBAAAA2wAAAA8AAAAAAAAAAAAAAAAAmAIAAGRycy9kb3du&#10;cmV2LnhtbFBLBQYAAAAABAAEAPUAAACGAwAAAAA=&#10;" strokecolor="#4f81bd [3204]" strokeweight="3pt">
                  <v:shadow on="t" color="black" opacity="22937f" origin=",.5" offset="0,.63889mm"/>
                  <v:textbox>
                    <w:txbxContent>
                      <w:p w14:paraId="1E5D2317" w14:textId="77777777" w:rsidR="007001CA" w:rsidRDefault="007001CA" w:rsidP="00743FC7">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3"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iU8EA&#10;AADbAAAADwAAAGRycy9kb3ducmV2LnhtbERPTUsDMRC9C/6HMEJvNquxpaxNi0oL0kOhW70Pm3Gz&#10;uJlZNmm7/ntTELzN433Ocj2GTp1piK2whYdpAYq4FtdyY+HjuL1fgIoJ2WEnTBZ+KMJ6dXuzxNLJ&#10;hQ90rlKjcgjHEi34lPpS61h7Chin0hNn7kuGgCnDodFuwEsOD51+LIq5DthybvDY05un+rs6BQsb&#10;edrMCrNo5bNyXszraWfM3trJ3fjyDCrRmP7Ff+53l+cbuP6SD9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zIlPBAAAA2wAAAA8AAAAAAAAAAAAAAAAAmAIAAGRycy9kb3du&#10;cmV2LnhtbFBLBQYAAAAABAAEAPUAAACGAwAAAAA=&#10;" strokecolor="#4f81bd [3204]" strokeweight="3pt">
                  <v:shadow on="t" color="black" opacity="22937f" origin=",.5" offset="0,.63889mm"/>
                  <v:textbox>
                    <w:txbxContent>
                      <w:p w14:paraId="0D05530A" w14:textId="77777777" w:rsidR="007001CA" w:rsidRDefault="007001CA" w:rsidP="00743FC7">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Sg8IAAADbAAAADwAAAGRycy9kb3ducmV2LnhtbERPTWsCMRC9F/ofwhR6q1ltEdkaxRYE&#10;BS26FnodNtPN6maybKKm/npTELzN433OeBptI07U+dqxgn4vA0FcOl1zpeB7N38ZgfABWWPjmBT8&#10;kYfp5PFhjLl2Z97SqQiVSCHsc1RgQmhzKX1pyKLvuZY4cb+usxgS7CqpOzyncNvIQZYNpcWaU4PB&#10;lj4NlYfiaBX8LNdf4TJ/bderYzEqozf7TfxQ6vkpzt5BBIrhLr65FzrNf4P/X9IBcn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fSg8IAAADbAAAADwAAAAAAAAAAAAAA&#10;AAChAgAAZHJzL2Rvd25yZXYueG1sUEsFBgAAAAAEAAQA+QAAAJADA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aD9MAAAADbAAAADwAAAGRycy9kb3ducmV2LnhtbERPy6rCMBDdC/5DGOFu5JoqKFqNIoJg&#10;XQg+PmBuM7bFZlKa1Na/vxEEd3M4z1ltOlOKJ9WusKxgPIpAEKdWF5wpuF33v3MQziNrLC2Tghc5&#10;2Kz7vRXG2rZ8pufFZyKEsItRQe59FUvp0pwMupGtiAN3t7VBH2CdSV1jG8JNKSdRNJMGCw4NOVa0&#10;yyl9XBqjYHfMFotb0ti/pGr3+poMX6dJo9TPoNsuQXjq/Ff8cR90mD+F9y/h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mg/TAAAAA2wAAAA8AAAAAAAAAAAAAAAAA&#10;oQIAAGRycy9kb3ducmV2LnhtbFBLBQYAAAAABAAEAPkAAACOAwAAAAA=&#10;" strokecolor="#4f81bd [3204]" strokeweight="2pt">
                  <v:stroke startarrow="open" endarrow="open"/>
                  <v:shadow on="t" color="black" opacity="24903f" origin=",.5" offset="0,.55556mm"/>
                </v:shape>
                <v:roundrect id="Rounded Rectangle 16"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cTMAA&#10;AADbAAAADwAAAGRycy9kb3ducmV2LnhtbERP32vCMBB+F/wfwg32puk6EOmMsgmCDkHrBns9mrMp&#10;NpeSRO3+eyMIvt3H9/Nmi9624kI+NI4VvI0zEMSV0w3XCn5/VqMpiBCRNbaOScE/BVjMh4MZFtpd&#10;uaTLIdYihXAoUIGJsSukDJUhi2HsOuLEHZ23GBP0tdQerynctjLPsom02HBqMNjR0lB1Opytgp0v&#10;v8v9Jt//vWNc5l9mitV5q9TrS//5ASJSH5/ih3ut0/wJ3H9JB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bcTM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14:paraId="221AD4FF" w14:textId="77777777" w:rsidR="007001CA" w:rsidRDefault="007001CA" w:rsidP="00EB3225">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7A6A0915" w14:textId="77777777" w:rsidR="007001CA" w:rsidRDefault="007001CA" w:rsidP="00EB3225">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50EB71A6" w14:textId="77777777" w:rsidR="007001CA" w:rsidRDefault="007001CA" w:rsidP="00EB3225">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7373D36E" w14:textId="77777777" w:rsidR="007001CA" w:rsidRDefault="007001CA" w:rsidP="00EB3225">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libMEAAADbAAAADwAAAGRycy9kb3ducmV2LnhtbERPTWvCQBC9F/wPywje6saAbYiuogEh&#10;p0LTFvE2ZMdkMTsbsqtJ/323UOhtHu9ztvvJduJBgzeOFayWCQji2mnDjYLPj9NzBsIHZI2dY1Lw&#10;TR72u9nTFnPtRn6nRxUaEUPY56igDaHPpfR1Sxb90vXEkbu6wWKIcGikHnCM4baTaZK8SIuGY0OL&#10;PRUt1bfqbhVU17Vx1flyyQJlX6f0WJRvN6PUYj4dNiACTeFf/OcudZz/Cr+/xAP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GWJswQAAANs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CeYsQA&#10;AADbAAAADwAAAGRycy9kb3ducmV2LnhtbESPQWvDMAyF74P9B6NBL6N1tkMYaZ0ywgq9DLqsl95E&#10;rMUhsRxit03/fXUo7Cbxnt77tNnOflAXmmIX2MDbKgNF3ATbcWvg+LtbfoCKCdniEJgM3CjCtnx+&#10;2mBhw5V/6FKnVkkIxwINuJTGQuvYOPIYV2EkFu0vTB6TrFOr7YRXCfeDfs+yXHvsWBocjlQ5avr6&#10;7A3kjr6r87DTx6801vMhr/rXU23M4mX+XINKNKd/8+N6bwVfYOUXGU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QnmLEAAAA2wAAAA8AAAAAAAAAAAAAAAAAmAIAAGRycy9k&#10;b3ducmV2LnhtbFBLBQYAAAAABAAEAPUAAACJAwAAAAA=&#10;" adj="18000" fillcolor="#4bacc6 [3208]" strokecolor="#205867 [1608]" strokeweight="2pt">
                  <v:textbox>
                    <w:txbxContent>
                      <w:p w14:paraId="68791024" w14:textId="77777777" w:rsidR="007001CA" w:rsidRDefault="007001CA" w:rsidP="00743FC7">
                        <w:pPr>
                          <w:jc w:val="center"/>
                        </w:pPr>
                        <w:r>
                          <w:t>XML</w:t>
                        </w:r>
                      </w:p>
                    </w:txbxContent>
                  </v:textbox>
                </v:shape>
                <v:line id="Straight Connector 19"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20"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d9ZsMAAADbAAAADwAAAGRycy9kb3ducmV2LnhtbERPXWvCMBR9H/gfwhV8GWuqgyFdo4ig&#10;yJCBnaCPl+badGtuShPbbr9+eRjs8XC+8/VoG9FT52vHCuZJCoK4dLrmSsH5Y/e0BOEDssbGMSn4&#10;Jg/r1eQhx0y7gU/UF6ESMYR9hgpMCG0mpS8NWfSJa4kjd3OdxRBhV0nd4RDDbSMXafoiLdYcGwy2&#10;tDVUfhV3q+D6s6zG0/X58/J+NMd9cSP/Ro9Kzabj5hVEoDH8i//cB61gEdfH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nfWbDAAAA2wAAAA8AAAAAAAAAAAAA&#10;AAAAoQIAAGRycy9kb3ducmV2LnhtbFBLBQYAAAAABAAEAPkAAACRAwAAAAA=&#10;" strokecolor="#4f81bd [3204]" strokeweight="2pt">
                  <v:stroke startarrow="open" endarrow="open"/>
                  <v:shadow on="t" color="black" opacity="24903f" origin=",.5" offset="0,.55556mm"/>
                </v:shape>
                <v:shape id="Picture 21"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ENBvDAAAA2wAAAA8AAABkcnMvZG93bnJldi54bWxEj0FrwkAUhO8F/8PyBG91kxxEUleRQqGQ&#10;S9VcvD2yr0k0+zZkN8n6712h0OMwM98wu0MwnZhocK1lBek6AUFcWd1yraC8fL1vQTiPrLGzTAoe&#10;5OCwX7ztMNd25hNNZ1+LCGGXo4LG+z6X0lUNGXRr2xNH79cOBn2UQy31gHOEm05mSbKRBluOCw32&#10;9NlQdT+PRsH2egz34Gj+KTelGR+3orh1hVKrZTh+gPAU/H/4r/2tFWQpvL7EHyD3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Q0G8MAAADbAAAADwAAAAAAAAAAAAAAAACf&#10;AgAAZHJzL2Rvd25yZXYueG1sUEsFBgAAAAAEAAQA9wAAAI8DAAAAAA==&#10;">
                  <v:imagedata r:id="rId10" o:title=""/>
                  <v:path arrowok="t"/>
                </v:shape>
                <v:shape id="Picture 22"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2aEfBAAAA2wAAAA8AAABkcnMvZG93bnJldi54bWxEj0FrAjEUhO8F/0N4Qm/dxG0puhpFBKE3&#10;qXrw+Ng8N6ublyWJuv33plDocZiZb5jFanCduFOIrWcNk0KBIK69abnRcDxs36YgYkI22HkmDT8U&#10;YbUcvSywMv7B33Tfp0ZkCMcKNdiU+krKWFtyGAvfE2fv7IPDlGVopAn4yHDXyVKpT+mw5bxgsaeN&#10;pfq6vzkNTagP9uOKpbrc/Ls77XimLGv9Oh7WcxCJhvQf/mt/GQ1lCb9f8g+Qy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M2aEfBAAAA2w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24"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01B09335" w14:textId="77777777" w:rsidR="007001CA" w:rsidRDefault="007001CA" w:rsidP="00743FC7">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5CB552EE" w14:textId="77777777" w:rsidR="007001CA" w:rsidRPr="00280275" w:rsidRDefault="007001CA" w:rsidP="00743FC7">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746315E7" w14:textId="77777777" w:rsidR="00743FC7" w:rsidRPr="000575FB" w:rsidRDefault="00743FC7" w:rsidP="00743FC7">
      <w:pPr>
        <w:pStyle w:val="Caption"/>
        <w:rPr>
          <w:lang w:val="en-GB"/>
        </w:rPr>
      </w:pPr>
      <w:r w:rsidRPr="000575FB">
        <w:rPr>
          <w:lang w:val="en-GB"/>
        </w:rPr>
        <w:fldChar w:fldCharType="begin"/>
      </w:r>
      <w:r w:rsidRPr="000575FB">
        <w:rPr>
          <w:lang w:val="en-GB"/>
        </w:rPr>
        <w:instrText xml:space="preserve"> SEQ Joonis \* ARABIC </w:instrText>
      </w:r>
      <w:r w:rsidRPr="000575FB">
        <w:rPr>
          <w:lang w:val="en-GB"/>
        </w:rPr>
        <w:fldChar w:fldCharType="separate"/>
      </w:r>
      <w:r w:rsidR="007001CA">
        <w:rPr>
          <w:noProof/>
          <w:lang w:val="en-GB"/>
        </w:rPr>
        <w:t>1</w:t>
      </w:r>
      <w:r w:rsidRPr="000575FB">
        <w:rPr>
          <w:noProof/>
          <w:lang w:val="en-GB"/>
        </w:rPr>
        <w:fldChar w:fldCharType="end"/>
      </w:r>
      <w:r w:rsidR="00024993">
        <w:rPr>
          <w:noProof/>
          <w:lang w:val="en-GB"/>
        </w:rPr>
        <w:t>.</w:t>
      </w:r>
      <w:r w:rsidRPr="000575FB">
        <w:rPr>
          <w:lang w:val="en-GB"/>
        </w:rPr>
        <w:t xml:space="preserve"> DigiDoc framework</w:t>
      </w:r>
    </w:p>
    <w:p w14:paraId="184C2A98" w14:textId="21B0899D" w:rsidR="00743FC7" w:rsidRPr="000575FB" w:rsidRDefault="00743FC7" w:rsidP="007001CA">
      <w:pPr>
        <w:rPr>
          <w:lang w:val="en-GB"/>
        </w:rPr>
      </w:pPr>
      <w:r w:rsidRPr="000575FB">
        <w:rPr>
          <w:lang w:val="en-GB"/>
        </w:rPr>
        <w:t>It is easy to integrate DigiDoc components into existing applications in order to allow for creation, handling, forwarding and verification of digital signatures and support file encryption/decr</w:t>
      </w:r>
      <w:r w:rsidR="003138DE" w:rsidRPr="000575FB">
        <w:rPr>
          <w:lang w:val="en-GB"/>
        </w:rPr>
        <w:t>yption. All applications share</w:t>
      </w:r>
      <w:r w:rsidRPr="000575FB">
        <w:rPr>
          <w:lang w:val="en-GB"/>
        </w:rPr>
        <w:t xml:space="preserve"> common digitally signed file format</w:t>
      </w:r>
      <w:r w:rsidR="003138DE" w:rsidRPr="000575FB">
        <w:rPr>
          <w:lang w:val="en-GB"/>
        </w:rPr>
        <w:t>s</w:t>
      </w:r>
      <w:r w:rsidRPr="000575FB">
        <w:rPr>
          <w:lang w:val="en-GB"/>
        </w:rPr>
        <w:t xml:space="preserve"> (current version</w:t>
      </w:r>
      <w:r w:rsidR="003138DE" w:rsidRPr="000575FB">
        <w:rPr>
          <w:lang w:val="en-GB"/>
        </w:rPr>
        <w:t xml:space="preserve">s are </w:t>
      </w:r>
      <w:r w:rsidR="00D71EDB">
        <w:rPr>
          <w:lang w:val="en-GB"/>
        </w:rPr>
        <w:t>BDOC 2.1</w:t>
      </w:r>
      <w:r w:rsidR="003138DE" w:rsidRPr="000575FB">
        <w:rPr>
          <w:lang w:val="en-GB"/>
        </w:rPr>
        <w:t xml:space="preserve"> and </w:t>
      </w:r>
      <w:r w:rsidRPr="000575FB">
        <w:rPr>
          <w:lang w:val="en-GB"/>
        </w:rPr>
        <w:t>DIGIDOC-XML 1.3).</w:t>
      </w:r>
    </w:p>
    <w:p w14:paraId="3D0ABD72" w14:textId="77777777" w:rsidR="00743FC7" w:rsidRPr="000575FB" w:rsidRDefault="00743FC7" w:rsidP="00BF1B8D">
      <w:pPr>
        <w:pStyle w:val="Heading2"/>
      </w:pPr>
      <w:bookmarkStart w:id="11" w:name="_Toc345343565"/>
      <w:bookmarkStart w:id="12" w:name="_Toc374444602"/>
      <w:r w:rsidRPr="000575FB">
        <w:t>DigiDoc security model</w:t>
      </w:r>
      <w:bookmarkEnd w:id="11"/>
      <w:bookmarkEnd w:id="12"/>
    </w:p>
    <w:p w14:paraId="6012890A" w14:textId="77777777" w:rsidR="00743FC7" w:rsidRPr="000575FB" w:rsidRDefault="00743FC7" w:rsidP="00743FC7">
      <w:pPr>
        <w:rPr>
          <w:lang w:val="en-GB"/>
        </w:rPr>
      </w:pPr>
      <w:r w:rsidRPr="000575FB">
        <w:rPr>
          <w:lang w:val="en-GB"/>
        </w:rPr>
        <w:t xml:space="preserve">The general security model of the DigiDoc and OpenXAdES ideology works by obtaining proof of validity of the signer’s X.509 digital certificate issued by a certificate authority (CA) at the time of signature creation. </w:t>
      </w:r>
    </w:p>
    <w:p w14:paraId="4220418A" w14:textId="77777777" w:rsidR="00743FC7" w:rsidRPr="000575FB" w:rsidRDefault="00743FC7" w:rsidP="00743FC7">
      <w:pPr>
        <w:rPr>
          <w:lang w:val="en-GB"/>
        </w:rPr>
      </w:pPr>
      <w:r w:rsidRPr="000575FB">
        <w:rPr>
          <w:lang w:val="en-GB"/>
        </w:rPr>
        <w:t>This proof is obtained in the format of Online Certificate Status Protocol (OCSP) response and stored within the signed document. Furthermore, (hash of the) created signature is sent within the OCSP request and received back within the response. This allows interpreting of the positive OCSP response as “at the time I saw this digitally signed file, corresponding certificate was valid”.</w:t>
      </w:r>
    </w:p>
    <w:p w14:paraId="6A7F1D1A" w14:textId="77777777" w:rsidR="00743FC7" w:rsidRPr="000575FB" w:rsidRDefault="00743FC7" w:rsidP="00743FC7">
      <w:pPr>
        <w:rPr>
          <w:lang w:val="en-GB"/>
        </w:rPr>
      </w:pPr>
      <w:r w:rsidRPr="000575FB">
        <w:rPr>
          <w:lang w:val="en-GB"/>
        </w:rPr>
        <w:t>The OCSP service is acting as a digital e-notary confirming signatures created locally with a smart card. From infrastructure side, this security model requires a standard OCSP responder. Hash of the signature is placed on the “nonce” field of the OCSP request structure. In order to achieve the freshest certificate validity information, it is recommended to run the OCSP responder in “real-time” mode meaning that:</w:t>
      </w:r>
    </w:p>
    <w:p w14:paraId="298C63B6" w14:textId="77777777" w:rsidR="00743FC7" w:rsidRPr="000575FB" w:rsidRDefault="00743FC7" w:rsidP="00563AF7">
      <w:pPr>
        <w:pStyle w:val="ListParagraph"/>
        <w:numPr>
          <w:ilvl w:val="0"/>
          <w:numId w:val="5"/>
        </w:numPr>
        <w:rPr>
          <w:lang w:val="en-GB"/>
        </w:rPr>
      </w:pPr>
      <w:r w:rsidRPr="000575FB">
        <w:rPr>
          <w:lang w:val="en-GB"/>
        </w:rPr>
        <w:t>certificate validity information is obtained from live database rather than from CRL (Certificate Revocation List)</w:t>
      </w:r>
    </w:p>
    <w:p w14:paraId="09D9FADD" w14:textId="77777777" w:rsidR="00743FC7" w:rsidRPr="000575FB" w:rsidRDefault="00743FC7" w:rsidP="00563AF7">
      <w:pPr>
        <w:pStyle w:val="ListParagraph"/>
        <w:numPr>
          <w:ilvl w:val="0"/>
          <w:numId w:val="5"/>
        </w:numPr>
        <w:rPr>
          <w:lang w:val="en-GB"/>
        </w:rPr>
      </w:pPr>
      <w:r w:rsidRPr="000575FB">
        <w:rPr>
          <w:lang w:val="en-GB"/>
        </w:rPr>
        <w:lastRenderedPageBreak/>
        <w:t>the time value in the OCSP response is actual (as precise as possible)</w:t>
      </w:r>
    </w:p>
    <w:p w14:paraId="0A79972D" w14:textId="77777777" w:rsidR="00743FC7" w:rsidRPr="000575FB" w:rsidRDefault="00743FC7" w:rsidP="00743FC7">
      <w:pPr>
        <w:rPr>
          <w:lang w:val="en-GB"/>
        </w:rPr>
      </w:pPr>
      <w:r w:rsidRPr="000575FB">
        <w:rPr>
          <w:lang w:val="en-GB"/>
        </w:rPr>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75A9573C" w14:textId="77777777" w:rsidR="00743FC7" w:rsidRPr="000575FB" w:rsidRDefault="00743FC7" w:rsidP="00563AF7">
      <w:pPr>
        <w:pStyle w:val="ListParagraph"/>
        <w:numPr>
          <w:ilvl w:val="0"/>
          <w:numId w:val="6"/>
        </w:numPr>
        <w:rPr>
          <w:lang w:val="en-GB"/>
        </w:rPr>
      </w:pPr>
      <w:r w:rsidRPr="000575FB">
        <w:rPr>
          <w:lang w:val="en-GB"/>
        </w:rPr>
        <w:t>time of signing and time of obtaining validity information is indicated in the OCSP response</w:t>
      </w:r>
    </w:p>
    <w:p w14:paraId="7C849A58" w14:textId="77777777" w:rsidR="00743FC7" w:rsidRPr="000575FB" w:rsidRDefault="00743FC7" w:rsidP="00563AF7">
      <w:pPr>
        <w:pStyle w:val="ListParagraph"/>
        <w:numPr>
          <w:ilvl w:val="0"/>
          <w:numId w:val="6"/>
        </w:numPr>
        <w:rPr>
          <w:lang w:val="en-GB"/>
        </w:rPr>
      </w:pPr>
      <w:r w:rsidRPr="000575FB">
        <w:rPr>
          <w:lang w:val="en-GB"/>
        </w:rPr>
        <w:t>the secure log provides for long-time validity without need for archival timestamps</w:t>
      </w:r>
    </w:p>
    <w:p w14:paraId="0622246C" w14:textId="77777777" w:rsidR="00743FC7" w:rsidRPr="000575FB" w:rsidRDefault="00743FC7" w:rsidP="00743FC7">
      <w:pPr>
        <w:keepNext/>
        <w:rPr>
          <w:lang w:val="en-GB"/>
        </w:rPr>
      </w:pPr>
      <w:r w:rsidRPr="00A1203F">
        <w:rPr>
          <w:noProof/>
        </w:rPr>
        <mc:AlternateContent>
          <mc:Choice Requires="wpc">
            <w:drawing>
              <wp:inline distT="0" distB="0" distL="0" distR="0" wp14:anchorId="4DCA1DEC" wp14:editId="5DEACA8A">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05DE6A26" w14:textId="77777777" w:rsidR="007001CA" w:rsidRDefault="007001CA" w:rsidP="00743FC7">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2"/>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3"/>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4"/>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104316DE" w14:textId="77777777" w:rsidR="007001CA" w:rsidRDefault="007001CA" w:rsidP="00743FC7">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054526DE" w14:textId="77777777" w:rsidR="007001CA" w:rsidRDefault="007001CA" w:rsidP="00743FC7"/>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58048A43" w14:textId="77777777" w:rsidR="007001CA" w:rsidRDefault="007001CA" w:rsidP="00743FC7"/>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46C9BD9" w14:textId="77777777" w:rsidR="007001CA" w:rsidRDefault="007001CA" w:rsidP="00743FC7"/>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42B4F7E2" w14:textId="77777777" w:rsidR="007001CA" w:rsidRDefault="007001CA" w:rsidP="00743FC7"/>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B51B56B" w14:textId="77777777" w:rsidR="007001CA" w:rsidRDefault="007001CA" w:rsidP="00743FC7"/>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B90761B" w14:textId="77777777" w:rsidR="007001CA" w:rsidRDefault="007001CA" w:rsidP="00743FC7"/>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5CC2041" w14:textId="77777777" w:rsidR="007001CA" w:rsidRDefault="007001CA" w:rsidP="00743FC7"/>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2F7F5959" w14:textId="77777777" w:rsidR="007001CA" w:rsidRDefault="007001CA" w:rsidP="00743FC7"/>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88EF287" w14:textId="77777777" w:rsidR="007001CA" w:rsidRDefault="007001CA" w:rsidP="00743FC7"/>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2A95DDDE" w14:textId="77777777" w:rsidR="007001CA" w:rsidRDefault="007001CA" w:rsidP="00743FC7"/>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611A728" w14:textId="77777777" w:rsidR="007001CA" w:rsidRDefault="007001CA" w:rsidP="00743FC7"/>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62AEDF3C" w14:textId="77777777" w:rsidR="007001CA" w:rsidRDefault="007001CA" w:rsidP="00743FC7"/>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7336DC9" w14:textId="77777777" w:rsidR="007001CA" w:rsidRDefault="007001CA" w:rsidP="00743FC7"/>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690F5DA6" w14:textId="77777777" w:rsidR="007001CA" w:rsidRDefault="007001CA" w:rsidP="00743FC7"/>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B9457A9" w14:textId="77777777" w:rsidR="007001CA" w:rsidRDefault="007001CA" w:rsidP="00743FC7"/>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69609FEE" w14:textId="77777777" w:rsidR="007001CA" w:rsidRDefault="007001CA" w:rsidP="00743FC7"/>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51409AC" w14:textId="77777777" w:rsidR="007001CA" w:rsidRDefault="007001CA" w:rsidP="00743FC7"/>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1793F587" w14:textId="77777777" w:rsidR="007001CA" w:rsidRDefault="007001CA" w:rsidP="00743FC7"/>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3DF0E55" w14:textId="77777777" w:rsidR="007001CA" w:rsidRDefault="007001CA" w:rsidP="00743FC7"/>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49E2187F" w14:textId="77777777" w:rsidR="007001CA" w:rsidRDefault="007001CA" w:rsidP="00743FC7"/>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94CC7C5" w14:textId="77777777" w:rsidR="007001CA" w:rsidRDefault="007001CA" w:rsidP="00743FC7"/>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32B8468B" w14:textId="77777777" w:rsidR="007001CA" w:rsidRDefault="007001CA" w:rsidP="00743FC7"/>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C171CFB" w14:textId="77777777" w:rsidR="007001CA" w:rsidRDefault="007001CA" w:rsidP="00743FC7"/>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67D5FD47" w14:textId="77777777" w:rsidR="007001CA" w:rsidRDefault="007001CA" w:rsidP="00743FC7"/>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383881CC" w14:textId="77777777" w:rsidR="007001CA" w:rsidRDefault="007001CA" w:rsidP="00743FC7"/>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6C65B" w14:textId="77777777" w:rsidR="007001CA" w:rsidRPr="00D1445F" w:rsidRDefault="007001CA" w:rsidP="00743FC7">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22A68" w14:textId="77777777" w:rsidR="007001CA" w:rsidRPr="00B32891" w:rsidRDefault="007001CA" w:rsidP="00743FC7">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82CAD" w14:textId="77777777" w:rsidR="007001CA" w:rsidRPr="00B32891" w:rsidRDefault="007001CA" w:rsidP="00743FC7">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68317" w14:textId="77777777" w:rsidR="007001CA" w:rsidRPr="00B32891" w:rsidRDefault="007001CA" w:rsidP="00743FC7">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6220E" w14:textId="77777777" w:rsidR="007001CA" w:rsidRDefault="007001CA" w:rsidP="00743FC7">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CA1DEC"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05DE6A26" w14:textId="77777777" w:rsidR="007001CA" w:rsidRDefault="007001CA" w:rsidP="00743FC7">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5"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6"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7"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104316DE" w14:textId="77777777" w:rsidR="007001CA" w:rsidRDefault="007001CA" w:rsidP="00743FC7">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054526DE" w14:textId="77777777" w:rsidR="007001CA" w:rsidRDefault="007001CA" w:rsidP="00743FC7"/>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58048A43" w14:textId="77777777" w:rsidR="007001CA" w:rsidRDefault="007001CA" w:rsidP="00743FC7"/>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446C9BD9" w14:textId="77777777" w:rsidR="007001CA" w:rsidRDefault="007001CA" w:rsidP="00743FC7"/>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42B4F7E2" w14:textId="77777777" w:rsidR="007001CA" w:rsidRDefault="007001CA" w:rsidP="00743FC7"/>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B51B56B" w14:textId="77777777" w:rsidR="007001CA" w:rsidRDefault="007001CA" w:rsidP="00743FC7"/>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B90761B" w14:textId="77777777" w:rsidR="007001CA" w:rsidRDefault="007001CA" w:rsidP="00743FC7"/>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5CC2041" w14:textId="77777777" w:rsidR="007001CA" w:rsidRDefault="007001CA" w:rsidP="00743FC7"/>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2F7F5959" w14:textId="77777777" w:rsidR="007001CA" w:rsidRDefault="007001CA" w:rsidP="00743FC7"/>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088EF287" w14:textId="77777777" w:rsidR="007001CA" w:rsidRDefault="007001CA" w:rsidP="00743FC7"/>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2A95DDDE" w14:textId="77777777" w:rsidR="007001CA" w:rsidRDefault="007001CA" w:rsidP="00743FC7"/>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611A728" w14:textId="77777777" w:rsidR="007001CA" w:rsidRDefault="007001CA" w:rsidP="00743FC7"/>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62AEDF3C" w14:textId="77777777" w:rsidR="007001CA" w:rsidRDefault="007001CA" w:rsidP="00743FC7"/>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7336DC9" w14:textId="77777777" w:rsidR="007001CA" w:rsidRDefault="007001CA" w:rsidP="00743FC7"/>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690F5DA6" w14:textId="77777777" w:rsidR="007001CA" w:rsidRDefault="007001CA" w:rsidP="00743FC7"/>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4B9457A9" w14:textId="77777777" w:rsidR="007001CA" w:rsidRDefault="007001CA" w:rsidP="00743FC7"/>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69609FEE" w14:textId="77777777" w:rsidR="007001CA" w:rsidRDefault="007001CA" w:rsidP="00743FC7"/>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51409AC" w14:textId="77777777" w:rsidR="007001CA" w:rsidRDefault="007001CA" w:rsidP="00743FC7"/>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1793F587" w14:textId="77777777" w:rsidR="007001CA" w:rsidRDefault="007001CA" w:rsidP="00743FC7"/>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63DF0E55" w14:textId="77777777" w:rsidR="007001CA" w:rsidRDefault="007001CA" w:rsidP="00743FC7"/>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49E2187F" w14:textId="77777777" w:rsidR="007001CA" w:rsidRDefault="007001CA" w:rsidP="00743FC7"/>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094CC7C5" w14:textId="77777777" w:rsidR="007001CA" w:rsidRDefault="007001CA" w:rsidP="00743FC7"/>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32B8468B" w14:textId="77777777" w:rsidR="007001CA" w:rsidRDefault="007001CA" w:rsidP="00743FC7"/>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0C171CFB" w14:textId="77777777" w:rsidR="007001CA" w:rsidRDefault="007001CA" w:rsidP="00743FC7"/>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67D5FD47" w14:textId="77777777" w:rsidR="007001CA" w:rsidRDefault="007001CA" w:rsidP="00743FC7"/>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383881CC" w14:textId="77777777" w:rsidR="007001CA" w:rsidRDefault="007001CA" w:rsidP="00743FC7"/>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0376C65B" w14:textId="77777777" w:rsidR="007001CA" w:rsidRPr="00D1445F" w:rsidRDefault="007001CA" w:rsidP="00743FC7">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7C622A68" w14:textId="77777777" w:rsidR="007001CA" w:rsidRPr="00B32891" w:rsidRDefault="007001CA" w:rsidP="00743FC7">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2B182CAD" w14:textId="77777777" w:rsidR="007001CA" w:rsidRPr="00B32891" w:rsidRDefault="007001CA" w:rsidP="00743FC7">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37468317" w14:textId="77777777" w:rsidR="007001CA" w:rsidRPr="00B32891" w:rsidRDefault="007001CA" w:rsidP="00743FC7">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0DC6220E" w14:textId="77777777" w:rsidR="007001CA" w:rsidRDefault="007001CA" w:rsidP="00743FC7">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6DBFFD9" w14:textId="77777777" w:rsidR="00743FC7" w:rsidRPr="000575FB" w:rsidRDefault="00743FC7" w:rsidP="00743FC7">
      <w:pPr>
        <w:pStyle w:val="Caption"/>
        <w:rPr>
          <w:lang w:val="en-GB"/>
        </w:rPr>
      </w:pPr>
      <w:r w:rsidRPr="000575FB">
        <w:rPr>
          <w:lang w:val="en-GB"/>
        </w:rPr>
        <w:fldChar w:fldCharType="begin"/>
      </w:r>
      <w:r w:rsidRPr="000575FB">
        <w:rPr>
          <w:lang w:val="en-GB"/>
        </w:rPr>
        <w:instrText xml:space="preserve"> SEQ Joonis \* ARABIC </w:instrText>
      </w:r>
      <w:r w:rsidRPr="000575FB">
        <w:rPr>
          <w:lang w:val="en-GB"/>
        </w:rPr>
        <w:fldChar w:fldCharType="separate"/>
      </w:r>
      <w:r w:rsidR="007001CA">
        <w:rPr>
          <w:noProof/>
          <w:lang w:val="en-GB"/>
        </w:rPr>
        <w:t>2</w:t>
      </w:r>
      <w:r w:rsidRPr="000575FB">
        <w:rPr>
          <w:noProof/>
          <w:lang w:val="en-GB"/>
        </w:rPr>
        <w:fldChar w:fldCharType="end"/>
      </w:r>
      <w:r w:rsidR="00024993">
        <w:rPr>
          <w:noProof/>
          <w:lang w:val="en-GB"/>
        </w:rPr>
        <w:t>.</w:t>
      </w:r>
      <w:r w:rsidRPr="000575FB">
        <w:rPr>
          <w:lang w:val="en-GB"/>
        </w:rPr>
        <w:t xml:space="preserve"> DigiDoc security model</w:t>
      </w:r>
    </w:p>
    <w:p w14:paraId="20F32603" w14:textId="77777777" w:rsidR="00743FC7" w:rsidRPr="000575FB" w:rsidRDefault="00743FC7" w:rsidP="00735331">
      <w:pPr>
        <w:pStyle w:val="Heading2"/>
      </w:pPr>
      <w:bookmarkStart w:id="13" w:name="_Toc345343566"/>
      <w:bookmarkStart w:id="14" w:name="_Ref351563086"/>
      <w:bookmarkStart w:id="15" w:name="_Ref351563093"/>
      <w:bookmarkStart w:id="16" w:name="_Ref351639383"/>
      <w:bookmarkStart w:id="17" w:name="_Ref351639386"/>
      <w:bookmarkStart w:id="18" w:name="_Toc374444603"/>
      <w:r w:rsidRPr="000575FB">
        <w:t>Format of digitally signed file</w:t>
      </w:r>
      <w:bookmarkEnd w:id="13"/>
      <w:bookmarkEnd w:id="14"/>
      <w:bookmarkEnd w:id="15"/>
      <w:bookmarkEnd w:id="16"/>
      <w:bookmarkEnd w:id="17"/>
      <w:bookmarkEnd w:id="18"/>
    </w:p>
    <w:p w14:paraId="2B06166F" w14:textId="77777777" w:rsidR="00204493" w:rsidRDefault="004C1DC5" w:rsidP="005F0D26">
      <w:pPr>
        <w:rPr>
          <w:lang w:val="en-GB"/>
        </w:rPr>
      </w:pPr>
      <w:r w:rsidRPr="000575FB">
        <w:rPr>
          <w:lang w:val="en-GB"/>
        </w:rPr>
        <w:t xml:space="preserve">Actively used </w:t>
      </w:r>
      <w:r w:rsidR="003F111F" w:rsidRPr="000575FB">
        <w:rPr>
          <w:lang w:val="en-GB"/>
        </w:rPr>
        <w:t xml:space="preserve">digitally signed file </w:t>
      </w:r>
      <w:r w:rsidRPr="000575FB">
        <w:rPr>
          <w:lang w:val="en-GB"/>
        </w:rPr>
        <w:t xml:space="preserve">formats </w:t>
      </w:r>
      <w:r w:rsidR="003F111F" w:rsidRPr="000575FB">
        <w:rPr>
          <w:lang w:val="en-GB"/>
        </w:rPr>
        <w:t xml:space="preserve">in DigiDoc system </w:t>
      </w:r>
      <w:r w:rsidRPr="000575FB">
        <w:rPr>
          <w:lang w:val="en-GB"/>
        </w:rPr>
        <w:t>are</w:t>
      </w:r>
      <w:r w:rsidR="00204493">
        <w:rPr>
          <w:lang w:val="en-GB"/>
        </w:rPr>
        <w:t>:</w:t>
      </w:r>
    </w:p>
    <w:p w14:paraId="239775E5" w14:textId="58135159" w:rsidR="00204493" w:rsidRDefault="00D71EDB" w:rsidP="0012292E">
      <w:pPr>
        <w:pStyle w:val="ListParagraph"/>
        <w:numPr>
          <w:ilvl w:val="0"/>
          <w:numId w:val="6"/>
        </w:numPr>
        <w:rPr>
          <w:lang w:val="en-GB"/>
        </w:rPr>
      </w:pPr>
      <w:r>
        <w:rPr>
          <w:b/>
          <w:lang w:val="en-GB"/>
        </w:rPr>
        <w:t>BDOC 2.1</w:t>
      </w:r>
      <w:r w:rsidR="004C1DC5" w:rsidRPr="00204493">
        <w:rPr>
          <w:b/>
          <w:lang w:val="en-GB"/>
        </w:rPr>
        <w:t xml:space="preserve"> </w:t>
      </w:r>
      <w:r w:rsidR="00204493">
        <w:rPr>
          <w:lang w:val="en-GB"/>
        </w:rPr>
        <w:t xml:space="preserve">- </w:t>
      </w:r>
      <w:r w:rsidR="0050386A" w:rsidRPr="00204493">
        <w:rPr>
          <w:lang w:val="en-GB"/>
        </w:rPr>
        <w:t>default format for new files</w:t>
      </w:r>
      <w:r w:rsidR="00204493">
        <w:rPr>
          <w:lang w:val="en-GB"/>
        </w:rPr>
        <w:t xml:space="preserve"> in Libdigidocpp library</w:t>
      </w:r>
      <w:r w:rsidR="0050386A" w:rsidRPr="00204493">
        <w:rPr>
          <w:lang w:val="en-GB"/>
        </w:rPr>
        <w:t xml:space="preserve">, </w:t>
      </w:r>
      <w:r w:rsidR="00204493">
        <w:rPr>
          <w:lang w:val="en-GB"/>
        </w:rPr>
        <w:t>described in</w:t>
      </w:r>
      <w:r w:rsidR="004C1DC5" w:rsidRPr="00204493">
        <w:rPr>
          <w:lang w:val="en-GB"/>
        </w:rPr>
        <w:t xml:space="preserve"> </w:t>
      </w:r>
      <w:r w:rsidR="002F0FC7" w:rsidRPr="00204493">
        <w:rPr>
          <w:lang w:val="en-GB"/>
        </w:rPr>
        <w:fldChar w:fldCharType="begin"/>
      </w:r>
      <w:r w:rsidR="002F0FC7" w:rsidRPr="00204493">
        <w:rPr>
          <w:lang w:val="en-GB"/>
        </w:rPr>
        <w:instrText xml:space="preserve"> REF _Ref351561196 \r \h </w:instrText>
      </w:r>
      <w:r w:rsidR="002F0FC7" w:rsidRPr="00204493">
        <w:rPr>
          <w:lang w:val="en-GB"/>
        </w:rPr>
      </w:r>
      <w:r w:rsidR="002F0FC7" w:rsidRPr="00204493">
        <w:rPr>
          <w:lang w:val="en-GB"/>
        </w:rPr>
        <w:fldChar w:fldCharType="separate"/>
      </w:r>
      <w:r w:rsidR="007001CA">
        <w:rPr>
          <w:lang w:val="en-GB"/>
        </w:rPr>
        <w:t>[1]</w:t>
      </w:r>
      <w:r w:rsidR="002F0FC7" w:rsidRPr="00204493">
        <w:rPr>
          <w:lang w:val="en-GB"/>
        </w:rPr>
        <w:fldChar w:fldCharType="end"/>
      </w:r>
      <w:r w:rsidR="00204493">
        <w:rPr>
          <w:lang w:val="en-GB"/>
        </w:rPr>
        <w:t>;</w:t>
      </w:r>
      <w:r w:rsidR="004C1DC5" w:rsidRPr="00204493">
        <w:rPr>
          <w:lang w:val="en-GB"/>
        </w:rPr>
        <w:t xml:space="preserve"> </w:t>
      </w:r>
    </w:p>
    <w:p w14:paraId="0492964E" w14:textId="734A95BC" w:rsidR="00204493" w:rsidRDefault="004C1DC5" w:rsidP="0012292E">
      <w:pPr>
        <w:pStyle w:val="ListParagraph"/>
        <w:numPr>
          <w:ilvl w:val="0"/>
          <w:numId w:val="6"/>
        </w:numPr>
        <w:rPr>
          <w:lang w:val="en-GB"/>
        </w:rPr>
      </w:pPr>
      <w:r w:rsidRPr="00204493">
        <w:rPr>
          <w:b/>
          <w:lang w:val="en-GB"/>
        </w:rPr>
        <w:t>DIGIDOC-XML 1.3</w:t>
      </w:r>
      <w:r w:rsidR="00204493">
        <w:rPr>
          <w:b/>
          <w:lang w:val="en-GB"/>
        </w:rPr>
        <w:t xml:space="preserve"> -</w:t>
      </w:r>
      <w:r w:rsidRPr="00204493">
        <w:rPr>
          <w:b/>
          <w:lang w:val="en-GB"/>
        </w:rPr>
        <w:t xml:space="preserve"> </w:t>
      </w:r>
      <w:r w:rsidRPr="00204493">
        <w:rPr>
          <w:lang w:val="en-GB"/>
        </w:rPr>
        <w:t xml:space="preserve">see also </w:t>
      </w:r>
      <w:r w:rsidR="002F0FC7" w:rsidRPr="00204493">
        <w:rPr>
          <w:highlight w:val="yellow"/>
          <w:lang w:val="en-GB"/>
        </w:rPr>
        <w:fldChar w:fldCharType="begin"/>
      </w:r>
      <w:r w:rsidR="002F0FC7" w:rsidRPr="00204493">
        <w:rPr>
          <w:lang w:val="en-GB"/>
        </w:rPr>
        <w:instrText xml:space="preserve"> REF _Ref351561210 \r \h </w:instrText>
      </w:r>
      <w:r w:rsidR="002F0FC7" w:rsidRPr="00204493">
        <w:rPr>
          <w:highlight w:val="yellow"/>
          <w:lang w:val="en-GB"/>
        </w:rPr>
      </w:r>
      <w:r w:rsidR="002F0FC7" w:rsidRPr="00204493">
        <w:rPr>
          <w:highlight w:val="yellow"/>
          <w:lang w:val="en-GB"/>
        </w:rPr>
        <w:fldChar w:fldCharType="separate"/>
      </w:r>
      <w:r w:rsidR="007001CA">
        <w:rPr>
          <w:lang w:val="en-GB"/>
        </w:rPr>
        <w:t>[2]</w:t>
      </w:r>
      <w:r w:rsidR="002F0FC7" w:rsidRPr="00204493">
        <w:rPr>
          <w:highlight w:val="yellow"/>
          <w:lang w:val="en-GB"/>
        </w:rPr>
        <w:fldChar w:fldCharType="end"/>
      </w:r>
      <w:r w:rsidR="00A0567B">
        <w:rPr>
          <w:lang w:val="en-GB"/>
        </w:rPr>
        <w:t xml:space="preserve">. </w:t>
      </w:r>
      <w:r w:rsidR="00B5068D" w:rsidRPr="00A0567B">
        <w:rPr>
          <w:b/>
          <w:lang w:val="en-GB"/>
        </w:rPr>
        <w:t>NB!</w:t>
      </w:r>
      <w:r w:rsidR="00B5068D">
        <w:rPr>
          <w:lang w:val="en-GB"/>
        </w:rPr>
        <w:t xml:space="preserve"> Libdigidocpp uses CDigiDoc library as a base component to implement support for DIGIDOC-XML 1.3 file format.</w:t>
      </w:r>
    </w:p>
    <w:p w14:paraId="069CE616" w14:textId="77777777" w:rsidR="001700C5" w:rsidRPr="00204493" w:rsidRDefault="00204493" w:rsidP="00204493">
      <w:pPr>
        <w:rPr>
          <w:lang w:val="en-GB"/>
        </w:rPr>
      </w:pPr>
      <w:r w:rsidRPr="000575FB">
        <w:rPr>
          <w:lang w:val="en-GB"/>
        </w:rPr>
        <w:t xml:space="preserve">DigiDoc system uses file extension </w:t>
      </w:r>
      <w:r w:rsidRPr="000575FB">
        <w:rPr>
          <w:b/>
          <w:lang w:val="en-GB"/>
        </w:rPr>
        <w:t xml:space="preserve">.bdoc </w:t>
      </w:r>
      <w:r w:rsidRPr="000575FB">
        <w:rPr>
          <w:lang w:val="en-GB"/>
        </w:rPr>
        <w:t xml:space="preserve">or </w:t>
      </w:r>
      <w:r w:rsidRPr="000575FB">
        <w:rPr>
          <w:b/>
          <w:lang w:val="en-GB"/>
        </w:rPr>
        <w:t>.ddoc</w:t>
      </w:r>
      <w:r w:rsidRPr="000575FB">
        <w:rPr>
          <w:lang w:val="en-GB"/>
        </w:rPr>
        <w:t xml:space="preserve"> to distinguish digitally signed files according to the described file formats.</w:t>
      </w:r>
      <w:r w:rsidR="00870F91">
        <w:rPr>
          <w:lang w:val="en-GB"/>
        </w:rPr>
        <w:t xml:space="preserve"> </w:t>
      </w:r>
      <w:r w:rsidR="00DC4B2D" w:rsidRPr="00204493">
        <w:rPr>
          <w:lang w:val="en-GB"/>
        </w:rPr>
        <w:t xml:space="preserve">Other </w:t>
      </w:r>
      <w:r w:rsidR="00E01282" w:rsidRPr="00204493">
        <w:rPr>
          <w:lang w:val="en-GB"/>
        </w:rPr>
        <w:t xml:space="preserve">historical </w:t>
      </w:r>
      <w:r w:rsidR="00DC4B2D" w:rsidRPr="00204493">
        <w:rPr>
          <w:lang w:val="en-GB"/>
        </w:rPr>
        <w:t>formats that were used previously are</w:t>
      </w:r>
      <w:r w:rsidR="004C1DC5" w:rsidRPr="00204493">
        <w:rPr>
          <w:lang w:val="en-GB"/>
        </w:rPr>
        <w:t xml:space="preserve"> SK-XML, DIGIDOC-XML 1.1, DIGIDOC-XML 1.2</w:t>
      </w:r>
      <w:r w:rsidR="003F111F" w:rsidRPr="00204493">
        <w:rPr>
          <w:lang w:val="en-GB"/>
        </w:rPr>
        <w:t xml:space="preserve"> and BDOC 1.0.</w:t>
      </w:r>
      <w:r w:rsidR="00A86B52" w:rsidRPr="00204493">
        <w:rPr>
          <w:lang w:val="en-GB"/>
        </w:rPr>
        <w:t xml:space="preserve"> </w:t>
      </w:r>
    </w:p>
    <w:p w14:paraId="4C3392DD" w14:textId="32D88C18" w:rsidR="00684AEB" w:rsidRPr="000575FB" w:rsidRDefault="00642077" w:rsidP="005F0D26">
      <w:pPr>
        <w:rPr>
          <w:lang w:val="en-GB"/>
        </w:rPr>
      </w:pPr>
      <w:r w:rsidRPr="000575FB">
        <w:rPr>
          <w:lang w:val="en-GB"/>
        </w:rPr>
        <w:t>The following chapter provides</w:t>
      </w:r>
      <w:r w:rsidR="00684AEB" w:rsidRPr="000575FB">
        <w:rPr>
          <w:lang w:val="en-GB"/>
        </w:rPr>
        <w:t xml:space="preserve"> an overview of </w:t>
      </w:r>
      <w:r w:rsidR="00D71EDB">
        <w:rPr>
          <w:lang w:val="en-GB"/>
        </w:rPr>
        <w:t>BDOC 2.1</w:t>
      </w:r>
      <w:r w:rsidR="00684AEB" w:rsidRPr="000575FB">
        <w:rPr>
          <w:lang w:val="en-GB"/>
        </w:rPr>
        <w:t xml:space="preserve"> digitally signed file format</w:t>
      </w:r>
      <w:r w:rsidRPr="000575FB">
        <w:rPr>
          <w:lang w:val="en-GB"/>
        </w:rPr>
        <w:t xml:space="preserve"> which is the preferred format for creating new signed documents</w:t>
      </w:r>
      <w:r w:rsidR="00100461">
        <w:rPr>
          <w:lang w:val="en-GB"/>
        </w:rPr>
        <w:t xml:space="preserve"> in Libdigidocpp library</w:t>
      </w:r>
      <w:r w:rsidRPr="000575FB">
        <w:rPr>
          <w:lang w:val="en-GB"/>
        </w:rPr>
        <w:t>.</w:t>
      </w:r>
      <w:r w:rsidR="00296078" w:rsidRPr="000575FB">
        <w:rPr>
          <w:lang w:val="en-GB"/>
        </w:rPr>
        <w:t xml:space="preserve"> </w:t>
      </w:r>
    </w:p>
    <w:p w14:paraId="7195FCF4" w14:textId="20163960" w:rsidR="005F0D26" w:rsidRPr="000575FB" w:rsidRDefault="003138DE" w:rsidP="005F0D26">
      <w:pPr>
        <w:rPr>
          <w:lang w:val="en-GB"/>
        </w:rPr>
      </w:pPr>
      <w:r w:rsidRPr="000575FB">
        <w:rPr>
          <w:lang w:val="en-GB"/>
        </w:rPr>
        <w:t xml:space="preserve">The format of the </w:t>
      </w:r>
      <w:r w:rsidR="00D71EDB">
        <w:rPr>
          <w:lang w:val="en-GB"/>
        </w:rPr>
        <w:t>BDOC 2.1</w:t>
      </w:r>
      <w:r w:rsidR="007C7AC3" w:rsidRPr="000575FB">
        <w:rPr>
          <w:lang w:val="en-GB"/>
        </w:rPr>
        <w:t xml:space="preserve"> </w:t>
      </w:r>
      <w:r w:rsidRPr="000575FB">
        <w:rPr>
          <w:lang w:val="en-GB"/>
        </w:rPr>
        <w:t xml:space="preserve">digitally signed file is based on ETSI TS 101 903 standard called </w:t>
      </w:r>
      <w:r w:rsidRPr="000575FB">
        <w:rPr>
          <w:b/>
          <w:lang w:val="en-GB"/>
        </w:rPr>
        <w:t>XML Advanced Electronic Signatures (XAdES)</w:t>
      </w:r>
      <w:r w:rsidR="00EF3EDB" w:rsidRPr="000575FB">
        <w:rPr>
          <w:b/>
          <w:lang w:val="en-GB"/>
        </w:rPr>
        <w:t xml:space="preserve"> </w:t>
      </w:r>
      <w:r w:rsidR="00CF6417" w:rsidRPr="003E0121">
        <w:rPr>
          <w:lang w:val="en-GB"/>
        </w:rPr>
        <w:t>(</w:t>
      </w:r>
      <w:r w:rsidR="00EF3EDB" w:rsidRPr="000575FB">
        <w:rPr>
          <w:lang w:val="en-GB"/>
        </w:rPr>
        <w:fldChar w:fldCharType="begin"/>
      </w:r>
      <w:r w:rsidR="00EF3EDB" w:rsidRPr="000575FB">
        <w:rPr>
          <w:lang w:val="en-GB"/>
        </w:rPr>
        <w:instrText xml:space="preserve"> REF _Ref351561539 \n \h </w:instrText>
      </w:r>
      <w:r w:rsidR="00CF6417" w:rsidRPr="000575FB">
        <w:rPr>
          <w:lang w:val="en-GB"/>
        </w:rPr>
        <w:instrText xml:space="preserve"> \* MERGEFORMAT </w:instrText>
      </w:r>
      <w:r w:rsidR="00EF3EDB" w:rsidRPr="000575FB">
        <w:rPr>
          <w:lang w:val="en-GB"/>
        </w:rPr>
      </w:r>
      <w:r w:rsidR="00EF3EDB" w:rsidRPr="000575FB">
        <w:rPr>
          <w:lang w:val="en-GB"/>
        </w:rPr>
        <w:fldChar w:fldCharType="separate"/>
      </w:r>
      <w:r w:rsidR="007001CA">
        <w:rPr>
          <w:lang w:val="en-GB"/>
        </w:rPr>
        <w:t>[5]</w:t>
      </w:r>
      <w:r w:rsidR="00EF3EDB" w:rsidRPr="000575FB">
        <w:rPr>
          <w:lang w:val="en-GB"/>
        </w:rPr>
        <w:fldChar w:fldCharType="end"/>
      </w:r>
      <w:r w:rsidR="00CF6417" w:rsidRPr="000575FB">
        <w:rPr>
          <w:lang w:val="en-GB"/>
        </w:rPr>
        <w:t>)</w:t>
      </w:r>
      <w:r w:rsidRPr="000575FB">
        <w:rPr>
          <w:lang w:val="en-GB"/>
        </w:rPr>
        <w:t>.</w:t>
      </w:r>
      <w:r w:rsidRPr="000575FB">
        <w:rPr>
          <w:b/>
          <w:lang w:val="en-GB"/>
        </w:rPr>
        <w:t xml:space="preserve"> </w:t>
      </w:r>
      <w:r w:rsidR="005F0D26" w:rsidRPr="000575FB">
        <w:rPr>
          <w:lang w:val="en-GB"/>
        </w:rPr>
        <w:t xml:space="preserve">The </w:t>
      </w:r>
      <w:r w:rsidR="00AF7722" w:rsidRPr="000575FB">
        <w:rPr>
          <w:lang w:val="en-GB"/>
        </w:rPr>
        <w:t>XAdES standard</w:t>
      </w:r>
      <w:r w:rsidR="005F0D26" w:rsidRPr="000575FB">
        <w:rPr>
          <w:lang w:val="en-GB"/>
        </w:rPr>
        <w:t xml:space="preserve"> defines formats for advanced electronic signatures that remain valid over long periods </w:t>
      </w:r>
      <w:r w:rsidR="00870F91">
        <w:rPr>
          <w:lang w:val="en-GB"/>
        </w:rPr>
        <w:t>of time</w:t>
      </w:r>
      <w:r w:rsidR="005F0D26" w:rsidRPr="000575FB">
        <w:rPr>
          <w:lang w:val="en-GB"/>
        </w:rPr>
        <w:t>.</w:t>
      </w:r>
      <w:r w:rsidR="00870F91">
        <w:rPr>
          <w:lang w:val="en-GB"/>
        </w:rPr>
        <w:t xml:space="preserve"> </w:t>
      </w:r>
      <w:r w:rsidR="005F0D26" w:rsidRPr="000575FB">
        <w:rPr>
          <w:lang w:val="en-GB"/>
        </w:rPr>
        <w:t>The ETSI standard TS 103</w:t>
      </w:r>
      <w:r w:rsidR="009E562C" w:rsidRPr="000575FB">
        <w:rPr>
          <w:lang w:val="en-GB"/>
        </w:rPr>
        <w:t> </w:t>
      </w:r>
      <w:r w:rsidR="005F0D26" w:rsidRPr="000575FB">
        <w:rPr>
          <w:lang w:val="en-GB"/>
        </w:rPr>
        <w:t>171</w:t>
      </w:r>
      <w:r w:rsidR="009E562C" w:rsidRPr="000575FB">
        <w:rPr>
          <w:lang w:val="en-GB"/>
        </w:rPr>
        <w:t xml:space="preserve"> </w:t>
      </w:r>
      <w:r w:rsidR="005704E4" w:rsidRPr="000575FB">
        <w:rPr>
          <w:highlight w:val="yellow"/>
          <w:lang w:val="en-GB"/>
        </w:rPr>
        <w:fldChar w:fldCharType="begin"/>
      </w:r>
      <w:r w:rsidR="005704E4" w:rsidRPr="000575FB">
        <w:rPr>
          <w:lang w:val="en-GB"/>
        </w:rPr>
        <w:instrText xml:space="preserve"> REF _Ref351561893 \n \h </w:instrText>
      </w:r>
      <w:r w:rsidR="005704E4" w:rsidRPr="000575FB">
        <w:rPr>
          <w:highlight w:val="yellow"/>
          <w:lang w:val="en-GB"/>
        </w:rPr>
      </w:r>
      <w:r w:rsidR="005704E4" w:rsidRPr="000575FB">
        <w:rPr>
          <w:highlight w:val="yellow"/>
          <w:lang w:val="en-GB"/>
        </w:rPr>
        <w:fldChar w:fldCharType="separate"/>
      </w:r>
      <w:r w:rsidR="007001CA">
        <w:rPr>
          <w:lang w:val="en-GB"/>
        </w:rPr>
        <w:t>[10]</w:t>
      </w:r>
      <w:r w:rsidR="005704E4" w:rsidRPr="000575FB">
        <w:rPr>
          <w:highlight w:val="yellow"/>
          <w:lang w:val="en-GB"/>
        </w:rPr>
        <w:fldChar w:fldCharType="end"/>
      </w:r>
      <w:r w:rsidR="005F0D26" w:rsidRPr="000575FB">
        <w:rPr>
          <w:lang w:val="en-GB"/>
        </w:rPr>
        <w:t xml:space="preserve"> further profiles the XAdES signature by putting limitations on choices. </w:t>
      </w:r>
    </w:p>
    <w:p w14:paraId="22160039" w14:textId="77777777" w:rsidR="00BE59A8" w:rsidRPr="000575FB" w:rsidRDefault="00BE59A8" w:rsidP="00BE59A8">
      <w:pPr>
        <w:rPr>
          <w:lang w:val="en-GB"/>
        </w:rPr>
      </w:pPr>
      <w:r w:rsidRPr="000575FB">
        <w:rPr>
          <w:lang w:val="en-GB"/>
        </w:rPr>
        <w:lastRenderedPageBreak/>
        <w:t xml:space="preserve">The </w:t>
      </w:r>
      <w:r w:rsidRPr="000575FB">
        <w:rPr>
          <w:b/>
          <w:lang w:val="en-GB"/>
        </w:rPr>
        <w:t>BDOC Basic Profile (</w:t>
      </w:r>
      <w:r w:rsidR="00CD656D">
        <w:rPr>
          <w:b/>
          <w:lang w:val="en-GB"/>
        </w:rPr>
        <w:t>EPES</w:t>
      </w:r>
      <w:r w:rsidR="00CD656D" w:rsidRPr="000575FB">
        <w:rPr>
          <w:b/>
          <w:lang w:val="en-GB"/>
        </w:rPr>
        <w:t xml:space="preserve"> </w:t>
      </w:r>
      <w:r w:rsidRPr="000575FB">
        <w:rPr>
          <w:b/>
          <w:lang w:val="en-GB"/>
        </w:rPr>
        <w:t>profile)</w:t>
      </w:r>
      <w:r w:rsidRPr="000575FB">
        <w:rPr>
          <w:lang w:val="en-GB"/>
        </w:rPr>
        <w:t xml:space="preserve"> is an XML structure containing a single cryptographic signature over the well-defined set of data. It does not contain any validation data for full signature validation such as timestamps or certificate validity confirmations. The profile is based on XAdES-</w:t>
      </w:r>
      <w:r w:rsidR="006B68F3">
        <w:rPr>
          <w:lang w:val="en-GB"/>
        </w:rPr>
        <w:t>EP</w:t>
      </w:r>
      <w:r w:rsidRPr="000575FB">
        <w:rPr>
          <w:lang w:val="en-GB"/>
        </w:rPr>
        <w:t>ES (</w:t>
      </w:r>
      <w:r w:rsidR="00CD656D">
        <w:rPr>
          <w:lang w:val="en-GB"/>
        </w:rPr>
        <w:t>Explicit Policy based Electronic Signature</w:t>
      </w:r>
      <w:r w:rsidRPr="000575FB">
        <w:rPr>
          <w:lang w:val="en-GB"/>
        </w:rPr>
        <w:t xml:space="preserve">, </w:t>
      </w:r>
      <w:r w:rsidR="00A7517A" w:rsidRPr="000575FB">
        <w:rPr>
          <w:lang w:val="en-GB"/>
        </w:rPr>
        <w:t xml:space="preserve">see </w:t>
      </w:r>
      <w:r w:rsidR="005704E4" w:rsidRPr="000575FB">
        <w:rPr>
          <w:highlight w:val="yellow"/>
          <w:lang w:val="en-GB"/>
        </w:rPr>
        <w:fldChar w:fldCharType="begin"/>
      </w:r>
      <w:r w:rsidR="005704E4" w:rsidRPr="000575FB">
        <w:rPr>
          <w:lang w:val="en-GB"/>
        </w:rPr>
        <w:instrText xml:space="preserve"> REF _Ref351561539 \n \h </w:instrText>
      </w:r>
      <w:r w:rsidR="005704E4" w:rsidRPr="000575FB">
        <w:rPr>
          <w:highlight w:val="yellow"/>
          <w:lang w:val="en-GB"/>
        </w:rPr>
      </w:r>
      <w:r w:rsidR="005704E4" w:rsidRPr="000575FB">
        <w:rPr>
          <w:highlight w:val="yellow"/>
          <w:lang w:val="en-GB"/>
        </w:rPr>
        <w:fldChar w:fldCharType="separate"/>
      </w:r>
      <w:r w:rsidR="007001CA">
        <w:rPr>
          <w:lang w:val="en-GB"/>
        </w:rPr>
        <w:t>[5]</w:t>
      </w:r>
      <w:r w:rsidR="005704E4" w:rsidRPr="000575FB">
        <w:rPr>
          <w:highlight w:val="yellow"/>
          <w:lang w:val="en-GB"/>
        </w:rPr>
        <w:fldChar w:fldCharType="end"/>
      </w:r>
      <w:r w:rsidRPr="000575FB">
        <w:rPr>
          <w:lang w:val="en-GB"/>
        </w:rPr>
        <w:t>).</w:t>
      </w:r>
    </w:p>
    <w:p w14:paraId="53227CE4" w14:textId="77777777" w:rsidR="00B5068D" w:rsidRPr="005E05FF" w:rsidRDefault="00743FC7" w:rsidP="00B5068D">
      <w:r w:rsidRPr="000575FB">
        <w:rPr>
          <w:lang w:val="en-GB"/>
        </w:rPr>
        <w:t xml:space="preserve">In order to comply with the security model described </w:t>
      </w:r>
      <w:r w:rsidR="00A7517A" w:rsidRPr="000575FB">
        <w:rPr>
          <w:lang w:val="en-GB"/>
        </w:rPr>
        <w:t xml:space="preserve">in the previous chapter, it is necessary to verify whether the signer’s certificate was valid at the (claimed) time of signing. In case of </w:t>
      </w:r>
      <w:r w:rsidR="00A7517A" w:rsidRPr="000575FB">
        <w:rPr>
          <w:b/>
          <w:lang w:val="en-GB"/>
        </w:rPr>
        <w:t>BDOC with time-marks (TM profile)</w:t>
      </w:r>
      <w:r w:rsidR="00A7517A" w:rsidRPr="000575FB">
        <w:rPr>
          <w:lang w:val="en-GB"/>
        </w:rPr>
        <w:t>, the proof of validity</w:t>
      </w:r>
      <w:r w:rsidR="00565612" w:rsidRPr="000575FB">
        <w:rPr>
          <w:lang w:val="en-GB"/>
        </w:rPr>
        <w:t xml:space="preserve"> is obtained by</w:t>
      </w:r>
      <w:r w:rsidR="00A7517A" w:rsidRPr="000575FB">
        <w:rPr>
          <w:lang w:val="en-GB"/>
        </w:rPr>
        <w:t xml:space="preserve"> using OCSP protocol</w:t>
      </w:r>
      <w:r w:rsidR="00565612" w:rsidRPr="000575FB">
        <w:rPr>
          <w:lang w:val="en-GB"/>
        </w:rPr>
        <w:t>.</w:t>
      </w:r>
      <w:r w:rsidR="004101AF" w:rsidRPr="000575FB">
        <w:rPr>
          <w:lang w:val="en-GB"/>
        </w:rPr>
        <w:t xml:space="preserve"> The BDOC TM profile is compliant to XAdES LT-Level requirements.</w:t>
      </w:r>
      <w:r w:rsidR="00F34722" w:rsidRPr="000575FB">
        <w:rPr>
          <w:lang w:val="en-GB"/>
        </w:rPr>
        <w:t xml:space="preserve"> The OCSP request’s “nonce” field is </w:t>
      </w:r>
      <w:r w:rsidR="00B5068D" w:rsidRPr="005E05FF">
        <w:t>a DER-encoding of the following ASN.1 data structure:</w:t>
      </w:r>
      <w:r w:rsidR="00B5068D" w:rsidRPr="005E05FF">
        <w:rPr>
          <w:rStyle w:val="FootnoteReference"/>
        </w:rPr>
        <w:footnoteReference w:id="1"/>
      </w:r>
    </w:p>
    <w:p w14:paraId="6D1E06C6" w14:textId="77777777" w:rsidR="00B5068D" w:rsidRPr="005E05FF" w:rsidRDefault="00B5068D" w:rsidP="00B5068D">
      <w:pPr>
        <w:spacing w:after="0"/>
        <w:ind w:firstLine="720"/>
        <w:rPr>
          <w:rFonts w:ascii="Courier New" w:hAnsi="Courier New" w:cs="Courier New"/>
          <w:sz w:val="18"/>
        </w:rPr>
      </w:pPr>
      <w:r w:rsidRPr="005E05FF">
        <w:rPr>
          <w:rFonts w:ascii="Courier New" w:hAnsi="Courier New" w:cs="Courier New"/>
          <w:sz w:val="18"/>
        </w:rPr>
        <w:t>TBSDocumentDigest ::= SEQUENCE {</w:t>
      </w:r>
    </w:p>
    <w:p w14:paraId="33F6D2DD" w14:textId="77777777" w:rsidR="00B5068D" w:rsidRPr="005E05FF" w:rsidRDefault="00B5068D" w:rsidP="00B5068D">
      <w:pPr>
        <w:spacing w:after="0"/>
        <w:ind w:left="720" w:firstLine="720"/>
        <w:rPr>
          <w:rFonts w:ascii="Courier New" w:hAnsi="Courier New" w:cs="Courier New"/>
          <w:sz w:val="18"/>
        </w:rPr>
      </w:pPr>
      <w:r w:rsidRPr="005E05FF">
        <w:rPr>
          <w:rFonts w:ascii="Courier New" w:hAnsi="Courier New" w:cs="Courier New"/>
          <w:sz w:val="18"/>
        </w:rPr>
        <w:t>algorithm AlgorithmIdentifier,</w:t>
      </w:r>
    </w:p>
    <w:p w14:paraId="1F0448B8" w14:textId="77777777" w:rsidR="00B5068D" w:rsidRPr="005E05FF" w:rsidRDefault="00B5068D" w:rsidP="00B5068D">
      <w:pPr>
        <w:spacing w:after="0"/>
        <w:ind w:left="720" w:firstLine="720"/>
        <w:rPr>
          <w:rFonts w:ascii="Courier New" w:hAnsi="Courier New" w:cs="Courier New"/>
          <w:sz w:val="18"/>
        </w:rPr>
      </w:pPr>
      <w:r w:rsidRPr="005E05FF">
        <w:rPr>
          <w:rFonts w:ascii="Courier New" w:hAnsi="Courier New" w:cs="Courier New"/>
          <w:sz w:val="18"/>
        </w:rPr>
        <w:t>digest OCTET STRING</w:t>
      </w:r>
    </w:p>
    <w:p w14:paraId="02668BEC" w14:textId="77777777" w:rsidR="00B5068D" w:rsidRPr="005E05FF" w:rsidRDefault="00B5068D" w:rsidP="00B5068D">
      <w:pPr>
        <w:ind w:firstLine="720"/>
        <w:rPr>
          <w:rFonts w:ascii="Courier New" w:hAnsi="Courier New" w:cs="Courier New"/>
          <w:sz w:val="18"/>
        </w:rPr>
      </w:pPr>
      <w:r w:rsidRPr="005E05FF">
        <w:rPr>
          <w:rFonts w:ascii="Courier New" w:hAnsi="Courier New" w:cs="Courier New"/>
          <w:sz w:val="18"/>
        </w:rPr>
        <w:t>}</w:t>
      </w:r>
    </w:p>
    <w:p w14:paraId="33127E61" w14:textId="038DFE6F" w:rsidR="00B5068D" w:rsidRDefault="00B5068D" w:rsidP="00B5068D">
      <w:r>
        <w:t xml:space="preserve">The element </w:t>
      </w:r>
      <w:r w:rsidRPr="005E05FF">
        <w:rPr>
          <w:rFonts w:ascii="Courier New" w:hAnsi="Courier New" w:cs="Courier New"/>
        </w:rPr>
        <w:t>digest</w:t>
      </w:r>
      <w:r>
        <w:t xml:space="preserve"> is a hash value of the binary value of the </w:t>
      </w:r>
      <w:r w:rsidR="00F12A1D">
        <w:t>&lt;SignatureValue&gt; element’s contents,</w:t>
      </w:r>
      <w:r>
        <w:t xml:space="preserve"> element </w:t>
      </w:r>
      <w:r w:rsidRPr="005E05FF">
        <w:rPr>
          <w:rFonts w:ascii="Courier New" w:hAnsi="Courier New" w:cs="Courier New"/>
        </w:rPr>
        <w:t>algorithm</w:t>
      </w:r>
      <w:r>
        <w:t xml:space="preserve"> determines </w:t>
      </w:r>
      <w:r w:rsidR="00F12A1D">
        <w:t xml:space="preserve">the </w:t>
      </w:r>
      <w:r>
        <w:t xml:space="preserve">used hash algorithm </w:t>
      </w:r>
      <w:r w:rsidR="00F12A1D">
        <w:t xml:space="preserve">as </w:t>
      </w:r>
      <w:r>
        <w:t>defined in RFC 5280 (</w:t>
      </w:r>
      <w:r w:rsidR="004D6B9A">
        <w:fldChar w:fldCharType="begin"/>
      </w:r>
      <w:r w:rsidR="004D6B9A">
        <w:instrText xml:space="preserve"> REF _Ref373916568 \r \h </w:instrText>
      </w:r>
      <w:r w:rsidR="004D6B9A">
        <w:fldChar w:fldCharType="separate"/>
      </w:r>
      <w:r w:rsidR="007001CA">
        <w:t>[9]</w:t>
      </w:r>
      <w:r w:rsidR="004D6B9A">
        <w:fldChar w:fldCharType="end"/>
      </w:r>
      <w:r>
        <w:t xml:space="preserve">) clause 4.1.1.2. </w:t>
      </w:r>
    </w:p>
    <w:p w14:paraId="1C95881B" w14:textId="29A834A1" w:rsidR="00743FC7" w:rsidRPr="000575FB" w:rsidRDefault="00B5068D" w:rsidP="00743FC7">
      <w:pPr>
        <w:rPr>
          <w:lang w:val="en-GB"/>
        </w:rPr>
      </w:pPr>
      <w:r w:rsidRPr="000575FB">
        <w:rPr>
          <w:lang w:val="en-GB"/>
        </w:rPr>
        <w:t>Original files (which were signed) along with the signature(s), validation confirmation(s) and certificates are encapsulated within the container.</w:t>
      </w:r>
      <w:r>
        <w:rPr>
          <w:lang w:val="en-GB"/>
        </w:rPr>
        <w:t xml:space="preserve"> </w:t>
      </w:r>
      <w:r w:rsidR="00743FC7" w:rsidRPr="000575FB">
        <w:rPr>
          <w:lang w:val="en-GB"/>
        </w:rPr>
        <w:t xml:space="preserve">As a result, it is possible to verify signature validity without any additional external information – the verifier should trust the issuer of signer’s certificate and the OCSP responder’s certificate. </w:t>
      </w:r>
    </w:p>
    <w:p w14:paraId="2F934841" w14:textId="1A556684" w:rsidR="008E527F" w:rsidRPr="000575FB" w:rsidRDefault="008E527F" w:rsidP="008E527F">
      <w:pPr>
        <w:rPr>
          <w:lang w:val="en-GB"/>
        </w:rPr>
      </w:pPr>
      <w:r w:rsidRPr="000575FB">
        <w:rPr>
          <w:lang w:val="en-GB"/>
        </w:rPr>
        <w:t xml:space="preserve">The ETSI standard TS 102 918 </w:t>
      </w:r>
      <w:r w:rsidR="005704E4" w:rsidRPr="000575FB">
        <w:rPr>
          <w:highlight w:val="yellow"/>
          <w:lang w:val="en-GB"/>
        </w:rPr>
        <w:fldChar w:fldCharType="begin"/>
      </w:r>
      <w:r w:rsidR="005704E4" w:rsidRPr="000575FB">
        <w:rPr>
          <w:lang w:val="en-GB"/>
        </w:rPr>
        <w:instrText xml:space="preserve"> REF _Ref351561958 \n \h </w:instrText>
      </w:r>
      <w:r w:rsidR="005704E4" w:rsidRPr="000575FB">
        <w:rPr>
          <w:highlight w:val="yellow"/>
          <w:lang w:val="en-GB"/>
        </w:rPr>
      </w:r>
      <w:r w:rsidR="005704E4" w:rsidRPr="000575FB">
        <w:rPr>
          <w:highlight w:val="yellow"/>
          <w:lang w:val="en-GB"/>
        </w:rPr>
        <w:fldChar w:fldCharType="separate"/>
      </w:r>
      <w:r w:rsidR="007001CA">
        <w:rPr>
          <w:lang w:val="en-GB"/>
        </w:rPr>
        <w:t>[7]</w:t>
      </w:r>
      <w:r w:rsidR="005704E4" w:rsidRPr="000575FB">
        <w:rPr>
          <w:highlight w:val="yellow"/>
          <w:lang w:val="en-GB"/>
        </w:rPr>
        <w:fldChar w:fldCharType="end"/>
      </w:r>
      <w:r w:rsidRPr="000575FB">
        <w:rPr>
          <w:lang w:val="en-GB"/>
        </w:rPr>
        <w:t xml:space="preserve"> called </w:t>
      </w:r>
      <w:r w:rsidRPr="000575FB">
        <w:rPr>
          <w:b/>
          <w:lang w:val="en-GB"/>
        </w:rPr>
        <w:t>Associated Signature Containers (ASiC)</w:t>
      </w:r>
      <w:r w:rsidRPr="000575FB">
        <w:rPr>
          <w:lang w:val="en-GB"/>
        </w:rPr>
        <w:t xml:space="preserve"> defines format of container for encapsulation of signed files and signatures with extra information. The ETSI TS 103 174 </w:t>
      </w:r>
      <w:r w:rsidR="000E3E9E" w:rsidRPr="000575FB">
        <w:rPr>
          <w:highlight w:val="yellow"/>
          <w:lang w:val="en-GB"/>
        </w:rPr>
        <w:fldChar w:fldCharType="begin"/>
      </w:r>
      <w:r w:rsidR="000E3E9E" w:rsidRPr="000575FB">
        <w:rPr>
          <w:lang w:val="en-GB"/>
        </w:rPr>
        <w:instrText xml:space="preserve"> REF _Ref351562049 \n \h </w:instrText>
      </w:r>
      <w:r w:rsidR="000E3E9E" w:rsidRPr="000575FB">
        <w:rPr>
          <w:highlight w:val="yellow"/>
          <w:lang w:val="en-GB"/>
        </w:rPr>
      </w:r>
      <w:r w:rsidR="000E3E9E" w:rsidRPr="000575FB">
        <w:rPr>
          <w:highlight w:val="yellow"/>
          <w:lang w:val="en-GB"/>
        </w:rPr>
        <w:fldChar w:fldCharType="separate"/>
      </w:r>
      <w:r w:rsidR="007001CA">
        <w:rPr>
          <w:lang w:val="en-GB"/>
        </w:rPr>
        <w:t>[11]</w:t>
      </w:r>
      <w:r w:rsidR="000E3E9E" w:rsidRPr="000575FB">
        <w:rPr>
          <w:highlight w:val="yellow"/>
          <w:lang w:val="en-GB"/>
        </w:rPr>
        <w:fldChar w:fldCharType="end"/>
      </w:r>
      <w:r w:rsidRPr="000575FB">
        <w:rPr>
          <w:lang w:val="en-GB"/>
        </w:rPr>
        <w:t xml:space="preserve"> profiles in further on.</w:t>
      </w:r>
      <w:r w:rsidR="004101AF" w:rsidRPr="000575FB">
        <w:rPr>
          <w:lang w:val="en-GB"/>
        </w:rPr>
        <w:t xml:space="preserve"> The container type used in case of </w:t>
      </w:r>
      <w:r w:rsidR="00D71EDB">
        <w:rPr>
          <w:lang w:val="en-GB"/>
        </w:rPr>
        <w:t>BDOC 2.1</w:t>
      </w:r>
      <w:r w:rsidR="004101AF" w:rsidRPr="000575FB">
        <w:rPr>
          <w:lang w:val="en-GB"/>
        </w:rPr>
        <w:t xml:space="preserve"> documents is </w:t>
      </w:r>
      <w:r w:rsidR="004101AF" w:rsidRPr="000575FB">
        <w:rPr>
          <w:b/>
          <w:lang w:val="en-GB"/>
        </w:rPr>
        <w:t>Associated Signature Extended form (ASiC-E)</w:t>
      </w:r>
      <w:r w:rsidR="004101AF" w:rsidRPr="000575FB">
        <w:rPr>
          <w:lang w:val="en-GB"/>
        </w:rPr>
        <w:t>.</w:t>
      </w:r>
    </w:p>
    <w:p w14:paraId="4047B44A" w14:textId="77777777" w:rsidR="00730C5C" w:rsidRPr="000575FB" w:rsidRDefault="00E6206F" w:rsidP="008E527F">
      <w:pPr>
        <w:rPr>
          <w:lang w:val="en-GB"/>
        </w:rPr>
      </w:pPr>
      <w:r w:rsidRPr="000575FB">
        <w:rPr>
          <w:lang w:val="en-GB"/>
        </w:rPr>
        <w:t>ASiC-E container</w:t>
      </w:r>
      <w:r w:rsidR="0074233A" w:rsidRPr="000575FB">
        <w:rPr>
          <w:lang w:val="en-GB"/>
        </w:rPr>
        <w:t xml:space="preserve"> </w:t>
      </w:r>
      <w:r w:rsidR="00424191" w:rsidRPr="000575FB">
        <w:rPr>
          <w:lang w:val="en-GB"/>
        </w:rPr>
        <w:t xml:space="preserve">is a ZIP file </w:t>
      </w:r>
      <w:r w:rsidR="00AD5F39" w:rsidRPr="000575FB">
        <w:rPr>
          <w:lang w:val="en-GB"/>
        </w:rPr>
        <w:t>consisting</w:t>
      </w:r>
      <w:r w:rsidR="0074233A" w:rsidRPr="000575FB">
        <w:rPr>
          <w:lang w:val="en-GB"/>
        </w:rPr>
        <w:t xml:space="preserve"> of the following objects:</w:t>
      </w:r>
    </w:p>
    <w:p w14:paraId="19DC4A16" w14:textId="77777777" w:rsidR="00724476" w:rsidRPr="000575FB" w:rsidRDefault="00724476" w:rsidP="006F4D94">
      <w:pPr>
        <w:pStyle w:val="ListParagraph"/>
        <w:numPr>
          <w:ilvl w:val="0"/>
          <w:numId w:val="6"/>
        </w:numPr>
        <w:ind w:left="284" w:hanging="284"/>
        <w:rPr>
          <w:lang w:val="en-GB"/>
        </w:rPr>
      </w:pPr>
      <w:r w:rsidRPr="000575FB">
        <w:rPr>
          <w:lang w:val="en-GB"/>
        </w:rPr>
        <w:t>a file named “</w:t>
      </w:r>
      <w:r w:rsidRPr="000575FB">
        <w:rPr>
          <w:b/>
          <w:lang w:val="en-GB"/>
        </w:rPr>
        <w:t>mimetype</w:t>
      </w:r>
      <w:r w:rsidRPr="000575FB">
        <w:rPr>
          <w:lang w:val="en-GB"/>
        </w:rPr>
        <w:t xml:space="preserve">”, containing only the following value: application/vnd.etsi.asic-e+zip  </w:t>
      </w:r>
    </w:p>
    <w:p w14:paraId="3312E13F" w14:textId="77777777" w:rsidR="0074233A" w:rsidRPr="000575FB" w:rsidRDefault="00627E86" w:rsidP="006F4D94">
      <w:pPr>
        <w:pStyle w:val="ListParagraph"/>
        <w:numPr>
          <w:ilvl w:val="0"/>
          <w:numId w:val="6"/>
        </w:numPr>
        <w:ind w:left="284" w:hanging="284"/>
        <w:rPr>
          <w:lang w:val="en-GB"/>
        </w:rPr>
      </w:pPr>
      <w:r w:rsidRPr="000575FB">
        <w:rPr>
          <w:b/>
          <w:lang w:val="en-GB"/>
        </w:rPr>
        <w:t>d</w:t>
      </w:r>
      <w:r w:rsidR="0074233A" w:rsidRPr="000575FB">
        <w:rPr>
          <w:b/>
          <w:lang w:val="en-GB"/>
        </w:rPr>
        <w:t>ata files</w:t>
      </w:r>
      <w:r w:rsidR="0074233A" w:rsidRPr="000575FB">
        <w:rPr>
          <w:lang w:val="en-GB"/>
        </w:rPr>
        <w:t xml:space="preserve"> in original format</w:t>
      </w:r>
      <w:r w:rsidR="00AD5F39" w:rsidRPr="000575FB">
        <w:rPr>
          <w:lang w:val="en-GB"/>
        </w:rPr>
        <w:t>.</w:t>
      </w:r>
    </w:p>
    <w:p w14:paraId="7657EAA7" w14:textId="77777777" w:rsidR="001608B1" w:rsidRPr="000575FB" w:rsidRDefault="001608B1" w:rsidP="006F4D94">
      <w:pPr>
        <w:pStyle w:val="ListParagraph"/>
        <w:numPr>
          <w:ilvl w:val="0"/>
          <w:numId w:val="6"/>
        </w:numPr>
        <w:ind w:left="284" w:hanging="284"/>
        <w:rPr>
          <w:lang w:val="en-GB"/>
        </w:rPr>
      </w:pPr>
      <w:r w:rsidRPr="000575FB">
        <w:rPr>
          <w:b/>
          <w:lang w:val="en-GB"/>
        </w:rPr>
        <w:t>META-INF</w:t>
      </w:r>
      <w:r w:rsidRPr="000575FB">
        <w:rPr>
          <w:lang w:val="en-GB"/>
        </w:rPr>
        <w:t xml:space="preserve"> subdirectory</w:t>
      </w:r>
      <w:r w:rsidR="002F4891" w:rsidRPr="000575FB">
        <w:rPr>
          <w:lang w:val="en-GB"/>
        </w:rPr>
        <w:t>, consisting of</w:t>
      </w:r>
      <w:r w:rsidR="003E4E6F" w:rsidRPr="000575FB">
        <w:rPr>
          <w:lang w:val="en-GB"/>
        </w:rPr>
        <w:t>:</w:t>
      </w:r>
    </w:p>
    <w:p w14:paraId="25D1EE6C" w14:textId="77777777" w:rsidR="001608B1" w:rsidRPr="000575FB" w:rsidRDefault="001608B1" w:rsidP="006F4D94">
      <w:pPr>
        <w:pStyle w:val="ListParagraph"/>
        <w:numPr>
          <w:ilvl w:val="1"/>
          <w:numId w:val="6"/>
        </w:numPr>
        <w:ind w:left="567" w:hanging="283"/>
        <w:rPr>
          <w:lang w:val="en-GB"/>
        </w:rPr>
      </w:pPr>
      <w:r w:rsidRPr="000575FB">
        <w:rPr>
          <w:b/>
          <w:lang w:val="en-GB"/>
        </w:rPr>
        <w:t>manifest.xml</w:t>
      </w:r>
      <w:r w:rsidR="00627E86" w:rsidRPr="000575FB">
        <w:rPr>
          <w:lang w:val="en-GB"/>
        </w:rPr>
        <w:t xml:space="preserve"> </w:t>
      </w:r>
      <w:r w:rsidR="00506AC4" w:rsidRPr="000575FB">
        <w:rPr>
          <w:lang w:val="en-GB"/>
        </w:rPr>
        <w:t>–</w:t>
      </w:r>
      <w:r w:rsidR="00627E86" w:rsidRPr="000575FB">
        <w:rPr>
          <w:lang w:val="en-GB"/>
        </w:rPr>
        <w:t xml:space="preserve"> </w:t>
      </w:r>
      <w:r w:rsidR="00506AC4" w:rsidRPr="000575FB">
        <w:rPr>
          <w:lang w:val="en-GB"/>
        </w:rPr>
        <w:t>a file containing list of all fol</w:t>
      </w:r>
      <w:r w:rsidR="00337B69" w:rsidRPr="000575FB">
        <w:rPr>
          <w:lang w:val="en-GB"/>
        </w:rPr>
        <w:t>ders and files in the container.</w:t>
      </w:r>
      <w:r w:rsidR="000E6057" w:rsidRPr="000575FB">
        <w:rPr>
          <w:lang w:val="en-GB"/>
        </w:rPr>
        <w:t xml:space="preserve"> The list does not</w:t>
      </w:r>
      <w:r w:rsidR="00506AC4" w:rsidRPr="000575FB">
        <w:rPr>
          <w:lang w:val="en-GB"/>
        </w:rPr>
        <w:t xml:space="preserve"> contain the “mimetype” file and files in META-INF subdirectory.</w:t>
      </w:r>
    </w:p>
    <w:p w14:paraId="01B4727D" w14:textId="05F03B41" w:rsidR="001608B1" w:rsidRDefault="001608B1" w:rsidP="006F4D94">
      <w:pPr>
        <w:pStyle w:val="ListParagraph"/>
        <w:numPr>
          <w:ilvl w:val="1"/>
          <w:numId w:val="6"/>
        </w:numPr>
        <w:ind w:left="567" w:hanging="283"/>
        <w:rPr>
          <w:lang w:val="en-GB"/>
        </w:rPr>
      </w:pPr>
      <w:r w:rsidRPr="000575FB">
        <w:rPr>
          <w:b/>
          <w:lang w:val="en-GB"/>
        </w:rPr>
        <w:t>signatures*.xml</w:t>
      </w:r>
      <w:r w:rsidR="00627E86" w:rsidRPr="000575FB">
        <w:rPr>
          <w:lang w:val="en-GB"/>
        </w:rPr>
        <w:t xml:space="preserve"> – one file for each signature</w:t>
      </w:r>
      <w:r w:rsidR="00377ADC" w:rsidRPr="000575FB">
        <w:rPr>
          <w:lang w:val="en-GB"/>
        </w:rPr>
        <w:t>, ‘*’ in the file’s name denotes the sequence number of a signature (counting starts from zero).</w:t>
      </w:r>
      <w:r w:rsidR="00204493">
        <w:rPr>
          <w:lang w:val="en-GB"/>
        </w:rPr>
        <w:t xml:space="preserve"> The signatures*.xml file also incorporates certificates, validity confirmation and meta-data about the signer.</w:t>
      </w:r>
    </w:p>
    <w:p w14:paraId="1D1E11BF" w14:textId="77777777" w:rsidR="003D1544" w:rsidRPr="003D1544" w:rsidRDefault="003D1544" w:rsidP="007001CA">
      <w:pPr>
        <w:rPr>
          <w:lang w:val="en-GB"/>
        </w:rPr>
      </w:pPr>
      <w:r w:rsidRPr="003D1544">
        <w:rPr>
          <w:lang w:val="en-GB"/>
        </w:rPr>
        <w:t xml:space="preserve">When BDOC 2.1 container is signed then all files in the container are signed, except of the mimetype file and files in META-INF subdirectory. </w:t>
      </w:r>
    </w:p>
    <w:p w14:paraId="1309C9F7" w14:textId="77777777" w:rsidR="003D1544" w:rsidRPr="003D1544" w:rsidRDefault="003D1544" w:rsidP="007001CA">
      <w:pPr>
        <w:rPr>
          <w:lang w:val="en-GB"/>
        </w:rPr>
      </w:pPr>
    </w:p>
    <w:p w14:paraId="0298E34E" w14:textId="77777777" w:rsidR="00743FC7" w:rsidRPr="000575FB" w:rsidRDefault="00E6206F" w:rsidP="007D7D60">
      <w:pPr>
        <w:rPr>
          <w:lang w:val="en-GB"/>
        </w:rPr>
      </w:pPr>
      <w:r w:rsidRPr="00A1203F">
        <w:rPr>
          <w:noProof/>
        </w:rPr>
        <w:lastRenderedPageBreak/>
        <mc:AlternateContent>
          <mc:Choice Requires="wpg">
            <w:drawing>
              <wp:anchor distT="0" distB="0" distL="114300" distR="114300" simplePos="0" relativeHeight="251674624" behindDoc="0" locked="0" layoutInCell="1" allowOverlap="1" wp14:anchorId="1368E7E0" wp14:editId="3F00B596">
                <wp:simplePos x="0" y="0"/>
                <wp:positionH relativeFrom="column">
                  <wp:posOffset>358140</wp:posOffset>
                </wp:positionH>
                <wp:positionV relativeFrom="paragraph">
                  <wp:posOffset>225425</wp:posOffset>
                </wp:positionV>
                <wp:extent cx="4053205" cy="2961005"/>
                <wp:effectExtent l="0" t="0" r="23495" b="48895"/>
                <wp:wrapTopAndBottom/>
                <wp:docPr id="260" name="Group 260"/>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259" name="Group 259"/>
                        <wpg:cNvGrpSpPr/>
                        <wpg:grpSpPr>
                          <a:xfrm>
                            <a:off x="0" y="0"/>
                            <a:ext cx="4154170" cy="3143250"/>
                            <a:chOff x="0" y="0"/>
                            <a:chExt cx="4154170" cy="3143250"/>
                          </a:xfrm>
                        </wpg:grpSpPr>
                        <wpg:grpSp>
                          <wpg:cNvPr id="253" name="Group 253"/>
                          <wpg:cNvGrpSpPr/>
                          <wpg:grpSpPr>
                            <a:xfrm>
                              <a:off x="0" y="0"/>
                              <a:ext cx="4154170" cy="3143250"/>
                              <a:chOff x="0" y="0"/>
                              <a:chExt cx="4154170" cy="3143250"/>
                            </a:xfrm>
                          </wpg:grpSpPr>
                          <wps:wsp>
                            <wps:cNvPr id="239" name="Rounded Rectangle 239"/>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17895315" w14:textId="77777777" w:rsidR="007001CA" w:rsidRPr="009300F0" w:rsidRDefault="007001CA" w:rsidP="007C6A49">
                                  <w:pPr>
                                    <w:jc w:val="center"/>
                                    <w:rPr>
                                      <w:rFonts w:cs="Arial"/>
                                      <w:sz w:val="22"/>
                                      <w:szCs w:val="22"/>
                                      <w:lang w:val="en-GB"/>
                                    </w:rPr>
                                  </w:pPr>
                                  <w:r>
                                    <w:rPr>
                                      <w:rFonts w:cs="Arial"/>
                                      <w:sz w:val="22"/>
                                      <w:szCs w:val="22"/>
                                      <w:lang w:val="en-GB"/>
                                    </w:rPr>
                                    <w:t>BDOC 2.0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0" name="Group 250"/>
                            <wpg:cNvGrpSpPr/>
                            <wpg:grpSpPr>
                              <a:xfrm>
                                <a:off x="428625" y="654050"/>
                                <a:ext cx="3324225" cy="2184400"/>
                                <a:chOff x="0" y="6350"/>
                                <a:chExt cx="3324225" cy="2184400"/>
                              </a:xfrm>
                            </wpg:grpSpPr>
                            <wps:wsp>
                              <wps:cNvPr id="243" name="Double Brace 243"/>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157DADD6" w14:textId="77777777" w:rsidR="007001CA" w:rsidRPr="005039A3" w:rsidRDefault="007001CA" w:rsidP="007D7D60">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Flowchart: Multidocument 241"/>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AEE3CA9" w14:textId="77777777" w:rsidR="007001CA" w:rsidRPr="00FE5E7E" w:rsidRDefault="007001CA" w:rsidP="00967A1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lowchart: Document 242"/>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310081AE" w14:textId="77777777" w:rsidR="007001CA" w:rsidRPr="00967A1D" w:rsidRDefault="007001CA" w:rsidP="006B26AC">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4" name="Folded Corner 244"/>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578A4BD1" w14:textId="77777777" w:rsidR="007001CA" w:rsidRPr="009B1D01" w:rsidRDefault="007001CA" w:rsidP="00B3727B">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Folded Corner 246"/>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5468DD68" w14:textId="77777777" w:rsidR="007001CA" w:rsidRPr="009B1D01" w:rsidRDefault="007001CA" w:rsidP="009B1D01">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Folded Corner 247"/>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42577316" w14:textId="77777777" w:rsidR="007001CA" w:rsidRPr="00B33BF9" w:rsidRDefault="007001CA" w:rsidP="00B3727B">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49" name="Text Box 249"/>
                        <wps:cNvSpPr txBox="1"/>
                        <wps:spPr>
                          <a:xfrm>
                            <a:off x="676275" y="1724025"/>
                            <a:ext cx="15430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1EED" w14:textId="77777777" w:rsidR="007001CA" w:rsidRPr="00225E5B" w:rsidRDefault="007001CA">
                              <w:pPr>
                                <w:rPr>
                                  <w:rFonts w:cs="Arial"/>
                                  <w:lang w:val="et-EE"/>
                                </w:rPr>
                              </w:pPr>
                              <w:r w:rsidRPr="00225E5B">
                                <w:rPr>
                                  <w:rFonts w:cs="Arial"/>
                                  <w:lang w:val="et-EE"/>
                                </w:rPr>
                                <w:t>META-INF</w:t>
                              </w:r>
                              <w:r w:rsidRPr="00225E5B">
                                <w:rPr>
                                  <w:rFonts w:cs="Arial"/>
                                  <w:lang w:val="en-GB"/>
                                </w:rPr>
                                <w:t xml:space="preserve"> 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68E7E0" id="Group 260" o:spid="_x0000_s1095" style="position:absolute;left:0;text-align:left;margin-left:28.2pt;margin-top:17.75pt;width:319.15pt;height:233.15pt;z-index:251674624;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">
                <v:group id="Group 259" o:spid="_x0000_s1096"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253" o:spid="_x0000_s109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ounded Rectangle 239" o:spid="_x0000_s1098"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qY8UA&#10;AADcAAAADwAAAGRycy9kb3ducmV2LnhtbESPQWvCQBSE7wX/w/IK3uqmsRaNriKCtOLFWi/eHtmX&#10;bDD7NmQ3mv57VxB6HGbmG2ax6m0trtT6yrGC91ECgjh3uuJSwel3+zYF4QOyxtoxKfgjD6vl4GWB&#10;mXY3/qHrMZQiQthnqMCE0GRS+tyQRT9yDXH0CtdaDFG2pdQt3iLc1jJNkk9pseK4YLChjaH8cuys&#10;gkkXPva7s+nyw2X7dVgXk7TYnZUavvbrOYhAffgPP9vfWkE6nsHjTDw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ipjxQAAANwAAAAPAAAAAAAAAAAAAAAAAJgCAABkcnMv&#10;ZG93bnJldi54bWxQSwUGAAAAAAQABAD1AAAAigMAAAAA&#10;" fillcolor="white [3201]" strokecolor="#4bacc6 [3208]" strokeweight="2pt">
                      <v:textbox>
                        <w:txbxContent>
                          <w:p w14:paraId="17895315" w14:textId="77777777" w:rsidR="007001CA" w:rsidRPr="009300F0" w:rsidRDefault="007001CA" w:rsidP="007C6A49">
                            <w:pPr>
                              <w:jc w:val="center"/>
                              <w:rPr>
                                <w:rFonts w:cs="Arial"/>
                                <w:sz w:val="22"/>
                                <w:szCs w:val="22"/>
                                <w:lang w:val="en-GB"/>
                              </w:rPr>
                            </w:pPr>
                            <w:r>
                              <w:rPr>
                                <w:rFonts w:cs="Arial"/>
                                <w:sz w:val="22"/>
                                <w:szCs w:val="22"/>
                                <w:lang w:val="en-GB"/>
                              </w:rPr>
                              <w:t>BDOC 2.0 c</w:t>
                            </w:r>
                            <w:r w:rsidRPr="009300F0">
                              <w:rPr>
                                <w:rFonts w:cs="Arial"/>
                                <w:sz w:val="22"/>
                                <w:szCs w:val="22"/>
                                <w:lang w:val="en-GB"/>
                              </w:rPr>
                              <w:t>ontainer (ASiC-E)</w:t>
                            </w:r>
                          </w:p>
                        </w:txbxContent>
                      </v:textbox>
                    </v:roundrect>
                    <v:group id="Group 250" o:spid="_x0000_s1099"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43" o:spid="_x0000_s1100"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5r5cYA&#10;AADcAAAADwAAAGRycy9kb3ducmV2LnhtbESPT2sCMRTE7wW/Q3hCL0UT/yC6NYqUFir04qpgb6+b&#10;183i5mXZpLp++6ZQ8DjMzG+Y5bpztbhQGyrPGkZDBYK48KbiUsNh/zaYgwgR2WDtmTTcKMB61XtY&#10;Ymb8lXd0yWMpEoRDhhpsjE0mZSgsOQxD3xAn79u3DmOSbSlNi9cEd7UcKzWTDitOCxYberFUnPMf&#10;p2F7fJW5Ul+j7fQ0qz+dXfinD6P1Y7/bPIOI1MV7+L/9bjSMpxP4O5OO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5r5cYAAADcAAAADwAAAAAAAAAAAAAAAACYAgAAZHJz&#10;L2Rvd25yZXYueG1sUEsFBgAAAAAEAAQA9QAAAIsDAAAAAA==&#10;" strokecolor="#4f81bd [3204]" strokeweight="3pt">
                        <v:shadow on="t" color="black" opacity="22937f" origin=",.5" offset="0,.63889mm"/>
                        <v:textbox>
                          <w:txbxContent>
                            <w:p w14:paraId="157DADD6" w14:textId="77777777" w:rsidR="007001CA" w:rsidRPr="005039A3" w:rsidRDefault="007001CA" w:rsidP="007D7D60">
                              <w:pPr>
                                <w:spacing w:after="0"/>
                                <w:jc w:val="left"/>
                                <w:rPr>
                                  <w:rFonts w:cs="Arial"/>
                                  <w:szCs w:val="18"/>
                                  <w:lang w:val="en-GB"/>
                                </w:rP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41" o:spid="_x0000_s1101"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u/cIA&#10;AADcAAAADwAAAGRycy9kb3ducmV2LnhtbESPwWrDMBBE74X8g9hAb42cEIpxrIRSaHGOdXLIcZHW&#10;lrG1MpacuH9fFQo9DjPzhilPixvEnabQeVaw3WQgiLU3HbcKrpePlxxEiMgGB8+k4JsCnI6rpxIL&#10;4x/8Rfc6tiJBOBSowMY4FlIGbclh2PiROHmNnxzGJKdWmgkfCe4GucuyV+mw47RgcaR3S7qvZ6eg&#10;NbpvdNXzbD+dzG+N1meTK/W8Xt4OICIt8T/8166Mgt1+C79n0hGQx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ue79wgAAANwAAAAPAAAAAAAAAAAAAAAAAJgCAABkcnMvZG93&#10;bnJldi54bWxQSwUGAAAAAAQABAD1AAAAhwMAAAAA&#10;" fillcolor="#dbe5f1 [660]" strokecolor="#bfbfbf [2412]" strokeweight=".25pt">
                        <v:shadow on="t" color="black" opacity="24903f" origin=",.5" offset="0,.55556mm"/>
                        <v:textbox>
                          <w:txbxContent>
                            <w:p w14:paraId="5AEE3CA9" w14:textId="77777777" w:rsidR="007001CA" w:rsidRPr="00FE5E7E" w:rsidRDefault="007001CA" w:rsidP="00967A1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42" o:spid="_x0000_s1102"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iJ8YA&#10;AADcAAAADwAAAGRycy9kb3ducmV2LnhtbESPQWsCMRSE7wX/Q3iCt5rtorVsjVIKiu6p2l56e928&#10;bpZuXtYk6ra/3ghCj8PMfMPMl71txYl8aBwreBhnIIgrpxuuFXy8r+6fQISIrLF1TAp+KcByMbib&#10;Y6HdmXd02sdaJAiHAhWYGLtCylAZshjGriNO3rfzFmOSvpba4znBbSvzLHuUFhtOCwY7ejVU/eyP&#10;VsHsz+Bs63emzOuvavq5Lsu36UGp0bB/eQYRqY//4Vt7oxXkkxyuZ9IR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3iJ8YAAADcAAAADwAAAAAAAAAAAAAAAACYAgAAZHJz&#10;L2Rvd25yZXYueG1sUEsFBgAAAAAEAAQA9QAAAIsDAAAAAA==&#10;" fillcolor="#dbe5f1 [660]" strokecolor="#bfbfbf [2412]" strokeweight=".25pt">
                        <v:shadow on="t" color="black" opacity="24903f" origin=",.5" offset="0,.55556mm"/>
                        <v:textbox>
                          <w:txbxContent>
                            <w:p w14:paraId="310081AE" w14:textId="77777777" w:rsidR="007001CA" w:rsidRPr="00967A1D" w:rsidRDefault="007001CA" w:rsidP="006B26AC">
                              <w:pPr>
                                <w:spacing w:before="240"/>
                                <w:jc w:val="center"/>
                                <w:rPr>
                                  <w:rFonts w:cs="Arial"/>
                                  <w:sz w:val="24"/>
                                  <w:lang w:val="et-EE"/>
                                </w:rPr>
                              </w:pPr>
                              <w:r w:rsidRPr="00967A1D">
                                <w:rPr>
                                  <w:rFonts w:cs="Arial"/>
                                  <w:sz w:val="24"/>
                                  <w:lang w:val="et-EE"/>
                                </w:rPr>
                                <w:t>mimetype</w:t>
                              </w:r>
                            </w:p>
                          </w:txbxContent>
                        </v:textbox>
                      </v:shape>
                    </v:group>
                  </v:group>
                  <v:shape id="Folded Corner 244" o:spid="_x0000_s1103"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FOMQA&#10;AADcAAAADwAAAGRycy9kb3ducmV2LnhtbESPQWvCQBSE7wX/w/IEb3WjhCLRVaogLUih2l68vWZf&#10;k9Ds27C72cR/7xYKPQ4z8w2z2Y2mFZGcbywrWMwzEMSl1Q1XCj4/jo8rED4ga2wtk4IbedhtJw8b&#10;LLQd+EzxEiqRIOwLVFCH0BVS+rImg35uO+LkfVtnMCTpKqkdDgluWrnMsidpsOG0UGNHh5rKn0tv&#10;FJw47ru+MV/n6+odX9i95dFppWbT8XkNItAY/sN/7VetYJnn8HsmHQG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vBTjEAAAA3AAAAA8AAAAAAAAAAAAAAAAAmAIAAGRycy9k&#10;b3ducmV2LnhtbFBLBQYAAAAABAAEAPUAAACJAwAAAAA=&#10;" adj="18000" fillcolor="#dbe5f1 [660]" strokecolor="#4579b8 [3044]">
                    <v:shadow on="t" color="black" opacity="24903f" origin=",.5" offset="0,.55556mm"/>
                    <v:textbox>
                      <w:txbxContent>
                        <w:p w14:paraId="578A4BD1" w14:textId="77777777" w:rsidR="007001CA" w:rsidRPr="009B1D01" w:rsidRDefault="007001CA" w:rsidP="00B3727B">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246" o:spid="_x0000_s1104"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6rMIA&#10;AADcAAAADwAAAGRycy9kb3ducmV2LnhtbESPQYvCMBSE7wv+h/AEL0VTi6hUo4gg6HFdFY+P5tkW&#10;m5fSRK3++o0geBxm5htmvmxNJe7UuNKyguEgBkGcWV1yruDwt+lPQTiPrLGyTAqe5GC56PzMMdX2&#10;wb903/tcBAi7FBUU3teplC4ryKAb2Jo4eBfbGPRBNrnUDT4C3FQyieOxNFhyWCiwpnVB2XV/MwqO&#10;ZqIT99pEUTxNtN2dovOwjpTqddvVDISn1n/Dn/ZWK0hGY3ifC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qs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5468DD68" w14:textId="77777777" w:rsidR="007001CA" w:rsidRPr="009B1D01" w:rsidRDefault="007001CA" w:rsidP="009B1D01">
                          <w:pPr>
                            <w:pStyle w:val="NormalWeb"/>
                            <w:spacing w:before="0" w:beforeAutospacing="0" w:after="120" w:afterAutospacing="0"/>
                            <w:jc w:val="center"/>
                            <w:rPr>
                              <w:sz w:val="20"/>
                              <w:szCs w:val="20"/>
                              <w:lang w:val="en-GB"/>
                            </w:rPr>
                          </w:pPr>
                        </w:p>
                      </w:txbxContent>
                    </v:textbox>
                  </v:shape>
                  <v:shape id="Folded Corner 247" o:spid="_x0000_s1105"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bT8QA&#10;AADcAAAADwAAAGRycy9kb3ducmV2LnhtbESPzWrDMBCE74G8g9hCb7HcYJLgWglNILQQCvm79La1&#10;traptTKSYrtvXxUKOQ4z8w1TbEbTip6cbywreEpSEMSl1Q1XCq6X/WwFwgdkja1lUvBDHjbr6aTA&#10;XNuBT9SfQyUihH2OCuoQulxKX9Zk0Ce2I47el3UGQ5SuktrhEOGmlfM0XUiDDceFGjva1VR+n29G&#10;wYH7bXdrzOfpY3XEV3bvWe+0Uo8P48sziEBjuIf/229awTxb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m0/EAAAA3AAAAA8AAAAAAAAAAAAAAAAAmAIAAGRycy9k&#10;b3ducmV2LnhtbFBLBQYAAAAABAAEAPUAAACJAwAAAAA=&#10;" adj="18000" fillcolor="#dbe5f1 [660]" strokecolor="#4579b8 [3044]">
                    <v:shadow on="t" color="black" opacity="24903f" origin=",.5" offset="0,.55556mm"/>
                    <v:textbox>
                      <w:txbxContent>
                        <w:p w14:paraId="42577316" w14:textId="77777777" w:rsidR="007001CA" w:rsidRPr="00B33BF9" w:rsidRDefault="007001CA" w:rsidP="00B3727B">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249" o:spid="_x0000_s1106" type="#_x0000_t202" style="position:absolute;left:6762;top:17240;width:1543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O38cA&#10;AADcAAAADwAAAGRycy9kb3ducmV2LnhtbESPQUvDQBSE74L/YXmCl9JubGursZsgYqt4a9Mq3h7Z&#10;ZxLMvg3ZbRL/fbdQ8DjMzDfMKh1MLTpqXWVZwd0kAkGcW11xoWCfrccPIJxH1lhbJgV/5CBNrq9W&#10;GGvb85a6nS9EgLCLUUHpfRNL6fKSDLqJbYiD92Nbgz7ItpC6xT7ATS2nUbSQBisOCyU29FJS/rs7&#10;GgXfo+Lrww2bQz+7nzWvb122/NSZUrc3w/MTCE+D/w9f2u9awXT+COcz4QjI5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Tt/HAAAA3AAAAA8AAAAAAAAAAAAAAAAAmAIAAGRy&#10;cy9kb3ducmV2LnhtbFBLBQYAAAAABAAEAPUAAACMAwAAAAA=&#10;" fillcolor="white [3201]" stroked="f" strokeweight=".5pt">
                  <v:textbox>
                    <w:txbxContent>
                      <w:p w14:paraId="4B5D1EED" w14:textId="77777777" w:rsidR="007001CA" w:rsidRPr="00225E5B" w:rsidRDefault="007001CA">
                        <w:pPr>
                          <w:rPr>
                            <w:rFonts w:cs="Arial"/>
                            <w:lang w:val="et-EE"/>
                          </w:rPr>
                        </w:pPr>
                        <w:r w:rsidRPr="00225E5B">
                          <w:rPr>
                            <w:rFonts w:cs="Arial"/>
                            <w:lang w:val="et-EE"/>
                          </w:rPr>
                          <w:t>META-INF</w:t>
                        </w:r>
                        <w:r w:rsidRPr="00225E5B">
                          <w:rPr>
                            <w:rFonts w:cs="Arial"/>
                            <w:lang w:val="en-GB"/>
                          </w:rPr>
                          <w:t xml:space="preserve"> subdirectory</w:t>
                        </w:r>
                      </w:p>
                    </w:txbxContent>
                  </v:textbox>
                </v:shape>
                <w10:wrap type="topAndBottom"/>
              </v:group>
            </w:pict>
          </mc:Fallback>
        </mc:AlternateContent>
      </w:r>
    </w:p>
    <w:p w14:paraId="3E54DC2A" w14:textId="1D391F1B" w:rsidR="007C6A49" w:rsidRPr="000575FB" w:rsidRDefault="00743FC7" w:rsidP="00CF6417">
      <w:pPr>
        <w:pStyle w:val="Caption"/>
        <w:ind w:firstLine="720"/>
        <w:rPr>
          <w:lang w:val="en-GB"/>
        </w:rPr>
      </w:pPr>
      <w:r w:rsidRPr="000575FB">
        <w:rPr>
          <w:lang w:val="en-GB"/>
        </w:rPr>
        <w:fldChar w:fldCharType="begin"/>
      </w:r>
      <w:r w:rsidRPr="000575FB">
        <w:rPr>
          <w:lang w:val="en-GB"/>
        </w:rPr>
        <w:instrText xml:space="preserve"> SEQ Joonis \* ARABIC </w:instrText>
      </w:r>
      <w:r w:rsidRPr="000575FB">
        <w:rPr>
          <w:lang w:val="en-GB"/>
        </w:rPr>
        <w:fldChar w:fldCharType="separate"/>
      </w:r>
      <w:r w:rsidR="007001CA">
        <w:rPr>
          <w:noProof/>
          <w:lang w:val="en-GB"/>
        </w:rPr>
        <w:t>3</w:t>
      </w:r>
      <w:r w:rsidRPr="000575FB">
        <w:rPr>
          <w:lang w:val="en-GB"/>
        </w:rPr>
        <w:fldChar w:fldCharType="end"/>
      </w:r>
      <w:r w:rsidR="00024993">
        <w:rPr>
          <w:lang w:val="en-GB"/>
        </w:rPr>
        <w:t>.</w:t>
      </w:r>
      <w:r w:rsidRPr="000575FB">
        <w:rPr>
          <w:lang w:val="en-GB"/>
        </w:rPr>
        <w:t xml:space="preserve"> </w:t>
      </w:r>
      <w:r w:rsidR="00D71EDB">
        <w:rPr>
          <w:lang w:val="en-GB"/>
        </w:rPr>
        <w:t>BDOC 2.1</w:t>
      </w:r>
      <w:r w:rsidRPr="000575FB">
        <w:rPr>
          <w:lang w:val="en-GB"/>
        </w:rPr>
        <w:t xml:space="preserve"> container</w:t>
      </w:r>
      <w:r w:rsidR="00377653" w:rsidRPr="000575FB">
        <w:rPr>
          <w:lang w:val="en-GB"/>
        </w:rPr>
        <w:t>’s contents</w:t>
      </w:r>
    </w:p>
    <w:p w14:paraId="0195A683" w14:textId="77777777" w:rsidR="00571674" w:rsidRDefault="00571674">
      <w:pPr>
        <w:spacing w:after="0"/>
        <w:jc w:val="left"/>
        <w:rPr>
          <w:rFonts w:cs="Arial"/>
          <w:bCs/>
          <w:kern w:val="32"/>
          <w:sz w:val="32"/>
          <w:szCs w:val="32"/>
          <w:lang w:val="en-GB"/>
        </w:rPr>
      </w:pPr>
      <w:bookmarkStart w:id="19" w:name="_Toc345343567"/>
      <w:bookmarkStart w:id="20" w:name="_Toc343681128"/>
      <w:bookmarkStart w:id="21" w:name="_Ref351731201"/>
      <w:bookmarkStart w:id="22" w:name="_Ref351731203"/>
      <w:bookmarkStart w:id="23" w:name="_Ref351731513"/>
      <w:bookmarkStart w:id="24" w:name="_Ref351731573"/>
      <w:bookmarkStart w:id="25" w:name="_Ref351733774"/>
      <w:bookmarkStart w:id="26" w:name="_Ref351733778"/>
      <w:r>
        <w:br w:type="page"/>
      </w:r>
    </w:p>
    <w:p w14:paraId="6521B126" w14:textId="77777777" w:rsidR="00743FC7" w:rsidRPr="000575FB" w:rsidRDefault="00743FC7" w:rsidP="00743FC7">
      <w:pPr>
        <w:pStyle w:val="Heading1"/>
      </w:pPr>
      <w:bookmarkStart w:id="27" w:name="_Toc357514076"/>
      <w:bookmarkStart w:id="28" w:name="_Toc357526117"/>
      <w:bookmarkStart w:id="29" w:name="_Toc357514077"/>
      <w:bookmarkStart w:id="30" w:name="_Toc357526118"/>
      <w:bookmarkStart w:id="31" w:name="_Toc357514078"/>
      <w:bookmarkStart w:id="32" w:name="_Toc357526119"/>
      <w:bookmarkStart w:id="33" w:name="_Toc357514079"/>
      <w:bookmarkStart w:id="34" w:name="_Toc357526120"/>
      <w:bookmarkStart w:id="35" w:name="_Toc357514080"/>
      <w:bookmarkStart w:id="36" w:name="_Toc357526121"/>
      <w:bookmarkStart w:id="37" w:name="_Toc357514081"/>
      <w:bookmarkStart w:id="38" w:name="_Toc357526122"/>
      <w:bookmarkStart w:id="39" w:name="_Toc357514082"/>
      <w:bookmarkStart w:id="40" w:name="_Toc357526123"/>
      <w:bookmarkStart w:id="41" w:name="_Toc357514083"/>
      <w:bookmarkStart w:id="42" w:name="_Toc357526124"/>
      <w:bookmarkStart w:id="43" w:name="_Toc357514084"/>
      <w:bookmarkStart w:id="44" w:name="_Toc357526125"/>
      <w:bookmarkStart w:id="45" w:name="_Toc357514085"/>
      <w:bookmarkStart w:id="46" w:name="_Toc357526126"/>
      <w:bookmarkStart w:id="47" w:name="_Toc357514086"/>
      <w:bookmarkStart w:id="48" w:name="_Toc357526127"/>
      <w:bookmarkStart w:id="49" w:name="_Toc357514087"/>
      <w:bookmarkStart w:id="50" w:name="_Toc357526128"/>
      <w:bookmarkStart w:id="51" w:name="_Toc357514088"/>
      <w:bookmarkStart w:id="52" w:name="_Toc357526129"/>
      <w:bookmarkStart w:id="53" w:name="_Toc357514089"/>
      <w:bookmarkStart w:id="54" w:name="_Toc357526130"/>
      <w:bookmarkStart w:id="55" w:name="_Toc357514090"/>
      <w:bookmarkStart w:id="56" w:name="_Toc357526131"/>
      <w:bookmarkStart w:id="57" w:name="_Toc357514091"/>
      <w:bookmarkStart w:id="58" w:name="_Toc357526132"/>
      <w:bookmarkStart w:id="59" w:name="_Toc357514092"/>
      <w:bookmarkStart w:id="60" w:name="_Toc357526133"/>
      <w:bookmarkStart w:id="61" w:name="_Toc357514093"/>
      <w:bookmarkStart w:id="62" w:name="_Toc357526134"/>
      <w:bookmarkStart w:id="63" w:name="_Toc357514094"/>
      <w:bookmarkStart w:id="64" w:name="_Toc357526135"/>
      <w:bookmarkStart w:id="65" w:name="_Toc357514095"/>
      <w:bookmarkStart w:id="66" w:name="_Toc357526136"/>
      <w:bookmarkStart w:id="67" w:name="_Toc357514096"/>
      <w:bookmarkStart w:id="68" w:name="_Toc357526137"/>
      <w:bookmarkStart w:id="69" w:name="_Toc357514097"/>
      <w:bookmarkStart w:id="70" w:name="_Toc357526138"/>
      <w:bookmarkStart w:id="71" w:name="_Toc357514098"/>
      <w:bookmarkStart w:id="72" w:name="_Toc357526139"/>
      <w:bookmarkStart w:id="73" w:name="_Toc357514099"/>
      <w:bookmarkStart w:id="74" w:name="_Toc357526140"/>
      <w:bookmarkStart w:id="75" w:name="_Toc357514100"/>
      <w:bookmarkStart w:id="76" w:name="_Toc357526141"/>
      <w:bookmarkStart w:id="77" w:name="_Toc357514101"/>
      <w:bookmarkStart w:id="78" w:name="_Toc357526142"/>
      <w:bookmarkStart w:id="79" w:name="_Toc357514102"/>
      <w:bookmarkStart w:id="80" w:name="_Toc357526143"/>
      <w:bookmarkStart w:id="81" w:name="_Toc37444460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0575FB">
        <w:lastRenderedPageBreak/>
        <w:t>Overview</w:t>
      </w:r>
      <w:bookmarkEnd w:id="19"/>
      <w:bookmarkEnd w:id="81"/>
    </w:p>
    <w:p w14:paraId="5895FC89" w14:textId="77777777" w:rsidR="00E520E8" w:rsidRPr="000575FB" w:rsidRDefault="00E520E8" w:rsidP="00E520E8">
      <w:pPr>
        <w:rPr>
          <w:lang w:val="en-GB"/>
        </w:rPr>
      </w:pPr>
      <w:r w:rsidRPr="000575FB">
        <w:rPr>
          <w:lang w:val="en-GB"/>
        </w:rPr>
        <w:t xml:space="preserve">The current chapter gives an overview of </w:t>
      </w:r>
      <w:r w:rsidRPr="000575FB">
        <w:rPr>
          <w:b/>
          <w:lang w:val="en-GB"/>
        </w:rPr>
        <w:t>Libdigidocpp</w:t>
      </w:r>
      <w:r w:rsidRPr="000575FB">
        <w:rPr>
          <w:lang w:val="en-GB"/>
        </w:rPr>
        <w:t xml:space="preserve"> software library by describing the supported </w:t>
      </w:r>
      <w:r w:rsidR="009356B3" w:rsidRPr="000575FB">
        <w:rPr>
          <w:lang w:val="en-GB"/>
        </w:rPr>
        <w:t>functionality</w:t>
      </w:r>
      <w:r w:rsidRPr="000575FB">
        <w:rPr>
          <w:lang w:val="en-GB"/>
        </w:rPr>
        <w:t>, the general architecture of software and hardware components that are involved in signature creation and Libdigidoc</w:t>
      </w:r>
      <w:r w:rsidR="00F56F04" w:rsidRPr="000575FB">
        <w:rPr>
          <w:lang w:val="en-GB"/>
        </w:rPr>
        <w:t>pp</w:t>
      </w:r>
      <w:r w:rsidRPr="000575FB">
        <w:rPr>
          <w:lang w:val="en-GB"/>
        </w:rPr>
        <w:t xml:space="preserve"> library’s dependencies. </w:t>
      </w:r>
    </w:p>
    <w:p w14:paraId="0D05F122" w14:textId="77777777" w:rsidR="00743FC7" w:rsidRPr="000575FB" w:rsidRDefault="00743FC7" w:rsidP="00BF1B8D">
      <w:pPr>
        <w:pStyle w:val="Heading2"/>
      </w:pPr>
      <w:bookmarkStart w:id="82" w:name="_Toc345343568"/>
      <w:bookmarkStart w:id="83" w:name="_Toc374444605"/>
      <w:r w:rsidRPr="000575FB">
        <w:t>References and additional resources</w:t>
      </w:r>
      <w:bookmarkEnd w:id="82"/>
      <w:bookmarkEnd w:id="83"/>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DB7070" w:rsidRPr="00A1203F" w14:paraId="7DCC9966" w14:textId="77777777" w:rsidTr="001716D6">
        <w:trPr>
          <w:cantSplit/>
        </w:trPr>
        <w:tc>
          <w:tcPr>
            <w:tcW w:w="2093" w:type="dxa"/>
          </w:tcPr>
          <w:p w14:paraId="38006544" w14:textId="0F5ABD1E" w:rsidR="00DB7070" w:rsidRPr="000575FB" w:rsidRDefault="00DB7070" w:rsidP="00563AF7">
            <w:pPr>
              <w:pStyle w:val="ListParagraph"/>
              <w:numPr>
                <w:ilvl w:val="0"/>
                <w:numId w:val="16"/>
              </w:numPr>
              <w:ind w:left="426" w:hanging="426"/>
              <w:rPr>
                <w:lang w:val="en-GB"/>
              </w:rPr>
            </w:pPr>
            <w:bookmarkStart w:id="84" w:name="_Ref351561196"/>
            <w:r w:rsidRPr="000575FB">
              <w:rPr>
                <w:lang w:val="en-GB"/>
              </w:rPr>
              <w:t>BDOC2.</w:t>
            </w:r>
            <w:r w:rsidR="00B5068D">
              <w:rPr>
                <w:lang w:val="en-GB"/>
              </w:rPr>
              <w:t>1</w:t>
            </w:r>
            <w:r w:rsidRPr="000575FB">
              <w:rPr>
                <w:lang w:val="en-GB"/>
              </w:rPr>
              <w:t>:2013</w:t>
            </w:r>
            <w:bookmarkEnd w:id="84"/>
          </w:p>
        </w:tc>
        <w:tc>
          <w:tcPr>
            <w:tcW w:w="6343" w:type="dxa"/>
          </w:tcPr>
          <w:p w14:paraId="0239B939" w14:textId="5506889B" w:rsidR="00D54082" w:rsidRPr="00A1203F" w:rsidRDefault="00DB7070" w:rsidP="00D54082">
            <w:pPr>
              <w:jc w:val="left"/>
              <w:rPr>
                <w:lang w:val="en-GB"/>
              </w:rPr>
            </w:pPr>
            <w:r w:rsidRPr="000575FB">
              <w:rPr>
                <w:lang w:val="en-GB"/>
              </w:rPr>
              <w:t xml:space="preserve">BDOC – Format for Digital Signatures. Version </w:t>
            </w:r>
            <w:r w:rsidR="00EC21D0" w:rsidRPr="000575FB">
              <w:rPr>
                <w:lang w:val="en-GB"/>
              </w:rPr>
              <w:t>2.0</w:t>
            </w:r>
            <w:r w:rsidRPr="000575FB">
              <w:rPr>
                <w:lang w:val="en-GB"/>
              </w:rPr>
              <w:t>:201</w:t>
            </w:r>
            <w:r w:rsidR="00EC21D0" w:rsidRPr="000575FB">
              <w:rPr>
                <w:lang w:val="en-GB"/>
              </w:rPr>
              <w:t>3</w:t>
            </w:r>
            <w:r w:rsidRPr="000575FB">
              <w:rPr>
                <w:lang w:val="en-GB"/>
              </w:rPr>
              <w:t xml:space="preserve"> </w:t>
            </w:r>
            <w:hyperlink r:id="rId18" w:history="1">
              <w:r w:rsidR="00B5068D" w:rsidRPr="00B5068D">
                <w:rPr>
                  <w:rStyle w:val="Hyperlink"/>
                  <w:lang w:val="en-GB"/>
                </w:rPr>
                <w:t>https://www.sk.ee/repository/bdoc-spec21.pdf</w:t>
              </w:r>
            </w:hyperlink>
          </w:p>
          <w:p w14:paraId="7B83792C" w14:textId="645BF2D0" w:rsidR="00DB7070" w:rsidRPr="000575FB" w:rsidRDefault="00B5068D" w:rsidP="00D54082">
            <w:pPr>
              <w:jc w:val="left"/>
              <w:rPr>
                <w:lang w:val="en-GB"/>
              </w:rPr>
            </w:pPr>
            <w:hyperlink r:id="rId19" w:history="1">
              <w:r>
                <w:rPr>
                  <w:rStyle w:val="Hyperlink"/>
                </w:rPr>
                <w:t>http://id.ee/public/bdoc-spec21-est.pdf</w:t>
              </w:r>
            </w:hyperlink>
          </w:p>
        </w:tc>
      </w:tr>
      <w:tr w:rsidR="000C35E6" w:rsidRPr="00A1203F" w14:paraId="7DA1EC5F" w14:textId="77777777" w:rsidTr="001716D6">
        <w:trPr>
          <w:cantSplit/>
        </w:trPr>
        <w:tc>
          <w:tcPr>
            <w:tcW w:w="2093" w:type="dxa"/>
          </w:tcPr>
          <w:p w14:paraId="2D25DE1C" w14:textId="77777777" w:rsidR="000C35E6" w:rsidRPr="000575FB" w:rsidRDefault="000C35E6" w:rsidP="00563AF7">
            <w:pPr>
              <w:pStyle w:val="ListParagraph"/>
              <w:numPr>
                <w:ilvl w:val="0"/>
                <w:numId w:val="16"/>
              </w:numPr>
              <w:ind w:left="426" w:hanging="426"/>
              <w:rPr>
                <w:lang w:val="en-GB"/>
              </w:rPr>
            </w:pPr>
            <w:bookmarkStart w:id="85" w:name="_Ref351561210"/>
            <w:r w:rsidRPr="000575FB">
              <w:rPr>
                <w:lang w:val="en-GB"/>
              </w:rPr>
              <w:t>DigiDoc format</w:t>
            </w:r>
            <w:bookmarkEnd w:id="85"/>
          </w:p>
        </w:tc>
        <w:tc>
          <w:tcPr>
            <w:tcW w:w="6343" w:type="dxa"/>
          </w:tcPr>
          <w:p w14:paraId="20C69BFC" w14:textId="77777777" w:rsidR="001D42C1" w:rsidRPr="000575FB" w:rsidRDefault="000C35E6" w:rsidP="009D315F">
            <w:pPr>
              <w:jc w:val="left"/>
              <w:rPr>
                <w:lang w:val="en-GB"/>
              </w:rPr>
            </w:pPr>
            <w:r w:rsidRPr="000575FB">
              <w:rPr>
                <w:lang w:val="en-GB"/>
              </w:rPr>
              <w:t xml:space="preserve">DigiDoc file format </w:t>
            </w:r>
          </w:p>
          <w:p w14:paraId="7E5AD4C8" w14:textId="77777777" w:rsidR="000C35E6" w:rsidRPr="000575FB" w:rsidRDefault="007001CA" w:rsidP="009D315F">
            <w:pPr>
              <w:jc w:val="left"/>
              <w:rPr>
                <w:lang w:val="en-GB"/>
              </w:rPr>
            </w:pPr>
            <w:hyperlink r:id="rId20" w:history="1">
              <w:r w:rsidR="000C35E6" w:rsidRPr="000575FB">
                <w:rPr>
                  <w:rStyle w:val="Hyperlink"/>
                  <w:lang w:val="en-GB"/>
                </w:rPr>
                <w:t>http://id.ee/public/DigiDoc_format_1.3.pdf</w:t>
              </w:r>
            </w:hyperlink>
          </w:p>
        </w:tc>
      </w:tr>
      <w:tr w:rsidR="00C12FE9" w:rsidRPr="00A1203F" w14:paraId="4729E739" w14:textId="77777777" w:rsidTr="001716D6">
        <w:trPr>
          <w:cantSplit/>
        </w:trPr>
        <w:tc>
          <w:tcPr>
            <w:tcW w:w="2093" w:type="dxa"/>
          </w:tcPr>
          <w:p w14:paraId="47F5F21F" w14:textId="77777777" w:rsidR="00C12FE9" w:rsidRPr="000575FB" w:rsidRDefault="00C12FE9" w:rsidP="00563AF7">
            <w:pPr>
              <w:pStyle w:val="ListParagraph"/>
              <w:numPr>
                <w:ilvl w:val="0"/>
                <w:numId w:val="16"/>
              </w:numPr>
              <w:ind w:left="426" w:hanging="426"/>
              <w:rPr>
                <w:lang w:val="en-GB"/>
              </w:rPr>
            </w:pPr>
            <w:bookmarkStart w:id="86" w:name="_Ref351562568"/>
            <w:r w:rsidRPr="000575FB">
              <w:rPr>
                <w:lang w:val="en-GB"/>
              </w:rPr>
              <w:t>XML-DSIG</w:t>
            </w:r>
            <w:bookmarkEnd w:id="86"/>
          </w:p>
        </w:tc>
        <w:tc>
          <w:tcPr>
            <w:tcW w:w="6343" w:type="dxa"/>
          </w:tcPr>
          <w:p w14:paraId="4156619C" w14:textId="77777777" w:rsidR="00C12FE9" w:rsidRPr="000575FB" w:rsidRDefault="00C12FE9" w:rsidP="009D315F">
            <w:pPr>
              <w:jc w:val="left"/>
              <w:rPr>
                <w:lang w:val="en-GB"/>
              </w:rPr>
            </w:pPr>
            <w:r w:rsidRPr="000575FB">
              <w:rPr>
                <w:lang w:val="en-GB"/>
              </w:rPr>
              <w:t>IETF RFC 3275: “XML-Signature Syntax and Processing”</w:t>
            </w:r>
          </w:p>
          <w:p w14:paraId="29EB690D" w14:textId="77777777" w:rsidR="00E275E8" w:rsidRPr="000575FB" w:rsidRDefault="007001CA" w:rsidP="009D315F">
            <w:pPr>
              <w:jc w:val="left"/>
              <w:rPr>
                <w:lang w:val="en-GB"/>
              </w:rPr>
            </w:pPr>
            <w:hyperlink r:id="rId21" w:history="1">
              <w:r w:rsidR="00E275E8" w:rsidRPr="000575FB">
                <w:rPr>
                  <w:rStyle w:val="Hyperlink"/>
                  <w:lang w:val="en-GB"/>
                </w:rPr>
                <w:t>http://www.ietf.org/rfc/rfc3275.txt</w:t>
              </w:r>
            </w:hyperlink>
            <w:r w:rsidR="00E275E8" w:rsidRPr="000575FB">
              <w:rPr>
                <w:lang w:val="en-GB"/>
              </w:rPr>
              <w:t xml:space="preserve"> </w:t>
            </w:r>
          </w:p>
        </w:tc>
      </w:tr>
      <w:tr w:rsidR="006B4C10" w:rsidRPr="00A1203F" w14:paraId="010F5C58" w14:textId="77777777" w:rsidTr="001716D6">
        <w:trPr>
          <w:cantSplit/>
        </w:trPr>
        <w:tc>
          <w:tcPr>
            <w:tcW w:w="2093" w:type="dxa"/>
          </w:tcPr>
          <w:p w14:paraId="2D9844D5" w14:textId="77777777" w:rsidR="006B4C10" w:rsidRPr="000575FB" w:rsidRDefault="006B4C10" w:rsidP="00563AF7">
            <w:pPr>
              <w:pStyle w:val="ListParagraph"/>
              <w:numPr>
                <w:ilvl w:val="0"/>
                <w:numId w:val="16"/>
              </w:numPr>
              <w:ind w:left="426" w:hanging="426"/>
              <w:rPr>
                <w:lang w:val="en-GB"/>
              </w:rPr>
            </w:pPr>
            <w:bookmarkStart w:id="87" w:name="_Ref351634624"/>
            <w:r w:rsidRPr="000575FB">
              <w:rPr>
                <w:lang w:val="en-GB"/>
              </w:rPr>
              <w:t>XML-DSIG 1.1</w:t>
            </w:r>
            <w:bookmarkEnd w:id="87"/>
          </w:p>
        </w:tc>
        <w:tc>
          <w:tcPr>
            <w:tcW w:w="6343" w:type="dxa"/>
          </w:tcPr>
          <w:p w14:paraId="45957206" w14:textId="77777777" w:rsidR="006B4C10" w:rsidRPr="000575FB" w:rsidRDefault="00CE30E6" w:rsidP="009D315F">
            <w:pPr>
              <w:jc w:val="left"/>
              <w:rPr>
                <w:lang w:val="en-GB"/>
              </w:rPr>
            </w:pPr>
            <w:r w:rsidRPr="000575FB">
              <w:rPr>
                <w:lang w:val="en-GB"/>
              </w:rPr>
              <w:t>XML Signature Syntax and Processing. Version 1.1</w:t>
            </w:r>
          </w:p>
          <w:p w14:paraId="1144376F" w14:textId="77777777" w:rsidR="00CE30E6" w:rsidRPr="000575FB" w:rsidRDefault="007001CA" w:rsidP="009D315F">
            <w:pPr>
              <w:jc w:val="left"/>
              <w:rPr>
                <w:lang w:val="en-GB"/>
              </w:rPr>
            </w:pPr>
            <w:hyperlink r:id="rId22" w:history="1">
              <w:r w:rsidR="00CE30E6" w:rsidRPr="000575FB">
                <w:rPr>
                  <w:rStyle w:val="Hyperlink"/>
                  <w:lang w:val="en-GB"/>
                </w:rPr>
                <w:t>http://www.w3.org/TR/xmldsig-core1/</w:t>
              </w:r>
            </w:hyperlink>
            <w:r w:rsidR="00CE30E6" w:rsidRPr="000575FB">
              <w:rPr>
                <w:lang w:val="en-GB"/>
              </w:rPr>
              <w:t xml:space="preserve"> </w:t>
            </w:r>
          </w:p>
        </w:tc>
      </w:tr>
      <w:tr w:rsidR="00DB7070" w:rsidRPr="00A1203F" w14:paraId="5DF11C19" w14:textId="77777777" w:rsidTr="001716D6">
        <w:trPr>
          <w:cantSplit/>
        </w:trPr>
        <w:tc>
          <w:tcPr>
            <w:tcW w:w="2093" w:type="dxa"/>
          </w:tcPr>
          <w:p w14:paraId="4556463A" w14:textId="77777777" w:rsidR="00DB7070" w:rsidRPr="000575FB" w:rsidRDefault="00DB7070" w:rsidP="00563AF7">
            <w:pPr>
              <w:pStyle w:val="ListParagraph"/>
              <w:numPr>
                <w:ilvl w:val="0"/>
                <w:numId w:val="16"/>
              </w:numPr>
              <w:ind w:left="426" w:hanging="426"/>
              <w:rPr>
                <w:lang w:val="en-GB"/>
              </w:rPr>
            </w:pPr>
            <w:bookmarkStart w:id="88" w:name="_Ref351561539"/>
            <w:r w:rsidRPr="000575FB">
              <w:rPr>
                <w:lang w:val="en-GB"/>
              </w:rPr>
              <w:t>XAdES</w:t>
            </w:r>
            <w:bookmarkEnd w:id="88"/>
          </w:p>
        </w:tc>
        <w:tc>
          <w:tcPr>
            <w:tcW w:w="6343" w:type="dxa"/>
          </w:tcPr>
          <w:p w14:paraId="19D109FF" w14:textId="77777777" w:rsidR="001D42C1" w:rsidRPr="000575FB" w:rsidRDefault="00DB7070" w:rsidP="00E275E8">
            <w:pPr>
              <w:jc w:val="left"/>
              <w:rPr>
                <w:lang w:val="en-GB"/>
              </w:rPr>
            </w:pPr>
            <w:r w:rsidRPr="000575FB">
              <w:rPr>
                <w:lang w:val="en-GB"/>
              </w:rPr>
              <w:t>ETSI TS 101 903 V1.4.2 (201</w:t>
            </w:r>
            <w:r w:rsidR="00E275E8" w:rsidRPr="000575FB">
              <w:rPr>
                <w:lang w:val="en-GB"/>
              </w:rPr>
              <w:t>0</w:t>
            </w:r>
            <w:r w:rsidRPr="000575FB">
              <w:rPr>
                <w:lang w:val="en-GB"/>
              </w:rPr>
              <w:t>-1</w:t>
            </w:r>
            <w:r w:rsidR="00E275E8" w:rsidRPr="000575FB">
              <w:rPr>
                <w:lang w:val="en-GB"/>
              </w:rPr>
              <w:t>2</w:t>
            </w:r>
            <w:r w:rsidRPr="000575FB">
              <w:rPr>
                <w:lang w:val="en-GB"/>
              </w:rPr>
              <w:t xml:space="preserve">) – XML Advanced Electronic Signatures </w:t>
            </w:r>
          </w:p>
          <w:p w14:paraId="0379424C" w14:textId="77777777" w:rsidR="00E275E8" w:rsidRPr="000575FB" w:rsidRDefault="007001CA" w:rsidP="00E275E8">
            <w:pPr>
              <w:jc w:val="left"/>
              <w:rPr>
                <w:lang w:val="en-GB"/>
              </w:rPr>
            </w:pPr>
            <w:hyperlink r:id="rId23" w:history="1">
              <w:r w:rsidR="00E275E8" w:rsidRPr="000575FB">
                <w:rPr>
                  <w:rStyle w:val="Hyperlink"/>
                  <w:lang w:val="en-GB"/>
                </w:rPr>
                <w:t>http://www.etsi.org/deliver/etsi_ts/101900_101999/101903/01.04.02_60/ts_101903v010402p.pdf</w:t>
              </w:r>
            </w:hyperlink>
            <w:r w:rsidR="00E275E8" w:rsidRPr="000575FB">
              <w:rPr>
                <w:lang w:val="en-GB"/>
              </w:rPr>
              <w:t xml:space="preserve"> </w:t>
            </w:r>
          </w:p>
        </w:tc>
      </w:tr>
      <w:tr w:rsidR="00C12FE9" w:rsidRPr="00A1203F" w14:paraId="5C1EC6E6" w14:textId="77777777" w:rsidTr="001716D6">
        <w:trPr>
          <w:cantSplit/>
        </w:trPr>
        <w:tc>
          <w:tcPr>
            <w:tcW w:w="2093" w:type="dxa"/>
          </w:tcPr>
          <w:p w14:paraId="05CFD7A8" w14:textId="77777777" w:rsidR="00C12FE9" w:rsidRPr="000575FB" w:rsidRDefault="00C12FE9" w:rsidP="00563AF7">
            <w:pPr>
              <w:pStyle w:val="ListParagraph"/>
              <w:numPr>
                <w:ilvl w:val="0"/>
                <w:numId w:val="16"/>
              </w:numPr>
              <w:ind w:left="426" w:hanging="426"/>
              <w:rPr>
                <w:lang w:val="en-GB"/>
              </w:rPr>
            </w:pPr>
            <w:bookmarkStart w:id="89" w:name="_Ref351562534"/>
            <w:r w:rsidRPr="000575FB">
              <w:rPr>
                <w:lang w:val="en-GB"/>
              </w:rPr>
              <w:t>OpenDocument</w:t>
            </w:r>
            <w:bookmarkEnd w:id="89"/>
          </w:p>
        </w:tc>
        <w:tc>
          <w:tcPr>
            <w:tcW w:w="6343" w:type="dxa"/>
          </w:tcPr>
          <w:p w14:paraId="11910314" w14:textId="77777777" w:rsidR="00C12FE9" w:rsidRPr="000575FB" w:rsidRDefault="00C12FE9" w:rsidP="009D315F">
            <w:pPr>
              <w:jc w:val="left"/>
              <w:rPr>
                <w:lang w:val="en-GB"/>
              </w:rPr>
            </w:pPr>
            <w:r w:rsidRPr="000575FB">
              <w:rPr>
                <w:lang w:val="en-GB"/>
              </w:rPr>
              <w:t>OASIS "Open Document Format for Office Applications. Version 1.2 Part 3: Packages"</w:t>
            </w:r>
          </w:p>
          <w:p w14:paraId="032FCED7" w14:textId="77777777" w:rsidR="00E275E8" w:rsidRPr="000575FB" w:rsidRDefault="007001CA" w:rsidP="009D315F">
            <w:pPr>
              <w:jc w:val="left"/>
              <w:rPr>
                <w:lang w:val="en-GB"/>
              </w:rPr>
            </w:pPr>
            <w:hyperlink r:id="rId24" w:anchor="__RefHeading__752803_826425813" w:history="1">
              <w:r w:rsidR="00E275E8" w:rsidRPr="000575FB">
                <w:rPr>
                  <w:rStyle w:val="Hyperlink"/>
                  <w:lang w:val="en-GB"/>
                </w:rPr>
                <w:t>http://docs.oasis-open.org/office/v1.2/cs01/OpenDocument-v1.2-cs01-part3.html#__RefHeading__752803_826425813</w:t>
              </w:r>
            </w:hyperlink>
            <w:r w:rsidR="00E275E8" w:rsidRPr="000575FB">
              <w:rPr>
                <w:lang w:val="en-GB"/>
              </w:rPr>
              <w:t xml:space="preserve"> </w:t>
            </w:r>
          </w:p>
        </w:tc>
      </w:tr>
      <w:tr w:rsidR="00C12FE9" w:rsidRPr="00A1203F" w14:paraId="3F8003FA" w14:textId="77777777" w:rsidTr="001716D6">
        <w:trPr>
          <w:cantSplit/>
        </w:trPr>
        <w:tc>
          <w:tcPr>
            <w:tcW w:w="2093" w:type="dxa"/>
          </w:tcPr>
          <w:p w14:paraId="23C1599F" w14:textId="77777777" w:rsidR="00C12FE9" w:rsidRPr="000575FB" w:rsidRDefault="00C12FE9" w:rsidP="00563AF7">
            <w:pPr>
              <w:pStyle w:val="ListParagraph"/>
              <w:numPr>
                <w:ilvl w:val="0"/>
                <w:numId w:val="16"/>
              </w:numPr>
              <w:ind w:left="426" w:hanging="426"/>
              <w:rPr>
                <w:lang w:val="en-GB"/>
              </w:rPr>
            </w:pPr>
            <w:bookmarkStart w:id="90" w:name="_Ref351561958"/>
            <w:r w:rsidRPr="000575FB">
              <w:rPr>
                <w:lang w:val="en-GB"/>
              </w:rPr>
              <w:t>ASiC</w:t>
            </w:r>
            <w:bookmarkEnd w:id="90"/>
          </w:p>
        </w:tc>
        <w:tc>
          <w:tcPr>
            <w:tcW w:w="6343" w:type="dxa"/>
          </w:tcPr>
          <w:p w14:paraId="4B98011A" w14:textId="77777777" w:rsidR="00C12FE9" w:rsidRPr="000575FB" w:rsidRDefault="00C12FE9" w:rsidP="009D315F">
            <w:pPr>
              <w:jc w:val="left"/>
              <w:rPr>
                <w:lang w:val="en-GB"/>
              </w:rPr>
            </w:pPr>
            <w:r w:rsidRPr="000575FB">
              <w:rPr>
                <w:lang w:val="en-GB"/>
              </w:rPr>
              <w:t>ETSI TS 102 918 V1.2.1 (2012-02) - Associated Signature Containers</w:t>
            </w:r>
          </w:p>
          <w:p w14:paraId="216F2235" w14:textId="77777777" w:rsidR="00E275E8" w:rsidRPr="000575FB" w:rsidRDefault="007001CA" w:rsidP="009D315F">
            <w:pPr>
              <w:jc w:val="left"/>
              <w:rPr>
                <w:lang w:val="en-GB"/>
              </w:rPr>
            </w:pPr>
            <w:hyperlink r:id="rId25" w:history="1">
              <w:r w:rsidR="00E275E8" w:rsidRPr="000575FB">
                <w:rPr>
                  <w:rStyle w:val="Hyperlink"/>
                  <w:lang w:val="en-GB"/>
                </w:rPr>
                <w:t>http://www.etsi.org/deliver/etsi_ts/102900_102999/102918/01.02.01_60/ts_102918v010201p.pdf</w:t>
              </w:r>
            </w:hyperlink>
            <w:r w:rsidR="00E275E8" w:rsidRPr="000575FB">
              <w:rPr>
                <w:lang w:val="en-GB"/>
              </w:rPr>
              <w:t xml:space="preserve"> </w:t>
            </w:r>
          </w:p>
        </w:tc>
      </w:tr>
      <w:tr w:rsidR="00DB7070" w:rsidRPr="00A1203F" w14:paraId="31AE3B73" w14:textId="77777777" w:rsidTr="001716D6">
        <w:trPr>
          <w:cantSplit/>
        </w:trPr>
        <w:tc>
          <w:tcPr>
            <w:tcW w:w="2093" w:type="dxa"/>
          </w:tcPr>
          <w:p w14:paraId="2D25548E" w14:textId="76B372A1" w:rsidR="00DB7070" w:rsidRPr="000575FB" w:rsidRDefault="00DB7070" w:rsidP="00563AF7">
            <w:pPr>
              <w:pStyle w:val="ListParagraph"/>
              <w:numPr>
                <w:ilvl w:val="0"/>
                <w:numId w:val="16"/>
              </w:numPr>
              <w:ind w:left="426" w:hanging="426"/>
              <w:rPr>
                <w:lang w:val="en-GB"/>
              </w:rPr>
            </w:pPr>
            <w:r w:rsidRPr="000575FB">
              <w:rPr>
                <w:lang w:val="en-GB"/>
              </w:rPr>
              <w:t>RFC</w:t>
            </w:r>
            <w:r w:rsidR="00B5068D" w:rsidRPr="005E05FF">
              <w:t>6960</w:t>
            </w:r>
          </w:p>
        </w:tc>
        <w:tc>
          <w:tcPr>
            <w:tcW w:w="6343" w:type="dxa"/>
          </w:tcPr>
          <w:p w14:paraId="7401A86E" w14:textId="77777777" w:rsidR="00B5068D" w:rsidRPr="005E05FF" w:rsidRDefault="00B5068D" w:rsidP="00B5068D">
            <w:pPr>
              <w:jc w:val="left"/>
            </w:pPr>
            <w:r w:rsidRPr="005E05FF">
              <w:t>X.509 Internet Public Key Infrastructure Online Certificate Status Protocol – OCSP</w:t>
            </w:r>
          </w:p>
          <w:p w14:paraId="0C29910C" w14:textId="5D417FE6" w:rsidR="00DB7070" w:rsidRPr="000575FB" w:rsidRDefault="00B5068D" w:rsidP="00B5068D">
            <w:pPr>
              <w:jc w:val="left"/>
              <w:rPr>
                <w:lang w:val="en-GB"/>
              </w:rPr>
            </w:pPr>
            <w:hyperlink r:id="rId26" w:history="1">
              <w:r w:rsidRPr="00506C5B">
                <w:rPr>
                  <w:rStyle w:val="Hyperlink"/>
                </w:rPr>
                <w:t>http://tools.ietf.org/html/rfc6960</w:t>
              </w:r>
            </w:hyperlink>
          </w:p>
        </w:tc>
      </w:tr>
      <w:tr w:rsidR="001716D6" w:rsidRPr="00A1203F" w14:paraId="3399D102" w14:textId="77777777" w:rsidTr="001716D6">
        <w:trPr>
          <w:cantSplit/>
        </w:trPr>
        <w:tc>
          <w:tcPr>
            <w:tcW w:w="2093" w:type="dxa"/>
          </w:tcPr>
          <w:p w14:paraId="6E0942DD" w14:textId="796695CD" w:rsidR="001716D6" w:rsidRPr="000575FB" w:rsidRDefault="001716D6">
            <w:pPr>
              <w:pStyle w:val="ListParagraph"/>
              <w:numPr>
                <w:ilvl w:val="0"/>
                <w:numId w:val="16"/>
              </w:numPr>
              <w:ind w:left="426" w:hanging="426"/>
              <w:rPr>
                <w:lang w:val="en-GB"/>
              </w:rPr>
            </w:pPr>
            <w:bookmarkStart w:id="91" w:name="_Ref373916568"/>
            <w:r>
              <w:t>RFC5280</w:t>
            </w:r>
            <w:bookmarkEnd w:id="91"/>
          </w:p>
        </w:tc>
        <w:tc>
          <w:tcPr>
            <w:tcW w:w="6343" w:type="dxa"/>
          </w:tcPr>
          <w:p w14:paraId="74571650" w14:textId="77777777" w:rsidR="001716D6" w:rsidRDefault="001716D6" w:rsidP="007001CA">
            <w:pPr>
              <w:jc w:val="left"/>
            </w:pPr>
            <w:r>
              <w:t>Internet X.509 Public Key Infrastructure Certificate and Certificate Revocation List (CRL) Profile</w:t>
            </w:r>
          </w:p>
          <w:p w14:paraId="4BFFE8FB" w14:textId="77777777" w:rsidR="001716D6" w:rsidRPr="005E05FF" w:rsidRDefault="001716D6" w:rsidP="007001CA">
            <w:pPr>
              <w:jc w:val="left"/>
            </w:pPr>
            <w:hyperlink r:id="rId27" w:history="1">
              <w:r>
                <w:rPr>
                  <w:rStyle w:val="Hyperlink"/>
                </w:rPr>
                <w:t>http://tools.ietf.org/html/rfc5280</w:t>
              </w:r>
            </w:hyperlink>
          </w:p>
        </w:tc>
      </w:tr>
      <w:tr w:rsidR="00DB7070" w:rsidRPr="00A1203F" w14:paraId="65D5105C" w14:textId="77777777" w:rsidTr="001716D6">
        <w:trPr>
          <w:cantSplit/>
        </w:trPr>
        <w:tc>
          <w:tcPr>
            <w:tcW w:w="2093" w:type="dxa"/>
          </w:tcPr>
          <w:p w14:paraId="042B6633" w14:textId="77777777" w:rsidR="00DB7070" w:rsidRPr="000575FB" w:rsidRDefault="00EF3EDB" w:rsidP="00563AF7">
            <w:pPr>
              <w:pStyle w:val="ListParagraph"/>
              <w:numPr>
                <w:ilvl w:val="0"/>
                <w:numId w:val="16"/>
              </w:numPr>
              <w:ind w:left="426" w:hanging="426"/>
              <w:rPr>
                <w:lang w:val="en-GB"/>
              </w:rPr>
            </w:pPr>
            <w:bookmarkStart w:id="92" w:name="_Ref351561893"/>
            <w:r w:rsidRPr="000575FB">
              <w:rPr>
                <w:lang w:val="en-GB"/>
              </w:rPr>
              <w:t>XAdES Baseline Profile</w:t>
            </w:r>
            <w:bookmarkEnd w:id="92"/>
          </w:p>
        </w:tc>
        <w:tc>
          <w:tcPr>
            <w:tcW w:w="6343" w:type="dxa"/>
          </w:tcPr>
          <w:p w14:paraId="0FFC6794" w14:textId="77777777" w:rsidR="00DB7070" w:rsidRPr="000575FB" w:rsidRDefault="00EF3EDB" w:rsidP="00EF3EDB">
            <w:pPr>
              <w:jc w:val="left"/>
              <w:rPr>
                <w:lang w:val="en-GB"/>
              </w:rPr>
            </w:pPr>
            <w:r w:rsidRPr="000575FB">
              <w:rPr>
                <w:lang w:val="en-GB"/>
              </w:rPr>
              <w:t>ETSI TS 103 171 V2.1.1 (2012-03)</w:t>
            </w:r>
          </w:p>
          <w:p w14:paraId="611E6351" w14:textId="77777777" w:rsidR="000128FF" w:rsidRPr="000575FB" w:rsidRDefault="007001CA" w:rsidP="00EF3EDB">
            <w:pPr>
              <w:jc w:val="left"/>
              <w:rPr>
                <w:lang w:val="en-GB"/>
              </w:rPr>
            </w:pPr>
            <w:hyperlink r:id="rId28" w:history="1">
              <w:r w:rsidR="000128FF" w:rsidRPr="000575FB">
                <w:rPr>
                  <w:rStyle w:val="Hyperlink"/>
                  <w:lang w:val="en-GB"/>
                </w:rPr>
                <w:t>http://www.etsi.org/deliver/etsi_ts/103100_103199/103171/02.01.01_60/ts_103171v020101p.pdf</w:t>
              </w:r>
            </w:hyperlink>
            <w:r w:rsidR="000128FF" w:rsidRPr="000575FB">
              <w:rPr>
                <w:lang w:val="en-GB"/>
              </w:rPr>
              <w:t xml:space="preserve"> </w:t>
            </w:r>
          </w:p>
        </w:tc>
      </w:tr>
      <w:tr w:rsidR="00DE12E5" w:rsidRPr="00A1203F" w14:paraId="31929197" w14:textId="77777777" w:rsidTr="001716D6">
        <w:trPr>
          <w:cantSplit/>
        </w:trPr>
        <w:tc>
          <w:tcPr>
            <w:tcW w:w="2093" w:type="dxa"/>
          </w:tcPr>
          <w:p w14:paraId="39E195E1" w14:textId="77777777" w:rsidR="00DE12E5" w:rsidRPr="000575FB" w:rsidRDefault="00DE12E5" w:rsidP="00563AF7">
            <w:pPr>
              <w:pStyle w:val="ListParagraph"/>
              <w:numPr>
                <w:ilvl w:val="0"/>
                <w:numId w:val="16"/>
              </w:numPr>
              <w:ind w:left="426" w:hanging="426"/>
              <w:rPr>
                <w:lang w:val="en-GB"/>
              </w:rPr>
            </w:pPr>
            <w:bookmarkStart w:id="93" w:name="_Ref351562049"/>
            <w:r w:rsidRPr="000575FB">
              <w:rPr>
                <w:lang w:val="en-GB"/>
              </w:rPr>
              <w:lastRenderedPageBreak/>
              <w:t>ASiC Baseline Profile</w:t>
            </w:r>
            <w:bookmarkEnd w:id="93"/>
          </w:p>
        </w:tc>
        <w:tc>
          <w:tcPr>
            <w:tcW w:w="6343" w:type="dxa"/>
          </w:tcPr>
          <w:p w14:paraId="1E3FA744" w14:textId="77777777" w:rsidR="00DE12E5" w:rsidRPr="000575FB" w:rsidRDefault="00DE12E5" w:rsidP="009D315F">
            <w:pPr>
              <w:jc w:val="left"/>
              <w:rPr>
                <w:lang w:val="en-GB"/>
              </w:rPr>
            </w:pPr>
            <w:r w:rsidRPr="000575FB">
              <w:rPr>
                <w:lang w:val="en-GB"/>
              </w:rPr>
              <w:t xml:space="preserve"> ETSI TS 103 174 V2.1.1 (2012-03)</w:t>
            </w:r>
          </w:p>
          <w:p w14:paraId="0B009CF8" w14:textId="77777777" w:rsidR="000128FF" w:rsidRPr="000575FB" w:rsidRDefault="007001CA" w:rsidP="009D315F">
            <w:pPr>
              <w:jc w:val="left"/>
              <w:rPr>
                <w:lang w:val="en-GB"/>
              </w:rPr>
            </w:pPr>
            <w:hyperlink r:id="rId29" w:history="1">
              <w:r w:rsidR="000128FF" w:rsidRPr="000575FB">
                <w:rPr>
                  <w:rStyle w:val="Hyperlink"/>
                  <w:lang w:val="en-GB"/>
                </w:rPr>
                <w:t>http://www.etsi.org/deliver/etsi_ts/103100_103199/103174/02.01.01_60/ts_103174v020101p.pdf</w:t>
              </w:r>
            </w:hyperlink>
            <w:r w:rsidR="000128FF" w:rsidRPr="000575FB">
              <w:rPr>
                <w:lang w:val="en-GB"/>
              </w:rPr>
              <w:t xml:space="preserve"> </w:t>
            </w:r>
          </w:p>
        </w:tc>
      </w:tr>
      <w:tr w:rsidR="00DB7070" w:rsidRPr="00A1203F" w14:paraId="7ECA615F" w14:textId="77777777" w:rsidTr="001716D6">
        <w:trPr>
          <w:cantSplit/>
        </w:trPr>
        <w:tc>
          <w:tcPr>
            <w:tcW w:w="2093" w:type="dxa"/>
          </w:tcPr>
          <w:p w14:paraId="5EE809DF" w14:textId="77777777" w:rsidR="00DB7070" w:rsidRPr="000575FB" w:rsidRDefault="00A00D55" w:rsidP="00563AF7">
            <w:pPr>
              <w:pStyle w:val="ListParagraph"/>
              <w:numPr>
                <w:ilvl w:val="0"/>
                <w:numId w:val="16"/>
              </w:numPr>
              <w:ind w:left="426" w:hanging="426"/>
              <w:rPr>
                <w:lang w:val="en-GB"/>
              </w:rPr>
            </w:pPr>
            <w:bookmarkStart w:id="94" w:name="_Ref351562323"/>
            <w:r w:rsidRPr="000575FB">
              <w:rPr>
                <w:lang w:val="en-GB"/>
              </w:rPr>
              <w:t>DSA</w:t>
            </w:r>
            <w:bookmarkEnd w:id="94"/>
          </w:p>
        </w:tc>
        <w:tc>
          <w:tcPr>
            <w:tcW w:w="6343" w:type="dxa"/>
          </w:tcPr>
          <w:p w14:paraId="06CF9CD0" w14:textId="77777777" w:rsidR="000128FF" w:rsidRPr="000575FB" w:rsidRDefault="00A00D55" w:rsidP="00DB7070">
            <w:pPr>
              <w:jc w:val="left"/>
              <w:rPr>
                <w:lang w:val="en-GB"/>
              </w:rPr>
            </w:pPr>
            <w:r w:rsidRPr="000575FB">
              <w:rPr>
                <w:lang w:val="en-GB"/>
              </w:rPr>
              <w:t>Estonian Digital Signature Act</w:t>
            </w:r>
            <w:r w:rsidR="00E33BF7" w:rsidRPr="000575FB">
              <w:rPr>
                <w:lang w:val="en-GB"/>
              </w:rPr>
              <w:t xml:space="preserve"> </w:t>
            </w:r>
          </w:p>
          <w:p w14:paraId="65BF8125" w14:textId="77777777" w:rsidR="00DB7070" w:rsidRPr="000575FB" w:rsidRDefault="007001CA" w:rsidP="00DB7070">
            <w:pPr>
              <w:jc w:val="left"/>
              <w:rPr>
                <w:lang w:val="en-GB"/>
              </w:rPr>
            </w:pPr>
            <w:hyperlink r:id="rId30" w:history="1">
              <w:r w:rsidR="001C1EE2" w:rsidRPr="000575FB">
                <w:rPr>
                  <w:rStyle w:val="Hyperlink"/>
                  <w:lang w:val="en-GB"/>
                </w:rPr>
                <w:t>http://www.legaltext.ee/et/andmebaas/tekst.asp?loc=text&amp;dok=X30081K6&amp;keel=en&amp;pg=1&amp;ptyyp=RT&amp;tyyp=X&amp;query=digitaalallkirja</w:t>
              </w:r>
            </w:hyperlink>
          </w:p>
        </w:tc>
      </w:tr>
      <w:tr w:rsidR="00A00D55" w:rsidRPr="00A1203F" w14:paraId="2DF9AB07" w14:textId="77777777" w:rsidTr="001716D6">
        <w:trPr>
          <w:cantSplit/>
        </w:trPr>
        <w:tc>
          <w:tcPr>
            <w:tcW w:w="2093" w:type="dxa"/>
          </w:tcPr>
          <w:p w14:paraId="35068029" w14:textId="77777777" w:rsidR="00A00D55" w:rsidRPr="000575FB" w:rsidRDefault="00A00D55" w:rsidP="00563AF7">
            <w:pPr>
              <w:pStyle w:val="ListParagraph"/>
              <w:numPr>
                <w:ilvl w:val="0"/>
                <w:numId w:val="16"/>
              </w:numPr>
              <w:ind w:left="426" w:hanging="426"/>
              <w:rPr>
                <w:lang w:val="en-GB"/>
              </w:rPr>
            </w:pPr>
            <w:r w:rsidRPr="000575FB">
              <w:rPr>
                <w:lang w:val="en-GB"/>
              </w:rPr>
              <w:t>Release notes</w:t>
            </w:r>
          </w:p>
        </w:tc>
        <w:tc>
          <w:tcPr>
            <w:tcW w:w="6343" w:type="dxa"/>
          </w:tcPr>
          <w:p w14:paraId="556F681B" w14:textId="77777777" w:rsidR="00A00D55" w:rsidRPr="000575FB" w:rsidRDefault="00A00D55" w:rsidP="00233209">
            <w:pPr>
              <w:jc w:val="left"/>
              <w:rPr>
                <w:lang w:val="en-GB"/>
              </w:rPr>
            </w:pPr>
            <w:r w:rsidRPr="000575FB">
              <w:rPr>
                <w:lang w:val="en-GB"/>
              </w:rPr>
              <w:t xml:space="preserve">Libdigidocpp library’s release notes </w:t>
            </w:r>
          </w:p>
        </w:tc>
      </w:tr>
      <w:tr w:rsidR="003C0508" w:rsidRPr="000575FB" w14:paraId="4DCB6B61" w14:textId="77777777" w:rsidTr="001716D6">
        <w:trPr>
          <w:cantSplit/>
        </w:trPr>
        <w:tc>
          <w:tcPr>
            <w:tcW w:w="2093" w:type="dxa"/>
          </w:tcPr>
          <w:p w14:paraId="5E22EF80" w14:textId="77777777" w:rsidR="003C0508" w:rsidRPr="000575FB" w:rsidRDefault="0034403E" w:rsidP="00563AF7">
            <w:pPr>
              <w:pStyle w:val="ListParagraph"/>
              <w:numPr>
                <w:ilvl w:val="0"/>
                <w:numId w:val="16"/>
              </w:numPr>
              <w:ind w:left="426" w:hanging="426"/>
              <w:rPr>
                <w:lang w:val="en-GB"/>
              </w:rPr>
            </w:pPr>
            <w:bookmarkStart w:id="95" w:name="_Ref351562437"/>
            <w:r w:rsidRPr="000575FB">
              <w:rPr>
                <w:lang w:val="en-GB"/>
              </w:rPr>
              <w:t>CDigiDoc</w:t>
            </w:r>
            <w:bookmarkEnd w:id="95"/>
          </w:p>
        </w:tc>
        <w:tc>
          <w:tcPr>
            <w:tcW w:w="6343" w:type="dxa"/>
          </w:tcPr>
          <w:p w14:paraId="7D4AF808" w14:textId="77777777" w:rsidR="001D42C1" w:rsidRPr="000575FB" w:rsidRDefault="0034403E" w:rsidP="001D42C1">
            <w:pPr>
              <w:jc w:val="left"/>
              <w:rPr>
                <w:lang w:val="en-GB"/>
              </w:rPr>
            </w:pPr>
            <w:r w:rsidRPr="000575FB">
              <w:rPr>
                <w:lang w:val="en-GB"/>
              </w:rPr>
              <w:t xml:space="preserve">CDigiDoc Programmer’s Guide </w:t>
            </w:r>
          </w:p>
          <w:p w14:paraId="401A58BF" w14:textId="77777777" w:rsidR="003C0508" w:rsidRPr="000575FB" w:rsidRDefault="007001CA" w:rsidP="001D42C1">
            <w:pPr>
              <w:jc w:val="left"/>
              <w:rPr>
                <w:lang w:val="en-GB"/>
              </w:rPr>
            </w:pPr>
            <w:hyperlink r:id="rId31" w:history="1">
              <w:r w:rsidR="0034403E" w:rsidRPr="000575FB">
                <w:rPr>
                  <w:rStyle w:val="Hyperlink"/>
                  <w:lang w:val="en-GB"/>
                </w:rPr>
                <w:t>http://id.ee/public/SK-CDD-PRG-GUIDE.pdf</w:t>
              </w:r>
            </w:hyperlink>
          </w:p>
        </w:tc>
      </w:tr>
      <w:tr w:rsidR="00B45AB9" w:rsidRPr="00B45AB9" w14:paraId="2D387645" w14:textId="77777777" w:rsidTr="001716D6">
        <w:trPr>
          <w:cantSplit/>
        </w:trPr>
        <w:tc>
          <w:tcPr>
            <w:tcW w:w="2093" w:type="dxa"/>
          </w:tcPr>
          <w:p w14:paraId="0FE359D5" w14:textId="77777777" w:rsidR="00B45AB9" w:rsidRPr="000575FB" w:rsidRDefault="00B45AB9" w:rsidP="00A1203F">
            <w:pPr>
              <w:pStyle w:val="ListParagraph"/>
              <w:numPr>
                <w:ilvl w:val="0"/>
                <w:numId w:val="16"/>
              </w:numPr>
              <w:ind w:left="0" w:firstLine="0"/>
              <w:rPr>
                <w:lang w:val="en-GB"/>
              </w:rPr>
            </w:pPr>
            <w:bookmarkStart w:id="96" w:name="_Ref357525975"/>
            <w:r>
              <w:rPr>
                <w:lang w:val="en-GB"/>
              </w:rPr>
              <w:t>ETSI TS 102 280 (V1.1.1)</w:t>
            </w:r>
            <w:bookmarkEnd w:id="96"/>
          </w:p>
        </w:tc>
        <w:tc>
          <w:tcPr>
            <w:tcW w:w="6343" w:type="dxa"/>
          </w:tcPr>
          <w:p w14:paraId="1FFA01F2" w14:textId="77777777" w:rsidR="00B45AB9" w:rsidRDefault="00B45AB9" w:rsidP="001D42C1">
            <w:pPr>
              <w:jc w:val="left"/>
              <w:rPr>
                <w:lang w:val="en-GB"/>
              </w:rPr>
            </w:pPr>
            <w:r>
              <w:rPr>
                <w:lang w:val="en-GB"/>
              </w:rPr>
              <w:t>X.509 V3 Certificate Profile for Certificates Issued to Natural Persons</w:t>
            </w:r>
          </w:p>
          <w:p w14:paraId="552951EB" w14:textId="77777777" w:rsidR="00B45AB9" w:rsidRPr="000575FB" w:rsidRDefault="007001CA" w:rsidP="001D42C1">
            <w:pPr>
              <w:jc w:val="left"/>
              <w:rPr>
                <w:lang w:val="en-GB"/>
              </w:rPr>
            </w:pPr>
            <w:hyperlink r:id="rId32" w:history="1">
              <w:r w:rsidR="00B45AB9">
                <w:rPr>
                  <w:rStyle w:val="Hyperlink"/>
                </w:rPr>
                <w:t>http://www.etsi.org/deliver/etsi_ts/102200_102299/102280/01.01.01_60/ts_102280v010101p.pdf</w:t>
              </w:r>
            </w:hyperlink>
          </w:p>
        </w:tc>
      </w:tr>
      <w:tr w:rsidR="00E533B8" w:rsidRPr="00B45AB9" w14:paraId="7961E5AB" w14:textId="77777777" w:rsidTr="001716D6">
        <w:trPr>
          <w:cantSplit/>
        </w:trPr>
        <w:tc>
          <w:tcPr>
            <w:tcW w:w="2093" w:type="dxa"/>
          </w:tcPr>
          <w:p w14:paraId="6A1DFCFF" w14:textId="77777777" w:rsidR="00E533B8" w:rsidRDefault="00E533B8" w:rsidP="00B45AB9">
            <w:pPr>
              <w:pStyle w:val="ListParagraph"/>
              <w:numPr>
                <w:ilvl w:val="0"/>
                <w:numId w:val="16"/>
              </w:numPr>
              <w:ind w:left="0" w:firstLine="0"/>
              <w:rPr>
                <w:lang w:val="en-GB"/>
              </w:rPr>
            </w:pPr>
            <w:bookmarkStart w:id="97" w:name="_Ref353734416"/>
            <w:r w:rsidRPr="00E91EAC">
              <w:t>ESTEID profile</w:t>
            </w:r>
            <w:bookmarkEnd w:id="97"/>
          </w:p>
        </w:tc>
        <w:tc>
          <w:tcPr>
            <w:tcW w:w="6343" w:type="dxa"/>
          </w:tcPr>
          <w:p w14:paraId="1B7FAADD" w14:textId="77777777" w:rsidR="00E533B8" w:rsidRPr="00E91EAC" w:rsidRDefault="00E533B8" w:rsidP="00E533B8">
            <w:pPr>
              <w:rPr>
                <w:lang w:val="en-GB"/>
              </w:rPr>
            </w:pPr>
            <w:r w:rsidRPr="00E91EAC">
              <w:rPr>
                <w:lang w:val="en-GB"/>
              </w:rPr>
              <w:t>Certificates on identity card of Republic of Estonia, version 3.3</w:t>
            </w:r>
          </w:p>
          <w:p w14:paraId="0BCAAD2A" w14:textId="77777777" w:rsidR="00E533B8" w:rsidRDefault="007001CA" w:rsidP="00E533B8">
            <w:pPr>
              <w:jc w:val="left"/>
              <w:rPr>
                <w:lang w:val="en-GB"/>
              </w:rPr>
            </w:pPr>
            <w:hyperlink r:id="rId33" w:history="1">
              <w:r w:rsidR="00E533B8" w:rsidRPr="00E91EAC">
                <w:rPr>
                  <w:rStyle w:val="Hyperlink"/>
                  <w:lang w:val="en-GB"/>
                </w:rPr>
                <w:t>https://sk.ee/upload/files/ESTEID_profiil_en-3_3.pdf</w:t>
              </w:r>
            </w:hyperlink>
          </w:p>
        </w:tc>
      </w:tr>
      <w:tr w:rsidR="00E533B8" w:rsidRPr="00B45AB9" w14:paraId="5D5E8DD0" w14:textId="77777777" w:rsidTr="001716D6">
        <w:trPr>
          <w:cantSplit/>
        </w:trPr>
        <w:tc>
          <w:tcPr>
            <w:tcW w:w="2093" w:type="dxa"/>
          </w:tcPr>
          <w:p w14:paraId="3BB4C0EA" w14:textId="77777777" w:rsidR="00E533B8" w:rsidRPr="00E91EAC" w:rsidRDefault="00E533B8" w:rsidP="00B45AB9">
            <w:pPr>
              <w:pStyle w:val="ListParagraph"/>
              <w:numPr>
                <w:ilvl w:val="0"/>
                <w:numId w:val="16"/>
              </w:numPr>
              <w:ind w:left="0" w:firstLine="0"/>
            </w:pPr>
            <w:bookmarkStart w:id="98" w:name="_Ref353734636"/>
            <w:r w:rsidRPr="00E91EAC">
              <w:t>Institution certificate profile</w:t>
            </w:r>
            <w:bookmarkEnd w:id="98"/>
          </w:p>
        </w:tc>
        <w:tc>
          <w:tcPr>
            <w:tcW w:w="6343" w:type="dxa"/>
          </w:tcPr>
          <w:p w14:paraId="2059AB26" w14:textId="77777777" w:rsidR="00E533B8" w:rsidRPr="00E91EAC" w:rsidRDefault="00E533B8" w:rsidP="00E533B8">
            <w:pPr>
              <w:rPr>
                <w:lang w:val="en-GB"/>
              </w:rPr>
            </w:pPr>
            <w:r w:rsidRPr="00E91EAC">
              <w:rPr>
                <w:lang w:val="en-GB"/>
              </w:rPr>
              <w:t>Profile of institution certificates and Certificate Revocation Lists, version 1.3</w:t>
            </w:r>
          </w:p>
          <w:p w14:paraId="2B0797FD" w14:textId="77777777" w:rsidR="00E533B8" w:rsidRPr="00E91EAC" w:rsidRDefault="007001CA" w:rsidP="00E533B8">
            <w:pPr>
              <w:rPr>
                <w:lang w:val="en-GB"/>
              </w:rPr>
            </w:pPr>
            <w:hyperlink r:id="rId34" w:history="1">
              <w:r w:rsidR="00E533B8" w:rsidRPr="00E91EAC">
                <w:rPr>
                  <w:rStyle w:val="Hyperlink"/>
                  <w:lang w:val="en-GB"/>
                </w:rPr>
                <w:t>https://sk.ee/upload/files/SK_Profile%20of%20institution%20certificates%20and%20Revocation%20List.pdf</w:t>
              </w:r>
            </w:hyperlink>
          </w:p>
        </w:tc>
      </w:tr>
      <w:tr w:rsidR="00D401B0" w:rsidRPr="00B45AB9" w14:paraId="03ED8787" w14:textId="77777777" w:rsidTr="001716D6">
        <w:trPr>
          <w:cantSplit/>
        </w:trPr>
        <w:tc>
          <w:tcPr>
            <w:tcW w:w="2093" w:type="dxa"/>
          </w:tcPr>
          <w:p w14:paraId="0F735AA7" w14:textId="77777777" w:rsidR="00D401B0" w:rsidRPr="00E91EAC" w:rsidRDefault="00D401B0" w:rsidP="00D401B0">
            <w:pPr>
              <w:pStyle w:val="ListParagraph"/>
              <w:numPr>
                <w:ilvl w:val="0"/>
                <w:numId w:val="16"/>
              </w:numPr>
              <w:ind w:left="0" w:firstLine="0"/>
            </w:pPr>
            <w:bookmarkStart w:id="99" w:name="_Ref361993983"/>
            <w:r>
              <w:t>DigiDoc libraries</w:t>
            </w:r>
            <w:bookmarkEnd w:id="99"/>
          </w:p>
        </w:tc>
        <w:tc>
          <w:tcPr>
            <w:tcW w:w="6343" w:type="dxa"/>
          </w:tcPr>
          <w:p w14:paraId="57697655" w14:textId="77777777" w:rsidR="00D401B0" w:rsidRPr="00E91EAC" w:rsidRDefault="007001CA" w:rsidP="00E90890">
            <w:pPr>
              <w:rPr>
                <w:lang w:val="en-GB"/>
              </w:rPr>
            </w:pPr>
            <w:hyperlink r:id="rId35" w:history="1">
              <w:r w:rsidR="00D401B0">
                <w:rPr>
                  <w:rStyle w:val="Hyperlink"/>
                </w:rPr>
                <w:t>http://id.ee/index.php?id=30486</w:t>
              </w:r>
            </w:hyperlink>
          </w:p>
        </w:tc>
      </w:tr>
    </w:tbl>
    <w:p w14:paraId="4A75080E" w14:textId="77777777" w:rsidR="00743FC7" w:rsidRPr="000575FB" w:rsidRDefault="00743FC7" w:rsidP="00BF1B8D">
      <w:pPr>
        <w:pStyle w:val="Heading2"/>
      </w:pPr>
      <w:bookmarkStart w:id="100" w:name="_Toc345343569"/>
      <w:bookmarkStart w:id="101" w:name="_Toc374444606"/>
      <w:r w:rsidRPr="000575FB">
        <w:t>Terms and acronyms</w:t>
      </w:r>
      <w:bookmarkEnd w:id="100"/>
      <w:bookmarkEnd w:id="10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55"/>
        <w:gridCol w:w="6165"/>
      </w:tblGrid>
      <w:tr w:rsidR="00A0428F" w:rsidRPr="00A1203F" w14:paraId="11D9CA8A" w14:textId="77777777" w:rsidTr="00A1203F">
        <w:trPr>
          <w:cantSplit/>
        </w:trPr>
        <w:tc>
          <w:tcPr>
            <w:tcW w:w="2093" w:type="dxa"/>
          </w:tcPr>
          <w:p w14:paraId="06C2DBE7" w14:textId="77777777" w:rsidR="00A0428F" w:rsidRPr="00A1203F" w:rsidRDefault="00A0428F" w:rsidP="004035BD">
            <w:pPr>
              <w:jc w:val="left"/>
              <w:rPr>
                <w:lang w:val="en-GB"/>
              </w:rPr>
            </w:pPr>
            <w:r w:rsidRPr="00A1203F">
              <w:rPr>
                <w:lang w:val="en-GB"/>
              </w:rPr>
              <w:t>ASiC</w:t>
            </w:r>
          </w:p>
        </w:tc>
        <w:tc>
          <w:tcPr>
            <w:tcW w:w="6343" w:type="dxa"/>
          </w:tcPr>
          <w:p w14:paraId="7C7AE616" w14:textId="77777777" w:rsidR="00A0428F" w:rsidRPr="000575FB" w:rsidRDefault="00527FC7" w:rsidP="0081253A">
            <w:pPr>
              <w:rPr>
                <w:lang w:val="en-GB"/>
              </w:rPr>
            </w:pPr>
            <w:r w:rsidRPr="000575FB">
              <w:rPr>
                <w:lang w:val="en-GB"/>
              </w:rPr>
              <w:t>Associated Signature Containers</w:t>
            </w:r>
          </w:p>
        </w:tc>
      </w:tr>
      <w:tr w:rsidR="00A0428F" w:rsidRPr="00A1203F" w14:paraId="3C5AE821" w14:textId="77777777" w:rsidTr="00A1203F">
        <w:trPr>
          <w:cantSplit/>
        </w:trPr>
        <w:tc>
          <w:tcPr>
            <w:tcW w:w="2093" w:type="dxa"/>
          </w:tcPr>
          <w:p w14:paraId="6B3BBD03" w14:textId="77777777" w:rsidR="00A0428F" w:rsidRPr="00A1203F" w:rsidRDefault="00A0428F" w:rsidP="004035BD">
            <w:pPr>
              <w:jc w:val="left"/>
              <w:rPr>
                <w:lang w:val="en-GB"/>
              </w:rPr>
            </w:pPr>
            <w:r w:rsidRPr="00A1203F">
              <w:rPr>
                <w:lang w:val="en-GB"/>
              </w:rPr>
              <w:t>ASiC-E</w:t>
            </w:r>
          </w:p>
        </w:tc>
        <w:tc>
          <w:tcPr>
            <w:tcW w:w="6343" w:type="dxa"/>
          </w:tcPr>
          <w:p w14:paraId="6DCF14B9" w14:textId="77777777" w:rsidR="00A0428F" w:rsidRPr="000575FB" w:rsidRDefault="00527FC7" w:rsidP="00527FC7">
            <w:pPr>
              <w:rPr>
                <w:lang w:val="en-GB"/>
              </w:rPr>
            </w:pPr>
            <w:r w:rsidRPr="000575FB">
              <w:rPr>
                <w:lang w:val="en-GB"/>
              </w:rPr>
              <w:t>Extended Associated Signature Containers. A type of ASiC container.</w:t>
            </w:r>
          </w:p>
        </w:tc>
      </w:tr>
      <w:tr w:rsidR="00743FC7" w:rsidRPr="00A1203F" w14:paraId="2916A6F5" w14:textId="77777777" w:rsidTr="00A1203F">
        <w:trPr>
          <w:cantSplit/>
        </w:trPr>
        <w:tc>
          <w:tcPr>
            <w:tcW w:w="2093" w:type="dxa"/>
          </w:tcPr>
          <w:p w14:paraId="06881BA0" w14:textId="4F5F6EB6" w:rsidR="00743FC7" w:rsidRPr="002D1872" w:rsidRDefault="00D71EDB" w:rsidP="004035BD">
            <w:pPr>
              <w:jc w:val="left"/>
              <w:rPr>
                <w:lang w:val="en-GB"/>
              </w:rPr>
            </w:pPr>
            <w:r>
              <w:rPr>
                <w:lang w:val="en-GB"/>
              </w:rPr>
              <w:t>BDOC 2.1</w:t>
            </w:r>
            <w:r w:rsidR="00743FC7" w:rsidRPr="00A1203F">
              <w:rPr>
                <w:lang w:val="en-GB"/>
              </w:rPr>
              <w:t xml:space="preserve"> (.bdoc)</w:t>
            </w:r>
          </w:p>
        </w:tc>
        <w:tc>
          <w:tcPr>
            <w:tcW w:w="6343" w:type="dxa"/>
          </w:tcPr>
          <w:p w14:paraId="2E98703D" w14:textId="77777777" w:rsidR="00743FC7" w:rsidRPr="000575FB" w:rsidRDefault="00743FC7" w:rsidP="0081253A">
            <w:pPr>
              <w:rPr>
                <w:lang w:val="en-GB"/>
              </w:rPr>
            </w:pPr>
            <w:r w:rsidRPr="000575FB">
              <w:rPr>
                <w:lang w:val="en-GB"/>
              </w:rPr>
              <w:t xml:space="preserve">Term is used to denote a </w:t>
            </w:r>
            <w:r w:rsidR="004B7D76" w:rsidRPr="000575FB">
              <w:rPr>
                <w:lang w:val="en-GB"/>
              </w:rPr>
              <w:t xml:space="preserve">digitally signed file format which is a </w:t>
            </w:r>
            <w:r w:rsidRPr="000575FB">
              <w:rPr>
                <w:lang w:val="en-GB"/>
              </w:rPr>
              <w:t xml:space="preserve">profile of XAdES and </w:t>
            </w:r>
            <w:r w:rsidR="004B7D76" w:rsidRPr="000575FB">
              <w:rPr>
                <w:lang w:val="en-GB"/>
              </w:rPr>
              <w:t xml:space="preserve">follows </w:t>
            </w:r>
            <w:r w:rsidRPr="000575FB">
              <w:rPr>
                <w:lang w:val="en-GB"/>
              </w:rPr>
              <w:t>container packaging rules based on OpenDocument</w:t>
            </w:r>
            <w:r w:rsidR="004B7D76" w:rsidRPr="000575FB">
              <w:rPr>
                <w:lang w:val="en-GB"/>
              </w:rPr>
              <w:t xml:space="preserve"> and ASiC</w:t>
            </w:r>
            <w:r w:rsidRPr="000575FB">
              <w:rPr>
                <w:lang w:val="en-GB"/>
              </w:rPr>
              <w:t xml:space="preserve"> standard</w:t>
            </w:r>
            <w:r w:rsidR="004B7D76" w:rsidRPr="000575FB">
              <w:rPr>
                <w:lang w:val="en-GB"/>
              </w:rPr>
              <w:t>s</w:t>
            </w:r>
            <w:r w:rsidRPr="000575FB">
              <w:rPr>
                <w:lang w:val="en-GB"/>
              </w:rPr>
              <w:t xml:space="preserve">. </w:t>
            </w:r>
            <w:r w:rsidR="004B7D76" w:rsidRPr="000575FB">
              <w:rPr>
                <w:lang w:val="en-GB"/>
              </w:rPr>
              <w:t xml:space="preserve">The document format has been defined in </w:t>
            </w:r>
            <w:r w:rsidR="004B7D76" w:rsidRPr="000575FB">
              <w:rPr>
                <w:lang w:val="en-GB"/>
              </w:rPr>
              <w:fldChar w:fldCharType="begin"/>
            </w:r>
            <w:r w:rsidR="004B7D76" w:rsidRPr="000575FB">
              <w:rPr>
                <w:lang w:val="en-GB"/>
              </w:rPr>
              <w:instrText xml:space="preserve"> REF _Ref351561196 \r \h </w:instrText>
            </w:r>
            <w:r w:rsidR="002D1872">
              <w:rPr>
                <w:lang w:val="en-GB"/>
              </w:rPr>
              <w:instrText xml:space="preserve"> \* MERGEFORMAT </w:instrText>
            </w:r>
            <w:r w:rsidR="004B7D76" w:rsidRPr="000575FB">
              <w:rPr>
                <w:lang w:val="en-GB"/>
              </w:rPr>
            </w:r>
            <w:r w:rsidR="004B7D76" w:rsidRPr="000575FB">
              <w:rPr>
                <w:lang w:val="en-GB"/>
              </w:rPr>
              <w:fldChar w:fldCharType="separate"/>
            </w:r>
            <w:r w:rsidR="007001CA">
              <w:rPr>
                <w:lang w:val="en-GB"/>
              </w:rPr>
              <w:t>[1]</w:t>
            </w:r>
            <w:r w:rsidR="004B7D76" w:rsidRPr="000575FB">
              <w:rPr>
                <w:lang w:val="en-GB"/>
              </w:rPr>
              <w:fldChar w:fldCharType="end"/>
            </w:r>
            <w:r w:rsidR="004B7D76" w:rsidRPr="000575FB">
              <w:rPr>
                <w:lang w:val="en-GB"/>
              </w:rPr>
              <w:t>, an overview is provided in chapter “</w:t>
            </w:r>
            <w:r w:rsidR="004B7D76" w:rsidRPr="000575FB">
              <w:rPr>
                <w:lang w:val="en-GB"/>
              </w:rPr>
              <w:fldChar w:fldCharType="begin"/>
            </w:r>
            <w:r w:rsidR="004B7D76" w:rsidRPr="000575FB">
              <w:rPr>
                <w:lang w:val="en-GB"/>
              </w:rPr>
              <w:instrText xml:space="preserve"> REF _Ref351639383 \r \h </w:instrText>
            </w:r>
            <w:r w:rsidR="002D1872">
              <w:rPr>
                <w:lang w:val="en-GB"/>
              </w:rPr>
              <w:instrText xml:space="preserve"> \* MERGEFORMAT </w:instrText>
            </w:r>
            <w:r w:rsidR="004B7D76" w:rsidRPr="000575FB">
              <w:rPr>
                <w:lang w:val="en-GB"/>
              </w:rPr>
            </w:r>
            <w:r w:rsidR="004B7D76" w:rsidRPr="000575FB">
              <w:rPr>
                <w:lang w:val="en-GB"/>
              </w:rPr>
              <w:fldChar w:fldCharType="separate"/>
            </w:r>
            <w:r w:rsidR="007001CA">
              <w:rPr>
                <w:lang w:val="en-GB"/>
              </w:rPr>
              <w:t>2.3</w:t>
            </w:r>
            <w:r w:rsidR="004B7D76" w:rsidRPr="000575FB">
              <w:rPr>
                <w:lang w:val="en-GB"/>
              </w:rPr>
              <w:fldChar w:fldCharType="end"/>
            </w:r>
            <w:r w:rsidR="004B7D76" w:rsidRPr="000575FB">
              <w:rPr>
                <w:lang w:val="en-GB"/>
              </w:rPr>
              <w:t xml:space="preserve"> </w:t>
            </w:r>
            <w:r w:rsidR="004B7D76" w:rsidRPr="000575FB">
              <w:rPr>
                <w:lang w:val="en-GB"/>
              </w:rPr>
              <w:fldChar w:fldCharType="begin"/>
            </w:r>
            <w:r w:rsidR="004B7D76" w:rsidRPr="000575FB">
              <w:rPr>
                <w:lang w:val="en-GB"/>
              </w:rPr>
              <w:instrText xml:space="preserve"> REF _Ref351639386 \h </w:instrText>
            </w:r>
            <w:r w:rsidR="002D1872">
              <w:rPr>
                <w:lang w:val="en-GB"/>
              </w:rPr>
              <w:instrText xml:space="preserve"> \* MERGEFORMAT </w:instrText>
            </w:r>
            <w:r w:rsidR="004B7D76" w:rsidRPr="000575FB">
              <w:rPr>
                <w:lang w:val="en-GB"/>
              </w:rPr>
            </w:r>
            <w:r w:rsidR="004B7D76" w:rsidRPr="000575FB">
              <w:rPr>
                <w:lang w:val="en-GB"/>
              </w:rPr>
              <w:fldChar w:fldCharType="separate"/>
            </w:r>
            <w:r w:rsidR="007001CA" w:rsidRPr="000575FB">
              <w:t>Format of digitally signed file</w:t>
            </w:r>
            <w:r w:rsidR="004B7D76" w:rsidRPr="000575FB">
              <w:rPr>
                <w:lang w:val="en-GB"/>
              </w:rPr>
              <w:fldChar w:fldCharType="end"/>
            </w:r>
            <w:r w:rsidR="004B7D76" w:rsidRPr="000575FB">
              <w:rPr>
                <w:lang w:val="en-GB"/>
              </w:rPr>
              <w:t>” of the current document.</w:t>
            </w:r>
          </w:p>
        </w:tc>
      </w:tr>
      <w:tr w:rsidR="00743FC7" w:rsidRPr="00A1203F" w14:paraId="0F892E8B" w14:textId="77777777" w:rsidTr="00A1203F">
        <w:trPr>
          <w:cantSplit/>
        </w:trPr>
        <w:tc>
          <w:tcPr>
            <w:tcW w:w="2093" w:type="dxa"/>
          </w:tcPr>
          <w:p w14:paraId="650FD3D4" w14:textId="77777777" w:rsidR="00743FC7" w:rsidRPr="00A1203F" w:rsidRDefault="00743FC7" w:rsidP="004035BD">
            <w:pPr>
              <w:jc w:val="left"/>
              <w:rPr>
                <w:lang w:val="en-GB"/>
              </w:rPr>
            </w:pPr>
            <w:r w:rsidRPr="00A1203F">
              <w:rPr>
                <w:lang w:val="en-GB"/>
              </w:rPr>
              <w:t>CRL</w:t>
            </w:r>
          </w:p>
        </w:tc>
        <w:tc>
          <w:tcPr>
            <w:tcW w:w="6343" w:type="dxa"/>
          </w:tcPr>
          <w:p w14:paraId="2B3E4927" w14:textId="77777777" w:rsidR="00743FC7" w:rsidRPr="000575FB" w:rsidRDefault="00743FC7" w:rsidP="0081253A">
            <w:pPr>
              <w:rPr>
                <w:lang w:val="en-GB"/>
              </w:rPr>
            </w:pPr>
            <w:r w:rsidRPr="000575FB">
              <w:rPr>
                <w:lang w:val="en-GB"/>
              </w:rPr>
              <w:t>Certificate Revocation List, a list of certificates (or more specifically, a list of serial numbers for certificates) that have been revoked, and therefore should not be relied upon.</w:t>
            </w:r>
          </w:p>
        </w:tc>
      </w:tr>
      <w:tr w:rsidR="00743FC7" w:rsidRPr="00A1203F" w14:paraId="50CB77BA" w14:textId="77777777" w:rsidTr="00A1203F">
        <w:trPr>
          <w:cantSplit/>
        </w:trPr>
        <w:tc>
          <w:tcPr>
            <w:tcW w:w="2093" w:type="dxa"/>
          </w:tcPr>
          <w:p w14:paraId="1CCB4804" w14:textId="77777777" w:rsidR="00743FC7" w:rsidRPr="00A1203F" w:rsidRDefault="00743FC7" w:rsidP="004035BD">
            <w:pPr>
              <w:jc w:val="left"/>
              <w:rPr>
                <w:lang w:val="en-GB"/>
              </w:rPr>
            </w:pPr>
            <w:r w:rsidRPr="00A1203F">
              <w:rPr>
                <w:lang w:val="en-GB"/>
              </w:rPr>
              <w:t>DIGIDOC-XML (.ddoc)</w:t>
            </w:r>
          </w:p>
        </w:tc>
        <w:tc>
          <w:tcPr>
            <w:tcW w:w="6343" w:type="dxa"/>
          </w:tcPr>
          <w:p w14:paraId="3D9679CD" w14:textId="77777777" w:rsidR="00743FC7" w:rsidRPr="000575FB" w:rsidRDefault="00743FC7" w:rsidP="0081253A">
            <w:pPr>
              <w:rPr>
                <w:lang w:val="en-GB"/>
              </w:rPr>
            </w:pPr>
            <w:r w:rsidRPr="000575FB">
              <w:rPr>
                <w:lang w:val="en-GB"/>
              </w:rPr>
              <w:t xml:space="preserve">The term is used to denote a DigiDoc document format that is based on the XAdES standard and is a profile of that standard. </w:t>
            </w:r>
            <w:r w:rsidR="0052768D" w:rsidRPr="000575FB">
              <w:rPr>
                <w:lang w:val="en-GB"/>
              </w:rPr>
              <w:t xml:space="preserve">The current version is 1.3 which has been described in </w:t>
            </w:r>
            <w:r w:rsidR="0052768D" w:rsidRPr="000575FB">
              <w:rPr>
                <w:lang w:val="en-GB"/>
              </w:rPr>
              <w:fldChar w:fldCharType="begin"/>
            </w:r>
            <w:r w:rsidR="0052768D" w:rsidRPr="000575FB">
              <w:rPr>
                <w:lang w:val="en-GB"/>
              </w:rPr>
              <w:instrText xml:space="preserve"> REF _Ref351561210 \r \h </w:instrText>
            </w:r>
            <w:r w:rsidR="002D1872">
              <w:rPr>
                <w:lang w:val="en-GB"/>
              </w:rPr>
              <w:instrText xml:space="preserve"> \* MERGEFORMAT </w:instrText>
            </w:r>
            <w:r w:rsidR="0052768D" w:rsidRPr="000575FB">
              <w:rPr>
                <w:lang w:val="en-GB"/>
              </w:rPr>
            </w:r>
            <w:r w:rsidR="0052768D" w:rsidRPr="000575FB">
              <w:rPr>
                <w:lang w:val="en-GB"/>
              </w:rPr>
              <w:fldChar w:fldCharType="separate"/>
            </w:r>
            <w:r w:rsidR="007001CA">
              <w:rPr>
                <w:lang w:val="en-GB"/>
              </w:rPr>
              <w:t>[2]</w:t>
            </w:r>
            <w:r w:rsidR="0052768D" w:rsidRPr="000575FB">
              <w:rPr>
                <w:lang w:val="en-GB"/>
              </w:rPr>
              <w:fldChar w:fldCharType="end"/>
            </w:r>
            <w:r w:rsidR="0052768D" w:rsidRPr="000575FB">
              <w:rPr>
                <w:lang w:val="en-GB"/>
              </w:rPr>
              <w:t>.</w:t>
            </w:r>
          </w:p>
        </w:tc>
      </w:tr>
      <w:tr w:rsidR="007D4605" w:rsidRPr="00A1203F" w14:paraId="04CC35FE" w14:textId="77777777" w:rsidTr="00A1203F">
        <w:trPr>
          <w:cantSplit/>
        </w:trPr>
        <w:tc>
          <w:tcPr>
            <w:tcW w:w="2093" w:type="dxa"/>
          </w:tcPr>
          <w:p w14:paraId="28BCF4A3" w14:textId="77777777" w:rsidR="007D4605" w:rsidRPr="00A1203F" w:rsidRDefault="007D4605" w:rsidP="004035BD">
            <w:pPr>
              <w:jc w:val="left"/>
              <w:rPr>
                <w:lang w:val="en-GB"/>
              </w:rPr>
            </w:pPr>
            <w:r w:rsidRPr="00A1203F">
              <w:rPr>
                <w:lang w:val="en-GB"/>
              </w:rPr>
              <w:t>ECDSA</w:t>
            </w:r>
          </w:p>
        </w:tc>
        <w:tc>
          <w:tcPr>
            <w:tcW w:w="6343" w:type="dxa"/>
          </w:tcPr>
          <w:p w14:paraId="7401D16D" w14:textId="77777777" w:rsidR="007D4605" w:rsidRPr="000575FB" w:rsidRDefault="00D8526D" w:rsidP="0081253A">
            <w:pPr>
              <w:rPr>
                <w:lang w:val="en-GB"/>
              </w:rPr>
            </w:pPr>
            <w:r w:rsidRPr="000575FB">
              <w:rPr>
                <w:lang w:val="en-GB"/>
              </w:rPr>
              <w:t>Elliptic Curve Digital Signature Algorithm. Digital Signature Algorithm (DSA) which uses elliptic curve cryptography. Used as an alternative to RSA algorithm.</w:t>
            </w:r>
          </w:p>
        </w:tc>
      </w:tr>
      <w:tr w:rsidR="00743FC7" w:rsidRPr="00A1203F" w14:paraId="79581EEE" w14:textId="77777777" w:rsidTr="00A1203F">
        <w:trPr>
          <w:cantSplit/>
        </w:trPr>
        <w:tc>
          <w:tcPr>
            <w:tcW w:w="2093" w:type="dxa"/>
          </w:tcPr>
          <w:p w14:paraId="293FFA43" w14:textId="77777777" w:rsidR="00743FC7" w:rsidRPr="00A1203F" w:rsidRDefault="00743FC7" w:rsidP="004035BD">
            <w:pPr>
              <w:jc w:val="left"/>
              <w:rPr>
                <w:lang w:val="en-GB"/>
              </w:rPr>
            </w:pPr>
            <w:r w:rsidRPr="00A1203F">
              <w:rPr>
                <w:lang w:val="en-GB"/>
              </w:rPr>
              <w:lastRenderedPageBreak/>
              <w:t>OCSP</w:t>
            </w:r>
          </w:p>
        </w:tc>
        <w:tc>
          <w:tcPr>
            <w:tcW w:w="6343" w:type="dxa"/>
          </w:tcPr>
          <w:p w14:paraId="16709D88" w14:textId="77777777" w:rsidR="00743FC7" w:rsidRPr="000575FB" w:rsidRDefault="00743FC7" w:rsidP="0081253A">
            <w:pPr>
              <w:rPr>
                <w:lang w:val="en-GB"/>
              </w:rPr>
            </w:pPr>
            <w:r w:rsidRPr="000575FB">
              <w:rPr>
                <w:lang w:val="en-GB"/>
              </w:rPr>
              <w:t>Online Certificate Status Protocol, an Internet protocol used for obtaining the revocation status of an X.509 digital certificate</w:t>
            </w:r>
          </w:p>
        </w:tc>
      </w:tr>
      <w:tr w:rsidR="00743FC7" w:rsidRPr="00A1203F" w14:paraId="73B0C3DA" w14:textId="77777777" w:rsidTr="00A1203F">
        <w:trPr>
          <w:cantSplit/>
        </w:trPr>
        <w:tc>
          <w:tcPr>
            <w:tcW w:w="2093" w:type="dxa"/>
          </w:tcPr>
          <w:p w14:paraId="44A776F6" w14:textId="77777777" w:rsidR="00743FC7" w:rsidRPr="00A1203F" w:rsidRDefault="00743FC7" w:rsidP="004035BD">
            <w:pPr>
              <w:jc w:val="left"/>
              <w:rPr>
                <w:lang w:val="en-GB"/>
              </w:rPr>
            </w:pPr>
            <w:r w:rsidRPr="00A1203F">
              <w:rPr>
                <w:lang w:val="en-GB"/>
              </w:rPr>
              <w:t>OCSP Responder</w:t>
            </w:r>
          </w:p>
        </w:tc>
        <w:tc>
          <w:tcPr>
            <w:tcW w:w="6343" w:type="dxa"/>
          </w:tcPr>
          <w:p w14:paraId="678BA7C9" w14:textId="77777777" w:rsidR="00743FC7" w:rsidRPr="000575FB" w:rsidRDefault="00743FC7" w:rsidP="0081253A">
            <w:pPr>
              <w:rPr>
                <w:lang w:val="en-GB"/>
              </w:rPr>
            </w:pPr>
            <w:r w:rsidRPr="000575FB">
              <w:rPr>
                <w:lang w:val="en-GB"/>
              </w:rPr>
              <w:t>OCSP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A0428F" w:rsidRPr="00A1203F" w14:paraId="7744F559" w14:textId="77777777" w:rsidTr="00A1203F">
        <w:trPr>
          <w:cantSplit/>
        </w:trPr>
        <w:tc>
          <w:tcPr>
            <w:tcW w:w="2093" w:type="dxa"/>
          </w:tcPr>
          <w:p w14:paraId="5F56695F" w14:textId="77777777" w:rsidR="00A0428F" w:rsidRPr="00A1203F" w:rsidRDefault="00A0428F" w:rsidP="004035BD">
            <w:pPr>
              <w:jc w:val="left"/>
              <w:rPr>
                <w:lang w:val="en-GB"/>
              </w:rPr>
            </w:pPr>
            <w:r w:rsidRPr="00A1203F">
              <w:rPr>
                <w:lang w:val="en-GB"/>
              </w:rPr>
              <w:t>SK</w:t>
            </w:r>
          </w:p>
        </w:tc>
        <w:tc>
          <w:tcPr>
            <w:tcW w:w="6343" w:type="dxa"/>
          </w:tcPr>
          <w:p w14:paraId="11154000" w14:textId="77777777" w:rsidR="00A0428F" w:rsidRPr="000575FB" w:rsidRDefault="00A821C8" w:rsidP="00A821C8">
            <w:pPr>
              <w:rPr>
                <w:lang w:val="en-GB"/>
              </w:rPr>
            </w:pPr>
            <w:r w:rsidRPr="000575FB">
              <w:rPr>
                <w:lang w:val="en-GB"/>
              </w:rPr>
              <w:t>AS Sertifitseerimiskeskus (Certification Centre Ltd.). Certificate Authority in Estonia</w:t>
            </w:r>
          </w:p>
        </w:tc>
      </w:tr>
      <w:tr w:rsidR="00743FC7" w:rsidRPr="00A1203F" w14:paraId="40C201EC" w14:textId="77777777" w:rsidTr="00A1203F">
        <w:trPr>
          <w:cantSplit/>
        </w:trPr>
        <w:tc>
          <w:tcPr>
            <w:tcW w:w="2093" w:type="dxa"/>
          </w:tcPr>
          <w:p w14:paraId="2B853DC3" w14:textId="77777777" w:rsidR="00743FC7" w:rsidRPr="00A1203F" w:rsidRDefault="00743FC7" w:rsidP="004035BD">
            <w:pPr>
              <w:jc w:val="left"/>
              <w:rPr>
                <w:lang w:val="en-GB"/>
              </w:rPr>
            </w:pPr>
            <w:r w:rsidRPr="00A1203F">
              <w:rPr>
                <w:lang w:val="en-GB"/>
              </w:rPr>
              <w:t>X.509</w:t>
            </w:r>
          </w:p>
        </w:tc>
        <w:tc>
          <w:tcPr>
            <w:tcW w:w="6343" w:type="dxa"/>
          </w:tcPr>
          <w:p w14:paraId="319F2101" w14:textId="77777777" w:rsidR="00743FC7" w:rsidRPr="000575FB" w:rsidRDefault="00743FC7" w:rsidP="0081253A">
            <w:pPr>
              <w:rPr>
                <w:lang w:val="en-GB"/>
              </w:rPr>
            </w:pPr>
            <w:r w:rsidRPr="000575FB">
              <w:rPr>
                <w:lang w:val="en-GB"/>
              </w:rPr>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743FC7" w:rsidRPr="00A1203F" w14:paraId="196B8A65" w14:textId="77777777" w:rsidTr="00A1203F">
        <w:trPr>
          <w:cantSplit/>
        </w:trPr>
        <w:tc>
          <w:tcPr>
            <w:tcW w:w="2093" w:type="dxa"/>
          </w:tcPr>
          <w:p w14:paraId="6DD09D6A" w14:textId="77777777" w:rsidR="00743FC7" w:rsidRPr="00A1203F" w:rsidRDefault="00743FC7" w:rsidP="004035BD">
            <w:pPr>
              <w:jc w:val="left"/>
              <w:rPr>
                <w:lang w:val="en-GB"/>
              </w:rPr>
            </w:pPr>
            <w:r w:rsidRPr="00A1203F">
              <w:rPr>
                <w:lang w:val="en-GB"/>
              </w:rPr>
              <w:t>XAdES</w:t>
            </w:r>
          </w:p>
        </w:tc>
        <w:tc>
          <w:tcPr>
            <w:tcW w:w="6343" w:type="dxa"/>
          </w:tcPr>
          <w:p w14:paraId="7733CDD0" w14:textId="77777777" w:rsidR="00743FC7" w:rsidRPr="000575FB" w:rsidRDefault="00743FC7" w:rsidP="0081253A">
            <w:pPr>
              <w:rPr>
                <w:lang w:val="en-GB"/>
              </w:rPr>
            </w:pPr>
            <w:r w:rsidRPr="000575FB">
              <w:rPr>
                <w:lang w:val="en-GB"/>
              </w:rPr>
              <w:t>XML Advanced Electronic Signatures,</w:t>
            </w:r>
            <w:r w:rsidR="000B5552" w:rsidRPr="000575FB">
              <w:rPr>
                <w:lang w:val="en-GB"/>
              </w:rPr>
              <w:t xml:space="preserve"> a set of extensions to XML-DSIG</w:t>
            </w:r>
            <w:r w:rsidRPr="000575FB">
              <w:rPr>
                <w:lang w:val="en-GB"/>
              </w:rPr>
              <w:t xml:space="preserve"> recommendation making it suitable for advanced electronic signature. Specif</w:t>
            </w:r>
            <w:r w:rsidR="000B5552" w:rsidRPr="000575FB">
              <w:rPr>
                <w:lang w:val="en-GB"/>
              </w:rPr>
              <w:t>ies precise profiles of XML-DSIG</w:t>
            </w:r>
            <w:r w:rsidRPr="000575FB">
              <w:rPr>
                <w:lang w:val="en-GB"/>
              </w:rPr>
              <w:t xml:space="preserve"> for use with advanced electronic signature in the meaning of European Union Directive 1999/93/EC.</w:t>
            </w:r>
          </w:p>
        </w:tc>
      </w:tr>
      <w:tr w:rsidR="00743FC7" w:rsidRPr="000575FB" w14:paraId="50E4B5F2" w14:textId="77777777" w:rsidTr="00A1203F">
        <w:trPr>
          <w:cantSplit/>
        </w:trPr>
        <w:tc>
          <w:tcPr>
            <w:tcW w:w="2093" w:type="dxa"/>
          </w:tcPr>
          <w:p w14:paraId="4DA8F279" w14:textId="77777777" w:rsidR="00743FC7" w:rsidRPr="00A1203F" w:rsidRDefault="0026268A" w:rsidP="004035BD">
            <w:pPr>
              <w:jc w:val="left"/>
              <w:rPr>
                <w:lang w:val="en-GB"/>
              </w:rPr>
            </w:pPr>
            <w:r w:rsidRPr="00A1203F">
              <w:rPr>
                <w:lang w:val="en-GB"/>
              </w:rPr>
              <w:t>XML-DSIG</w:t>
            </w:r>
          </w:p>
        </w:tc>
        <w:tc>
          <w:tcPr>
            <w:tcW w:w="6343" w:type="dxa"/>
          </w:tcPr>
          <w:p w14:paraId="656AE51F" w14:textId="77777777" w:rsidR="00743FC7" w:rsidRPr="000575FB" w:rsidRDefault="00743FC7" w:rsidP="0081253A">
            <w:pPr>
              <w:rPr>
                <w:lang w:val="en-GB"/>
              </w:rPr>
            </w:pPr>
            <w:r w:rsidRPr="000575FB">
              <w:rPr>
                <w:lang w:val="en-GB"/>
              </w:rPr>
              <w:t>a general framework for digitally signing documents, defines an XML syntax for digital signatures and is defined in the W3C recommendation XML Signature Syntax and Processing</w:t>
            </w:r>
          </w:p>
        </w:tc>
      </w:tr>
    </w:tbl>
    <w:p w14:paraId="7124DD07" w14:textId="77777777" w:rsidR="00571674" w:rsidRDefault="00571674" w:rsidP="00A1203F">
      <w:bookmarkStart w:id="102" w:name="_Ref352001759"/>
      <w:bookmarkStart w:id="103" w:name="_Ref352001767"/>
      <w:bookmarkStart w:id="104" w:name="_Toc345343570"/>
      <w:bookmarkStart w:id="105" w:name="_Ref350771489"/>
      <w:bookmarkStart w:id="106" w:name="_Ref350771507"/>
    </w:p>
    <w:p w14:paraId="2E4046C3" w14:textId="77777777" w:rsidR="00F56F04" w:rsidRPr="000575FB" w:rsidRDefault="00F56F04" w:rsidP="00F56F04">
      <w:pPr>
        <w:pStyle w:val="Heading2"/>
      </w:pPr>
      <w:bookmarkStart w:id="107" w:name="_Ref357594914"/>
      <w:bookmarkStart w:id="108" w:name="_Ref357594925"/>
      <w:bookmarkStart w:id="109" w:name="_Toc374444607"/>
      <w:r w:rsidRPr="000575FB">
        <w:t xml:space="preserve">Supported </w:t>
      </w:r>
      <w:r w:rsidR="00DF3ADA" w:rsidRPr="000575FB">
        <w:t>functional</w:t>
      </w:r>
      <w:r w:rsidR="00BE216B" w:rsidRPr="000575FB">
        <w:t xml:space="preserve"> </w:t>
      </w:r>
      <w:r w:rsidR="00012F47" w:rsidRPr="000575FB">
        <w:t>properties</w:t>
      </w:r>
      <w:bookmarkEnd w:id="102"/>
      <w:bookmarkEnd w:id="103"/>
      <w:bookmarkEnd w:id="107"/>
      <w:bookmarkEnd w:id="108"/>
      <w:bookmarkEnd w:id="109"/>
    </w:p>
    <w:p w14:paraId="72E76BFF" w14:textId="77777777" w:rsidR="00D10AAC" w:rsidRPr="000575FB" w:rsidRDefault="00D10AAC" w:rsidP="00D10AAC">
      <w:pPr>
        <w:rPr>
          <w:lang w:val="en-GB"/>
        </w:rPr>
      </w:pPr>
      <w:r w:rsidRPr="000575FB">
        <w:rPr>
          <w:lang w:val="en-GB"/>
        </w:rPr>
        <w:t xml:space="preserve">Libdigidocpp is a library of C++ classes offering the functionality of </w:t>
      </w:r>
      <w:r w:rsidRPr="000575FB">
        <w:rPr>
          <w:b/>
          <w:lang w:val="en-GB"/>
        </w:rPr>
        <w:t>handling digitally signed files</w:t>
      </w:r>
      <w:r w:rsidRPr="000575FB">
        <w:rPr>
          <w:lang w:val="en-GB"/>
        </w:rPr>
        <w:t xml:space="preserve"> in supported DigiDoc formats</w:t>
      </w:r>
      <w:r w:rsidR="00FB3E32" w:rsidRPr="000575FB">
        <w:rPr>
          <w:lang w:val="en-GB"/>
        </w:rPr>
        <w:t xml:space="preserve">. The following functions </w:t>
      </w:r>
      <w:r w:rsidR="002D1872">
        <w:rPr>
          <w:lang w:val="en-GB"/>
        </w:rPr>
        <w:t>are</w:t>
      </w:r>
      <w:r w:rsidR="00FB3E32" w:rsidRPr="000575FB">
        <w:rPr>
          <w:lang w:val="en-GB"/>
        </w:rPr>
        <w:t xml:space="preserve"> implemented</w:t>
      </w:r>
      <w:r w:rsidRPr="000575FB">
        <w:rPr>
          <w:lang w:val="en-GB"/>
        </w:rPr>
        <w:t>:</w:t>
      </w:r>
    </w:p>
    <w:p w14:paraId="33270894" w14:textId="77777777" w:rsidR="004034AB" w:rsidRPr="000575FB" w:rsidRDefault="000073E8" w:rsidP="00563AF7">
      <w:pPr>
        <w:pStyle w:val="ListParagraph"/>
        <w:numPr>
          <w:ilvl w:val="0"/>
          <w:numId w:val="8"/>
        </w:numPr>
        <w:rPr>
          <w:lang w:val="en-GB"/>
        </w:rPr>
      </w:pPr>
      <w:r w:rsidRPr="000575FB">
        <w:rPr>
          <w:b/>
          <w:lang w:val="en-GB"/>
        </w:rPr>
        <w:t>c</w:t>
      </w:r>
      <w:r w:rsidR="003960CA" w:rsidRPr="000575FB">
        <w:rPr>
          <w:b/>
          <w:lang w:val="en-GB"/>
        </w:rPr>
        <w:t>reating</w:t>
      </w:r>
      <w:r w:rsidR="003960CA" w:rsidRPr="000575FB">
        <w:rPr>
          <w:lang w:val="en-GB"/>
        </w:rPr>
        <w:t xml:space="preserve"> </w:t>
      </w:r>
      <w:r w:rsidR="004034AB" w:rsidRPr="000575FB">
        <w:rPr>
          <w:lang w:val="en-GB"/>
        </w:rPr>
        <w:t>containers</w:t>
      </w:r>
      <w:r w:rsidR="00264CE6" w:rsidRPr="000575FB">
        <w:rPr>
          <w:lang w:val="en-GB"/>
        </w:rPr>
        <w:t xml:space="preserve"> in supported formats</w:t>
      </w:r>
      <w:r w:rsidR="004034AB" w:rsidRPr="000575FB">
        <w:rPr>
          <w:lang w:val="en-GB"/>
        </w:rPr>
        <w:t xml:space="preserve"> and adding data files</w:t>
      </w:r>
      <w:r w:rsidR="00886110" w:rsidRPr="000575FB">
        <w:rPr>
          <w:lang w:val="en-GB"/>
        </w:rPr>
        <w:t>;</w:t>
      </w:r>
    </w:p>
    <w:p w14:paraId="7B80E1D1" w14:textId="77777777" w:rsidR="001C5807" w:rsidRPr="000575FB" w:rsidRDefault="000073E8" w:rsidP="00563AF7">
      <w:pPr>
        <w:pStyle w:val="ListParagraph"/>
        <w:numPr>
          <w:ilvl w:val="0"/>
          <w:numId w:val="8"/>
        </w:numPr>
        <w:rPr>
          <w:lang w:val="en-GB"/>
        </w:rPr>
      </w:pPr>
      <w:r w:rsidRPr="000575FB">
        <w:rPr>
          <w:b/>
          <w:lang w:val="en-GB"/>
        </w:rPr>
        <w:t>s</w:t>
      </w:r>
      <w:r w:rsidR="003960CA" w:rsidRPr="000575FB">
        <w:rPr>
          <w:b/>
          <w:lang w:val="en-GB"/>
        </w:rPr>
        <w:t>igning</w:t>
      </w:r>
      <w:r w:rsidR="003960CA" w:rsidRPr="000575FB">
        <w:rPr>
          <w:lang w:val="en-GB"/>
        </w:rPr>
        <w:t xml:space="preserve"> DigiDoc </w:t>
      </w:r>
      <w:r w:rsidR="00F40C3B" w:rsidRPr="000575FB">
        <w:rPr>
          <w:lang w:val="en-GB"/>
        </w:rPr>
        <w:t>documents</w:t>
      </w:r>
      <w:r w:rsidR="004034AB" w:rsidRPr="000575FB">
        <w:rPr>
          <w:lang w:val="en-GB"/>
        </w:rPr>
        <w:t xml:space="preserve"> using smart cards or other supported cryptographic tokens;</w:t>
      </w:r>
    </w:p>
    <w:p w14:paraId="1A63F6C7" w14:textId="77777777" w:rsidR="004034AB" w:rsidRPr="000575FB" w:rsidRDefault="000073E8" w:rsidP="00563AF7">
      <w:pPr>
        <w:pStyle w:val="ListParagraph"/>
        <w:numPr>
          <w:ilvl w:val="0"/>
          <w:numId w:val="8"/>
        </w:numPr>
        <w:rPr>
          <w:lang w:val="en-GB"/>
        </w:rPr>
      </w:pPr>
      <w:r w:rsidRPr="000575FB">
        <w:rPr>
          <w:lang w:val="en-GB"/>
        </w:rPr>
        <w:t>a</w:t>
      </w:r>
      <w:r w:rsidR="004034AB" w:rsidRPr="000575FB">
        <w:rPr>
          <w:lang w:val="en-GB"/>
        </w:rPr>
        <w:t xml:space="preserve">dding </w:t>
      </w:r>
      <w:r w:rsidR="004034AB" w:rsidRPr="000575FB">
        <w:rPr>
          <w:b/>
          <w:lang w:val="en-GB"/>
        </w:rPr>
        <w:t>time marks</w:t>
      </w:r>
      <w:r w:rsidR="004034AB" w:rsidRPr="000575FB">
        <w:rPr>
          <w:lang w:val="en-GB"/>
        </w:rPr>
        <w:t xml:space="preserve"> and</w:t>
      </w:r>
      <w:r w:rsidR="004034AB" w:rsidRPr="000575FB">
        <w:rPr>
          <w:b/>
          <w:lang w:val="en-GB"/>
        </w:rPr>
        <w:t xml:space="preserve"> validity confirmations</w:t>
      </w:r>
      <w:r w:rsidR="004034AB" w:rsidRPr="000575FB">
        <w:rPr>
          <w:lang w:val="en-GB"/>
        </w:rPr>
        <w:t xml:space="preserve"> to digital signatures using OCSP protocol</w:t>
      </w:r>
      <w:r w:rsidR="00E75959" w:rsidRPr="000575FB">
        <w:rPr>
          <w:lang w:val="en-GB"/>
        </w:rPr>
        <w:t xml:space="preserve">. Note: </w:t>
      </w:r>
      <w:r w:rsidR="006017FC" w:rsidRPr="000575FB">
        <w:rPr>
          <w:lang w:val="en-GB"/>
        </w:rPr>
        <w:t xml:space="preserve">support for </w:t>
      </w:r>
      <w:r w:rsidR="00EB5CBA" w:rsidRPr="000575FB">
        <w:rPr>
          <w:lang w:val="en-GB"/>
        </w:rPr>
        <w:t xml:space="preserve">using </w:t>
      </w:r>
      <w:r w:rsidR="006017FC" w:rsidRPr="000575FB">
        <w:rPr>
          <w:lang w:val="en-GB"/>
        </w:rPr>
        <w:t>timestamps is to be implemented in the future.</w:t>
      </w:r>
    </w:p>
    <w:p w14:paraId="07FF00D8" w14:textId="77777777" w:rsidR="004034AB" w:rsidRPr="000575FB" w:rsidRDefault="000073E8" w:rsidP="00563AF7">
      <w:pPr>
        <w:pStyle w:val="ListParagraph"/>
        <w:numPr>
          <w:ilvl w:val="0"/>
          <w:numId w:val="8"/>
        </w:numPr>
        <w:rPr>
          <w:lang w:val="en-GB"/>
        </w:rPr>
      </w:pPr>
      <w:r w:rsidRPr="000575FB">
        <w:rPr>
          <w:b/>
          <w:lang w:val="en-GB"/>
        </w:rPr>
        <w:t>v</w:t>
      </w:r>
      <w:r w:rsidR="001721BF" w:rsidRPr="000575FB">
        <w:rPr>
          <w:b/>
          <w:lang w:val="en-GB"/>
        </w:rPr>
        <w:t>alidating</w:t>
      </w:r>
      <w:r w:rsidR="004034AB" w:rsidRPr="000575FB">
        <w:rPr>
          <w:lang w:val="en-GB"/>
        </w:rPr>
        <w:t xml:space="preserve"> the digital signatures</w:t>
      </w:r>
      <w:r w:rsidRPr="000575FB">
        <w:rPr>
          <w:lang w:val="en-GB"/>
        </w:rPr>
        <w:t>;</w:t>
      </w:r>
    </w:p>
    <w:p w14:paraId="5CD01C0F" w14:textId="77777777" w:rsidR="00886110" w:rsidRPr="000575FB" w:rsidRDefault="000073E8" w:rsidP="00563AF7">
      <w:pPr>
        <w:pStyle w:val="ListParagraph"/>
        <w:numPr>
          <w:ilvl w:val="0"/>
          <w:numId w:val="8"/>
        </w:numPr>
        <w:rPr>
          <w:lang w:val="en-GB"/>
        </w:rPr>
      </w:pPr>
      <w:r w:rsidRPr="000575FB">
        <w:rPr>
          <w:b/>
          <w:lang w:val="en-GB"/>
        </w:rPr>
        <w:t>e</w:t>
      </w:r>
      <w:r w:rsidR="00886110" w:rsidRPr="000575FB">
        <w:rPr>
          <w:b/>
          <w:lang w:val="en-GB"/>
        </w:rPr>
        <w:t>xtracting</w:t>
      </w:r>
      <w:r w:rsidR="00886110" w:rsidRPr="000575FB">
        <w:rPr>
          <w:lang w:val="en-GB"/>
        </w:rPr>
        <w:t xml:space="preserve"> d</w:t>
      </w:r>
      <w:r w:rsidRPr="000575FB">
        <w:rPr>
          <w:lang w:val="en-GB"/>
        </w:rPr>
        <w:t>ata files from DigiDoc document;</w:t>
      </w:r>
    </w:p>
    <w:p w14:paraId="36D15121" w14:textId="77777777" w:rsidR="0028170E" w:rsidRDefault="000073E8" w:rsidP="00563AF7">
      <w:pPr>
        <w:pStyle w:val="ListParagraph"/>
        <w:numPr>
          <w:ilvl w:val="0"/>
          <w:numId w:val="8"/>
        </w:numPr>
        <w:rPr>
          <w:lang w:val="en-GB"/>
        </w:rPr>
      </w:pPr>
      <w:r w:rsidRPr="000575FB">
        <w:rPr>
          <w:b/>
          <w:lang w:val="en-GB"/>
        </w:rPr>
        <w:t>r</w:t>
      </w:r>
      <w:r w:rsidR="00CF2AF0" w:rsidRPr="000575FB">
        <w:rPr>
          <w:b/>
          <w:lang w:val="en-GB"/>
        </w:rPr>
        <w:t>emoving</w:t>
      </w:r>
      <w:r w:rsidR="00CF2AF0" w:rsidRPr="000575FB">
        <w:rPr>
          <w:lang w:val="en-GB"/>
        </w:rPr>
        <w:t xml:space="preserve"> signatures and data files.</w:t>
      </w:r>
    </w:p>
    <w:p w14:paraId="17222520" w14:textId="77777777" w:rsidR="001E70C8" w:rsidRDefault="001E70C8" w:rsidP="001E70C8">
      <w:pPr>
        <w:rPr>
          <w:lang w:val="en-GB"/>
        </w:rPr>
      </w:pPr>
    </w:p>
    <w:p w14:paraId="13F6F0B4" w14:textId="77777777" w:rsidR="001E70C8" w:rsidRDefault="001E70C8" w:rsidP="001E70C8">
      <w:pPr>
        <w:rPr>
          <w:lang w:val="en-GB"/>
        </w:rPr>
      </w:pPr>
    </w:p>
    <w:p w14:paraId="037CE616" w14:textId="77777777" w:rsidR="001E70C8" w:rsidRDefault="001E70C8" w:rsidP="001E70C8">
      <w:pPr>
        <w:rPr>
          <w:lang w:val="en-GB"/>
        </w:rPr>
      </w:pPr>
    </w:p>
    <w:p w14:paraId="69939269" w14:textId="77777777" w:rsidR="001E70C8" w:rsidRPr="001E70C8" w:rsidRDefault="001E70C8" w:rsidP="001E70C8">
      <w:pPr>
        <w:rPr>
          <w:lang w:val="en-GB"/>
        </w:rPr>
      </w:pPr>
    </w:p>
    <w:p w14:paraId="5D64BDBB" w14:textId="77777777" w:rsidR="00EF421C" w:rsidRPr="000575FB" w:rsidRDefault="00EF421C" w:rsidP="001C5807">
      <w:pPr>
        <w:pStyle w:val="ListParagraph"/>
        <w:ind w:left="720"/>
        <w:rPr>
          <w:lang w:val="en-GB"/>
        </w:rPr>
      </w:pPr>
    </w:p>
    <w:p w14:paraId="7CCF84DF" w14:textId="77777777" w:rsidR="00FD1ED5" w:rsidRPr="000575FB" w:rsidRDefault="00D275A1" w:rsidP="00FD1ED5">
      <w:pPr>
        <w:rPr>
          <w:lang w:val="en-GB"/>
        </w:rPr>
      </w:pPr>
      <w:r w:rsidRPr="000575FB">
        <w:rPr>
          <w:lang w:val="en-GB"/>
        </w:rPr>
        <w:t>The following table describes additional functional features that are supported with Libdigidocpp.</w:t>
      </w:r>
    </w:p>
    <w:tbl>
      <w:tblPr>
        <w:tblStyle w:val="Parameters"/>
        <w:tblW w:w="5000" w:type="pct"/>
        <w:tblLook w:val="04A0" w:firstRow="1" w:lastRow="0" w:firstColumn="1" w:lastColumn="0" w:noHBand="0" w:noVBand="1"/>
      </w:tblPr>
      <w:tblGrid>
        <w:gridCol w:w="1900"/>
        <w:gridCol w:w="6320"/>
      </w:tblGrid>
      <w:tr w:rsidR="00FD1ED5" w:rsidRPr="00A1203F" w14:paraId="40CD0CAA" w14:textId="77777777" w:rsidTr="001C580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40296C54" w14:textId="77777777" w:rsidR="00FD1ED5" w:rsidRPr="000575FB" w:rsidRDefault="00817FD7" w:rsidP="00940C3F">
            <w:pPr>
              <w:jc w:val="left"/>
              <w:rPr>
                <w:b/>
                <w:lang w:val="en-GB"/>
              </w:rPr>
            </w:pPr>
            <w:r w:rsidRPr="000575FB">
              <w:rPr>
                <w:b/>
                <w:lang w:val="en-GB"/>
              </w:rPr>
              <w:t>Feature</w:t>
            </w:r>
          </w:p>
        </w:tc>
        <w:tc>
          <w:tcPr>
            <w:tcW w:w="3844" w:type="pct"/>
            <w:vAlign w:val="center"/>
          </w:tcPr>
          <w:p w14:paraId="102D9C2C" w14:textId="77777777" w:rsidR="00FD1ED5" w:rsidRPr="000575FB" w:rsidRDefault="00817FD7" w:rsidP="00817FD7">
            <w:pPr>
              <w:jc w:val="left"/>
              <w:cnfStyle w:val="100000000000" w:firstRow="1" w:lastRow="0" w:firstColumn="0" w:lastColumn="0" w:oddVBand="0" w:evenVBand="0" w:oddHBand="0" w:evenHBand="0" w:firstRowFirstColumn="0" w:firstRowLastColumn="0" w:lastRowFirstColumn="0" w:lastRowLastColumn="0"/>
              <w:rPr>
                <w:b/>
                <w:lang w:val="en-GB"/>
              </w:rPr>
            </w:pPr>
            <w:r w:rsidRPr="000575FB">
              <w:rPr>
                <w:b/>
                <w:lang w:val="en-GB"/>
              </w:rPr>
              <w:t>Supported values</w:t>
            </w:r>
          </w:p>
        </w:tc>
      </w:tr>
      <w:tr w:rsidR="00FD1ED5" w:rsidRPr="00A1203F" w14:paraId="31257E7B" w14:textId="77777777" w:rsidTr="001C5807">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56BB6F1" w14:textId="77777777" w:rsidR="00FD1ED5" w:rsidRPr="000575FB" w:rsidRDefault="00817FD7" w:rsidP="003F1827">
            <w:pPr>
              <w:ind w:left="0"/>
              <w:jc w:val="left"/>
              <w:rPr>
                <w:lang w:val="en-GB"/>
              </w:rPr>
            </w:pPr>
            <w:r w:rsidRPr="000575FB">
              <w:rPr>
                <w:lang w:val="en-GB"/>
              </w:rPr>
              <w:t>DigiDoc document format</w:t>
            </w:r>
          </w:p>
        </w:tc>
        <w:tc>
          <w:tcPr>
            <w:tcW w:w="3844" w:type="pct"/>
            <w:vAlign w:val="center"/>
          </w:tcPr>
          <w:p w14:paraId="60560594" w14:textId="48B564D1" w:rsidR="00817FD7" w:rsidRPr="000575FB" w:rsidRDefault="00D71EDB" w:rsidP="00563AF7">
            <w:pPr>
              <w:pStyle w:val="ListParagraph"/>
              <w:numPr>
                <w:ilvl w:val="0"/>
                <w:numId w:val="14"/>
              </w:numPr>
              <w:ind w:left="254" w:hanging="254"/>
              <w:cnfStyle w:val="000000000000" w:firstRow="0" w:lastRow="0" w:firstColumn="0" w:lastColumn="0" w:oddVBand="0" w:evenVBand="0" w:oddHBand="0" w:evenHBand="0" w:firstRowFirstColumn="0" w:firstRowLastColumn="0" w:lastRowFirstColumn="0" w:lastRowLastColumn="0"/>
              <w:rPr>
                <w:b/>
                <w:lang w:val="en-GB"/>
              </w:rPr>
            </w:pPr>
            <w:r>
              <w:rPr>
                <w:b/>
                <w:lang w:val="en-GB"/>
              </w:rPr>
              <w:t>BDOC 2.1</w:t>
            </w:r>
            <w:r w:rsidR="00817FD7" w:rsidRPr="000575FB">
              <w:rPr>
                <w:b/>
                <w:lang w:val="en-GB"/>
              </w:rPr>
              <w:t xml:space="preserve"> </w:t>
            </w:r>
            <w:r w:rsidR="00E74ECF" w:rsidRPr="000575FB">
              <w:rPr>
                <w:b/>
                <w:lang w:val="en-GB"/>
              </w:rPr>
              <w:t xml:space="preserve">- </w:t>
            </w:r>
            <w:r w:rsidR="00817FD7" w:rsidRPr="000575FB">
              <w:rPr>
                <w:lang w:val="en-GB"/>
              </w:rPr>
              <w:t xml:space="preserve">the main document format to be used, described in </w:t>
            </w:r>
            <w:r w:rsidR="000E3E9E" w:rsidRPr="000575FB">
              <w:rPr>
                <w:highlight w:val="yellow"/>
                <w:lang w:val="en-GB"/>
              </w:rPr>
              <w:fldChar w:fldCharType="begin"/>
            </w:r>
            <w:r w:rsidR="000E3E9E" w:rsidRPr="000575FB">
              <w:rPr>
                <w:lang w:val="en-GB"/>
              </w:rPr>
              <w:instrText xml:space="preserve"> REF _Ref351561196 \n \h </w:instrText>
            </w:r>
            <w:r w:rsidR="000E3E9E" w:rsidRPr="000575FB">
              <w:rPr>
                <w:highlight w:val="yellow"/>
                <w:lang w:val="en-GB"/>
              </w:rPr>
            </w:r>
            <w:r w:rsidR="000E3E9E" w:rsidRPr="000575FB">
              <w:rPr>
                <w:highlight w:val="yellow"/>
                <w:lang w:val="en-GB"/>
              </w:rPr>
              <w:fldChar w:fldCharType="separate"/>
            </w:r>
            <w:r w:rsidR="007001CA">
              <w:rPr>
                <w:lang w:val="en-GB"/>
              </w:rPr>
              <w:t>[1]</w:t>
            </w:r>
            <w:r w:rsidR="000E3E9E" w:rsidRPr="000575FB">
              <w:rPr>
                <w:highlight w:val="yellow"/>
                <w:lang w:val="en-GB"/>
              </w:rPr>
              <w:fldChar w:fldCharType="end"/>
            </w:r>
            <w:r w:rsidR="00817FD7" w:rsidRPr="000575FB">
              <w:rPr>
                <w:lang w:val="en-GB"/>
              </w:rPr>
              <w:t>.</w:t>
            </w:r>
          </w:p>
          <w:p w14:paraId="5F20EA49" w14:textId="27FC5B2D" w:rsidR="00FD1ED5" w:rsidRPr="000575FB" w:rsidRDefault="00817FD7" w:rsidP="00563AF7">
            <w:pPr>
              <w:pStyle w:val="ListParagraph"/>
              <w:numPr>
                <w:ilvl w:val="0"/>
                <w:numId w:val="14"/>
              </w:numPr>
              <w:ind w:left="254" w:hanging="254"/>
              <w:cnfStyle w:val="000000000000" w:firstRow="0" w:lastRow="0" w:firstColumn="0" w:lastColumn="0" w:oddVBand="0" w:evenVBand="0" w:oddHBand="0" w:evenHBand="0" w:firstRowFirstColumn="0" w:firstRowLastColumn="0" w:lastRowFirstColumn="0" w:lastRowLastColumn="0"/>
              <w:rPr>
                <w:b/>
                <w:lang w:val="en-GB"/>
              </w:rPr>
            </w:pPr>
            <w:r w:rsidRPr="000575FB">
              <w:rPr>
                <w:b/>
                <w:lang w:val="en-GB"/>
              </w:rPr>
              <w:t>DIGIDOC-XML 1.3</w:t>
            </w:r>
            <w:r w:rsidR="00967645">
              <w:rPr>
                <w:b/>
                <w:lang w:val="en-GB"/>
              </w:rPr>
              <w:t xml:space="preserve"> *</w:t>
            </w:r>
            <w:r w:rsidRPr="000575FB">
              <w:rPr>
                <w:lang w:val="en-GB"/>
              </w:rPr>
              <w:t xml:space="preserve"> – </w:t>
            </w:r>
            <w:r w:rsidR="001F153D" w:rsidRPr="000575FB">
              <w:rPr>
                <w:lang w:val="en-GB"/>
              </w:rPr>
              <w:t>alternative supported file format</w:t>
            </w:r>
            <w:r w:rsidR="000E3E9E" w:rsidRPr="000575FB">
              <w:rPr>
                <w:lang w:val="en-GB"/>
              </w:rPr>
              <w:t xml:space="preserve">, described in </w:t>
            </w:r>
            <w:r w:rsidR="000E3E9E" w:rsidRPr="000575FB">
              <w:rPr>
                <w:lang w:val="en-GB"/>
              </w:rPr>
              <w:fldChar w:fldCharType="begin"/>
            </w:r>
            <w:r w:rsidR="000E3E9E" w:rsidRPr="000575FB">
              <w:rPr>
                <w:lang w:val="en-GB"/>
              </w:rPr>
              <w:instrText xml:space="preserve"> REF _Ref351561210 \n \h </w:instrText>
            </w:r>
            <w:r w:rsidR="000E3E9E" w:rsidRPr="000575FB">
              <w:rPr>
                <w:lang w:val="en-GB"/>
              </w:rPr>
            </w:r>
            <w:r w:rsidR="000E3E9E" w:rsidRPr="000575FB">
              <w:rPr>
                <w:lang w:val="en-GB"/>
              </w:rPr>
              <w:fldChar w:fldCharType="separate"/>
            </w:r>
            <w:r w:rsidR="007001CA">
              <w:rPr>
                <w:lang w:val="en-GB"/>
              </w:rPr>
              <w:t>[2]</w:t>
            </w:r>
            <w:r w:rsidR="000E3E9E" w:rsidRPr="000575FB">
              <w:rPr>
                <w:lang w:val="en-GB"/>
              </w:rPr>
              <w:fldChar w:fldCharType="end"/>
            </w:r>
            <w:r w:rsidR="001F153D" w:rsidRPr="000575FB">
              <w:rPr>
                <w:lang w:val="en-GB"/>
              </w:rPr>
              <w:t xml:space="preserve">. Note that using </w:t>
            </w:r>
            <w:r w:rsidR="00D71EDB">
              <w:rPr>
                <w:lang w:val="en-GB"/>
              </w:rPr>
              <w:t>BDOC 2.1</w:t>
            </w:r>
            <w:r w:rsidR="001F153D" w:rsidRPr="000575FB">
              <w:rPr>
                <w:lang w:val="en-GB"/>
              </w:rPr>
              <w:t xml:space="preserve"> </w:t>
            </w:r>
            <w:r w:rsidR="00967645">
              <w:rPr>
                <w:lang w:val="en-GB"/>
              </w:rPr>
              <w:t xml:space="preserve">format </w:t>
            </w:r>
            <w:r w:rsidR="001F153D" w:rsidRPr="000575FB">
              <w:rPr>
                <w:lang w:val="en-GB"/>
              </w:rPr>
              <w:t>is preferred for new documents.</w:t>
            </w:r>
            <w:r w:rsidRPr="000575FB">
              <w:rPr>
                <w:lang w:val="en-GB"/>
              </w:rPr>
              <w:t xml:space="preserve"> </w:t>
            </w:r>
          </w:p>
          <w:p w14:paraId="0CC8E577" w14:textId="77777777" w:rsidR="00817FD7" w:rsidRPr="000575FB" w:rsidRDefault="00817FD7" w:rsidP="00D8181E">
            <w:pPr>
              <w:ind w:left="254"/>
              <w:cnfStyle w:val="000000000000" w:firstRow="0" w:lastRow="0" w:firstColumn="0" w:lastColumn="0" w:oddVBand="0" w:evenVBand="0" w:oddHBand="0" w:evenHBand="0" w:firstRowFirstColumn="0" w:firstRowLastColumn="0" w:lastRowFirstColumn="0" w:lastRowLastColumn="0"/>
              <w:rPr>
                <w:lang w:val="en-GB"/>
              </w:rPr>
            </w:pPr>
            <w:r w:rsidRPr="000575FB">
              <w:rPr>
                <w:b/>
                <w:lang w:val="en-GB"/>
              </w:rPr>
              <w:t>Note</w:t>
            </w:r>
            <w:r w:rsidRPr="000575FB">
              <w:rPr>
                <w:lang w:val="en-GB"/>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1217ABC6" w14:textId="77777777" w:rsidR="00684AEB" w:rsidRPr="000575FB" w:rsidRDefault="00684AEB" w:rsidP="00684AEB">
            <w:pPr>
              <w:ind w:left="254"/>
              <w:cnfStyle w:val="000000000000" w:firstRow="0" w:lastRow="0" w:firstColumn="0" w:lastColumn="0" w:oddVBand="0" w:evenVBand="0" w:oddHBand="0" w:evenHBand="0" w:firstRowFirstColumn="0" w:firstRowLastColumn="0" w:lastRowFirstColumn="0" w:lastRowLastColumn="0"/>
              <w:rPr>
                <w:lang w:val="en-GB"/>
              </w:rPr>
            </w:pPr>
            <w:r w:rsidRPr="000575FB">
              <w:rPr>
                <w:b/>
                <w:lang w:val="en-GB"/>
              </w:rPr>
              <w:t>Note</w:t>
            </w:r>
            <w:r w:rsidRPr="000575FB">
              <w:rPr>
                <w:lang w:val="en-GB"/>
              </w:rPr>
              <w:t>: BDOC 1.0 file format is not supported (files in this format are recognized by the library but handling the files is not supported).</w:t>
            </w:r>
          </w:p>
        </w:tc>
      </w:tr>
      <w:tr w:rsidR="00FD1ED5" w:rsidRPr="00A1203F" w14:paraId="1D6D30FA" w14:textId="77777777" w:rsidTr="001C5807">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6720D54" w14:textId="77777777" w:rsidR="00FD1ED5" w:rsidRPr="000575FB" w:rsidRDefault="00D10AAC" w:rsidP="002556ED">
            <w:pPr>
              <w:ind w:left="0"/>
              <w:jc w:val="left"/>
              <w:rPr>
                <w:lang w:val="en-GB"/>
              </w:rPr>
            </w:pPr>
            <w:r w:rsidRPr="000575FB">
              <w:rPr>
                <w:lang w:val="en-GB"/>
              </w:rPr>
              <w:t xml:space="preserve">Signature </w:t>
            </w:r>
            <w:r w:rsidR="002556ED" w:rsidRPr="000575FB">
              <w:rPr>
                <w:lang w:val="en-GB"/>
              </w:rPr>
              <w:t>profile</w:t>
            </w:r>
          </w:p>
        </w:tc>
        <w:tc>
          <w:tcPr>
            <w:tcW w:w="3844" w:type="pct"/>
          </w:tcPr>
          <w:p w14:paraId="6075FE6B" w14:textId="77777777" w:rsidR="003E53A5" w:rsidRPr="000575FB" w:rsidRDefault="003E53A5" w:rsidP="003E53A5">
            <w:pPr>
              <w:ind w:left="0"/>
              <w:cnfStyle w:val="000000000000" w:firstRow="0" w:lastRow="0" w:firstColumn="0" w:lastColumn="0" w:oddVBand="0" w:evenVBand="0" w:oddHBand="0" w:evenHBand="0" w:firstRowFirstColumn="0" w:firstRowLastColumn="0" w:lastRowFirstColumn="0" w:lastRowLastColumn="0"/>
              <w:rPr>
                <w:b/>
                <w:lang w:val="en-GB"/>
              </w:rPr>
            </w:pPr>
            <w:r w:rsidRPr="000575FB">
              <w:rPr>
                <w:lang w:val="en-GB"/>
              </w:rPr>
              <w:t>Signature profiles are based on the profiles defined by XAdES</w:t>
            </w:r>
            <w:r w:rsidR="007417EB" w:rsidRPr="000575FB">
              <w:rPr>
                <w:lang w:val="en-GB"/>
              </w:rPr>
              <w:t xml:space="preserve"> (</w:t>
            </w:r>
            <w:r w:rsidR="000E3E9E" w:rsidRPr="000575FB">
              <w:rPr>
                <w:highlight w:val="yellow"/>
                <w:lang w:val="en-GB"/>
              </w:rPr>
              <w:fldChar w:fldCharType="begin"/>
            </w:r>
            <w:r w:rsidR="000E3E9E" w:rsidRPr="000575FB">
              <w:rPr>
                <w:lang w:val="en-GB"/>
              </w:rPr>
              <w:instrText xml:space="preserve"> REF _Ref351561539 \n \h </w:instrText>
            </w:r>
            <w:r w:rsidR="000E3E9E" w:rsidRPr="000575FB">
              <w:rPr>
                <w:highlight w:val="yellow"/>
                <w:lang w:val="en-GB"/>
              </w:rPr>
            </w:r>
            <w:r w:rsidR="000E3E9E" w:rsidRPr="000575FB">
              <w:rPr>
                <w:highlight w:val="yellow"/>
                <w:lang w:val="en-GB"/>
              </w:rPr>
              <w:fldChar w:fldCharType="separate"/>
            </w:r>
            <w:r w:rsidR="007001CA">
              <w:rPr>
                <w:lang w:val="en-GB"/>
              </w:rPr>
              <w:t>[5]</w:t>
            </w:r>
            <w:r w:rsidR="000E3E9E" w:rsidRPr="000575FB">
              <w:rPr>
                <w:highlight w:val="yellow"/>
                <w:lang w:val="en-GB"/>
              </w:rPr>
              <w:fldChar w:fldCharType="end"/>
            </w:r>
            <w:r w:rsidR="007417EB" w:rsidRPr="000575FB">
              <w:rPr>
                <w:lang w:val="en-GB"/>
              </w:rPr>
              <w:t>)</w:t>
            </w:r>
            <w:r w:rsidRPr="000575FB">
              <w:rPr>
                <w:lang w:val="en-GB"/>
              </w:rPr>
              <w:t>.</w:t>
            </w:r>
          </w:p>
          <w:p w14:paraId="29AE43D6" w14:textId="20296F6E" w:rsidR="00B01155" w:rsidRPr="00C56C04" w:rsidRDefault="00D10AAC" w:rsidP="00157C50">
            <w:pPr>
              <w:pStyle w:val="ListParagraph"/>
              <w:numPr>
                <w:ilvl w:val="0"/>
                <w:numId w:val="14"/>
              </w:numPr>
              <w:ind w:left="316" w:hanging="316"/>
              <w:mirrorIndents/>
              <w:cnfStyle w:val="000000000000" w:firstRow="0" w:lastRow="0" w:firstColumn="0" w:lastColumn="0" w:oddVBand="0" w:evenVBand="0" w:oddHBand="0" w:evenHBand="0" w:firstRowFirstColumn="0" w:firstRowLastColumn="0" w:lastRowFirstColumn="0" w:lastRowLastColumn="0"/>
              <w:rPr>
                <w:b/>
                <w:lang w:val="en-GB"/>
              </w:rPr>
            </w:pPr>
            <w:r w:rsidRPr="000575FB">
              <w:rPr>
                <w:b/>
                <w:lang w:val="en-GB"/>
              </w:rPr>
              <w:t>TM</w:t>
            </w:r>
            <w:r w:rsidR="003E53A5" w:rsidRPr="000575FB">
              <w:rPr>
                <w:b/>
                <w:lang w:val="en-GB"/>
              </w:rPr>
              <w:t xml:space="preserve"> </w:t>
            </w:r>
            <w:r w:rsidR="00D8181E" w:rsidRPr="000575FB">
              <w:rPr>
                <w:b/>
                <w:lang w:val="en-GB"/>
              </w:rPr>
              <w:t xml:space="preserve">- </w:t>
            </w:r>
            <w:r w:rsidR="002A03FC" w:rsidRPr="000575FB">
              <w:rPr>
                <w:lang w:val="en-GB"/>
              </w:rPr>
              <w:t>t</w:t>
            </w:r>
            <w:r w:rsidR="003E53A5" w:rsidRPr="000575FB">
              <w:rPr>
                <w:lang w:val="en-GB"/>
              </w:rPr>
              <w:t xml:space="preserve">he default profile, </w:t>
            </w:r>
            <w:r w:rsidR="008D3433" w:rsidRPr="000575FB">
              <w:rPr>
                <w:lang w:val="en-GB"/>
              </w:rPr>
              <w:t xml:space="preserve">actual certificates and </w:t>
            </w:r>
            <w:r w:rsidR="00C56C04">
              <w:rPr>
                <w:lang w:val="en-GB"/>
              </w:rPr>
              <w:t>revocation data</w:t>
            </w:r>
            <w:r w:rsidR="00C87523" w:rsidRPr="00157C50">
              <w:rPr>
                <w:lang w:val="en-GB"/>
              </w:rPr>
              <w:t xml:space="preserve"> are added</w:t>
            </w:r>
            <w:r w:rsidR="008D3433" w:rsidRPr="00C56C04">
              <w:rPr>
                <w:lang w:val="en-GB"/>
              </w:rPr>
              <w:t xml:space="preserve"> to the signed document to allow verification in future even if their original source is not available; uses time marking.</w:t>
            </w:r>
            <w:r w:rsidR="00311D94" w:rsidRPr="00C56C04">
              <w:rPr>
                <w:lang w:val="en-GB"/>
              </w:rPr>
              <w:t xml:space="preserve"> In case of </w:t>
            </w:r>
            <w:r w:rsidR="00D71EDB" w:rsidRPr="00C56C04">
              <w:rPr>
                <w:lang w:val="en-GB"/>
              </w:rPr>
              <w:t>BDOC 2.1</w:t>
            </w:r>
            <w:r w:rsidR="00311D94" w:rsidRPr="00C56C04">
              <w:rPr>
                <w:lang w:val="en-GB"/>
              </w:rPr>
              <w:t xml:space="preserve"> document format, the “SignaturePolicyIdentifier” element is mandatory (see also </w:t>
            </w:r>
            <w:r w:rsidR="00311D94" w:rsidRPr="00C56C04">
              <w:rPr>
                <w:color w:val="auto"/>
                <w:sz w:val="20"/>
                <w:lang w:val="en-GB" w:eastAsia="en-US"/>
              </w:rPr>
              <w:fldChar w:fldCharType="begin"/>
            </w:r>
            <w:r w:rsidR="00311D94" w:rsidRPr="00C56C04">
              <w:rPr>
                <w:lang w:val="en-GB"/>
              </w:rPr>
              <w:instrText xml:space="preserve"> REF _Ref351561196 \r \h </w:instrText>
            </w:r>
            <w:r w:rsidR="00311D94" w:rsidRPr="00C56C04">
              <w:rPr>
                <w:color w:val="auto"/>
                <w:sz w:val="20"/>
                <w:lang w:val="en-GB" w:eastAsia="en-US"/>
              </w:rPr>
            </w:r>
            <w:r w:rsidR="00311D94" w:rsidRPr="007001CA">
              <w:rPr>
                <w:color w:val="auto"/>
                <w:sz w:val="20"/>
                <w:lang w:val="en-GB" w:eastAsia="en-US"/>
              </w:rPr>
              <w:fldChar w:fldCharType="separate"/>
            </w:r>
            <w:r w:rsidR="007001CA">
              <w:rPr>
                <w:lang w:val="en-GB"/>
              </w:rPr>
              <w:t>[1]</w:t>
            </w:r>
            <w:r w:rsidR="00311D94" w:rsidRPr="007001CA">
              <w:rPr>
                <w:color w:val="auto"/>
                <w:sz w:val="20"/>
                <w:lang w:val="en-GB" w:eastAsia="en-US"/>
              </w:rPr>
              <w:fldChar w:fldCharType="end"/>
            </w:r>
            <w:r w:rsidR="00311D94" w:rsidRPr="00157C50">
              <w:rPr>
                <w:lang w:val="en-GB"/>
              </w:rPr>
              <w:t>).</w:t>
            </w:r>
          </w:p>
        </w:tc>
      </w:tr>
      <w:tr w:rsidR="00CD326A" w:rsidRPr="00A1203F" w14:paraId="1BCBF53F" w14:textId="77777777" w:rsidTr="001C5807">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0FC9E32" w14:textId="77777777" w:rsidR="00CD326A" w:rsidRPr="000575FB" w:rsidRDefault="00CD326A" w:rsidP="009D315F">
            <w:pPr>
              <w:ind w:left="0"/>
              <w:jc w:val="left"/>
              <w:rPr>
                <w:lang w:val="en-GB"/>
              </w:rPr>
            </w:pPr>
            <w:r w:rsidRPr="000575FB">
              <w:rPr>
                <w:lang w:val="en-GB"/>
              </w:rPr>
              <w:t>Signature creation module</w:t>
            </w:r>
          </w:p>
        </w:tc>
        <w:tc>
          <w:tcPr>
            <w:tcW w:w="3844" w:type="pct"/>
            <w:vAlign w:val="center"/>
          </w:tcPr>
          <w:p w14:paraId="764DA08E" w14:textId="77777777" w:rsidR="00910B24" w:rsidRPr="000575FB" w:rsidRDefault="00CD326A" w:rsidP="00563AF7">
            <w:pPr>
              <w:pStyle w:val="ListParagraph"/>
              <w:numPr>
                <w:ilvl w:val="0"/>
                <w:numId w:val="15"/>
              </w:numPr>
              <w:ind w:left="318" w:hanging="284"/>
              <w:cnfStyle w:val="000000000000" w:firstRow="0" w:lastRow="0" w:firstColumn="0" w:lastColumn="0" w:oddVBand="0" w:evenVBand="0" w:oddHBand="0" w:evenHBand="0" w:firstRowFirstColumn="0" w:firstRowLastColumn="0" w:lastRowFirstColumn="0" w:lastRowLastColumn="0"/>
              <w:rPr>
                <w:b/>
                <w:lang w:val="en-GB"/>
              </w:rPr>
            </w:pPr>
            <w:r w:rsidRPr="000575FB">
              <w:rPr>
                <w:b/>
                <w:lang w:val="en-GB"/>
              </w:rPr>
              <w:t>PKCS#11</w:t>
            </w:r>
            <w:r w:rsidR="00910B24" w:rsidRPr="000575FB">
              <w:rPr>
                <w:b/>
                <w:lang w:val="en-GB"/>
              </w:rPr>
              <w:t xml:space="preserve"> – </w:t>
            </w:r>
            <w:r w:rsidR="00B26D3B" w:rsidRPr="000575FB">
              <w:rPr>
                <w:lang w:val="en-GB"/>
              </w:rPr>
              <w:t xml:space="preserve">in Linux and OS X environments, </w:t>
            </w:r>
            <w:r w:rsidR="00910B24" w:rsidRPr="000575FB">
              <w:rPr>
                <w:lang w:val="en-GB"/>
              </w:rPr>
              <w:t>the default module for singing with smart card</w:t>
            </w:r>
            <w:r w:rsidR="00701C1D" w:rsidRPr="000575FB">
              <w:rPr>
                <w:lang w:val="en-GB"/>
              </w:rPr>
              <w:t xml:space="preserve"> </w:t>
            </w:r>
            <w:r w:rsidR="00910B24" w:rsidRPr="000575FB">
              <w:rPr>
                <w:lang w:val="en-GB"/>
              </w:rPr>
              <w:t>(e.g. Estonian ID card or  any other smartcard provided that you have the external native PKCS#11 driver for it).</w:t>
            </w:r>
          </w:p>
          <w:p w14:paraId="1B1550DD" w14:textId="77777777" w:rsidR="00CD326A" w:rsidRPr="000575FB" w:rsidRDefault="00CD326A" w:rsidP="00C81E34">
            <w:pPr>
              <w:pStyle w:val="ListParagraph"/>
              <w:numPr>
                <w:ilvl w:val="0"/>
                <w:numId w:val="15"/>
              </w:numPr>
              <w:ind w:left="318" w:hanging="284"/>
              <w:cnfStyle w:val="000000000000" w:firstRow="0" w:lastRow="0" w:firstColumn="0" w:lastColumn="0" w:oddVBand="0" w:evenVBand="0" w:oddHBand="0" w:evenHBand="0" w:firstRowFirstColumn="0" w:firstRowLastColumn="0" w:lastRowFirstColumn="0" w:lastRowLastColumn="0"/>
              <w:rPr>
                <w:b/>
                <w:lang w:val="en-GB"/>
              </w:rPr>
            </w:pPr>
            <w:r w:rsidRPr="000575FB">
              <w:rPr>
                <w:b/>
                <w:lang w:val="en-GB"/>
              </w:rPr>
              <w:t>CNG API/Minidriver</w:t>
            </w:r>
            <w:r w:rsidR="00B45FC0" w:rsidRPr="000575FB">
              <w:rPr>
                <w:b/>
                <w:lang w:val="en-GB"/>
              </w:rPr>
              <w:t xml:space="preserve"> </w:t>
            </w:r>
            <w:r w:rsidR="00701C1D" w:rsidRPr="000575FB">
              <w:rPr>
                <w:b/>
                <w:lang w:val="en-GB"/>
              </w:rPr>
              <w:t xml:space="preserve">– </w:t>
            </w:r>
            <w:r w:rsidR="00B45FC0" w:rsidRPr="000575FB">
              <w:rPr>
                <w:lang w:val="en-GB"/>
              </w:rPr>
              <w:t>Microsoft CNG API and minidriver</w:t>
            </w:r>
            <w:r w:rsidR="00701C1D" w:rsidRPr="000575FB">
              <w:rPr>
                <w:lang w:val="en-GB"/>
              </w:rPr>
              <w:t>, the default module</w:t>
            </w:r>
            <w:r w:rsidR="00B45FC0" w:rsidRPr="000575FB">
              <w:rPr>
                <w:lang w:val="en-GB"/>
              </w:rPr>
              <w:t xml:space="preserve"> for signing with smart card in Windows environment. By default, a dialog window is opened for the user to choose the signing certificate and enter PIN code.</w:t>
            </w:r>
          </w:p>
        </w:tc>
      </w:tr>
      <w:tr w:rsidR="00FD1ED5" w:rsidRPr="00A1203F" w14:paraId="3AC37134" w14:textId="77777777" w:rsidTr="001C5807">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A8C25E2" w14:textId="77777777" w:rsidR="00FD1ED5" w:rsidRPr="000575FB" w:rsidRDefault="00D10AAC" w:rsidP="008D0C69">
            <w:pPr>
              <w:ind w:left="0"/>
              <w:jc w:val="left"/>
              <w:rPr>
                <w:lang w:val="en-GB"/>
              </w:rPr>
            </w:pPr>
            <w:r w:rsidRPr="000575FB">
              <w:rPr>
                <w:lang w:val="en-GB"/>
              </w:rPr>
              <w:t>Cryptographic token type</w:t>
            </w:r>
            <w:r w:rsidR="008D0C69">
              <w:rPr>
                <w:lang w:val="en-GB"/>
              </w:rPr>
              <w:t>*</w:t>
            </w:r>
            <w:r w:rsidR="00967645">
              <w:rPr>
                <w:lang w:val="en-GB"/>
              </w:rPr>
              <w:t>*</w:t>
            </w:r>
          </w:p>
        </w:tc>
        <w:tc>
          <w:tcPr>
            <w:tcW w:w="3844" w:type="pct"/>
            <w:vAlign w:val="center"/>
          </w:tcPr>
          <w:p w14:paraId="6D96518D" w14:textId="77777777" w:rsidR="00E67739" w:rsidRPr="000575FB" w:rsidRDefault="00AC3EDF" w:rsidP="00A120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37139B">
              <w:rPr>
                <w:b/>
                <w:lang w:val="en-GB"/>
              </w:rPr>
              <w:t>Smart card</w:t>
            </w:r>
            <w:r w:rsidR="0085117E" w:rsidRPr="0037139B">
              <w:rPr>
                <w:b/>
                <w:lang w:val="en-GB"/>
              </w:rPr>
              <w:t>,</w:t>
            </w:r>
            <w:r w:rsidR="00A0049E" w:rsidRPr="0037139B">
              <w:rPr>
                <w:b/>
                <w:lang w:val="en-GB"/>
              </w:rPr>
              <w:t xml:space="preserve"> </w:t>
            </w:r>
            <w:r w:rsidR="00A0049E" w:rsidRPr="0037139B">
              <w:rPr>
                <w:lang w:val="en-GB"/>
              </w:rPr>
              <w:t>e.g. Estonian ID card</w:t>
            </w:r>
            <w:r w:rsidR="00CD326A" w:rsidRPr="0037139B">
              <w:rPr>
                <w:lang w:val="en-GB"/>
              </w:rPr>
              <w:t>. Supported signature creation modules are</w:t>
            </w:r>
            <w:r w:rsidR="00056280" w:rsidRPr="0037139B">
              <w:rPr>
                <w:lang w:val="en-GB"/>
              </w:rPr>
              <w:t xml:space="preserve"> </w:t>
            </w:r>
            <w:r w:rsidR="00C95F78" w:rsidRPr="0037139B">
              <w:rPr>
                <w:lang w:val="en-GB"/>
              </w:rPr>
              <w:t>PKCS#11 and CNG</w:t>
            </w:r>
            <w:r w:rsidR="00F054AE" w:rsidRPr="0037139B">
              <w:rPr>
                <w:lang w:val="en-GB"/>
              </w:rPr>
              <w:t>/minidriver</w:t>
            </w:r>
            <w:r w:rsidR="0045362F" w:rsidRPr="0037139B">
              <w:rPr>
                <w:lang w:val="en-GB"/>
              </w:rPr>
              <w:t>.</w:t>
            </w:r>
            <w:r w:rsidR="00A0049E" w:rsidRPr="0037139B">
              <w:rPr>
                <w:lang w:val="en-GB"/>
              </w:rPr>
              <w:t xml:space="preserve"> </w:t>
            </w:r>
            <w:r w:rsidR="00D84D6A" w:rsidRPr="000575FB">
              <w:rPr>
                <w:lang w:val="en-GB"/>
              </w:rPr>
              <w:t xml:space="preserve"> </w:t>
            </w:r>
          </w:p>
        </w:tc>
      </w:tr>
      <w:tr w:rsidR="00D10AAC" w:rsidRPr="000575FB" w14:paraId="2B1F668B" w14:textId="77777777" w:rsidTr="001C5807">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DAAFC7" w14:textId="72D38CDB" w:rsidR="00D10AAC" w:rsidRPr="000575FB" w:rsidRDefault="00D10AAC" w:rsidP="008D0C69">
            <w:pPr>
              <w:ind w:left="0"/>
              <w:jc w:val="left"/>
              <w:rPr>
                <w:lang w:val="en-GB"/>
              </w:rPr>
            </w:pPr>
            <w:r w:rsidRPr="000575FB">
              <w:rPr>
                <w:lang w:val="en-GB"/>
              </w:rPr>
              <w:t xml:space="preserve">Public-key </w:t>
            </w:r>
            <w:r w:rsidR="00940C3F" w:rsidRPr="000575FB">
              <w:rPr>
                <w:lang w:val="en-GB"/>
              </w:rPr>
              <w:t>algorith</w:t>
            </w:r>
            <w:r w:rsidR="008D0C69">
              <w:rPr>
                <w:lang w:val="en-GB"/>
              </w:rPr>
              <w:t>m</w:t>
            </w:r>
          </w:p>
        </w:tc>
        <w:tc>
          <w:tcPr>
            <w:tcW w:w="3844" w:type="pct"/>
            <w:vAlign w:val="center"/>
          </w:tcPr>
          <w:p w14:paraId="056C7680" w14:textId="77777777" w:rsidR="00940C3F" w:rsidRPr="007001CA" w:rsidRDefault="00940C3F" w:rsidP="00A1203F">
            <w:pPr>
              <w:pStyle w:val="ListParagraph"/>
              <w:numPr>
                <w:ilvl w:val="0"/>
                <w:numId w:val="1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0575FB">
              <w:rPr>
                <w:b/>
                <w:lang w:val="en-GB"/>
              </w:rPr>
              <w:t>RSA</w:t>
            </w:r>
          </w:p>
          <w:p w14:paraId="3E9667F8" w14:textId="48532D15" w:rsidR="00FC7051" w:rsidRPr="00571674" w:rsidRDefault="00FC7051" w:rsidP="00CF0C4E">
            <w:pPr>
              <w:pStyle w:val="ListParagraph"/>
              <w:numPr>
                <w:ilvl w:val="0"/>
                <w:numId w:val="1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Pr>
                <w:b/>
                <w:lang w:val="en-GB"/>
              </w:rPr>
              <w:t xml:space="preserve">ECDSA - </w:t>
            </w:r>
            <w:r w:rsidRPr="00D365B7">
              <w:rPr>
                <w:lang w:val="en-US"/>
              </w:rPr>
              <w:t>support for ECDSA a</w:t>
            </w:r>
            <w:r>
              <w:rPr>
                <w:lang w:val="en-US"/>
              </w:rPr>
              <w:t xml:space="preserve">lgorithm has only been tested with 256 bit keys </w:t>
            </w:r>
            <w:r w:rsidRPr="00416D94">
              <w:t>prime256v1(secp256r1</w:t>
            </w:r>
            <w:r>
              <w:t>).</w:t>
            </w:r>
            <w:r w:rsidRPr="00D365B7">
              <w:rPr>
                <w:lang w:val="en-US"/>
              </w:rPr>
              <w:t xml:space="preserve"> </w:t>
            </w:r>
            <w:r w:rsidRPr="001971A9">
              <w:rPr>
                <w:lang w:val="en-US"/>
              </w:rPr>
              <w:t xml:space="preserve">Testing has been carried out with PKCS#12 software tokens (via PKCS#12 signature creation module in </w:t>
            </w:r>
            <w:r>
              <w:rPr>
                <w:lang w:val="en-US"/>
              </w:rPr>
              <w:t>digidoc-tool.cpp</w:t>
            </w:r>
            <w:r w:rsidRPr="001971A9">
              <w:rPr>
                <w:lang w:val="en-US"/>
              </w:rPr>
              <w:t xml:space="preserve"> utility program).</w:t>
            </w:r>
          </w:p>
        </w:tc>
      </w:tr>
    </w:tbl>
    <w:p w14:paraId="6EADA6FA" w14:textId="77777777" w:rsidR="00857EF4" w:rsidRDefault="00857EF4" w:rsidP="00A1203F"/>
    <w:p w14:paraId="16EBC5C6" w14:textId="77777777" w:rsidR="00967645" w:rsidRDefault="00967645" w:rsidP="00571674">
      <w:pPr>
        <w:rPr>
          <w:lang w:val="en-GB"/>
        </w:rPr>
      </w:pPr>
      <w:r>
        <w:rPr>
          <w:b/>
          <w:lang w:val="en-GB"/>
        </w:rPr>
        <w:t xml:space="preserve">* </w:t>
      </w:r>
      <w:r w:rsidRPr="008077F2">
        <w:rPr>
          <w:b/>
          <w:lang w:val="en-GB"/>
        </w:rPr>
        <w:t>Note</w:t>
      </w:r>
      <w:r w:rsidRPr="008077F2">
        <w:rPr>
          <w:lang w:val="en-GB"/>
        </w:rPr>
        <w:t xml:space="preserve">: </w:t>
      </w:r>
      <w:r>
        <w:rPr>
          <w:lang w:val="en-GB"/>
        </w:rPr>
        <w:t xml:space="preserve">DIGIDOC-XML 1.3 support has been added to Libdicidocpp via CDigiDoc library (the C library of DigiDoc system </w:t>
      </w:r>
      <w:r>
        <w:rPr>
          <w:lang w:val="en-GB"/>
        </w:rPr>
        <w:fldChar w:fldCharType="begin"/>
      </w:r>
      <w:r>
        <w:rPr>
          <w:lang w:val="en-GB"/>
        </w:rPr>
        <w:instrText xml:space="preserve"> REF _Ref351562437 \r \h </w:instrText>
      </w:r>
      <w:r>
        <w:rPr>
          <w:lang w:val="en-GB"/>
        </w:rPr>
      </w:r>
      <w:r>
        <w:rPr>
          <w:lang w:val="en-GB"/>
        </w:rPr>
        <w:fldChar w:fldCharType="separate"/>
      </w:r>
      <w:r w:rsidR="007001CA">
        <w:rPr>
          <w:lang w:val="en-GB"/>
        </w:rPr>
        <w:t>[14]</w:t>
      </w:r>
      <w:r>
        <w:rPr>
          <w:lang w:val="en-GB"/>
        </w:rPr>
        <w:fldChar w:fldCharType="end"/>
      </w:r>
      <w:r>
        <w:rPr>
          <w:lang w:val="en-GB"/>
        </w:rPr>
        <w:t xml:space="preserve">). Note that </w:t>
      </w:r>
      <w:r w:rsidR="00CE2D80">
        <w:rPr>
          <w:lang w:val="en-GB"/>
        </w:rPr>
        <w:t xml:space="preserve">the document format is </w:t>
      </w:r>
      <w:r>
        <w:rPr>
          <w:lang w:val="en-GB"/>
        </w:rPr>
        <w:t>tested</w:t>
      </w:r>
      <w:r w:rsidR="00827F90">
        <w:rPr>
          <w:lang w:val="en-GB"/>
        </w:rPr>
        <w:t xml:space="preserve"> in Libdigidocpp</w:t>
      </w:r>
      <w:r>
        <w:rPr>
          <w:lang w:val="en-GB"/>
        </w:rPr>
        <w:t xml:space="preserve"> indirectly via DigiDoc3 Client desktop application</w:t>
      </w:r>
      <w:r w:rsidR="00CE2D80">
        <w:rPr>
          <w:lang w:val="en-GB"/>
        </w:rPr>
        <w:t xml:space="preserve"> which uses </w:t>
      </w:r>
      <w:r w:rsidR="00537069">
        <w:rPr>
          <w:lang w:val="en-GB"/>
        </w:rPr>
        <w:t>the library</w:t>
      </w:r>
      <w:r w:rsidR="002B46BE">
        <w:rPr>
          <w:lang w:val="en-GB"/>
        </w:rPr>
        <w:t xml:space="preserve"> as a base layer</w:t>
      </w:r>
      <w:r>
        <w:rPr>
          <w:lang w:val="en-GB"/>
        </w:rPr>
        <w:t xml:space="preserve">. </w:t>
      </w:r>
    </w:p>
    <w:p w14:paraId="6E0F07A1" w14:textId="77777777" w:rsidR="00571674" w:rsidRPr="00D03B67" w:rsidRDefault="00571674" w:rsidP="00571674">
      <w:pPr>
        <w:rPr>
          <w:b/>
          <w:lang w:val="en-GB"/>
        </w:rPr>
      </w:pPr>
      <w:r>
        <w:rPr>
          <w:b/>
          <w:lang w:val="en-GB"/>
        </w:rPr>
        <w:t>*</w:t>
      </w:r>
      <w:r w:rsidR="00967645">
        <w:rPr>
          <w:b/>
          <w:lang w:val="en-GB"/>
        </w:rPr>
        <w:t>*</w:t>
      </w:r>
      <w:r>
        <w:rPr>
          <w:b/>
          <w:lang w:val="en-GB"/>
        </w:rPr>
        <w:t xml:space="preserve"> </w:t>
      </w:r>
      <w:r w:rsidRPr="008077F2">
        <w:rPr>
          <w:b/>
          <w:lang w:val="en-GB"/>
        </w:rPr>
        <w:t>Note</w:t>
      </w:r>
      <w:r w:rsidRPr="008077F2">
        <w:rPr>
          <w:lang w:val="en-GB"/>
        </w:rPr>
        <w:t xml:space="preserve">: </w:t>
      </w:r>
      <w:r>
        <w:rPr>
          <w:lang w:val="en-GB"/>
        </w:rPr>
        <w:t xml:space="preserve">usage of </w:t>
      </w:r>
      <w:r w:rsidRPr="00D03B67">
        <w:rPr>
          <w:lang w:val="en-GB"/>
        </w:rPr>
        <w:t>USB cryptostick</w:t>
      </w:r>
      <w:r>
        <w:rPr>
          <w:lang w:val="en-GB"/>
        </w:rPr>
        <w:t xml:space="preserve"> (</w:t>
      </w:r>
      <w:r w:rsidRPr="00D03B67">
        <w:rPr>
          <w:lang w:val="en-GB"/>
        </w:rPr>
        <w:t>Aladdin eToken</w:t>
      </w:r>
      <w:r>
        <w:rPr>
          <w:lang w:val="en-GB"/>
        </w:rPr>
        <w:t xml:space="preserve"> with Digital Stamp</w:t>
      </w:r>
      <w:r>
        <w:rPr>
          <w:rStyle w:val="FootnoteReference"/>
          <w:lang w:val="en-GB"/>
        </w:rPr>
        <w:footnoteReference w:id="2"/>
      </w:r>
      <w:r>
        <w:rPr>
          <w:lang w:val="en-GB"/>
        </w:rPr>
        <w:t xml:space="preserve"> certificate) has been tested indirectly with Libdigidocpp - testing has been carried out via DigiDoc3 Client desktop application which uses Libdigidocpp </w:t>
      </w:r>
      <w:r w:rsidR="00537069">
        <w:rPr>
          <w:lang w:val="en-GB"/>
        </w:rPr>
        <w:t>as a base layer</w:t>
      </w:r>
      <w:r w:rsidRPr="00D03B67">
        <w:rPr>
          <w:lang w:val="en-GB"/>
        </w:rPr>
        <w:t xml:space="preserve">. </w:t>
      </w:r>
    </w:p>
    <w:p w14:paraId="35E850A3" w14:textId="77777777" w:rsidR="00CE0A17" w:rsidRPr="00091BD6" w:rsidRDefault="00CE0A17" w:rsidP="005D3D05">
      <w:pPr>
        <w:rPr>
          <w:lang w:val="en-GB"/>
        </w:rPr>
      </w:pPr>
    </w:p>
    <w:p w14:paraId="2C6A4C7E" w14:textId="77777777" w:rsidR="00C41E8E" w:rsidRPr="000575FB" w:rsidRDefault="00C41E8E" w:rsidP="00C41E8E">
      <w:pPr>
        <w:pStyle w:val="Heading2"/>
      </w:pPr>
      <w:bookmarkStart w:id="110" w:name="_Toc374444608"/>
      <w:r w:rsidRPr="000575FB">
        <w:lastRenderedPageBreak/>
        <w:t>Component model</w:t>
      </w:r>
      <w:bookmarkEnd w:id="110"/>
    </w:p>
    <w:p w14:paraId="050537FF" w14:textId="77777777" w:rsidR="00583F90" w:rsidRPr="000575FB" w:rsidRDefault="00583F90" w:rsidP="00583F90">
      <w:pPr>
        <w:rPr>
          <w:lang w:val="en-GB"/>
        </w:rPr>
      </w:pPr>
      <w:r w:rsidRPr="000575FB">
        <w:rPr>
          <w:lang w:val="en-GB"/>
        </w:rPr>
        <w:t xml:space="preserve">The figure below describes the architecture of software and hardware components that are used when creating signatures with Libdigidocpp library. </w:t>
      </w:r>
    </w:p>
    <w:p w14:paraId="3441EA49" w14:textId="77777777" w:rsidR="00F56F04" w:rsidRPr="000575FB" w:rsidRDefault="00F56F04" w:rsidP="00F56F04">
      <w:pPr>
        <w:keepNext/>
        <w:rPr>
          <w:lang w:val="en-GB"/>
        </w:rPr>
      </w:pPr>
      <w:r w:rsidRPr="00A1203F">
        <w:rPr>
          <w:rFonts w:ascii="HelveticaNeue-Light" w:hAnsi="HelveticaNeue-Light" w:cs="HelveticaNeue-Light"/>
          <w:noProof/>
          <w:szCs w:val="20"/>
        </w:rPr>
        <mc:AlternateContent>
          <mc:Choice Requires="wpc">
            <w:drawing>
              <wp:inline distT="0" distB="0" distL="0" distR="0" wp14:anchorId="66048170" wp14:editId="55E68FC9">
                <wp:extent cx="5257800" cy="3305175"/>
                <wp:effectExtent l="0" t="0" r="19050" b="28575"/>
                <wp:docPr id="86"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55" name="Elbow Connector 55"/>
                        <wps:cNvCnPr>
                          <a:stCxn id="207" idx="2"/>
                        </wps:cNvCnPr>
                        <wps:spPr>
                          <a:xfrm rot="16200000" flipH="1">
                            <a:off x="1233938" y="1752476"/>
                            <a:ext cx="281200" cy="1285542"/>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9" name="Elbow Connector 139"/>
                        <wps:cNvCnPr>
                          <a:stCxn id="207" idx="0"/>
                          <a:endCxn id="196" idx="1"/>
                        </wps:cNvCnPr>
                        <wps:spPr>
                          <a:xfrm rot="5400000" flipH="1" flipV="1">
                            <a:off x="1232208" y="651697"/>
                            <a:ext cx="284776" cy="1285659"/>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141" name="Group 141"/>
                        <wpg:cNvGrpSpPr/>
                        <wpg:grpSpPr>
                          <a:xfrm>
                            <a:off x="4563909" y="2137952"/>
                            <a:ext cx="335915" cy="532130"/>
                            <a:chOff x="0" y="0"/>
                            <a:chExt cx="336430" cy="532481"/>
                          </a:xfrm>
                        </wpg:grpSpPr>
                        <wps:wsp>
                          <wps:cNvPr id="142" name="Rounded Rectangle 142"/>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787C8CB7" w14:textId="77777777" w:rsidR="007001CA" w:rsidRDefault="007001CA" w:rsidP="00F56F04"/>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3" name="Picture 143"/>
                            <pic:cNvPicPr>
                              <a:picLocks noChangeAspect="1"/>
                            </pic:cNvPicPr>
                          </pic:nvPicPr>
                          <pic:blipFill>
                            <a:blip r:embed="rId36"/>
                            <a:stretch>
                              <a:fillRect/>
                            </a:stretch>
                          </pic:blipFill>
                          <pic:spPr>
                            <a:xfrm>
                              <a:off x="83287" y="64500"/>
                              <a:ext cx="172708" cy="146304"/>
                            </a:xfrm>
                            <a:prstGeom prst="rect">
                              <a:avLst/>
                            </a:prstGeom>
                          </pic:spPr>
                        </pic:pic>
                      </wpg:wgp>
                      <wpg:wgp>
                        <wpg:cNvPr id="53" name="Group 53"/>
                        <wpg:cNvGrpSpPr/>
                        <wpg:grpSpPr>
                          <a:xfrm>
                            <a:off x="3975420" y="2139038"/>
                            <a:ext cx="336430" cy="532481"/>
                            <a:chOff x="802164" y="2339885"/>
                            <a:chExt cx="336430" cy="532481"/>
                          </a:xfrm>
                        </wpg:grpSpPr>
                        <wps:wsp>
                          <wps:cNvPr id="51" name="Rounded Rectangle 51"/>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Picture 47"/>
                            <pic:cNvPicPr>
                              <a:picLocks noChangeAspect="1"/>
                            </pic:cNvPicPr>
                          </pic:nvPicPr>
                          <pic:blipFill>
                            <a:blip r:embed="rId36"/>
                            <a:stretch>
                              <a:fillRect/>
                            </a:stretch>
                          </pic:blipFill>
                          <pic:spPr>
                            <a:xfrm>
                              <a:off x="885451" y="2404385"/>
                              <a:ext cx="172708" cy="146304"/>
                            </a:xfrm>
                            <a:prstGeom prst="rect">
                              <a:avLst/>
                            </a:prstGeom>
                          </pic:spPr>
                        </pic:pic>
                      </wpg:wgp>
                      <wps:wsp>
                        <wps:cNvPr id="194" name="Rectangle 194"/>
                        <wps:cNvSpPr/>
                        <wps:spPr>
                          <a:xfrm>
                            <a:off x="3902357" y="924197"/>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886D5E" w14:textId="77777777" w:rsidR="007001CA" w:rsidRDefault="007001CA" w:rsidP="00F56F04">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2100606" y="605907"/>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B1C323D" w14:textId="77777777" w:rsidR="007001CA" w:rsidRPr="007A0311" w:rsidRDefault="007001CA" w:rsidP="00F56F04">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6131" name="Group 46131"/>
                        <wpg:cNvGrpSpPr/>
                        <wpg:grpSpPr>
                          <a:xfrm>
                            <a:off x="179317" y="1436914"/>
                            <a:ext cx="1104900" cy="817733"/>
                            <a:chOff x="585443" y="701543"/>
                            <a:chExt cx="1079509" cy="903786"/>
                          </a:xfrm>
                          <a:solidFill>
                            <a:schemeClr val="accent5">
                              <a:lumMod val="75000"/>
                            </a:schemeClr>
                          </a:solidFill>
                        </wpg:grpSpPr>
                        <wps:wsp>
                          <wps:cNvPr id="207" name="Rectangle 207"/>
                          <wps:cNvSpPr/>
                          <wps:spPr>
                            <a:xfrm>
                              <a:off x="585443" y="701543"/>
                              <a:ext cx="1079509" cy="903786"/>
                            </a:xfrm>
                            <a:prstGeom prst="rect">
                              <a:avLst/>
                            </a:prstGeom>
                            <a:grpFill/>
                          </wps:spPr>
                          <wps:style>
                            <a:lnRef idx="0">
                              <a:schemeClr val="accent5"/>
                            </a:lnRef>
                            <a:fillRef idx="3">
                              <a:schemeClr val="accent5"/>
                            </a:fillRef>
                            <a:effectRef idx="3">
                              <a:schemeClr val="accent5"/>
                            </a:effectRef>
                            <a:fontRef idx="minor">
                              <a:schemeClr val="lt1"/>
                            </a:fontRef>
                          </wps:style>
                          <wps:txbx>
                            <w:txbxContent>
                              <w:p w14:paraId="3A75A015" w14:textId="77777777" w:rsidR="007001CA" w:rsidRPr="00D274D9" w:rsidRDefault="007001CA" w:rsidP="00F56F04">
                                <w:pPr>
                                  <w:pStyle w:val="NormalWeb"/>
                                  <w:spacing w:before="240" w:beforeAutospacing="0" w:after="120" w:afterAutospacing="0"/>
                                  <w:jc w:val="center"/>
                                  <w:rPr>
                                    <w:u w:val="single"/>
                                  </w:rPr>
                                </w:pPr>
                                <w:r w:rsidRPr="00D274D9">
                                  <w:rPr>
                                    <w:rFonts w:ascii="Helvetica 45" w:eastAsia="Times New Roman" w:hAnsi="Helvetica 45"/>
                                    <w:sz w:val="20"/>
                                    <w:szCs w:val="20"/>
                                    <w:u w:val="single"/>
                                    <w:lang w:val="et-EE"/>
                                  </w:rPr>
                                  <w:t>Libdigidocpp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7" name="Group 197"/>
                          <wpg:cNvGrpSpPr/>
                          <wpg:grpSpPr>
                            <a:xfrm>
                              <a:off x="1387289" y="759672"/>
                              <a:ext cx="225861" cy="254329"/>
                              <a:chOff x="0" y="-3"/>
                              <a:chExt cx="569360" cy="629728"/>
                            </a:xfrm>
                            <a:grpFill/>
                          </wpg:grpSpPr>
                          <wps:wsp>
                            <wps:cNvPr id="198" name="Rectangle 198"/>
                            <wps:cNvSpPr/>
                            <wps:spPr>
                              <a:xfrm>
                                <a:off x="103525" y="-3"/>
                                <a:ext cx="465835" cy="629728"/>
                              </a:xfrm>
                              <a:prstGeom prst="rect">
                                <a:avLst/>
                              </a:prstGeom>
                              <a:grpFill/>
                              <a:ln/>
                            </wps:spPr>
                            <wps:style>
                              <a:lnRef idx="0">
                                <a:schemeClr val="accent5"/>
                              </a:lnRef>
                              <a:fillRef idx="3">
                                <a:schemeClr val="accent5"/>
                              </a:fillRef>
                              <a:effectRef idx="3">
                                <a:schemeClr val="accent5"/>
                              </a:effectRef>
                              <a:fontRef idx="minor">
                                <a:schemeClr val="lt1"/>
                              </a:fontRef>
                            </wps:style>
                            <wps:txbx>
                              <w:txbxContent>
                                <w:p w14:paraId="6CA4F760"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0" y="103519"/>
                                <a:ext cx="231387" cy="422359"/>
                                <a:chOff x="0" y="103519"/>
                                <a:chExt cx="231387" cy="422359"/>
                              </a:xfrm>
                              <a:grpFill/>
                            </wpg:grpSpPr>
                            <wps:wsp>
                              <wps:cNvPr id="200" name="Rectangle 200"/>
                              <wps:cNvSpPr/>
                              <wps:spPr>
                                <a:xfrm>
                                  <a:off x="0" y="103519"/>
                                  <a:ext cx="231387" cy="155276"/>
                                </a:xfrm>
                                <a:prstGeom prst="rect">
                                  <a:avLst/>
                                </a:prstGeom>
                                <a:grpFill/>
                                <a:ln/>
                              </wps:spPr>
                              <wps:style>
                                <a:lnRef idx="0">
                                  <a:schemeClr val="accent5"/>
                                </a:lnRef>
                                <a:fillRef idx="3">
                                  <a:schemeClr val="accent5"/>
                                </a:fillRef>
                                <a:effectRef idx="3">
                                  <a:schemeClr val="accent5"/>
                                </a:effectRef>
                                <a:fontRef idx="minor">
                                  <a:schemeClr val="lt1"/>
                                </a:fontRef>
                              </wps:style>
                              <wps:txbx>
                                <w:txbxContent>
                                  <w:p w14:paraId="64FD5DF1"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370938"/>
                                  <a:ext cx="231141" cy="154940"/>
                                </a:xfrm>
                                <a:prstGeom prst="rect">
                                  <a:avLst/>
                                </a:prstGeom>
                                <a:grpFill/>
                                <a:ln/>
                              </wps:spPr>
                              <wps:style>
                                <a:lnRef idx="0">
                                  <a:schemeClr val="accent5"/>
                                </a:lnRef>
                                <a:fillRef idx="3">
                                  <a:schemeClr val="accent5"/>
                                </a:fillRef>
                                <a:effectRef idx="3">
                                  <a:schemeClr val="accent5"/>
                                </a:effectRef>
                                <a:fontRef idx="minor">
                                  <a:schemeClr val="lt1"/>
                                </a:fontRef>
                              </wps:style>
                              <wps:txbx>
                                <w:txbxContent>
                                  <w:p w14:paraId="7C68AB06"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 name="Group 22"/>
                        <wpg:cNvGrpSpPr/>
                        <wpg:grpSpPr>
                          <a:xfrm>
                            <a:off x="2017426" y="926673"/>
                            <a:ext cx="969718" cy="450930"/>
                            <a:chOff x="3265852" y="1169988"/>
                            <a:chExt cx="969718" cy="450930"/>
                          </a:xfrm>
                        </wpg:grpSpPr>
                        <wps:wsp>
                          <wps:cNvPr id="196" name="Rectangle 19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05F35239" w14:textId="77777777" w:rsidR="007001CA" w:rsidRPr="0098786A" w:rsidRDefault="007001CA" w:rsidP="00F56F04">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09" name="Group 209"/>
                          <wpg:cNvGrpSpPr/>
                          <wpg:grpSpPr>
                            <a:xfrm>
                              <a:off x="3981706" y="1252018"/>
                              <a:ext cx="184467" cy="231141"/>
                              <a:chOff x="0" y="0"/>
                              <a:chExt cx="569343" cy="629729"/>
                            </a:xfrm>
                          </wpg:grpSpPr>
                          <wps:wsp>
                            <wps:cNvPr id="210" name="Rectangle 210"/>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13D4846F"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0" y="103520"/>
                                <a:ext cx="231388" cy="422359"/>
                                <a:chOff x="0" y="103519"/>
                                <a:chExt cx="231387" cy="422359"/>
                              </a:xfrm>
                            </wpg:grpSpPr>
                            <wps:wsp>
                              <wps:cNvPr id="212" name="Rectangle 212"/>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4845AD7"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54280470"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6" name="Group 21"/>
                        <wpg:cNvGrpSpPr/>
                        <wpg:grpSpPr>
                          <a:xfrm>
                            <a:off x="4484518" y="1373943"/>
                            <a:ext cx="572771" cy="873717"/>
                            <a:chOff x="4646210" y="1978581"/>
                            <a:chExt cx="572771" cy="873717"/>
                          </a:xfrm>
                        </wpg:grpSpPr>
                        <wps:wsp>
                          <wps:cNvPr id="175" name="Rectangle 175"/>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694DC19" w14:textId="77777777" w:rsidR="007001CA" w:rsidRDefault="007001CA" w:rsidP="00F56F04">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0F68B4D" w14:textId="77777777" w:rsidR="007001CA" w:rsidRDefault="007001CA" w:rsidP="00F56F04">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6122" name="Rectangle 46122"/>
                        <wps:cNvSpPr/>
                        <wps:spPr>
                          <a:xfrm>
                            <a:off x="3806447" y="1974021"/>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AC15032" w14:textId="77777777" w:rsidR="007001CA" w:rsidRPr="00B84D63" w:rsidRDefault="007001CA" w:rsidP="00F56F04">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764311" y="1377348"/>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5EBDB287" w14:textId="77777777" w:rsidR="007001CA" w:rsidRPr="00F465D1" w:rsidRDefault="007001CA" w:rsidP="00F56F04">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 name="Group 11"/>
                        <wpg:cNvGrpSpPr/>
                        <wpg:grpSpPr>
                          <a:xfrm>
                            <a:off x="4252775" y="1412044"/>
                            <a:ext cx="161650" cy="171907"/>
                            <a:chOff x="2447925" y="1979867"/>
                            <a:chExt cx="161650" cy="171907"/>
                          </a:xfrm>
                        </wpg:grpSpPr>
                        <wps:wsp>
                          <wps:cNvPr id="230" name="Rectangle 230"/>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E883EA0"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1" name="Group 231"/>
                          <wpg:cNvGrpSpPr/>
                          <wpg:grpSpPr>
                            <a:xfrm>
                              <a:off x="2447925" y="2017967"/>
                              <a:ext cx="76243" cy="106443"/>
                              <a:chOff x="-4256253" y="1293666"/>
                              <a:chExt cx="231439" cy="389918"/>
                            </a:xfrm>
                          </wpg:grpSpPr>
                          <wps:wsp>
                            <wps:cNvPr id="232" name="Rectangle 232"/>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E419A4F"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4984C5B"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43" name="Straight Connector 43"/>
                        <wps:cNvCnPr/>
                        <wps:spPr>
                          <a:xfrm>
                            <a:off x="1618491" y="63489"/>
                            <a:ext cx="0" cy="3092633"/>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517829" y="92717"/>
                            <a:ext cx="0" cy="306340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9317" y="92720"/>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D8D1F" w14:textId="77777777" w:rsidR="007001CA" w:rsidRDefault="007001CA" w:rsidP="00F56F04">
                              <w:pPr>
                                <w:jc w:val="center"/>
                              </w:pPr>
                              <w:r>
                                <w:t>C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45"/>
                        <wps:cNvSpPr txBox="1"/>
                        <wps:spPr>
                          <a:xfrm>
                            <a:off x="1957083" y="63489"/>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5540" w14:textId="77777777" w:rsidR="007001CA" w:rsidRDefault="007001CA" w:rsidP="00F56F04">
                              <w:pPr>
                                <w:pStyle w:val="NormalWeb"/>
                                <w:spacing w:before="0" w:beforeAutospacing="0" w:after="120" w:afterAutospacing="0"/>
                                <w:jc w:val="center"/>
                              </w:pPr>
                              <w:r>
                                <w:rPr>
                                  <w:rFonts w:ascii="Helvetica 45" w:eastAsia="Times New Roman" w:hAnsi="Helvetica 45"/>
                                  <w:sz w:val="20"/>
                                  <w:szCs w:val="20"/>
                                  <w:lang w:val="et-EE"/>
                                </w:rPr>
                                <w:t>Signing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5"/>
                        <wps:cNvSpPr txBox="1"/>
                        <wps:spPr>
                          <a:xfrm>
                            <a:off x="3759753" y="74364"/>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FC8C9" w14:textId="77777777" w:rsidR="007001CA" w:rsidRDefault="007001CA" w:rsidP="00F56F04">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a:stCxn id="174" idx="2"/>
                          <a:endCxn id="46122" idx="0"/>
                        </wps:cNvCnPr>
                        <wps:spPr>
                          <a:xfrm flipH="1">
                            <a:off x="4100911" y="1838615"/>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stCxn id="193" idx="2"/>
                          <a:endCxn id="175" idx="0"/>
                        </wps:cNvCnPr>
                        <wps:spPr>
                          <a:xfrm flipH="1">
                            <a:off x="4765454" y="1838614"/>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wps:spPr>
                          <a:xfrm flipV="1">
                            <a:off x="2987239" y="1045749"/>
                            <a:ext cx="915118" cy="564"/>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178" name="Group 178"/>
                        <wpg:cNvGrpSpPr/>
                        <wpg:grpSpPr>
                          <a:xfrm>
                            <a:off x="4856797" y="1422963"/>
                            <a:ext cx="161290" cy="171450"/>
                            <a:chOff x="0" y="0"/>
                            <a:chExt cx="161650" cy="171907"/>
                          </a:xfrm>
                        </wpg:grpSpPr>
                        <wps:wsp>
                          <wps:cNvPr id="179" name="Rectangle 179"/>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7ED24A0"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80" name="Group 180"/>
                          <wpg:cNvGrpSpPr/>
                          <wpg:grpSpPr>
                            <a:xfrm>
                              <a:off x="0" y="38100"/>
                              <a:ext cx="76243" cy="106443"/>
                              <a:chOff x="0" y="38100"/>
                              <a:chExt cx="231439" cy="389918"/>
                            </a:xfrm>
                          </wpg:grpSpPr>
                          <wps:wsp>
                            <wps:cNvPr id="182" name="Rectangle 182"/>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70C585"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B9BD13B"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28" name="Rectangle 128"/>
                        <wps:cNvSpPr/>
                        <wps:spPr>
                          <a:xfrm>
                            <a:off x="2100779" y="2039097"/>
                            <a:ext cx="816610" cy="54292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FC31685" w14:textId="77777777" w:rsidR="007001CA" w:rsidRPr="00050DF9" w:rsidRDefault="007001CA" w:rsidP="00F56F04">
                              <w:pPr>
                                <w:pStyle w:val="NormalWeb"/>
                                <w:spacing w:before="0" w:beforeAutospacing="0" w:after="120" w:afterAutospacing="0"/>
                                <w:jc w:val="center"/>
                                <w:rPr>
                                  <w:rFonts w:ascii="Arial" w:hAnsi="Arial" w:cs="Arial"/>
                                  <w:lang w:val="et-EE"/>
                                </w:rPr>
                              </w:pPr>
                              <w:r w:rsidRPr="00050DF9">
                                <w:rPr>
                                  <w:rFonts w:ascii="Arial" w:eastAsia="Times New Roman" w:hAnsi="Arial" w:cs="Arial"/>
                                  <w:sz w:val="20"/>
                                  <w:szCs w:val="20"/>
                                  <w:u w:val="single"/>
                                  <w:lang w:val="et-EE"/>
                                </w:rPr>
                                <w:t>Minidriver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29" name="Group 129"/>
                        <wpg:cNvGrpSpPr/>
                        <wpg:grpSpPr>
                          <a:xfrm>
                            <a:off x="2017594" y="2359772"/>
                            <a:ext cx="969645" cy="450850"/>
                            <a:chOff x="0" y="320675"/>
                            <a:chExt cx="969718" cy="450930"/>
                          </a:xfrm>
                        </wpg:grpSpPr>
                        <wps:wsp>
                          <wps:cNvPr id="130" name="Rectangle 130"/>
                          <wps:cNvSpPr/>
                          <wps:spPr>
                            <a:xfrm>
                              <a:off x="0" y="320675"/>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1BCF90E4" w14:textId="77777777" w:rsidR="007001CA" w:rsidRPr="00050DF9" w:rsidRDefault="007001CA" w:rsidP="00F56F04">
                                <w:pPr>
                                  <w:pStyle w:val="NormalWeb"/>
                                  <w:spacing w:before="0" w:beforeAutospacing="0" w:after="120" w:afterAutospacing="0"/>
                                  <w:jc w:val="center"/>
                                  <w:rPr>
                                    <w:rFonts w:ascii="Arial" w:hAnsi="Arial" w:cs="Arial"/>
                                    <w:lang w:val="et-EE"/>
                                  </w:rPr>
                                </w:pPr>
                                <w:r w:rsidRPr="00050DF9">
                                  <w:rPr>
                                    <w:rFonts w:ascii="Arial" w:eastAsia="Times New Roman" w:hAnsi="Arial" w:cs="Arial"/>
                                    <w:sz w:val="18"/>
                                    <w:szCs w:val="18"/>
                                    <w:lang w:val="et-EE"/>
                                  </w:rPr>
                                  <w:t>CNG API</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131" name="Group 131"/>
                          <wpg:cNvGrpSpPr/>
                          <wpg:grpSpPr>
                            <a:xfrm>
                              <a:off x="715854" y="402705"/>
                              <a:ext cx="184467" cy="231141"/>
                              <a:chOff x="715854" y="402705"/>
                              <a:chExt cx="569343" cy="629729"/>
                            </a:xfrm>
                          </wpg:grpSpPr>
                          <wps:wsp>
                            <wps:cNvPr id="133" name="Rectangle 133"/>
                            <wps:cNvSpPr/>
                            <wps:spPr>
                              <a:xfrm>
                                <a:off x="819371" y="402705"/>
                                <a:ext cx="465826"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366B77D"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36" name="Group 136"/>
                            <wpg:cNvGrpSpPr/>
                            <wpg:grpSpPr>
                              <a:xfrm>
                                <a:off x="715854" y="506225"/>
                                <a:ext cx="231388" cy="422360"/>
                                <a:chOff x="715854" y="506225"/>
                                <a:chExt cx="231387" cy="422359"/>
                              </a:xfrm>
                            </wpg:grpSpPr>
                            <wps:wsp>
                              <wps:cNvPr id="137" name="Rectangle 137"/>
                              <wps:cNvSpPr/>
                              <wps:spPr>
                                <a:xfrm>
                                  <a:off x="715854" y="506225"/>
                                  <a:ext cx="231387" cy="155277"/>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22A45403"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715854" y="773645"/>
                                  <a:ext cx="231140"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162990BC"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s:wsp>
                        <wps:cNvPr id="140" name="Elbow Connector 140"/>
                        <wps:cNvCnPr>
                          <a:endCxn id="194" idx="1"/>
                        </wps:cNvCnPr>
                        <wps:spPr>
                          <a:xfrm flipV="1">
                            <a:off x="2917391" y="1282098"/>
                            <a:ext cx="984966" cy="919903"/>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23" name="Group 223"/>
                        <wpg:cNvGrpSpPr/>
                        <wpg:grpSpPr>
                          <a:xfrm>
                            <a:off x="168326" y="2672887"/>
                            <a:ext cx="735965" cy="483235"/>
                            <a:chOff x="0" y="0"/>
                            <a:chExt cx="1079509" cy="903786"/>
                          </a:xfrm>
                          <a:solidFill>
                            <a:schemeClr val="accent5">
                              <a:lumMod val="20000"/>
                              <a:lumOff val="80000"/>
                            </a:schemeClr>
                          </a:solidFill>
                        </wpg:grpSpPr>
                        <wps:wsp>
                          <wps:cNvPr id="224" name="Rectangle 224"/>
                          <wps:cNvSpPr/>
                          <wps:spPr>
                            <a:xfrm>
                              <a:off x="0" y="0"/>
                              <a:ext cx="1079509" cy="903786"/>
                            </a:xfrm>
                            <a:prstGeom prst="rect">
                              <a:avLst/>
                            </a:prstGeom>
                            <a:grpFill/>
                          </wps:spPr>
                          <wps:style>
                            <a:lnRef idx="1">
                              <a:schemeClr val="accent4"/>
                            </a:lnRef>
                            <a:fillRef idx="2">
                              <a:schemeClr val="accent4"/>
                            </a:fillRef>
                            <a:effectRef idx="1">
                              <a:schemeClr val="accent4"/>
                            </a:effectRef>
                            <a:fontRef idx="minor">
                              <a:schemeClr val="dk1"/>
                            </a:fontRef>
                          </wps:style>
                          <wps:txbx>
                            <w:txbxContent>
                              <w:p w14:paraId="124B96DE" w14:textId="77777777" w:rsidR="007001CA" w:rsidRDefault="007001CA" w:rsidP="00024993">
                                <w:pPr>
                                  <w:pStyle w:val="NormalWeb"/>
                                  <w:spacing w:before="240" w:beforeAutospacing="0" w:after="120" w:afterAutospacing="0"/>
                                  <w:jc w:val="center"/>
                                </w:pPr>
                                <w:r>
                                  <w:rPr>
                                    <w:rFonts w:ascii="Arial" w:eastAsia="Times New Roman" w:hAnsi="Arial" w:cs="Arial"/>
                                    <w:color w:val="000000"/>
                                    <w:sz w:val="20"/>
                                    <w:szCs w:val="20"/>
                                  </w:rPr>
                                  <w:t>CDigiDoc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5" name="Group 225"/>
                          <wpg:cNvGrpSpPr/>
                          <wpg:grpSpPr>
                            <a:xfrm>
                              <a:off x="801846" y="58128"/>
                              <a:ext cx="225861" cy="254329"/>
                              <a:chOff x="801846" y="58129"/>
                              <a:chExt cx="569360" cy="629728"/>
                            </a:xfrm>
                            <a:grpFill/>
                          </wpg:grpSpPr>
                          <wps:wsp>
                            <wps:cNvPr id="226" name="Rectangle 226"/>
                            <wps:cNvSpPr/>
                            <wps:spPr>
                              <a:xfrm>
                                <a:off x="905374" y="58129"/>
                                <a:ext cx="465832" cy="629728"/>
                              </a:xfrm>
                              <a:prstGeom prst="rect">
                                <a:avLst/>
                              </a:prstGeom>
                              <a:grpFill/>
                              <a:ln/>
                            </wps:spPr>
                            <wps:style>
                              <a:lnRef idx="1">
                                <a:schemeClr val="accent4"/>
                              </a:lnRef>
                              <a:fillRef idx="2">
                                <a:schemeClr val="accent4"/>
                              </a:fillRef>
                              <a:effectRef idx="1">
                                <a:schemeClr val="accent4"/>
                              </a:effectRef>
                              <a:fontRef idx="minor">
                                <a:schemeClr val="dk1"/>
                              </a:fontRef>
                            </wps:style>
                            <wps:txbx>
                              <w:txbxContent>
                                <w:p w14:paraId="662F32D1" w14:textId="77777777" w:rsidR="007001CA" w:rsidRDefault="007001CA" w:rsidP="00024993">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7" name="Group 227"/>
                            <wpg:cNvGrpSpPr/>
                            <wpg:grpSpPr>
                              <a:xfrm>
                                <a:off x="801846" y="161653"/>
                                <a:ext cx="231385" cy="422361"/>
                                <a:chOff x="801846" y="161652"/>
                                <a:chExt cx="231387" cy="422359"/>
                              </a:xfrm>
                              <a:grpFill/>
                            </wpg:grpSpPr>
                            <wps:wsp>
                              <wps:cNvPr id="228" name="Rectangle 228"/>
                              <wps:cNvSpPr/>
                              <wps:spPr>
                                <a:xfrm>
                                  <a:off x="801846" y="161652"/>
                                  <a:ext cx="231387" cy="155278"/>
                                </a:xfrm>
                                <a:prstGeom prst="rect">
                                  <a:avLst/>
                                </a:prstGeom>
                                <a:grpFill/>
                                <a:ln/>
                              </wps:spPr>
                              <wps:style>
                                <a:lnRef idx="1">
                                  <a:schemeClr val="accent4"/>
                                </a:lnRef>
                                <a:fillRef idx="2">
                                  <a:schemeClr val="accent4"/>
                                </a:fillRef>
                                <a:effectRef idx="1">
                                  <a:schemeClr val="accent4"/>
                                </a:effectRef>
                                <a:fontRef idx="minor">
                                  <a:schemeClr val="dk1"/>
                                </a:fontRef>
                              </wps:style>
                              <wps:txbx>
                                <w:txbxContent>
                                  <w:p w14:paraId="6BAC798F" w14:textId="77777777" w:rsidR="007001CA" w:rsidRDefault="007001CA" w:rsidP="00024993">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801846" y="429071"/>
                                  <a:ext cx="231139" cy="154940"/>
                                </a:xfrm>
                                <a:prstGeom prst="rect">
                                  <a:avLst/>
                                </a:prstGeom>
                                <a:grpFill/>
                                <a:ln/>
                              </wps:spPr>
                              <wps:style>
                                <a:lnRef idx="1">
                                  <a:schemeClr val="accent4"/>
                                </a:lnRef>
                                <a:fillRef idx="2">
                                  <a:schemeClr val="accent4"/>
                                </a:fillRef>
                                <a:effectRef idx="1">
                                  <a:schemeClr val="accent4"/>
                                </a:effectRef>
                                <a:fontRef idx="minor">
                                  <a:schemeClr val="dk1"/>
                                </a:fontRef>
                              </wps:style>
                              <wps:txbx>
                                <w:txbxContent>
                                  <w:p w14:paraId="3877EEA0" w14:textId="77777777" w:rsidR="007001CA" w:rsidRDefault="007001CA" w:rsidP="00024993">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s:wsp>
                        <wps:cNvPr id="236" name="Elbow Connector 236"/>
                        <wps:cNvCnPr/>
                        <wps:spPr>
                          <a:xfrm rot="16200000" flipH="1">
                            <a:off x="320793" y="2488843"/>
                            <a:ext cx="387117" cy="2"/>
                          </a:xfrm>
                          <a:prstGeom prst="bentConnector3">
                            <a:avLst>
                              <a:gd name="adj1" fmla="val 50000"/>
                            </a:avLst>
                          </a:prstGeom>
                          <a:ln w="19050">
                            <a:prstDash val="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048170" id="Canvas 46120" o:spid="_x0000_s1107" editas="canvas" style="width:414pt;height:260.25pt;mso-position-horizontal-relative:char;mso-position-vertical-relative:line" coordsize="52578,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">
                <v:shape id="_x0000_s1108" type="#_x0000_t75" style="position:absolute;width:52578;height:33051;visibility:visible;mso-wrap-style:square" stroked="t">
                  <v:fill o:detectmouseclick="t"/>
                  <v:path o:connecttype="none"/>
                </v:shape>
                <v:shape id="Elbow Connector 55" o:spid="_x0000_s1109" type="#_x0000_t33" style="position:absolute;left:12339;top:17524;width:2812;height:128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gIWsEAAADbAAAADwAAAGRycy9kb3ducmV2LnhtbESPQYvCMBSE78L+h/AWvNnURcvSNYoK&#10;i4IndfH8aN62xealJLGt/94IgsdhZr5hFqvBNKIj52vLCqZJCoK4sLrmUsHf+XfyDcIHZI2NZVJw&#10;Jw+r5cdogbm2PR+pO4VSRAj7HBVUIbS5lL6oyKBPbEscvX/rDIYoXSm1wz7CTSO/0jSTBmuOCxW2&#10;tK2ouJ5uRoHOLpdsU9Ou3xx2ndvObmm4klLjz2H9AyLQEN7hV3uvFczn8PwSf4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uAhawQAAANsAAAAPAAAAAAAAAAAAAAAA&#10;AKECAABkcnMvZG93bnJldi54bWxQSwUGAAAAAAQABAD5AAAAjwMAAAAA&#10;" strokecolor="#4f81bd [3204]" strokeweight="2pt">
                  <v:stroke endarrow="open"/>
                  <v:shadow on="t" color="black" opacity="24903f" origin=",.5" offset="0,.55556mm"/>
                </v:shape>
                <v:shape id="Elbow Connector 139" o:spid="_x0000_s1110" type="#_x0000_t33" style="position:absolute;left:12322;top:6516;width:2848;height:128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rqsQAAADcAAAADwAAAGRycy9kb3ducmV2LnhtbDyPQWvDMAyF74P+B6PCbqvTZowuq1NK&#10;S9kOuywd7CpiNQmJ5TR2E/ff14Oxmz7e09PTZhtMJ0YaXGNZwXKRgCAurW64UvB9Oj6tQTiPrLGz&#10;TApu5GCbzx42mGk78ReNha9EDGGXoYLa+z6T0pU1GXQL2xNH7WwHgz7iUEk94BTDTSdXSfIiDTYc&#10;L9TY076msi2uRkHoXTrp53c6fKZjaMPPJfg9KvU4D7s3EJ4i/pv/tj90rJ++wu8zcQK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euqxAAAANwAAAAPAAAAAAAAAAAA&#10;AAAAAKECAABkcnMvZG93bnJldi54bWxQSwUGAAAAAAQABAD5AAAAkgMAAAAA&#10;" strokecolor="#4f81bd [3204]" strokeweight="2pt">
                  <v:stroke endarrow="open"/>
                  <v:shadow on="t" color="black" opacity="24903f" origin=",.5" offset="0,.55556mm"/>
                </v:shape>
                <v:group id="Group 141" o:spid="_x0000_s1111" style="position:absolute;left:45639;top:21379;width:3359;height:5321"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oundrect id="Rounded Rectangle 142" o:spid="_x0000_s1112"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2S78A&#10;AADcAAAADwAAAGRycy9kb3ducmV2LnhtbERPS4vCMBC+C/sfwix409QiS61NZREEPfoAr0MztmWb&#10;SUmitv56s7Cwt/n4nlNsBtOJBznfWlawmCcgiCurW64VXM67WQbCB2SNnWVSMJKHTfkxKTDX9slH&#10;epxCLWII+xwVNCH0uZS+asign9ueOHI36wyGCF0ttcNnDDedTJPkSxpsOTY02NO2oerndDcKcFyx&#10;vzqkw+JV39IsNWObGaWmn8P3GkSgIfyL/9x7HecvU/h9Jl4g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CvZLvwAAANw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87C8CB7" w14:textId="77777777" w:rsidR="007001CA" w:rsidRDefault="007001CA" w:rsidP="00F56F04"/>
                      </w:txbxContent>
                    </v:textbox>
                  </v:roundrect>
                  <v:shape id="Picture 143" o:spid="_x0000_s1113"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aYljIAAAA3AAAAA8AAABkcnMvZG93bnJldi54bWxEj0FLw0AQhe+C/2EZwZvdWEtTYrfFiiW9&#10;tGKigrchOyar2dmQ3bapv94tCN5meO9782a+HGwrDtR741jB7SgBQVw5bbhW8Fqub2YgfEDW2Dom&#10;BSfysFxcXswx0+7IL3QoQi1iCPsMFTQhdJmUvmrIoh+5jjhqn663GOLa11L3eIzhtpXjJJlKi4bj&#10;hQY7emyo+i72NtaY7dL0Lf/6MfnKvO+3HyU+P5VKXV8ND/cgAg3h3/xHb3TkJndwfiZOIB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2mJYyAAAANwAAAAPAAAAAAAAAAAA&#10;AAAAAJ8CAABkcnMvZG93bnJldi54bWxQSwUGAAAAAAQABAD3AAAAlAMAAAAA&#10;">
                    <v:imagedata r:id="rId37" o:title=""/>
                    <v:path arrowok="t"/>
                  </v:shape>
                </v:group>
                <v:group id="Group 53" o:spid="_x0000_s1114" style="position:absolute;left:39754;top:21390;width:3364;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51" o:spid="_x0000_s1115"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EwcEA&#10;AADbAAAADwAAAGRycy9kb3ducmV2LnhtbESPwWrDMBBE74X8g9hAb41sQ4vjWAkhUGiOTQu5LtZa&#10;NrFWRlISO19fFQo9DjPzhql3kx3EjXzoHSvIVxkI4sbpno2C76/3lxJEiMgaB8ekYKYAu+3iqcZK&#10;uzt/0u0UjUgQDhUq6GIcKylD05HFsHIjcfJa5y3GJL2R2uM9we0giyx7kxZ7TgsdjnToqLmcrlYB&#10;zmsOZ490zB+mLcrCzn1plXpeTvsNiEhT/A//tT+0gtccfr+kH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xM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47" o:spid="_x0000_s1116"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OqcrGAAAA2wAAAA8AAABkcnMvZG93bnJldi54bWxEj0FrwkAQhe+F/odlCt7qpkUaia5ii2Iv&#10;rWhU8DZkx2Tb7GzIrpr213cLgsfHm/e9eeNpZ2txptYbxwqe+gkI4sJpw6WCbb54HILwAVlj7ZgU&#10;/JCH6eT+boyZdhde03kTShEh7DNUUIXQZFL6oiKLvu8a4ugdXWsxRNmWUrd4iXBby+ckeZEWDceG&#10;Cht6q6j43pxsfGP4maa75devWb6a/enjkONqnivVe+hmIxCBunA7vqbftYJBCv9bIgD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U6pysYAAADbAAAADwAAAAAAAAAAAAAA&#10;AACfAgAAZHJzL2Rvd25yZXYueG1sUEsFBgAAAAAEAAQA9wAAAJIDAAAAAA==&#10;">
                    <v:imagedata r:id="rId37" o:title=""/>
                    <v:path arrowok="t"/>
                  </v:shape>
                </v:group>
                <v:rect id="Rectangle 194" o:spid="_x0000_s1117" style="position:absolute;left:39023;top:9241;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xFrsA&#10;AADcAAAADwAAAGRycy9kb3ducmV2LnhtbERPSwrCMBDdC94hjOBOU0VEq1FEEHQl/vZDMzbFZlKb&#10;qPX2RhDczeN9Z75sbCmeVPvCsYJBPwFBnDldcK7gfNr0JiB8QNZYOiYFb/KwXLRbc0y1e/GBnseQ&#10;ixjCPkUFJoQqldJnhiz6vquII3d1tcUQYZ1LXeMrhttSDpNkLC0WHBsMVrQ2lN2OD6uAzORyR7ve&#10;7W+OHtPNqsQgL0p1O81qBiJQE/7in3ur4/zpCL7PxAv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xe8Ra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14:paraId="7A886D5E" w14:textId="77777777" w:rsidR="007001CA" w:rsidRDefault="007001CA" w:rsidP="00F56F04">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195" o:spid="_x0000_s1118" style="position:absolute;left:21006;top:6059;width:8167;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KL8A&#10;AADcAAAADwAAAGRycy9kb3ducmV2LnhtbERPTYvCMBC9C/sfwix401RR2a2N4i4KelR38To0Yxva&#10;TEoTtf57Iwje5vE+J1t2thZXar1xrGA0TEAQ504bLhT8HTeDLxA+IGusHZOCO3lYLj56Gaba3XhP&#10;10MoRAxhn6KCMoQmldLnJVn0Q9cQR+7sWoshwraQusVbDLe1HCfJTFo0HBtKbOi3pLw6XKyCjT6Z&#10;2lcrV+z+f9bWTkIzNlqp/me3moMI1IW3+OXe6jj/ewrPZ+IF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t/4o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3B1C323D" w14:textId="77777777" w:rsidR="007001CA" w:rsidRPr="007A0311" w:rsidRDefault="007001CA" w:rsidP="00F56F04">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46131" o:spid="_x0000_s1119" style="position:absolute;left:1793;top:14369;width:11049;height:8177" coordorigin="5854,7015" coordsize="10795,9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0WWvMcAAADe&#10;AAAADwAAAAAAAAAAAAAAAACqAgAAZHJzL2Rvd25yZXYueG1sUEsFBgAAAAAEAAQA+gAAAJ4DAAAA&#10;AA==&#10;">
                  <v:rect id="Rectangle 207" o:spid="_x0000_s1120" style="position:absolute;left:5854;top:7015;width:10795;height:9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EG8QA&#10;AADcAAAADwAAAGRycy9kb3ducmV2LnhtbESPwW7CMBBE75X4B2uRegOHHEpJMQiQQOWACpQP2MZL&#10;EhqvI9sl4e8xElKPo5l5o5nOO1OLKzlfWVYwGiYgiHOrKy4UnL7Xg3cQPiBrrC2Tght5mM96L1PM&#10;tG35QNdjKESEsM9QQRlCk0np85IM+qFtiKN3ts5giNIVUjtsI9zUMk2SN2mw4rhQYkOrkvLf459R&#10;QLjcfLXFenc54SS9bM9ust/8KPXa7xYfIAJ14T/8bH9qBWkyhse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BBvEAAAA3AAAAA8AAAAAAAAAAAAAAAAAmAIAAGRycy9k&#10;b3ducmV2LnhtbFBLBQYAAAAABAAEAPUAAACJAwAAAAA=&#10;" filled="f" stroked="f">
                    <v:shadow on="t" color="black" opacity="22937f" origin=",.5" offset="0,.63889mm"/>
                    <v:textbox>
                      <w:txbxContent>
                        <w:p w14:paraId="3A75A015" w14:textId="77777777" w:rsidR="007001CA" w:rsidRPr="00D274D9" w:rsidRDefault="007001CA" w:rsidP="00F56F04">
                          <w:pPr>
                            <w:pStyle w:val="NormalWeb"/>
                            <w:spacing w:before="240" w:beforeAutospacing="0" w:after="120" w:afterAutospacing="0"/>
                            <w:jc w:val="center"/>
                            <w:rPr>
                              <w:u w:val="single"/>
                            </w:rPr>
                          </w:pPr>
                          <w:r w:rsidRPr="00D274D9">
                            <w:rPr>
                              <w:rFonts w:ascii="Helvetica 45" w:eastAsia="Times New Roman" w:hAnsi="Helvetica 45"/>
                              <w:sz w:val="20"/>
                              <w:szCs w:val="20"/>
                              <w:u w:val="single"/>
                              <w:lang w:val="et-EE"/>
                            </w:rPr>
                            <w:t>Libdigidocpp</w:t>
                          </w:r>
                        </w:p>
                      </w:txbxContent>
                    </v:textbox>
                  </v:rect>
                  <v:group id="Group 197" o:spid="_x0000_s1121"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198" o:spid="_x0000_s1122"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kksUA&#10;AADcAAAADwAAAGRycy9kb3ducmV2LnhtbESPQW/CMAyF75P4D5GRdhvpOKC1EBCbBGIHtI3xA0xj&#10;2kLjVElGy7+fD5N2s/We3/u8WA2uVTcKsfFs4HmSgSIuvW24MnD83jy9gIoJ2WLrmQzcKcJqOXpY&#10;YGF9z190O6RKSQjHAg3UKXWF1rGsyWGc+I5YtLMPDpOsodI2YC/hrtXTLJtphw1LQ40dvdVUXg8/&#10;zgDh6/ajrzb7yxHz6eX9HPLP7cmYx/GwnoNKNKR/89/1zgp+Lr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2SSxQAAANwAAAAPAAAAAAAAAAAAAAAAAJgCAABkcnMv&#10;ZG93bnJldi54bWxQSwUGAAAAAAQABAD1AAAAigMAAAAA&#10;" filled="f" stroked="f">
                      <v:shadow on="t" color="black" opacity="22937f" origin=",.5" offset="0,.63889mm"/>
                      <v:textbox>
                        <w:txbxContent>
                          <w:p w14:paraId="6CA4F760"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99" o:spid="_x0000_s1123"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124"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b8QA&#10;AADcAAAADwAAAGRycy9kb3ducmV2LnhtbESPwW7CMBBE75X4B2uRuDUOHKqSYhAgEZVD1TblA7bx&#10;kgTidWSbJP37ulIljqOZeaNZbUbTip6cbywrmCcpCOLS6oYrBaevw+MzCB+QNbaWScEPedisJw8r&#10;zLQd+JP6IlQiQthnqKAOocuk9GVNBn1iO+Lona0zGKJ0ldQOhwg3rVyk6ZM02HBcqLGjfU3ltbgZ&#10;BYS7/H2oDm+XEy4Xl+PZLT/yb6Vm03H7AiLQGO7h//arVhCJ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6nG/EAAAA3AAAAA8AAAAAAAAAAAAAAAAAmAIAAGRycy9k&#10;b3ducmV2LnhtbFBLBQYAAAAABAAEAPUAAACJAwAAAAA=&#10;" filled="f" stroked="f">
                        <v:shadow on="t" color="black" opacity="22937f" origin=",.5" offset="0,.63889mm"/>
                        <v:textbox>
                          <w:txbxContent>
                            <w:p w14:paraId="64FD5DF1"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01" o:spid="_x0000_s1125"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59MUA&#10;AADcAAAADwAAAGRycy9kb3ducmV2LnhtbESPwW7CMBBE75X4B2uRuBWHHKoScCJAApVD1Rb4gCVe&#10;kkC8jmxD0r+vK1XqcTQzbzTLYjCteJDzjWUFs2kCgri0uuFKwem4fX4F4QOyxtYyKfgmD0U+elpi&#10;pm3PX/Q4hEpECPsMFdQhdJmUvqzJoJ/ajjh6F+sMhihdJbXDPsJNK9MkeZEGG44LNXa0qam8He5G&#10;AeF699FX2/frCefpdX9x88/dWanJeFgtQAQawn/4r/2mFaTJDH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jn0xQAAANwAAAAPAAAAAAAAAAAAAAAAAJgCAABkcnMv&#10;ZG93bnJldi54bWxQSwUGAAAAAAQABAD1AAAAigMAAAAA&#10;" filled="f" stroked="f">
                        <v:shadow on="t" color="black" opacity="22937f" origin=",.5" offset="0,.63889mm"/>
                        <v:textbox>
                          <w:txbxContent>
                            <w:p w14:paraId="7C68AB06"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 o:spid="_x0000_s1126" style="position:absolute;left:20174;top:9266;width:9697;height:4510"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96" o:spid="_x0000_s1127"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nJ8EA&#10;AADcAAAADwAAAGRycy9kb3ducmV2LnhtbERPTYvCMBC9C/sfwgh707QeRKtRRBBkL8tWPXgbmrEt&#10;NpNuEm13f70RBG/zeJ+zXPemEXdyvrasIB0nIIgLq2suFRwPu9EMhA/IGhvLpOCPPKxXH4MlZtp2&#10;/EP3PJQihrDPUEEVQptJ6YuKDPqxbYkjd7HOYIjQlVI77GK4aeQkSabSYM2xocKWthUV1/xmFHzX&#10;53yX/neOuq/zracTpqR/lfoc9psFiEB9eItf7r2O8+d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5yf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05F35239" w14:textId="77777777" w:rsidR="007001CA" w:rsidRPr="0098786A" w:rsidRDefault="007001CA" w:rsidP="00F56F04">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09" o:spid="_x0000_s1128"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210" o:spid="_x0000_s1129"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v70A&#10;AADcAAAADwAAAGRycy9kb3ducmV2LnhtbERPyQrCMBC9C/5DGMGbpi6IVKOoIHp1xePQjG21mZQm&#10;avXrzUHw+Hj7dF6bQjypcrllBb1uBII4sTrnVMHxsO6MQTiPrLGwTAre5GA+azamGGv74h099z4V&#10;IYRdjAoy78tYSpdkZNB1bUkcuKutDPoAq1TqCl8h3BSyH0UjaTDn0JBhSauMkvv+YRQs09PnPNC8&#10;s4PzsL5c8bPJzU2pdqteTEB4qv1f/HNvtYJ+L8wPZ8IRkL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N/Rv70AAADcAAAADwAAAAAAAAAAAAAAAACYAgAAZHJzL2Rvd25yZXYu&#10;eG1sUEsFBgAAAAAEAAQA9QAAAIIDAAAAAA==&#10;" fillcolor="#9a4906 [1641]" stroked="f">
                      <v:fill color2="#f68a32 [3017]" rotate="t" angle="180" colors="0 #cb6c1d;52429f #ff8f2a;1 #ff8f26" focus="100%" type="gradient">
                        <o:fill v:ext="view" type="gradientUnscaled"/>
                      </v:fill>
                      <v:shadow on="t" color="black" opacity="22937f" origin=",.5" offset="0,.63889mm"/>
                      <v:textbox>
                        <w:txbxContent>
                          <w:p w14:paraId="13D4846F"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11" o:spid="_x0000_s1130"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131"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qU8EA&#10;AADcAAAADwAAAGRycy9kb3ducmV2LnhtbESPQYvCMBSE74L/ITzBm6ZWEalGUUHWq66Kx0fzbKvN&#10;S2myWv31RljwOMzMN8xs0ZhS3Kl2hWUFg34Egji1uuBMweF305uAcB5ZY2mZFDzJwWLebs0w0fbB&#10;O7rvfSYChF2CCnLvq0RKl+Zk0PVtRRy8i60N+iDrTOoaHwFuShlH0VgaLDgs5FjROqf0tv8zClbZ&#10;8XUaat7Z4WnUnC/4+inMValup1lOQXhq/Df8395qBfEghs+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B6lP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w:txbxContent>
                            <w:p w14:paraId="44845AD7"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13" o:spid="_x0000_s1132"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PyMMA&#10;AADcAAAADwAAAGRycy9kb3ducmV2LnhtbESPT4vCMBTE74LfITxhb5pqF5HaKLqwuFddFY+P5vWP&#10;Ni+lidr10xthweMwM79h0mVnanGj1lWWFYxHEQjizOqKCwX73+/hDITzyBpry6TgjxwsF/1eiom2&#10;d97SbecLESDsElRQet8kUrqsJINuZBvi4OW2NeiDbAupW7wHuKnlJIqm0mDFYaHEhr5Kyi67q1Gw&#10;Lg6PY6x5a+PjZ3fK8bGpzFmpj0G3moPw1Pl3+L/9oxVMxj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1PyMMAAADcAAAADwAAAAAAAAAAAAAAAACYAgAAZHJzL2Rv&#10;d25yZXYueG1sUEsFBgAAAAAEAAQA9QAAAIgDAAAAAA==&#10;" fillcolor="#9a4906 [1641]" stroked="f">
                        <v:fill color2="#f68a32 [3017]" rotate="t" angle="180" colors="0 #cb6c1d;52429f #ff8f2a;1 #ff8f26" focus="100%" type="gradient">
                          <o:fill v:ext="view" type="gradientUnscaled"/>
                        </v:fill>
                        <v:shadow on="t" color="black" opacity="22937f" origin=",.5" offset="0,.63889mm"/>
                        <v:textbox>
                          <w:txbxContent>
                            <w:p w14:paraId="54280470"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1" o:spid="_x0000_s1133" style="position:absolute;left:44845;top:13739;width:5727;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75" o:spid="_x0000_s1134"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YCsMA&#10;AADcAAAADwAAAGRycy9kb3ducmV2LnhtbERP22oCMRB9L/gPYQRfimYVu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uYC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7694DC19" w14:textId="77777777" w:rsidR="007001CA" w:rsidRDefault="007001CA" w:rsidP="00F56F04">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193" o:spid="_x0000_s1135"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DH8QA&#10;AADcAAAADwAAAGRycy9kb3ducmV2LnhtbERP22oCMRB9F/yHMEJfSs1qYVu3RmltFX0Q6uUDhs10&#10;s7iZLEmq2783QsG3OZzrTOedbcSZfKgdKxgNMxDEpdM1VwqOh+XTK4gQkTU2jknBHwWYz/q9KRba&#10;XXhH532sRArhUKACE2NbSBlKQxbD0LXEiftx3mJM0FdSe7ykcNvIcZbl0mLNqcFgSwtD5Wn/axV8&#10;5t8nm69eth+P3hx2uBnV269GqYdB9/4GIlIX7+J/91qn+ZNnuD2TL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Qx/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10F68B4D" w14:textId="77777777" w:rsidR="007001CA" w:rsidRDefault="007001CA" w:rsidP="00F56F04">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46122" o:spid="_x0000_s1136" style="position:absolute;left:38064;top:19740;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fM8YA&#10;AADeAAAADwAAAGRycy9kb3ducmV2LnhtbESPzWrDMBCE74W+g9hCLyGRbYIbnCih/7SHQP4eYLE2&#10;lom1MpKaOG9fFQI9DjPzDbNYDbYTZ/Khdawgn2QgiGunW24UHPYf4xmIEJE1do5JwZUCrJb3dwus&#10;tLvwls672IgE4VChAhNjX0kZakMWw8T1xMk7Om8xJukbqT1eEtx2ssiyUlpsOS0Y7OnVUH3a/VgF&#10;b+XmZMvPp/XLyJv9Fr/zdv3eKfX4MDzPQUQa4n/41v7SCqZlXhTwdyd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fM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1AC15032" w14:textId="77777777" w:rsidR="007001CA" w:rsidRPr="00B84D63" w:rsidRDefault="007001CA" w:rsidP="00F56F04">
                        <w:pPr>
                          <w:jc w:val="center"/>
                          <w:rPr>
                            <w:sz w:val="16"/>
                            <w:szCs w:val="16"/>
                          </w:rPr>
                        </w:pPr>
                        <w:r w:rsidRPr="00B84D63">
                          <w:rPr>
                            <w:sz w:val="16"/>
                            <w:szCs w:val="16"/>
                          </w:rPr>
                          <w:t>Reader</w:t>
                        </w:r>
                      </w:p>
                    </w:txbxContent>
                  </v:textbox>
                </v:rect>
                <v:rect id="Rectangle 174" o:spid="_x0000_s1137" style="position:absolute;left:37643;top:13773;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9kcMA&#10;AADcAAAADwAAAGRycy9kb3ducmV2LnhtbERP22oCMRB9L/gPYQRfimaVs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c9k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5EBDB287" w14:textId="77777777" w:rsidR="007001CA" w:rsidRPr="00F465D1" w:rsidRDefault="007001CA" w:rsidP="00F56F04">
                        <w:pPr>
                          <w:rPr>
                            <w:sz w:val="16"/>
                            <w:szCs w:val="16"/>
                          </w:rPr>
                        </w:pPr>
                        <w:r w:rsidRPr="00F465D1">
                          <w:rPr>
                            <w:sz w:val="16"/>
                            <w:szCs w:val="16"/>
                          </w:rPr>
                          <w:t>IFD Handler</w:t>
                        </w:r>
                      </w:p>
                    </w:txbxContent>
                  </v:textbox>
                </v:rect>
                <v:group id="Group 11" o:spid="_x0000_s1138" style="position:absolute;left:42527;top:14120;width:1617;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30" o:spid="_x0000_s1139"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jLsIA&#10;AADcAAAADwAAAGRycy9kb3ducmV2LnhtbERPy2oCMRTdF/yHcAvdlJpRYS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Mu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1E883EA0"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31" o:spid="_x0000_s1140"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141"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YwsYA&#10;AADcAAAADwAAAGRycy9kb3ducmV2LnhtbESPzWrDMBCE74W8g9hALqWR44I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3Y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3E419A4F"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3" o:spid="_x0000_s1142"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9WcUA&#10;AADcAAAADwAAAGRycy9kb3ducmV2LnhtbESP3WoCMRSE7wu+QzhCb0rNqrC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X1Z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54984C5B"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43" o:spid="_x0000_s1143" style="position:absolute;visibility:visible;mso-wrap-style:square" from="16184,634" to="16184,3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132" o:spid="_x0000_s1144" style="position:absolute;visibility:visible;mso-wrap-style:square" from="35178,927" to="35178,3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shape id="Text Box 45" o:spid="_x0000_s1145" type="#_x0000_t202" style="position:absolute;left:1793;top:927;width:13629;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70DD8D1F" w14:textId="77777777" w:rsidR="007001CA" w:rsidRDefault="007001CA" w:rsidP="00F56F04">
                        <w:pPr>
                          <w:jc w:val="center"/>
                        </w:pPr>
                        <w:r>
                          <w:t>C Application</w:t>
                        </w:r>
                      </w:p>
                    </w:txbxContent>
                  </v:textbox>
                </v:shape>
                <v:shape id="Text Box 45" o:spid="_x0000_s1146" type="#_x0000_t202" style="position:absolute;left:19570;top:634;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705A5540" w14:textId="77777777" w:rsidR="007001CA" w:rsidRDefault="007001CA" w:rsidP="00F56F04">
                        <w:pPr>
                          <w:pStyle w:val="NormalWeb"/>
                          <w:spacing w:before="0" w:beforeAutospacing="0" w:after="120" w:afterAutospacing="0"/>
                          <w:jc w:val="center"/>
                        </w:pPr>
                        <w:r>
                          <w:rPr>
                            <w:rFonts w:ascii="Helvetica 45" w:eastAsia="Times New Roman" w:hAnsi="Helvetica 45"/>
                            <w:sz w:val="20"/>
                            <w:szCs w:val="20"/>
                            <w:lang w:val="et-EE"/>
                          </w:rPr>
                          <w:t>Signing Module</w:t>
                        </w:r>
                      </w:p>
                    </w:txbxContent>
                  </v:textbox>
                </v:shape>
                <v:shape id="Text Box 45" o:spid="_x0000_s1147" type="#_x0000_t202" style="position:absolute;left:37597;top:743;width:13621;height:4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14:paraId="1FAFC8C9" w14:textId="77777777" w:rsidR="007001CA" w:rsidRDefault="007001CA" w:rsidP="00F56F04">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54" o:spid="_x0000_s1148" type="#_x0000_t32" style="position:absolute;left:41009;top:18386;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Straight Arrow Connector 145" o:spid="_x0000_s1149" type="#_x0000_t32" style="position:absolute;left:47654;top:18386;width:59;height:14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7+p8YAAADcAAAADwAAAGRycy9kb3ducmV2LnhtbESPQWvCQBCF7wX/wzKCt7qxxFKiq4hF&#10;sAgtUUG8jdkxCWZnw+5q0n/fLRR6m+G9ed+b+bI3jXiQ87VlBZNxAoK4sLrmUsHxsHl+A+EDssbG&#10;Min4Jg/LxeBpjpm2Hef02IdSxBD2GSqoQmgzKX1RkUE/ti1x1K7WGQxxdaXUDrsYbhr5kiSv0mDN&#10;kVBhS+uKitv+biLkPc2nu9PuklK++uouH+fP4M5KjYb9agYiUB/+zX/XWx3rp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u/qfGAAAA3AAAAA8AAAAAAAAA&#10;AAAAAAAAoQIAAGRycy9kb3ducmV2LnhtbFBLBQYAAAAABAAEAPkAAACUAwAAAAA=&#10;" strokecolor="#4579b8 [3044]">
                  <v:stroke endarrow="open"/>
                </v:shape>
                <v:shape id="Elbow Connector 56" o:spid="_x0000_s1150" type="#_x0000_t34" style="position:absolute;left:29872;top:10457;width:9151;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SwvsEAAADbAAAADwAAAGRycy9kb3ducmV2LnhtbESPzYrCMBSF98K8Q7gD7jQdRSm1qQwF&#10;Yba2Xbi8NNe2M81NaTJafXojCC4P5+fjpPvJ9OJCo+ssK/haRiCIa6s7bhRU5WERg3AeWWNvmRTc&#10;yME++5ilmGh75SNdCt+IMMIuQQWt90MipatbMuiWdiAO3tmOBn2QYyP1iNcwbnq5iqKtNNhxILQ4&#10;UN5S/Vf8mwDJq/tvaQ9VOcXFerU+nbu8lErNP6fvHQhPk3+HX+0frWCzheeX8ANk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LC+wQAAANsAAAAPAAAAAAAAAAAAAAAA&#10;AKECAABkcnMvZG93bnJldi54bWxQSwUGAAAAAAQABAD5AAAAjwMAAAAA&#10;" strokecolor="#4f81bd [3204]" strokeweight="2pt">
                  <v:stroke endarrow="open"/>
                  <v:shadow on="t" color="black" opacity="24903f" origin=",.5" offset="0,.55556mm"/>
                </v:shape>
                <v:group id="Group 178" o:spid="_x0000_s1151" style="position:absolute;left:48567;top:14229;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179" o:spid="_x0000_s115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SD8MA&#10;AADcAAAADwAAAGRycy9kb3ducmV2LnhtbERPzWoCMRC+F3yHMEIvoll7WO3WKNpaqQeh/jzAsJlu&#10;FjeTJYm6fXtTEHqbj+93ZovONuJKPtSOFYxHGQji0umaKwWn4+dwCiJEZI2NY1LwSwEW897TDAvt&#10;bryn6yFWIoVwKFCBibEtpAylIYth5FrixP04bzEm6CupPd5SuG3kS5bl0mLNqcFgS++GyvPhYhV8&#10;5N9nm28mu9XAm+Met+N6t26Ueu53yzcQkbr4L364v3SaP3mFv2fS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SD8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37ED24A0"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80" o:spid="_x0000_s115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2" o:spid="_x0000_s115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wWcMA&#10;AADcAAAADwAAAGRycy9kb3ducmV2LnhtbERPzWoCMRC+F3yHMAUvpWb1sJXVKFVrsQfBnz7AsBk3&#10;i5vJkqS6fXsjCN7m4/ud6byzjbiQD7VjBcNBBoK4dLrmSsHvcf0+BhEissbGMSn4pwDzWe9lioV2&#10;V97T5RArkUI4FKjAxNgWUobSkMUwcC1x4k7OW4wJ+kpqj9cUbhs5yrJcWqw5NRhsaWmoPB/+rIJV&#10;vjvb/Ptju3jz5rjHn2G9/WqU6r92nxMQkbr4FD/cG53mj0dwfyZ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wW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70C585"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83" o:spid="_x0000_s115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VwsMA&#10;AADcAAAADwAAAGRycy9kb3ducmV2LnhtbERP22oCMRB9L/gPYQq+SM1aYSurUdS20j4I9fIBw2a6&#10;WdxMliTq+vemIPRtDuc6s0VnG3EhH2rHCkbDDARx6XTNlYLj4fNlAiJEZI2NY1JwowCLee9phoV2&#10;V97RZR8rkUI4FKjAxNgWUobSkMUwdC1x4n6dtxgT9JXUHq8p3DbyNctyabHm1GCwpbWh8rQ/WwXv&#10;+c/J5pu37WrgzWGH36N6+9Eo1X/ullMQkbr4L364v3SaPxnD3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vVw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B9BD13B"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rect id="Rectangle 128" o:spid="_x0000_s1156" style="position:absolute;left:21007;top:20390;width:8166;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YUcEA&#10;AADcAAAADwAAAGRycy9kb3ducmV2LnhtbESPT4vCMBDF78J+hzAL3jTdIiJdo+ii4B79x16HZmyD&#10;zaQ0Ueu33zkI3mZ4b977zXzZ+0bdqYsusIGvcQaKuAzWcWXgdNyOZqBiQrbYBCYDT4qwXHwM5ljY&#10;8OA93Q+pUhLCsUADdUptoXUsa/IYx6ElFu0SOo9J1q7StsOHhPtG51k21R4dS0ONLf3UVF4PN29g&#10;a/9cE6+rUP2e1xvvJ6nNnTVm+NmvvkEl6tPb/LreWcHPhVaekQn0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JmFH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FC31685" w14:textId="77777777" w:rsidR="007001CA" w:rsidRPr="00050DF9" w:rsidRDefault="007001CA" w:rsidP="00F56F04">
                        <w:pPr>
                          <w:pStyle w:val="NormalWeb"/>
                          <w:spacing w:before="0" w:beforeAutospacing="0" w:after="120" w:afterAutospacing="0"/>
                          <w:jc w:val="center"/>
                          <w:rPr>
                            <w:rFonts w:ascii="Arial" w:hAnsi="Arial" w:cs="Arial"/>
                            <w:lang w:val="et-EE"/>
                          </w:rPr>
                        </w:pPr>
                        <w:r w:rsidRPr="00050DF9">
                          <w:rPr>
                            <w:rFonts w:ascii="Arial" w:eastAsia="Times New Roman" w:hAnsi="Arial" w:cs="Arial"/>
                            <w:sz w:val="20"/>
                            <w:szCs w:val="20"/>
                            <w:u w:val="single"/>
                            <w:lang w:val="et-EE"/>
                          </w:rPr>
                          <w:t>Minidriver</w:t>
                        </w:r>
                      </w:p>
                    </w:txbxContent>
                  </v:textbox>
                </v:rect>
                <v:group id="Group 129" o:spid="_x0000_s1157" style="position:absolute;left:20175;top:23597;width:9697;height:4509" coordorigin=",3206"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158" style="position:absolute;top:3206;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F8sQA&#10;AADcAAAADwAAAGRycy9kb3ducmV2LnhtbESPQWvCQBCF7wX/wzIFb3WTClKiq5SCULxIox68Ddkx&#10;Cc3Oxt3VpP31nYPQ2wzvzXvfrDaj69SdQmw9G8hnGSjiytuWawPHw/blDVRMyBY7z2TghyJs1pOn&#10;FRbWD/xF9zLVSkI4FmigSakvtI5VQw7jzPfEol18cJhkDbW2AQcJd51+zbKFdtiyNDTY00dD1Xd5&#10;cwb27bnc5r9DoGF3vo10wpzs1Zjp8/i+BJVoTP/mx/WnFfy54MszMoF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YhfL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1BCF90E4" w14:textId="77777777" w:rsidR="007001CA" w:rsidRPr="00050DF9" w:rsidRDefault="007001CA" w:rsidP="00F56F04">
                          <w:pPr>
                            <w:pStyle w:val="NormalWeb"/>
                            <w:spacing w:before="0" w:beforeAutospacing="0" w:after="120" w:afterAutospacing="0"/>
                            <w:jc w:val="center"/>
                            <w:rPr>
                              <w:rFonts w:ascii="Arial" w:hAnsi="Arial" w:cs="Arial"/>
                              <w:lang w:val="et-EE"/>
                            </w:rPr>
                          </w:pPr>
                          <w:r w:rsidRPr="00050DF9">
                            <w:rPr>
                              <w:rFonts w:ascii="Arial" w:eastAsia="Times New Roman" w:hAnsi="Arial" w:cs="Arial"/>
                              <w:sz w:val="18"/>
                              <w:szCs w:val="18"/>
                              <w:lang w:val="et-EE"/>
                            </w:rPr>
                            <w:t>CNG API</w:t>
                          </w:r>
                        </w:p>
                      </w:txbxContent>
                    </v:textbox>
                  </v:rect>
                  <v:group id="Group 131" o:spid="_x0000_s1159" style="position:absolute;left:7158;top:4027;width:1845;height:2311" coordorigin="7158,4027"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133" o:spid="_x0000_s1160" style="position:absolute;left:8193;top:4027;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1y1MAA&#10;AADcAAAADwAAAGRycy9kb3ducmV2LnhtbERPS4vCMBC+L/gfwgje1lQri9RGUUH0qqvicWimD20m&#10;pYla/fWbhYW9zcf3nHTRmVo8qHWVZQWjYQSCOLO64kLB8XvzOQXhPLLG2jIpeJGDxbz3kWKi7ZP3&#10;9Dj4QoQQdgkqKL1vEildVpJBN7QNceBy2xr0AbaF1C0+Q7ip5TiKvqTBikNDiQ2tS8puh7tRsCpO&#10;73OseW/j86S75PjeVuaq1KDfLWcgPHX+X/zn3ukwP47h95lwgZ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1y1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366B77D"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rPr>
                              <w:t> </w:t>
                            </w:r>
                          </w:p>
                        </w:txbxContent>
                      </v:textbox>
                    </v:rect>
                    <v:group id="Group 136" o:spid="_x0000_s1161" style="position:absolute;left:7158;top:5062;width:2314;height:4223" coordorigin="7158,5062"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angle 137" o:spid="_x0000_s1162" style="position:absolute;left:7158;top:5062;width:2314;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Z018AA&#10;AADcAAAADwAAAGRycy9kb3ducmV2LnhtbERPS4vCMBC+C/6HMMLetqlbWaUaRRdkvfrE49CMbbWZ&#10;lCZq9debhQVv8/E9ZzJrTSVu1LjSsoJ+FIMgzqwuOVew2y4/RyCcR9ZYWSYFD3Iwm3Y7E0y1vfOa&#10;bhufixDCLkUFhfd1KqXLCjLoIlsTB+5kG4M+wCaXusF7CDeV/Irjb2mw5NBQYE0/BWWXzdUoWOT7&#10;5yHRvLbJYdAeT/j8Lc1ZqY9eOx+D8NT6t/jfvdJhfjKEv2fCBX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Z018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22A45403"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rPr>
                                <w:t> </w:t>
                              </w:r>
                            </w:p>
                          </w:txbxContent>
                        </v:textbox>
                      </v:rect>
                      <v:rect id="Rectangle 138" o:spid="_x0000_s1163" style="position:absolute;left:7158;top:773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gpcQA&#10;AADcAAAADwAAAGRycy9kb3ducmV2LnhtbESPS2/CQAyE70j9DytX4gabkgpVKRtEkRC98lSPVtZ5&#10;lKw3yi6Q8uvrQ6XebM145vNiObhW3agPjWcDL9MEFHHhbcOVgeNhM3kDFSKyxdYzGfihAMv8abTA&#10;zPo77+i2j5WSEA4ZGqhj7DKtQ1GTwzD1HbFope8dRln7Stse7xLuWj1Lkrl22LA01NjRuqbisr86&#10;Ax/V6XFOLe98en4dvkp8bBv3bcz4eVi9g4o0xH/z3/WnFfxUaOUZmU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4KX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162990BC" w14:textId="77777777" w:rsidR="007001CA" w:rsidRDefault="007001CA" w:rsidP="00F56F04">
                              <w:pPr>
                                <w:pStyle w:val="NormalWeb"/>
                                <w:spacing w:before="0" w:beforeAutospacing="0" w:after="120" w:afterAutospacing="0"/>
                                <w:jc w:val="both"/>
                              </w:pPr>
                              <w:r>
                                <w:rPr>
                                  <w:rFonts w:ascii="Helvetica 45" w:eastAsia="Times New Roman" w:hAnsi="Helvetica 45"/>
                                  <w:sz w:val="20"/>
                                  <w:szCs w:val="20"/>
                                </w:rPr>
                                <w:t> </w:t>
                              </w:r>
                            </w:p>
                          </w:txbxContent>
                        </v:textbox>
                      </v:rect>
                    </v:group>
                  </v:group>
                </v:group>
                <v:shape id="Elbow Connector 140" o:spid="_x0000_s1164" type="#_x0000_t34" style="position:absolute;left:29173;top:12820;width:9850;height:92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18aMIAAADcAAAADwAAAGRycy9kb3ducmV2LnhtbESPTYvCQAyG7wv+hyHC3tapuixSHUUK&#10;gtdte9hj6MS22smUzqjVX28Owt4S8n482exG16kbDaH1bGA+S0ARV962XBsoi8PXClSIyBY7z2Tg&#10;QQF228nHBlPr7/xLtzzWSkI4pGigibFPtQ5VQw7DzPfEcjv5wWGUdai1HfAu4a7TiyT50Q5bloYG&#10;e8oaqi751UlJVj7PhT+UxbjKl4vl36nNCm3M53Tcr0FFGuO/+O0+WsH/Fnx5RibQ2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18aMIAAADcAAAADwAAAAAAAAAAAAAA&#10;AAChAgAAZHJzL2Rvd25yZXYueG1sUEsFBgAAAAAEAAQA+QAAAJADAAAAAA==&#10;" strokecolor="#4f81bd [3204]" strokeweight="2pt">
                  <v:stroke endarrow="open"/>
                  <v:shadow on="t" color="black" opacity="24903f" origin=",.5" offset="0,.55556mm"/>
                </v:shape>
                <v:group id="Group 223" o:spid="_x0000_s1165" style="position:absolute;left:1683;top:26728;width:7359;height:4833" coordsize="10795,9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24" o:spid="_x0000_s1166" style="position:absolute;width:10795;height:9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vNDMUA&#10;AADcAAAADwAAAGRycy9kb3ducmV2LnhtbESPzW7CMBCE75X6DtZW6q04RAjRgEH8FfWE+OkDbOIl&#10;Thuvo9iE9O3rSkgcRzPzjWa26G0tOmp95VjBcJCAIC6crrhU8HX+eJuA8AFZY+2YFPySh8X8+WmG&#10;mXY3PlJ3CqWIEPYZKjAhNJmUvjBk0Q9cQxy9i2sthijbUuoWbxFua5kmyVharDguGGxobaj4OV2t&#10;gm9d1fn+sNp1B8rfz9uN2V7zo1KvL/1yCiJQHx7he/tTK0jTEfyf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80MxQAAANwAAAAPAAAAAAAAAAAAAAAAAJgCAABkcnMv&#10;ZG93bnJldi54bWxQSwUGAAAAAAQABAD1AAAAigMAAAAA&#10;" filled="f" strokecolor="#795d9b [3047]">
                    <v:shadow on="t" color="black" opacity="24903f" origin=",.5" offset="0,.55556mm"/>
                    <v:textbox>
                      <w:txbxContent>
                        <w:p w14:paraId="124B96DE" w14:textId="77777777" w:rsidR="007001CA" w:rsidRDefault="007001CA" w:rsidP="00024993">
                          <w:pPr>
                            <w:pStyle w:val="NormalWeb"/>
                            <w:spacing w:before="240" w:beforeAutospacing="0" w:after="120" w:afterAutospacing="0"/>
                            <w:jc w:val="center"/>
                          </w:pPr>
                          <w:r>
                            <w:rPr>
                              <w:rFonts w:ascii="Arial" w:eastAsia="Times New Roman" w:hAnsi="Arial" w:cs="Arial"/>
                              <w:color w:val="000000"/>
                              <w:sz w:val="20"/>
                              <w:szCs w:val="20"/>
                            </w:rPr>
                            <w:t>CDigiDoc</w:t>
                          </w:r>
                        </w:p>
                      </w:txbxContent>
                    </v:textbox>
                  </v:rect>
                  <v:group id="Group 225" o:spid="_x0000_s1167" style="position:absolute;left:8018;top:581;width:2259;height:2543" coordorigin="8018,58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68" style="position:absolute;left:9053;top:581;width:4659;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24MQA&#10;AADcAAAADwAAAGRycy9kb3ducmV2LnhtbESPzW7CMBCE75V4B2uReisOOSBIMYhSWvWE+HuATbyN&#10;Q+N1FJuQvj1GQuI4mplvNPNlb2vRUesrxwrGowQEceF0xaWC0/HrbQrCB2SNtWNS8E8elovByxwz&#10;7a68p+4QShEh7DNUYEJoMil9YciiH7mGOHq/rrUYomxLqVu8RritZZokE2mx4rhgsKG1oeLvcLEK&#10;zrqq8+3u47vbUT47bj7N5pLvlXod9qt3EIH68Aw/2j9aQZpO4H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V9uDEAAAA3AAAAA8AAAAAAAAAAAAAAAAAmAIAAGRycy9k&#10;b3ducmV2LnhtbFBLBQYAAAAABAAEAPUAAACJAwAAAAA=&#10;" filled="f" strokecolor="#795d9b [3047]">
                      <v:shadow on="t" color="black" opacity="24903f" origin=",.5" offset="0,.55556mm"/>
                      <v:textbox>
                        <w:txbxContent>
                          <w:p w14:paraId="662F32D1" w14:textId="77777777" w:rsidR="007001CA" w:rsidRDefault="007001CA" w:rsidP="00024993">
                            <w:pPr>
                              <w:pStyle w:val="NormalWeb"/>
                              <w:spacing w:before="0" w:beforeAutospacing="0" w:after="120" w:afterAutospacing="0"/>
                              <w:jc w:val="both"/>
                            </w:pPr>
                            <w:r>
                              <w:rPr>
                                <w:rFonts w:ascii="Helvetica 45" w:eastAsia="Times New Roman" w:hAnsi="Helvetica 45"/>
                                <w:sz w:val="20"/>
                                <w:szCs w:val="20"/>
                              </w:rPr>
                              <w:t> </w:t>
                            </w:r>
                          </w:p>
                        </w:txbxContent>
                      </v:textbox>
                    </v:rect>
                    <v:group id="Group 227" o:spid="_x0000_s1169" style="position:absolute;left:8018;top:1616;width:2314;height:4224" coordorigin="8018,1616"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70" style="position:absolute;left:8018;top:1616;width:2314;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HCcEA&#10;AADcAAAADwAAAGRycy9kb3ducmV2LnhtbERPS27CMBDdI/UO1lTqDpxmUUHAINrSqitEgANM4iEO&#10;xOMoNiG9PV4gsXx6/8VqsI3oqfO1YwXvkwQEcel0zZWC4+FnPAXhA7LGxjEp+CcPq+XLaIGZdjfO&#10;qd+HSsQQ9hkqMCG0mZS+NGTRT1xLHLmT6yyGCLtK6g5vMdw2Mk2SD2mx5thgsKUvQ+Vlf7UKzrpu&#10;iu3u87ffUTE7bL7N5lrkSr29Dus5iEBDeIof7j+tIE3j2ngmHgG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GxwnBAAAA3AAAAA8AAAAAAAAAAAAAAAAAmAIAAGRycy9kb3du&#10;cmV2LnhtbFBLBQYAAAAABAAEAPUAAACGAwAAAAA=&#10;" filled="f" strokecolor="#795d9b [3047]">
                        <v:shadow on="t" color="black" opacity="24903f" origin=",.5" offset="0,.55556mm"/>
                        <v:textbox>
                          <w:txbxContent>
                            <w:p w14:paraId="6BAC798F" w14:textId="77777777" w:rsidR="007001CA" w:rsidRDefault="007001CA" w:rsidP="00024993">
                              <w:pPr>
                                <w:pStyle w:val="NormalWeb"/>
                                <w:spacing w:before="0" w:beforeAutospacing="0" w:after="120" w:afterAutospacing="0"/>
                                <w:jc w:val="both"/>
                              </w:pPr>
                              <w:r>
                                <w:rPr>
                                  <w:rFonts w:ascii="Helvetica 45" w:eastAsia="Times New Roman" w:hAnsi="Helvetica 45"/>
                                  <w:sz w:val="20"/>
                                  <w:szCs w:val="20"/>
                                </w:rPr>
                                <w:t> </w:t>
                              </w:r>
                            </w:p>
                          </w:txbxContent>
                        </v:textbox>
                      </v:rect>
                      <v:rect id="Rectangle 235" o:spid="_x0000_s1171" style="position:absolute;left:8018;top:4290;width:2311;height:1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7+SsUA&#10;AADcAAAADwAAAGRycy9kb3ducmV2LnhtbESPzW7CMBCE70i8g7VIvYFTUCsaMIi/Vj0hfvoAm3iJ&#10;U+J1FJuQvn1dqRLH0cx8o5kvO1uJlhpfOlbwPEpAEOdOl1wo+Dq/D6cgfEDWWDkmBT/kYbno9+aY&#10;anfnI7WnUIgIYZ+iAhNCnUrpc0MW/cjVxNG7uMZiiLIppG7wHuG2kuMkeZUWS44LBmvaGMqvp5tV&#10;8K3LKtsf1h/tgbK3825rdrfsqNTToFvNQATqwiP83/7UCsaTF/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3v5KxQAAANwAAAAPAAAAAAAAAAAAAAAAAJgCAABkcnMv&#10;ZG93bnJldi54bWxQSwUGAAAAAAQABAD1AAAAigMAAAAA&#10;" filled="f" strokecolor="#795d9b [3047]">
                        <v:shadow on="t" color="black" opacity="24903f" origin=",.5" offset="0,.55556mm"/>
                        <v:textbox>
                          <w:txbxContent>
                            <w:p w14:paraId="3877EEA0" w14:textId="77777777" w:rsidR="007001CA" w:rsidRDefault="007001CA" w:rsidP="00024993">
                              <w:pPr>
                                <w:pStyle w:val="NormalWeb"/>
                                <w:spacing w:before="0" w:beforeAutospacing="0" w:after="120" w:afterAutospacing="0"/>
                                <w:jc w:val="both"/>
                              </w:pPr>
                              <w:r>
                                <w:rPr>
                                  <w:rFonts w:ascii="Helvetica 45" w:eastAsia="Times New Roman" w:hAnsi="Helvetica 45"/>
                                  <w:sz w:val="20"/>
                                  <w:szCs w:val="20"/>
                                </w:rPr>
                                <w:t> </w:t>
                              </w:r>
                            </w:p>
                          </w:txbxContent>
                        </v:textbox>
                      </v:rect>
                    </v:group>
                  </v:group>
                </v:group>
                <v:shape id="Elbow Connector 236" o:spid="_x0000_s1172" type="#_x0000_t34" style="position:absolute;left:3207;top:24888;width:3872;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21l8YAAADcAAAADwAAAGRycy9kb3ducmV2LnhtbESPQWvCQBSE74X+h+UVeqsbLYikrlJa&#10;lUoFaeLB4zP7TJZm38bs1sR/3xUEj8PMfMNM572txZlabxwrGA4SEMSF04ZLBbt8+TIB4QOyxtox&#10;KbiQh/ns8WGKqXYd/9A5C6WIEPYpKqhCaFIpfVGRRT9wDXH0jq61GKJsS6lb7CLc1nKUJGNp0XBc&#10;qLChj4qK3+zPKvgcHjbdsjF7s8jcab0tV/l3vVLq+al/fwMRqA/38K39pRWMXsdwPROP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NtZfGAAAA3AAAAA8AAAAAAAAA&#10;AAAAAAAAoQIAAGRycy9kb3ducmV2LnhtbFBLBQYAAAAABAAEAPkAAACUAwAAAAA=&#10;" strokecolor="#4579b8 [3044]" strokeweight="1.5pt">
                  <v:stroke dashstyle="dash" endarrow="open"/>
                </v:shape>
                <w10:anchorlock/>
              </v:group>
            </w:pict>
          </mc:Fallback>
        </mc:AlternateContent>
      </w:r>
    </w:p>
    <w:p w14:paraId="5FC5B248" w14:textId="77777777" w:rsidR="00C87C4A" w:rsidRDefault="00F56F04" w:rsidP="00CE0A17">
      <w:pPr>
        <w:pStyle w:val="Caption"/>
        <w:rPr>
          <w:lang w:val="en-GB"/>
        </w:rPr>
      </w:pPr>
      <w:r w:rsidRPr="000575FB">
        <w:rPr>
          <w:rFonts w:ascii="HelveticaNeue-Light" w:hAnsi="HelveticaNeue-Light" w:cs="HelveticaNeue-Light"/>
          <w:szCs w:val="20"/>
          <w:lang w:val="en-GB"/>
        </w:rPr>
        <w:fldChar w:fldCharType="begin"/>
      </w:r>
      <w:r w:rsidRPr="000575FB">
        <w:rPr>
          <w:rFonts w:ascii="HelveticaNeue-Light" w:hAnsi="HelveticaNeue-Light" w:cs="HelveticaNeue-Light"/>
          <w:szCs w:val="20"/>
          <w:lang w:val="en-GB"/>
        </w:rPr>
        <w:instrText xml:space="preserve"> SEQ Joonis \* ARABIC </w:instrText>
      </w:r>
      <w:r w:rsidRPr="000575FB">
        <w:rPr>
          <w:rFonts w:ascii="HelveticaNeue-Light" w:hAnsi="HelveticaNeue-Light" w:cs="HelveticaNeue-Light"/>
          <w:szCs w:val="20"/>
          <w:lang w:val="en-GB"/>
        </w:rPr>
        <w:fldChar w:fldCharType="separate"/>
      </w:r>
      <w:r w:rsidR="007001CA">
        <w:rPr>
          <w:rFonts w:ascii="HelveticaNeue-Light" w:hAnsi="HelveticaNeue-Light" w:cs="HelveticaNeue-Light"/>
          <w:noProof/>
          <w:szCs w:val="20"/>
          <w:lang w:val="en-GB"/>
        </w:rPr>
        <w:t>4</w:t>
      </w:r>
      <w:r w:rsidRPr="000575FB">
        <w:rPr>
          <w:rFonts w:ascii="HelveticaNeue-Light" w:hAnsi="HelveticaNeue-Light" w:cs="HelveticaNeue-Light"/>
          <w:szCs w:val="20"/>
          <w:lang w:val="en-GB"/>
        </w:rPr>
        <w:fldChar w:fldCharType="end"/>
      </w:r>
      <w:r w:rsidR="00024993">
        <w:rPr>
          <w:rFonts w:ascii="HelveticaNeue-Light" w:hAnsi="HelveticaNeue-Light" w:cs="HelveticaNeue-Light"/>
          <w:szCs w:val="20"/>
          <w:lang w:val="en-GB"/>
        </w:rPr>
        <w:t>.</w:t>
      </w:r>
      <w:r w:rsidRPr="000575FB">
        <w:rPr>
          <w:lang w:val="en-GB"/>
        </w:rPr>
        <w:t xml:space="preserve"> </w:t>
      </w:r>
      <w:r w:rsidR="000F51F3" w:rsidRPr="000575FB">
        <w:rPr>
          <w:lang w:val="en-GB"/>
        </w:rPr>
        <w:t xml:space="preserve">Components used in </w:t>
      </w:r>
      <w:r w:rsidRPr="000575FB">
        <w:rPr>
          <w:lang w:val="en-GB"/>
        </w:rPr>
        <w:t xml:space="preserve">Libdigidocpp implementation </w:t>
      </w:r>
      <w:r w:rsidR="000F51F3" w:rsidRPr="000575FB">
        <w:rPr>
          <w:lang w:val="en-GB"/>
        </w:rPr>
        <w:t xml:space="preserve">when </w:t>
      </w:r>
      <w:r w:rsidR="00D3329D" w:rsidRPr="000575FB">
        <w:rPr>
          <w:lang w:val="en-GB"/>
        </w:rPr>
        <w:t>signing with smart card</w:t>
      </w:r>
    </w:p>
    <w:tbl>
      <w:tblPr>
        <w:tblStyle w:val="Parameters"/>
        <w:tblW w:w="0" w:type="auto"/>
        <w:tblLook w:val="04A0" w:firstRow="1" w:lastRow="0" w:firstColumn="1" w:lastColumn="0" w:noHBand="0" w:noVBand="1"/>
      </w:tblPr>
      <w:tblGrid>
        <w:gridCol w:w="1931"/>
        <w:gridCol w:w="6289"/>
      </w:tblGrid>
      <w:tr w:rsidR="00F56F04" w:rsidRPr="00A1203F" w14:paraId="00C912D7" w14:textId="77777777" w:rsidTr="00F56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3E556419" w14:textId="77777777" w:rsidR="00F56F04" w:rsidRPr="000575FB" w:rsidRDefault="00F56F04" w:rsidP="00F56F04">
            <w:pPr>
              <w:spacing w:after="60"/>
              <w:jc w:val="left"/>
              <w:rPr>
                <w:b/>
                <w:lang w:val="en-GB"/>
              </w:rPr>
            </w:pPr>
            <w:r w:rsidRPr="000575FB">
              <w:rPr>
                <w:b/>
                <w:lang w:val="en-GB"/>
              </w:rPr>
              <w:t>Component</w:t>
            </w:r>
          </w:p>
        </w:tc>
        <w:tc>
          <w:tcPr>
            <w:tcW w:w="6485" w:type="dxa"/>
            <w:vAlign w:val="bottom"/>
          </w:tcPr>
          <w:p w14:paraId="6CEDFB28" w14:textId="77777777" w:rsidR="00F56F04" w:rsidRPr="000575FB" w:rsidRDefault="00F56F04" w:rsidP="00F56F04">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0575FB">
              <w:rPr>
                <w:b/>
                <w:lang w:val="en-GB"/>
              </w:rPr>
              <w:t>Description</w:t>
            </w:r>
          </w:p>
        </w:tc>
      </w:tr>
      <w:tr w:rsidR="00E61B6C" w:rsidRPr="00A1203F" w14:paraId="67C592F1"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3CE46566" w14:textId="77777777" w:rsidR="00E61B6C" w:rsidRPr="000575FB" w:rsidRDefault="00E61B6C" w:rsidP="00F56F04">
            <w:pPr>
              <w:rPr>
                <w:rFonts w:ascii="HelveticaNeue-Light" w:hAnsi="HelveticaNeue-Light" w:cs="HelveticaNeue-Light"/>
                <w:szCs w:val="20"/>
                <w:lang w:val="en-GB"/>
              </w:rPr>
            </w:pPr>
            <w:r w:rsidRPr="000575FB">
              <w:rPr>
                <w:rFonts w:ascii="HelveticaNeue-Light" w:hAnsi="HelveticaNeue-Light" w:cs="HelveticaNeue-Light"/>
                <w:szCs w:val="20"/>
                <w:lang w:val="en-GB"/>
              </w:rPr>
              <w:t>CDigiDoc</w:t>
            </w:r>
          </w:p>
        </w:tc>
        <w:tc>
          <w:tcPr>
            <w:tcW w:w="6485" w:type="dxa"/>
          </w:tcPr>
          <w:p w14:paraId="2112C2BD" w14:textId="77777777" w:rsidR="00E61B6C" w:rsidRPr="000575FB" w:rsidRDefault="00E61B6C" w:rsidP="00F40B8D">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C library of DigiDoc system (also known as Libdigidoc</w:t>
            </w:r>
            <w:r w:rsidR="00E27110" w:rsidRPr="000575FB">
              <w:rPr>
                <w:lang w:val="en-GB"/>
              </w:rPr>
              <w:t xml:space="preserve">, see </w:t>
            </w:r>
            <w:r w:rsidR="00E27110" w:rsidRPr="000575FB">
              <w:rPr>
                <w:lang w:val="en-GB"/>
              </w:rPr>
              <w:fldChar w:fldCharType="begin"/>
            </w:r>
            <w:r w:rsidR="00E27110" w:rsidRPr="000575FB">
              <w:rPr>
                <w:lang w:val="en-GB"/>
              </w:rPr>
              <w:instrText xml:space="preserve"> REF _Ref351562437 \n \h </w:instrText>
            </w:r>
            <w:r w:rsidR="00E27110" w:rsidRPr="000575FB">
              <w:rPr>
                <w:lang w:val="en-GB"/>
              </w:rPr>
            </w:r>
            <w:r w:rsidR="00E27110" w:rsidRPr="000575FB">
              <w:rPr>
                <w:lang w:val="en-GB"/>
              </w:rPr>
              <w:fldChar w:fldCharType="separate"/>
            </w:r>
            <w:r w:rsidR="007001CA">
              <w:rPr>
                <w:lang w:val="en-GB"/>
              </w:rPr>
              <w:t>[14]</w:t>
            </w:r>
            <w:r w:rsidR="00E27110" w:rsidRPr="000575FB">
              <w:rPr>
                <w:lang w:val="en-GB"/>
              </w:rPr>
              <w:fldChar w:fldCharType="end"/>
            </w:r>
            <w:r w:rsidRPr="000575FB">
              <w:rPr>
                <w:lang w:val="en-GB"/>
              </w:rPr>
              <w:t xml:space="preserve">). Used as a base layer for implementing support for </w:t>
            </w:r>
            <w:r w:rsidR="00F40B8D" w:rsidRPr="000575FB">
              <w:rPr>
                <w:lang w:val="en-GB"/>
              </w:rPr>
              <w:t xml:space="preserve">documents in </w:t>
            </w:r>
            <w:r w:rsidRPr="000575FB">
              <w:rPr>
                <w:lang w:val="en-GB"/>
              </w:rPr>
              <w:t>DIGIDOC-XML 1.3</w:t>
            </w:r>
            <w:r w:rsidR="00F40B8D" w:rsidRPr="000575FB">
              <w:rPr>
                <w:lang w:val="en-GB"/>
              </w:rPr>
              <w:t xml:space="preserve"> format and enabling some </w:t>
            </w:r>
            <w:r w:rsidR="00371FF0" w:rsidRPr="000575FB">
              <w:rPr>
                <w:lang w:val="en-GB"/>
              </w:rPr>
              <w:t xml:space="preserve">specific </w:t>
            </w:r>
            <w:r w:rsidR="00F40B8D" w:rsidRPr="000575FB">
              <w:rPr>
                <w:lang w:val="en-GB"/>
              </w:rPr>
              <w:t>operations with older DigiDoc formats (SK-XML, DIGIDOC-XML 1.1, DIGIDOC-XML 1.2)</w:t>
            </w:r>
            <w:r w:rsidRPr="000575FB">
              <w:rPr>
                <w:lang w:val="en-GB"/>
              </w:rPr>
              <w:t>.</w:t>
            </w:r>
          </w:p>
        </w:tc>
      </w:tr>
      <w:tr w:rsidR="00F56F04" w:rsidRPr="00A1203F" w14:paraId="25CFB72E"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21A30FEE" w14:textId="77777777" w:rsidR="00F56F04" w:rsidRPr="000575FB" w:rsidRDefault="00F56F04" w:rsidP="00F56F04">
            <w:pPr>
              <w:rPr>
                <w:lang w:val="en-GB"/>
              </w:rPr>
            </w:pPr>
            <w:r w:rsidRPr="000575FB">
              <w:rPr>
                <w:rFonts w:ascii="HelveticaNeue-Light" w:hAnsi="HelveticaNeue-Light" w:cs="HelveticaNeue-Light"/>
                <w:szCs w:val="20"/>
                <w:lang w:val="en-GB"/>
              </w:rPr>
              <w:t>OpenSC</w:t>
            </w:r>
          </w:p>
        </w:tc>
        <w:tc>
          <w:tcPr>
            <w:tcW w:w="6485" w:type="dxa"/>
          </w:tcPr>
          <w:p w14:paraId="07A6D1EA" w14:textId="77777777" w:rsidR="00F56F04" w:rsidRPr="000575FB" w:rsidRDefault="00F56F04" w:rsidP="00F56F04">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Set of libraries and utilities to work with smart cards, implementing PKCS#11</w:t>
            </w:r>
          </w:p>
        </w:tc>
      </w:tr>
      <w:tr w:rsidR="00F56F04" w:rsidRPr="00A1203F" w14:paraId="69C0626E"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2CB329E4" w14:textId="77777777" w:rsidR="00F56F04" w:rsidRPr="000575FB" w:rsidRDefault="00F56F04" w:rsidP="00F56F04">
            <w:pPr>
              <w:rPr>
                <w:lang w:val="en-GB"/>
              </w:rPr>
            </w:pPr>
            <w:r w:rsidRPr="000575FB">
              <w:rPr>
                <w:rFonts w:ascii="HelveticaNeue-Light" w:hAnsi="HelveticaNeue-Light" w:cs="HelveticaNeue-Light"/>
                <w:szCs w:val="20"/>
                <w:lang w:val="en-GB"/>
              </w:rPr>
              <w:t>PKCS#11</w:t>
            </w:r>
          </w:p>
        </w:tc>
        <w:tc>
          <w:tcPr>
            <w:tcW w:w="6485" w:type="dxa"/>
          </w:tcPr>
          <w:p w14:paraId="705AE2EC" w14:textId="77777777" w:rsidR="00F56F04" w:rsidRPr="000575FB" w:rsidRDefault="00F56F04" w:rsidP="00F56F04">
            <w:pPr>
              <w:cnfStyle w:val="000000000000" w:firstRow="0" w:lastRow="0" w:firstColumn="0" w:lastColumn="0" w:oddVBand="0" w:evenVBand="0" w:oddHBand="0" w:evenHBand="0" w:firstRowFirstColumn="0" w:firstRowLastColumn="0" w:lastRowFirstColumn="0" w:lastRowLastColumn="0"/>
              <w:rPr>
                <w:lang w:val="en-GB"/>
              </w:rPr>
            </w:pPr>
            <w:r w:rsidRPr="000575FB">
              <w:rPr>
                <w:rFonts w:ascii="HelveticaNeue-Light" w:hAnsi="HelveticaNeue-Light" w:cs="HelveticaNeue-Light"/>
                <w:szCs w:val="20"/>
                <w:lang w:val="en-GB"/>
              </w:rPr>
              <w:t xml:space="preserve">Widely adopted platform-independent API to cryptographic tokens (HSMs and smart cards), a </w:t>
            </w:r>
            <w:r w:rsidRPr="000575FB">
              <w:rPr>
                <w:lang w:val="en-GB"/>
              </w:rPr>
              <w:t>standard management module of the smart card and its certificates</w:t>
            </w:r>
          </w:p>
        </w:tc>
      </w:tr>
      <w:tr w:rsidR="00F56F04" w:rsidRPr="00A1203F" w14:paraId="2CE52918"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148D08FB" w14:textId="77777777" w:rsidR="00F56F04" w:rsidRPr="000575FB" w:rsidRDefault="00F56F04" w:rsidP="00F56F04">
            <w:pPr>
              <w:rPr>
                <w:rFonts w:ascii="HelveticaNeue-Light" w:hAnsi="HelveticaNeue-Light" w:cs="HelveticaNeue-Light"/>
                <w:szCs w:val="20"/>
                <w:lang w:val="en-GB"/>
              </w:rPr>
            </w:pPr>
            <w:r w:rsidRPr="000575FB">
              <w:rPr>
                <w:rFonts w:ascii="HelveticaNeue-Light" w:hAnsi="HelveticaNeue-Light" w:cs="HelveticaNeue-Light"/>
                <w:szCs w:val="20"/>
                <w:lang w:val="en-GB"/>
              </w:rPr>
              <w:t>Minidriver</w:t>
            </w:r>
          </w:p>
        </w:tc>
        <w:tc>
          <w:tcPr>
            <w:tcW w:w="6485" w:type="dxa"/>
          </w:tcPr>
          <w:p w14:paraId="019E31B2" w14:textId="77777777" w:rsidR="00F56F04" w:rsidRPr="000575FB" w:rsidRDefault="00F56F04" w:rsidP="00F56F04">
            <w:pPr>
              <w:cnfStyle w:val="000000000000" w:firstRow="0" w:lastRow="0" w:firstColumn="0" w:lastColumn="0" w:oddVBand="0" w:evenVBand="0" w:oddHBand="0" w:evenHBand="0" w:firstRowFirstColumn="0" w:firstRowLastColumn="0" w:lastRowFirstColumn="0" w:lastRowLastColumn="0"/>
              <w:rPr>
                <w:rFonts w:ascii="HelveticaNeue-Light" w:hAnsi="HelveticaNeue-Light" w:cs="HelveticaNeue-Light"/>
                <w:szCs w:val="20"/>
                <w:lang w:val="en-GB"/>
              </w:rPr>
            </w:pPr>
            <w:r w:rsidRPr="000575FB">
              <w:rPr>
                <w:lang w:val="en-GB"/>
              </w:rPr>
              <w:t>A device driver for controlling interaction with an identity token in Windows operating systems.</w:t>
            </w:r>
          </w:p>
        </w:tc>
      </w:tr>
      <w:tr w:rsidR="00F56F04" w:rsidRPr="00A1203F" w14:paraId="76378E9D"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6E6656BB" w14:textId="77777777" w:rsidR="00F56F04" w:rsidRPr="000575FB" w:rsidRDefault="00F56F04" w:rsidP="00F56F04">
            <w:pPr>
              <w:rPr>
                <w:rFonts w:ascii="HelveticaNeue-Light" w:hAnsi="HelveticaNeue-Light" w:cs="HelveticaNeue-Light"/>
                <w:szCs w:val="20"/>
                <w:lang w:val="en-GB"/>
              </w:rPr>
            </w:pPr>
            <w:r w:rsidRPr="000575FB">
              <w:rPr>
                <w:rFonts w:ascii="HelveticaNeue-Light" w:hAnsi="HelveticaNeue-Light" w:cs="HelveticaNeue-Light"/>
                <w:szCs w:val="20"/>
                <w:lang w:val="en-GB"/>
              </w:rPr>
              <w:t>CNG API</w:t>
            </w:r>
          </w:p>
        </w:tc>
        <w:tc>
          <w:tcPr>
            <w:tcW w:w="6485" w:type="dxa"/>
          </w:tcPr>
          <w:p w14:paraId="671A478B" w14:textId="77777777" w:rsidR="00F56F04" w:rsidRPr="000575FB" w:rsidRDefault="00F56F04" w:rsidP="00F56F04">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Microsoft Cryptography API: Next Generation. Programming API for implementing cryptographic functions in Windows environment.</w:t>
            </w:r>
          </w:p>
        </w:tc>
      </w:tr>
      <w:tr w:rsidR="00F56F04" w:rsidRPr="00A1203F" w14:paraId="2E9E839C"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4C67052F" w14:textId="77777777" w:rsidR="00F56F04" w:rsidRPr="000575FB" w:rsidRDefault="00F56F04" w:rsidP="00F56F04">
            <w:pPr>
              <w:rPr>
                <w:lang w:val="en-GB"/>
              </w:rPr>
            </w:pPr>
            <w:r w:rsidRPr="000575FB">
              <w:rPr>
                <w:rFonts w:ascii="HelveticaNeue-Light" w:hAnsi="HelveticaNeue-Light" w:cs="HelveticaNeue-Light"/>
                <w:szCs w:val="20"/>
                <w:lang w:val="en-GB"/>
              </w:rPr>
              <w:t>PC/SC</w:t>
            </w:r>
          </w:p>
        </w:tc>
        <w:tc>
          <w:tcPr>
            <w:tcW w:w="6485" w:type="dxa"/>
          </w:tcPr>
          <w:p w14:paraId="273EC87F" w14:textId="77777777" w:rsidR="00F56F04" w:rsidRPr="000575FB" w:rsidRDefault="00F56F04" w:rsidP="00F56F04">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0575FB">
              <w:rPr>
                <w:lang w:val="en-GB"/>
              </w:rPr>
              <w:t>Standard communication interface between the computer and the smart card,  a cross-platform API for accessing smart card readers</w:t>
            </w:r>
          </w:p>
        </w:tc>
      </w:tr>
      <w:tr w:rsidR="00F56F04" w:rsidRPr="00A1203F" w14:paraId="73C89C3F"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122BB87D" w14:textId="77777777" w:rsidR="00F56F04" w:rsidRPr="000575FB" w:rsidRDefault="00F56F04" w:rsidP="00F56F04">
            <w:pPr>
              <w:rPr>
                <w:rFonts w:ascii="HelveticaNeue-Light" w:hAnsi="HelveticaNeue-Light" w:cs="HelveticaNeue-Light"/>
                <w:szCs w:val="20"/>
                <w:lang w:val="en-GB"/>
              </w:rPr>
            </w:pPr>
            <w:r w:rsidRPr="000575FB">
              <w:rPr>
                <w:rFonts w:ascii="HelveticaNeue-Light" w:hAnsi="HelveticaNeue-Light" w:cs="HelveticaNeue-Light"/>
                <w:szCs w:val="20"/>
                <w:lang w:val="en-GB"/>
              </w:rPr>
              <w:t>IFDHandler</w:t>
            </w:r>
          </w:p>
        </w:tc>
        <w:tc>
          <w:tcPr>
            <w:tcW w:w="6485" w:type="dxa"/>
          </w:tcPr>
          <w:p w14:paraId="32514B75" w14:textId="77777777" w:rsidR="00F56F04" w:rsidRPr="000575FB" w:rsidRDefault="00F56F04" w:rsidP="00F56F04">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0575FB">
              <w:rPr>
                <w:rFonts w:ascii="HelveticaNeue-LightItalic" w:hAnsi="HelveticaNeue-LightItalic" w:cs="HelveticaNeue-LightItalic"/>
                <w:iCs/>
                <w:szCs w:val="20"/>
                <w:lang w:val="en-GB"/>
              </w:rPr>
              <w:t>Interface Device Handler  for CCID readers</w:t>
            </w:r>
          </w:p>
        </w:tc>
      </w:tr>
      <w:tr w:rsidR="00F56F04" w:rsidRPr="00A1203F" w14:paraId="126D945A"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721F076F" w14:textId="77777777" w:rsidR="00F56F04" w:rsidRPr="000575FB" w:rsidRDefault="00F56F04" w:rsidP="00F56F04">
            <w:pPr>
              <w:rPr>
                <w:rFonts w:ascii="HelveticaNeue-Light" w:hAnsi="HelveticaNeue-Light" w:cs="HelveticaNeue-Light"/>
                <w:szCs w:val="20"/>
                <w:lang w:val="en-GB"/>
              </w:rPr>
            </w:pPr>
            <w:r w:rsidRPr="000575FB">
              <w:rPr>
                <w:rFonts w:ascii="HelveticaNeue-Light" w:hAnsi="HelveticaNeue-Light" w:cs="HelveticaNeue-Light"/>
                <w:szCs w:val="20"/>
                <w:lang w:val="en-GB"/>
              </w:rPr>
              <w:t>CCID</w:t>
            </w:r>
          </w:p>
        </w:tc>
        <w:tc>
          <w:tcPr>
            <w:tcW w:w="6485" w:type="dxa"/>
          </w:tcPr>
          <w:p w14:paraId="2B6D128E" w14:textId="77777777" w:rsidR="00F56F04" w:rsidRPr="000575FB" w:rsidRDefault="00F56F04" w:rsidP="00F56F04">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0575FB">
              <w:rPr>
                <w:rFonts w:ascii="HelveticaNeue-LightItalic" w:hAnsi="HelveticaNeue-LightItalic" w:cs="HelveticaNeue-LightItalic"/>
                <w:iCs/>
                <w:szCs w:val="20"/>
                <w:lang w:val="en-GB"/>
              </w:rPr>
              <w:t xml:space="preserve">USB driver  for Chip/Smart Card Interface Devices </w:t>
            </w:r>
          </w:p>
        </w:tc>
      </w:tr>
      <w:tr w:rsidR="00F56F04" w:rsidRPr="00A1203F" w14:paraId="4F453E47" w14:textId="77777777" w:rsidTr="00F56F04">
        <w:tc>
          <w:tcPr>
            <w:cnfStyle w:val="001000000000" w:firstRow="0" w:lastRow="0" w:firstColumn="1" w:lastColumn="0" w:oddVBand="0" w:evenVBand="0" w:oddHBand="0" w:evenHBand="0" w:firstRowFirstColumn="0" w:firstRowLastColumn="0" w:lastRowFirstColumn="0" w:lastRowLastColumn="0"/>
            <w:tcW w:w="1951" w:type="dxa"/>
          </w:tcPr>
          <w:p w14:paraId="10E0EE1B" w14:textId="77777777" w:rsidR="00F56F04" w:rsidRPr="000575FB" w:rsidRDefault="00F56F04" w:rsidP="00F56F04">
            <w:pPr>
              <w:rPr>
                <w:rFonts w:ascii="HelveticaNeue-Light" w:hAnsi="HelveticaNeue-Light" w:cs="HelveticaNeue-Light"/>
                <w:szCs w:val="20"/>
                <w:lang w:val="en-GB"/>
              </w:rPr>
            </w:pPr>
            <w:r w:rsidRPr="000575FB">
              <w:rPr>
                <w:rFonts w:ascii="HelveticaNeue-Light" w:hAnsi="HelveticaNeue-Light" w:cs="HelveticaNeue-Light"/>
                <w:szCs w:val="20"/>
                <w:lang w:val="en-GB"/>
              </w:rPr>
              <w:t>Reader</w:t>
            </w:r>
          </w:p>
        </w:tc>
        <w:tc>
          <w:tcPr>
            <w:tcW w:w="6485" w:type="dxa"/>
          </w:tcPr>
          <w:p w14:paraId="201B3822" w14:textId="77777777" w:rsidR="00F56F04" w:rsidRPr="000575FB" w:rsidRDefault="00F56F04" w:rsidP="00F56F04">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0575FB">
              <w:rPr>
                <w:rFonts w:ascii="HelveticaNeue-LightItalic" w:hAnsi="HelveticaNeue-LightItalic" w:cs="HelveticaNeue-LightItalic"/>
                <w:iCs/>
                <w:szCs w:val="20"/>
                <w:lang w:val="en-GB"/>
              </w:rPr>
              <w:t>Device used for communication with a smart card</w:t>
            </w:r>
          </w:p>
        </w:tc>
      </w:tr>
    </w:tbl>
    <w:p w14:paraId="2E730009" w14:textId="77777777" w:rsidR="00743FC7" w:rsidRPr="000575FB" w:rsidRDefault="00743FC7" w:rsidP="00BF1B8D">
      <w:pPr>
        <w:pStyle w:val="Heading2"/>
      </w:pPr>
      <w:bookmarkStart w:id="111" w:name="_Toc374444609"/>
      <w:r w:rsidRPr="000575FB">
        <w:lastRenderedPageBreak/>
        <w:t>Dependencies</w:t>
      </w:r>
      <w:bookmarkEnd w:id="104"/>
      <w:bookmarkEnd w:id="105"/>
      <w:bookmarkEnd w:id="106"/>
      <w:bookmarkEnd w:id="111"/>
    </w:p>
    <w:p w14:paraId="0CD535BC" w14:textId="77777777" w:rsidR="00743FC7" w:rsidRPr="000575FB" w:rsidRDefault="00743FC7" w:rsidP="00316FDD">
      <w:pPr>
        <w:pStyle w:val="Heading3"/>
        <w:rPr>
          <w:lang w:val="en-GB"/>
        </w:rPr>
      </w:pPr>
      <w:bookmarkStart w:id="112" w:name="_Ref350844495"/>
      <w:bookmarkStart w:id="113" w:name="_Ref350844514"/>
      <w:bookmarkStart w:id="114" w:name="_Toc374444610"/>
      <w:r w:rsidRPr="000575FB">
        <w:rPr>
          <w:lang w:val="en-GB"/>
        </w:rPr>
        <w:t>Software libraries</w:t>
      </w:r>
      <w:bookmarkEnd w:id="112"/>
      <w:bookmarkEnd w:id="113"/>
      <w:bookmarkEnd w:id="114"/>
    </w:p>
    <w:p w14:paraId="6A7B2651" w14:textId="77777777" w:rsidR="00743FC7" w:rsidRPr="000575FB" w:rsidRDefault="00743FC7" w:rsidP="00743FC7">
      <w:pPr>
        <w:rPr>
          <w:lang w:val="en-GB"/>
        </w:rPr>
      </w:pPr>
      <w:r w:rsidRPr="000575FB">
        <w:rPr>
          <w:lang w:val="en-GB"/>
        </w:rPr>
        <w:t>Libdigidocpp library depends on the software libraries listed below.</w:t>
      </w:r>
    </w:p>
    <w:tbl>
      <w:tblPr>
        <w:tblStyle w:val="Parameters"/>
        <w:tblW w:w="0" w:type="auto"/>
        <w:tblLayout w:type="fixed"/>
        <w:tblLook w:val="04A0" w:firstRow="1" w:lastRow="0" w:firstColumn="1" w:lastColumn="0" w:noHBand="0" w:noVBand="1"/>
      </w:tblPr>
      <w:tblGrid>
        <w:gridCol w:w="1526"/>
        <w:gridCol w:w="1276"/>
        <w:gridCol w:w="5045"/>
      </w:tblGrid>
      <w:tr w:rsidR="009B6017" w:rsidRPr="00A1203F" w14:paraId="0F47FBA8" w14:textId="77777777" w:rsidTr="00353B3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tcPr>
          <w:p w14:paraId="1179D409" w14:textId="77777777" w:rsidR="009B6017" w:rsidRPr="000575FB" w:rsidRDefault="009B6017" w:rsidP="0081253A">
            <w:pPr>
              <w:jc w:val="left"/>
              <w:rPr>
                <w:b/>
                <w:szCs w:val="20"/>
                <w:lang w:val="en-GB"/>
              </w:rPr>
            </w:pPr>
            <w:r w:rsidRPr="000575FB">
              <w:rPr>
                <w:b/>
                <w:szCs w:val="20"/>
                <w:lang w:val="en-GB"/>
              </w:rPr>
              <w:t>Base Component</w:t>
            </w:r>
          </w:p>
        </w:tc>
        <w:tc>
          <w:tcPr>
            <w:tcW w:w="1276" w:type="dxa"/>
          </w:tcPr>
          <w:p w14:paraId="09C8123F" w14:textId="77777777" w:rsidR="009B6017" w:rsidRPr="000575FB" w:rsidRDefault="009B6017" w:rsidP="0081253A">
            <w:pPr>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GB"/>
              </w:rPr>
            </w:pPr>
            <w:r w:rsidRPr="000575FB">
              <w:rPr>
                <w:b/>
                <w:color w:val="000000" w:themeColor="text1"/>
                <w:szCs w:val="20"/>
                <w:lang w:val="en-GB"/>
              </w:rPr>
              <w:t>Required/</w:t>
            </w:r>
            <w:r w:rsidR="00304014" w:rsidRPr="000575FB">
              <w:rPr>
                <w:b/>
                <w:color w:val="000000" w:themeColor="text1"/>
                <w:szCs w:val="20"/>
                <w:lang w:val="en-GB"/>
              </w:rPr>
              <w:t xml:space="preserve"> </w:t>
            </w:r>
            <w:r w:rsidRPr="000575FB">
              <w:rPr>
                <w:b/>
                <w:color w:val="000000" w:themeColor="text1"/>
                <w:szCs w:val="20"/>
                <w:lang w:val="en-GB"/>
              </w:rPr>
              <w:t>optional</w:t>
            </w:r>
          </w:p>
        </w:tc>
        <w:tc>
          <w:tcPr>
            <w:tcW w:w="5045" w:type="dxa"/>
          </w:tcPr>
          <w:p w14:paraId="5B70BE78" w14:textId="77777777" w:rsidR="009B6017" w:rsidRPr="000575FB" w:rsidRDefault="009B6017" w:rsidP="0081253A">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GB"/>
              </w:rPr>
            </w:pPr>
            <w:r w:rsidRPr="000575FB">
              <w:rPr>
                <w:b/>
                <w:color w:val="000000" w:themeColor="text1"/>
                <w:szCs w:val="20"/>
                <w:lang w:val="en-GB"/>
              </w:rPr>
              <w:t>Description</w:t>
            </w:r>
          </w:p>
        </w:tc>
      </w:tr>
      <w:tr w:rsidR="009B6017" w:rsidRPr="00A1203F" w14:paraId="32D1DE23"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578E0B63" w14:textId="77777777" w:rsidR="009B6017" w:rsidRPr="000575FB" w:rsidRDefault="009B6017" w:rsidP="0081253A">
            <w:pPr>
              <w:jc w:val="left"/>
              <w:rPr>
                <w:b w:val="0"/>
                <w:szCs w:val="20"/>
                <w:lang w:val="en-GB"/>
              </w:rPr>
            </w:pPr>
            <w:r w:rsidRPr="000575FB">
              <w:rPr>
                <w:szCs w:val="20"/>
                <w:lang w:val="en-GB"/>
              </w:rPr>
              <w:t>OpenSSL</w:t>
            </w:r>
          </w:p>
        </w:tc>
        <w:tc>
          <w:tcPr>
            <w:tcW w:w="1276" w:type="dxa"/>
          </w:tcPr>
          <w:p w14:paraId="7F57A702" w14:textId="77777777" w:rsidR="009B6017" w:rsidRPr="000575FB" w:rsidRDefault="009B6017" w:rsidP="0081253A">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required</w:t>
            </w:r>
          </w:p>
        </w:tc>
        <w:tc>
          <w:tcPr>
            <w:tcW w:w="5045" w:type="dxa"/>
          </w:tcPr>
          <w:p w14:paraId="60AEF3F5" w14:textId="77777777" w:rsidR="009B6017" w:rsidRPr="000575FB" w:rsidRDefault="00304014" w:rsidP="0081253A">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 xml:space="preserve">Used for </w:t>
            </w:r>
            <w:r w:rsidR="000C4B2D" w:rsidRPr="000575FB">
              <w:rPr>
                <w:lang w:val="en-GB"/>
              </w:rPr>
              <w:t xml:space="preserve">validating </w:t>
            </w:r>
            <w:r w:rsidRPr="000575FB">
              <w:rPr>
                <w:lang w:val="en-GB"/>
              </w:rPr>
              <w:t>cer</w:t>
            </w:r>
            <w:r w:rsidR="000C4B2D" w:rsidRPr="000575FB">
              <w:rPr>
                <w:lang w:val="en-GB"/>
              </w:rPr>
              <w:t>tificates and digest values.</w:t>
            </w:r>
          </w:p>
        </w:tc>
      </w:tr>
      <w:tr w:rsidR="009B6017" w:rsidRPr="00A1203F" w14:paraId="5F441909"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3843C047" w14:textId="77777777" w:rsidR="009B6017" w:rsidRPr="000575FB" w:rsidRDefault="009B6017" w:rsidP="0081253A">
            <w:pPr>
              <w:jc w:val="left"/>
              <w:rPr>
                <w:szCs w:val="20"/>
                <w:lang w:val="en-GB"/>
              </w:rPr>
            </w:pPr>
            <w:r w:rsidRPr="000575FB">
              <w:rPr>
                <w:szCs w:val="20"/>
                <w:lang w:val="en-GB"/>
              </w:rPr>
              <w:t>XercesC</w:t>
            </w:r>
          </w:p>
        </w:tc>
        <w:tc>
          <w:tcPr>
            <w:tcW w:w="1276" w:type="dxa"/>
          </w:tcPr>
          <w:p w14:paraId="1A343C49" w14:textId="77777777" w:rsidR="009B6017" w:rsidRPr="000575FB" w:rsidRDefault="009B6017" w:rsidP="0081253A">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required</w:t>
            </w:r>
          </w:p>
        </w:tc>
        <w:tc>
          <w:tcPr>
            <w:tcW w:w="5045" w:type="dxa"/>
          </w:tcPr>
          <w:p w14:paraId="60F983D9" w14:textId="77777777" w:rsidR="009B6017" w:rsidRPr="000575FB" w:rsidRDefault="009B6017" w:rsidP="00B47816">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 xml:space="preserve">Used </w:t>
            </w:r>
            <w:r w:rsidR="000C4B2D" w:rsidRPr="000575FB">
              <w:rPr>
                <w:lang w:val="en-GB"/>
              </w:rPr>
              <w:t>in case of BDOC documents</w:t>
            </w:r>
            <w:r w:rsidR="00B47816" w:rsidRPr="000575FB">
              <w:rPr>
                <w:lang w:val="en-GB"/>
              </w:rPr>
              <w:t>: fo</w:t>
            </w:r>
            <w:r w:rsidR="000C4B2D" w:rsidRPr="000575FB">
              <w:rPr>
                <w:lang w:val="en-GB"/>
              </w:rPr>
              <w:t>r validating the documents according to XML Schema, reading and writing XML.</w:t>
            </w:r>
          </w:p>
        </w:tc>
      </w:tr>
      <w:tr w:rsidR="009B6017" w:rsidRPr="00A1203F" w14:paraId="22B52A4A"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52815C1D" w14:textId="77777777" w:rsidR="009B6017" w:rsidRPr="000575FB" w:rsidRDefault="009B6017" w:rsidP="0081253A">
            <w:pPr>
              <w:jc w:val="left"/>
              <w:rPr>
                <w:szCs w:val="20"/>
                <w:lang w:val="en-GB"/>
              </w:rPr>
            </w:pPr>
            <w:r w:rsidRPr="000575FB">
              <w:rPr>
                <w:szCs w:val="20"/>
                <w:lang w:val="en-GB"/>
              </w:rPr>
              <w:t>XmlSecurityC</w:t>
            </w:r>
          </w:p>
        </w:tc>
        <w:tc>
          <w:tcPr>
            <w:tcW w:w="1276" w:type="dxa"/>
          </w:tcPr>
          <w:p w14:paraId="47B7A950" w14:textId="77777777" w:rsidR="009B6017" w:rsidRPr="000575FB" w:rsidRDefault="009B6017" w:rsidP="0081253A">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required</w:t>
            </w:r>
          </w:p>
        </w:tc>
        <w:tc>
          <w:tcPr>
            <w:tcW w:w="5045" w:type="dxa"/>
          </w:tcPr>
          <w:p w14:paraId="6BE747AA" w14:textId="77777777" w:rsidR="009B6017" w:rsidRPr="000575FB" w:rsidRDefault="00586B1E" w:rsidP="00586B1E">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 xml:space="preserve">Used in case of BDOC documents (as an extension for </w:t>
            </w:r>
            <w:r w:rsidRPr="000575FB">
              <w:rPr>
                <w:szCs w:val="20"/>
                <w:lang w:val="en-GB"/>
              </w:rPr>
              <w:t>XercesC)</w:t>
            </w:r>
            <w:r w:rsidRPr="000575FB">
              <w:rPr>
                <w:lang w:val="en-GB"/>
              </w:rPr>
              <w:t>:</w:t>
            </w:r>
            <w:r w:rsidR="006D53C9" w:rsidRPr="000575FB">
              <w:rPr>
                <w:lang w:val="en-GB"/>
              </w:rPr>
              <w:t xml:space="preserve"> for handling signature related components.</w:t>
            </w:r>
            <w:r w:rsidRPr="000575FB">
              <w:rPr>
                <w:lang w:val="en-GB"/>
              </w:rPr>
              <w:t xml:space="preserve"> </w:t>
            </w:r>
          </w:p>
        </w:tc>
      </w:tr>
      <w:tr w:rsidR="009B6017" w:rsidRPr="00A1203F" w14:paraId="5A71665F"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1B241128" w14:textId="77777777" w:rsidR="009B6017" w:rsidRPr="000575FB" w:rsidRDefault="009B6017" w:rsidP="0081253A">
            <w:pPr>
              <w:jc w:val="left"/>
              <w:rPr>
                <w:szCs w:val="20"/>
                <w:lang w:val="en-GB"/>
              </w:rPr>
            </w:pPr>
            <w:r w:rsidRPr="000575FB">
              <w:rPr>
                <w:szCs w:val="20"/>
                <w:lang w:val="en-GB"/>
              </w:rPr>
              <w:t>XSD</w:t>
            </w:r>
          </w:p>
        </w:tc>
        <w:tc>
          <w:tcPr>
            <w:tcW w:w="1276" w:type="dxa"/>
          </w:tcPr>
          <w:p w14:paraId="51B2EED1" w14:textId="77777777" w:rsidR="009B6017" w:rsidRPr="000575FB" w:rsidRDefault="005209C7" w:rsidP="00A1203F">
            <w:p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0575FB">
              <w:rPr>
                <w:lang w:val="en-GB"/>
              </w:rPr>
              <w:t>required</w:t>
            </w:r>
            <w:r w:rsidR="009151D3" w:rsidRPr="000575FB">
              <w:rPr>
                <w:lang w:val="en-GB"/>
              </w:rPr>
              <w:t xml:space="preserve"> </w:t>
            </w:r>
          </w:p>
        </w:tc>
        <w:tc>
          <w:tcPr>
            <w:tcW w:w="5045" w:type="dxa"/>
          </w:tcPr>
          <w:p w14:paraId="5880A61C" w14:textId="77777777" w:rsidR="009B6017" w:rsidRPr="000575FB" w:rsidRDefault="00957E19" w:rsidP="00A1203F">
            <w:pPr>
              <w:ind w:left="0"/>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0575FB">
              <w:rPr>
                <w:lang w:val="en-GB"/>
              </w:rPr>
              <w:t>Used for</w:t>
            </w:r>
            <w:r w:rsidR="009B6017" w:rsidRPr="000575FB">
              <w:rPr>
                <w:lang w:val="en-GB"/>
              </w:rPr>
              <w:t xml:space="preserve"> dynamically generating </w:t>
            </w:r>
            <w:r w:rsidR="009E0F7D" w:rsidRPr="000575FB">
              <w:rPr>
                <w:lang w:val="en-GB"/>
              </w:rPr>
              <w:t xml:space="preserve">C++ </w:t>
            </w:r>
            <w:r w:rsidR="009B6017" w:rsidRPr="000575FB">
              <w:rPr>
                <w:lang w:val="en-GB"/>
              </w:rPr>
              <w:t xml:space="preserve">source code according to </w:t>
            </w:r>
            <w:r w:rsidRPr="000575FB">
              <w:rPr>
                <w:lang w:val="en-GB"/>
              </w:rPr>
              <w:t>XML S</w:t>
            </w:r>
            <w:r w:rsidR="009B6017" w:rsidRPr="000575FB">
              <w:rPr>
                <w:lang w:val="en-GB"/>
              </w:rPr>
              <w:t>chemas</w:t>
            </w:r>
            <w:r w:rsidR="009E0F7D" w:rsidRPr="000575FB">
              <w:rPr>
                <w:lang w:val="en-GB"/>
              </w:rPr>
              <w:t>, on</w:t>
            </w:r>
            <w:r w:rsidR="005209C7" w:rsidRPr="000575FB">
              <w:rPr>
                <w:lang w:val="en-GB"/>
              </w:rPr>
              <w:t>ly used during building process of the library.</w:t>
            </w:r>
            <w:r w:rsidR="009B6017" w:rsidRPr="000575FB">
              <w:rPr>
                <w:lang w:val="en-GB"/>
              </w:rPr>
              <w:t xml:space="preserve"> </w:t>
            </w:r>
            <w:r w:rsidR="001570FA" w:rsidRPr="000575FB">
              <w:rPr>
                <w:lang w:val="en-GB"/>
              </w:rPr>
              <w:t>Required when building the library from source code.</w:t>
            </w:r>
          </w:p>
        </w:tc>
      </w:tr>
      <w:tr w:rsidR="009B6017" w:rsidRPr="00A1203F" w14:paraId="61A0D008"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4B71416C" w14:textId="77777777" w:rsidR="009B6017" w:rsidRPr="000575FB" w:rsidRDefault="009B6017" w:rsidP="0081253A">
            <w:pPr>
              <w:jc w:val="left"/>
              <w:rPr>
                <w:szCs w:val="20"/>
                <w:lang w:val="en-GB"/>
              </w:rPr>
            </w:pPr>
            <w:r w:rsidRPr="000575FB">
              <w:rPr>
                <w:szCs w:val="20"/>
                <w:lang w:val="en-GB"/>
              </w:rPr>
              <w:t>ZLIB</w:t>
            </w:r>
          </w:p>
        </w:tc>
        <w:tc>
          <w:tcPr>
            <w:tcW w:w="1276" w:type="dxa"/>
          </w:tcPr>
          <w:p w14:paraId="52E7B030" w14:textId="77777777" w:rsidR="009B6017" w:rsidRPr="000575FB" w:rsidRDefault="009B6017" w:rsidP="0081253A">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required</w:t>
            </w:r>
          </w:p>
        </w:tc>
        <w:tc>
          <w:tcPr>
            <w:tcW w:w="5045" w:type="dxa"/>
          </w:tcPr>
          <w:p w14:paraId="1D5F071E" w14:textId="77777777" w:rsidR="009B6017" w:rsidRPr="000575FB" w:rsidRDefault="008037DB" w:rsidP="002339C9">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 xml:space="preserve">Used when </w:t>
            </w:r>
            <w:r w:rsidR="002339C9" w:rsidRPr="000575FB">
              <w:rPr>
                <w:lang w:val="en-GB"/>
              </w:rPr>
              <w:t>generating</w:t>
            </w:r>
            <w:r w:rsidRPr="000575FB">
              <w:rPr>
                <w:lang w:val="en-GB"/>
              </w:rPr>
              <w:t xml:space="preserve"> BDOC files in ZIP format</w:t>
            </w:r>
            <w:r w:rsidR="00757C30" w:rsidRPr="000575FB">
              <w:rPr>
                <w:lang w:val="en-GB"/>
              </w:rPr>
              <w:t>.</w:t>
            </w:r>
          </w:p>
        </w:tc>
      </w:tr>
      <w:tr w:rsidR="009321B1" w:rsidRPr="00A1203F" w14:paraId="4F37C4B2"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71599D58" w14:textId="77777777" w:rsidR="009321B1" w:rsidRPr="000575FB" w:rsidRDefault="009321B1" w:rsidP="004A0CF8">
            <w:pPr>
              <w:jc w:val="left"/>
              <w:rPr>
                <w:szCs w:val="20"/>
                <w:lang w:val="en-GB"/>
              </w:rPr>
            </w:pPr>
            <w:r w:rsidRPr="000575FB">
              <w:rPr>
                <w:szCs w:val="20"/>
                <w:lang w:val="en-GB"/>
              </w:rPr>
              <w:t>Minizip</w:t>
            </w:r>
          </w:p>
        </w:tc>
        <w:tc>
          <w:tcPr>
            <w:tcW w:w="1276" w:type="dxa"/>
          </w:tcPr>
          <w:p w14:paraId="15F61C07" w14:textId="77777777" w:rsidR="009321B1" w:rsidRPr="000575FB" w:rsidRDefault="009321B1" w:rsidP="004A0CF8">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required</w:t>
            </w:r>
          </w:p>
        </w:tc>
        <w:tc>
          <w:tcPr>
            <w:tcW w:w="5045" w:type="dxa"/>
          </w:tcPr>
          <w:p w14:paraId="1D9DF11E" w14:textId="77777777" w:rsidR="009321B1" w:rsidRPr="000575FB" w:rsidRDefault="009321B1" w:rsidP="004A0CF8">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 xml:space="preserve">Used when </w:t>
            </w:r>
            <w:r w:rsidR="000D3FEF" w:rsidRPr="000575FB">
              <w:rPr>
                <w:lang w:val="en-GB"/>
              </w:rPr>
              <w:t>creating ZIP container for BDOC file. If the component is not found from system then bundled version with source code is used. Forms a part of</w:t>
            </w:r>
            <w:r w:rsidRPr="000575FB">
              <w:rPr>
                <w:lang w:val="en-GB"/>
              </w:rPr>
              <w:t xml:space="preserve"> ZLIB component.</w:t>
            </w:r>
          </w:p>
        </w:tc>
      </w:tr>
      <w:tr w:rsidR="009B6017" w:rsidRPr="00A1203F" w14:paraId="2D72E759"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2981AE5E" w14:textId="77777777" w:rsidR="009B6017" w:rsidRPr="000575FB" w:rsidRDefault="002F0E81" w:rsidP="0081253A">
            <w:pPr>
              <w:jc w:val="left"/>
              <w:rPr>
                <w:szCs w:val="20"/>
                <w:lang w:val="en-GB"/>
              </w:rPr>
            </w:pPr>
            <w:r w:rsidRPr="000575FB">
              <w:rPr>
                <w:szCs w:val="20"/>
                <w:lang w:val="en-GB"/>
              </w:rPr>
              <w:t>CDigiDoc/ Libdigidoc</w:t>
            </w:r>
          </w:p>
        </w:tc>
        <w:tc>
          <w:tcPr>
            <w:tcW w:w="1276" w:type="dxa"/>
          </w:tcPr>
          <w:p w14:paraId="6F0B0D7C" w14:textId="77777777" w:rsidR="009B6017" w:rsidRPr="000575FB" w:rsidRDefault="009B6017" w:rsidP="0081253A">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optional</w:t>
            </w:r>
          </w:p>
        </w:tc>
        <w:tc>
          <w:tcPr>
            <w:tcW w:w="5045" w:type="dxa"/>
          </w:tcPr>
          <w:p w14:paraId="161136E0" w14:textId="77777777" w:rsidR="009B6017" w:rsidRPr="000575FB" w:rsidRDefault="001D0647" w:rsidP="003F78E8">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U</w:t>
            </w:r>
            <w:r w:rsidR="009B6017" w:rsidRPr="000575FB">
              <w:rPr>
                <w:lang w:val="en-GB"/>
              </w:rPr>
              <w:t xml:space="preserve">sed for handling digitally signed files in DIGIDOC-XML format (with .ddoc extension). </w:t>
            </w:r>
            <w:r w:rsidR="00FE4221" w:rsidRPr="000575FB">
              <w:rPr>
                <w:lang w:val="en-GB"/>
              </w:rPr>
              <w:t xml:space="preserve">Libdigidocpp acts as a wrapper for </w:t>
            </w:r>
            <w:r w:rsidR="002F0E81" w:rsidRPr="000575FB">
              <w:rPr>
                <w:lang w:val="en-GB"/>
              </w:rPr>
              <w:t>CDigiDoc</w:t>
            </w:r>
            <w:r w:rsidR="00FE4221" w:rsidRPr="000575FB">
              <w:rPr>
                <w:lang w:val="en-GB"/>
              </w:rPr>
              <w:t xml:space="preserve"> library. </w:t>
            </w:r>
            <w:r w:rsidR="009B6017" w:rsidRPr="000575FB">
              <w:rPr>
                <w:lang w:val="en-GB"/>
              </w:rPr>
              <w:t>See also</w:t>
            </w:r>
            <w:r w:rsidR="00134C83" w:rsidRPr="000575FB">
              <w:rPr>
                <w:lang w:val="en-GB"/>
              </w:rPr>
              <w:t xml:space="preserve"> </w:t>
            </w:r>
            <w:r w:rsidR="00E27110" w:rsidRPr="000575FB">
              <w:rPr>
                <w:highlight w:val="yellow"/>
                <w:lang w:val="en-GB"/>
              </w:rPr>
              <w:fldChar w:fldCharType="begin"/>
            </w:r>
            <w:r w:rsidR="00E27110" w:rsidRPr="000575FB">
              <w:rPr>
                <w:lang w:val="en-GB"/>
              </w:rPr>
              <w:instrText xml:space="preserve"> REF _Ref351562437 \n \h </w:instrText>
            </w:r>
            <w:r w:rsidR="00E27110" w:rsidRPr="000575FB">
              <w:rPr>
                <w:highlight w:val="yellow"/>
                <w:lang w:val="en-GB"/>
              </w:rPr>
            </w:r>
            <w:r w:rsidR="00E27110" w:rsidRPr="000575FB">
              <w:rPr>
                <w:highlight w:val="yellow"/>
                <w:lang w:val="en-GB"/>
              </w:rPr>
              <w:fldChar w:fldCharType="separate"/>
            </w:r>
            <w:r w:rsidR="007001CA">
              <w:rPr>
                <w:lang w:val="en-GB"/>
              </w:rPr>
              <w:t>[14]</w:t>
            </w:r>
            <w:r w:rsidR="00E27110" w:rsidRPr="000575FB">
              <w:rPr>
                <w:highlight w:val="yellow"/>
                <w:lang w:val="en-GB"/>
              </w:rPr>
              <w:fldChar w:fldCharType="end"/>
            </w:r>
            <w:r w:rsidR="003F78E8" w:rsidRPr="000575FB">
              <w:rPr>
                <w:lang w:val="en-GB"/>
              </w:rPr>
              <w:t>.</w:t>
            </w:r>
          </w:p>
        </w:tc>
      </w:tr>
      <w:tr w:rsidR="009B6017" w:rsidRPr="00A1203F" w14:paraId="3A57B2D1"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2C220F1C" w14:textId="77777777" w:rsidR="009B6017" w:rsidRPr="000575FB" w:rsidRDefault="009B6017" w:rsidP="0081253A">
            <w:pPr>
              <w:jc w:val="left"/>
              <w:rPr>
                <w:szCs w:val="20"/>
                <w:lang w:val="en-GB"/>
              </w:rPr>
            </w:pPr>
            <w:r w:rsidRPr="000575FB">
              <w:rPr>
                <w:szCs w:val="20"/>
                <w:lang w:val="en-GB"/>
              </w:rPr>
              <w:t>PKCS11</w:t>
            </w:r>
          </w:p>
        </w:tc>
        <w:tc>
          <w:tcPr>
            <w:tcW w:w="1276" w:type="dxa"/>
          </w:tcPr>
          <w:p w14:paraId="31AA6D7B" w14:textId="77777777" w:rsidR="009B6017" w:rsidRPr="000575FB" w:rsidRDefault="009B6017" w:rsidP="0081253A">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optional</w:t>
            </w:r>
          </w:p>
        </w:tc>
        <w:tc>
          <w:tcPr>
            <w:tcW w:w="5045" w:type="dxa"/>
          </w:tcPr>
          <w:p w14:paraId="7236C605" w14:textId="77777777" w:rsidR="009B6017" w:rsidRPr="000575FB" w:rsidRDefault="00FA06C3" w:rsidP="00FA06C3">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 xml:space="preserve">Used for searching for </w:t>
            </w:r>
            <w:r w:rsidR="009B6017" w:rsidRPr="000575FB">
              <w:rPr>
                <w:lang w:val="en-GB"/>
              </w:rPr>
              <w:t>default PKCS#11 driver in the system so that its path could be registered in configuration entries.</w:t>
            </w:r>
          </w:p>
        </w:tc>
      </w:tr>
      <w:tr w:rsidR="009B6017" w:rsidRPr="00A1203F" w14:paraId="6F8F8B99"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5173BF49" w14:textId="77777777" w:rsidR="009B6017" w:rsidRPr="000575FB" w:rsidRDefault="009B6017" w:rsidP="0081253A">
            <w:pPr>
              <w:jc w:val="left"/>
              <w:rPr>
                <w:szCs w:val="20"/>
                <w:lang w:val="en-GB"/>
              </w:rPr>
            </w:pPr>
            <w:r w:rsidRPr="000575FB">
              <w:rPr>
                <w:szCs w:val="20"/>
                <w:lang w:val="en-GB"/>
              </w:rPr>
              <w:t>Doxygen</w:t>
            </w:r>
          </w:p>
        </w:tc>
        <w:tc>
          <w:tcPr>
            <w:tcW w:w="1276" w:type="dxa"/>
          </w:tcPr>
          <w:p w14:paraId="607E38AC" w14:textId="77777777" w:rsidR="009B6017" w:rsidRPr="000575FB" w:rsidRDefault="009B6017" w:rsidP="0081253A">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optional</w:t>
            </w:r>
          </w:p>
        </w:tc>
        <w:tc>
          <w:tcPr>
            <w:tcW w:w="5045" w:type="dxa"/>
          </w:tcPr>
          <w:p w14:paraId="65510090" w14:textId="77777777" w:rsidR="009B6017" w:rsidRPr="000575FB" w:rsidRDefault="00BA242C" w:rsidP="0081253A">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Used for generating</w:t>
            </w:r>
            <w:r w:rsidR="009B6017" w:rsidRPr="000575FB">
              <w:rPr>
                <w:lang w:val="en-GB"/>
              </w:rPr>
              <w:t xml:space="preserve"> API documentation</w:t>
            </w:r>
            <w:r w:rsidRPr="000575FB">
              <w:rPr>
                <w:lang w:val="en-GB"/>
              </w:rPr>
              <w:t xml:space="preserve"> from source code.</w:t>
            </w:r>
          </w:p>
        </w:tc>
      </w:tr>
      <w:tr w:rsidR="009B6017" w:rsidRPr="00A1203F" w14:paraId="0552D751" w14:textId="77777777" w:rsidTr="00353B3D">
        <w:trPr>
          <w:cantSplit/>
        </w:trPr>
        <w:tc>
          <w:tcPr>
            <w:cnfStyle w:val="001000000000" w:firstRow="0" w:lastRow="0" w:firstColumn="1" w:lastColumn="0" w:oddVBand="0" w:evenVBand="0" w:oddHBand="0" w:evenHBand="0" w:firstRowFirstColumn="0" w:firstRowLastColumn="0" w:lastRowFirstColumn="0" w:lastRowLastColumn="0"/>
            <w:tcW w:w="1526" w:type="dxa"/>
          </w:tcPr>
          <w:p w14:paraId="70EB4D03" w14:textId="77777777" w:rsidR="009B6017" w:rsidRPr="000575FB" w:rsidRDefault="009B6017" w:rsidP="0081253A">
            <w:pPr>
              <w:jc w:val="left"/>
              <w:rPr>
                <w:szCs w:val="20"/>
                <w:lang w:val="en-GB"/>
              </w:rPr>
            </w:pPr>
            <w:r w:rsidRPr="000575FB">
              <w:rPr>
                <w:szCs w:val="20"/>
                <w:lang w:val="en-GB"/>
              </w:rPr>
              <w:t>SWIG</w:t>
            </w:r>
          </w:p>
        </w:tc>
        <w:tc>
          <w:tcPr>
            <w:tcW w:w="1276" w:type="dxa"/>
          </w:tcPr>
          <w:p w14:paraId="0DF6639B" w14:textId="77777777" w:rsidR="009B6017" w:rsidRPr="000575FB" w:rsidRDefault="009B6017" w:rsidP="0081253A">
            <w:pPr>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optional</w:t>
            </w:r>
          </w:p>
        </w:tc>
        <w:tc>
          <w:tcPr>
            <w:tcW w:w="5045" w:type="dxa"/>
          </w:tcPr>
          <w:p w14:paraId="4057D9FF" w14:textId="77777777" w:rsidR="009B6017" w:rsidRPr="000575FB" w:rsidRDefault="005422FA" w:rsidP="0081253A">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U</w:t>
            </w:r>
            <w:r w:rsidR="009B6017" w:rsidRPr="000575FB">
              <w:rPr>
                <w:lang w:val="en-GB"/>
              </w:rPr>
              <w:t>sed for creating C# bindings.</w:t>
            </w:r>
          </w:p>
        </w:tc>
      </w:tr>
    </w:tbl>
    <w:p w14:paraId="561B036F" w14:textId="77777777" w:rsidR="00743FC7" w:rsidRPr="000575FB" w:rsidRDefault="00743FC7" w:rsidP="00316FDD">
      <w:pPr>
        <w:pStyle w:val="Heading3"/>
        <w:rPr>
          <w:lang w:val="en-GB"/>
        </w:rPr>
      </w:pPr>
      <w:bookmarkStart w:id="115" w:name="_Ref351032822"/>
      <w:bookmarkStart w:id="116" w:name="_Ref351032829"/>
      <w:bookmarkStart w:id="117" w:name="_Toc374444611"/>
      <w:r w:rsidRPr="000575FB">
        <w:rPr>
          <w:lang w:val="en-GB"/>
        </w:rPr>
        <w:t>XML Schemas</w:t>
      </w:r>
      <w:bookmarkEnd w:id="115"/>
      <w:bookmarkEnd w:id="116"/>
      <w:bookmarkEnd w:id="117"/>
    </w:p>
    <w:p w14:paraId="655F9E53" w14:textId="6F2B68DD" w:rsidR="00743FC7" w:rsidRPr="000575FB" w:rsidRDefault="00743FC7" w:rsidP="00743FC7">
      <w:pPr>
        <w:rPr>
          <w:lang w:val="en-GB"/>
        </w:rPr>
      </w:pPr>
      <w:r w:rsidRPr="000575FB">
        <w:rPr>
          <w:lang w:val="en-GB"/>
        </w:rPr>
        <w:t>Several XML schemas are used when creating digitally signed documents</w:t>
      </w:r>
      <w:r w:rsidR="00CA0B75" w:rsidRPr="000575FB">
        <w:rPr>
          <w:lang w:val="en-GB"/>
        </w:rPr>
        <w:t xml:space="preserve"> in </w:t>
      </w:r>
      <w:r w:rsidR="00D71EDB">
        <w:rPr>
          <w:b/>
          <w:lang w:val="en-GB"/>
        </w:rPr>
        <w:t>BDOC 2.1</w:t>
      </w:r>
      <w:r w:rsidR="00CA0B75" w:rsidRPr="000575FB">
        <w:rPr>
          <w:lang w:val="en-GB"/>
        </w:rPr>
        <w:t xml:space="preserve"> file format</w:t>
      </w:r>
      <w:r w:rsidRPr="000575FB">
        <w:rPr>
          <w:lang w:val="en-GB"/>
        </w:rPr>
        <w:t xml:space="preserve"> and validating their structure. The schemas are included in etc/schema</w:t>
      </w:r>
      <w:r w:rsidR="00BB59A0" w:rsidRPr="000575FB">
        <w:rPr>
          <w:lang w:val="en-GB"/>
        </w:rPr>
        <w:t>/</w:t>
      </w:r>
      <w:r w:rsidRPr="000575FB">
        <w:rPr>
          <w:lang w:val="en-GB"/>
        </w:rPr>
        <w:t xml:space="preserve"> subdirectory of the Libdigidocpp distribution package, their description is given in the table below.</w:t>
      </w:r>
    </w:p>
    <w:p w14:paraId="2049D0AA" w14:textId="77777777" w:rsidR="00743FC7" w:rsidRPr="000575FB" w:rsidRDefault="00743FC7" w:rsidP="00743FC7">
      <w:pPr>
        <w:rPr>
          <w:lang w:val="en-GB"/>
        </w:rPr>
      </w:pPr>
      <w:r w:rsidRPr="000575FB">
        <w:rPr>
          <w:b/>
          <w:lang w:val="en-GB"/>
        </w:rPr>
        <w:t>Note</w:t>
      </w:r>
      <w:r w:rsidRPr="000575FB">
        <w:rPr>
          <w:lang w:val="en-GB"/>
        </w:rPr>
        <w:t xml:space="preserve">: </w:t>
      </w:r>
      <w:r w:rsidR="00370397" w:rsidRPr="000575FB">
        <w:rPr>
          <w:lang w:val="en-GB"/>
        </w:rPr>
        <w:t>some</w:t>
      </w:r>
      <w:r w:rsidRPr="000575FB">
        <w:rPr>
          <w:lang w:val="en-GB"/>
        </w:rPr>
        <w:t xml:space="preserve"> modifications have been made to some of the schemas. Differences </w:t>
      </w:r>
      <w:r w:rsidR="0068231F" w:rsidRPr="000575FB">
        <w:rPr>
          <w:lang w:val="en-GB"/>
        </w:rPr>
        <w:t>in comparison with</w:t>
      </w:r>
      <w:r w:rsidRPr="000575FB">
        <w:rPr>
          <w:lang w:val="en-GB"/>
        </w:rPr>
        <w:t xml:space="preserve"> the original schemas are listed in Appendix 2 of the current document.</w:t>
      </w:r>
    </w:p>
    <w:tbl>
      <w:tblPr>
        <w:tblStyle w:val="Parameters"/>
        <w:tblW w:w="0" w:type="auto"/>
        <w:tblLayout w:type="fixed"/>
        <w:tblLook w:val="04A0" w:firstRow="1" w:lastRow="0" w:firstColumn="1" w:lastColumn="0" w:noHBand="0" w:noVBand="1"/>
      </w:tblPr>
      <w:tblGrid>
        <w:gridCol w:w="2376"/>
        <w:gridCol w:w="5529"/>
      </w:tblGrid>
      <w:tr w:rsidR="00743FC7" w:rsidRPr="00A1203F" w14:paraId="1D6EB3F8" w14:textId="77777777" w:rsidTr="001E70C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AD6BC8F" w14:textId="77777777" w:rsidR="00743FC7" w:rsidRPr="000575FB" w:rsidRDefault="00743FC7" w:rsidP="0081253A">
            <w:pPr>
              <w:jc w:val="left"/>
              <w:rPr>
                <w:b/>
                <w:szCs w:val="20"/>
                <w:lang w:val="en-GB"/>
              </w:rPr>
            </w:pPr>
            <w:r w:rsidRPr="000575FB">
              <w:rPr>
                <w:b/>
                <w:szCs w:val="20"/>
                <w:lang w:val="en-GB"/>
              </w:rPr>
              <w:t>Schema</w:t>
            </w:r>
            <w:r w:rsidR="00830BDA" w:rsidRPr="000575FB">
              <w:rPr>
                <w:b/>
                <w:szCs w:val="20"/>
                <w:lang w:val="en-GB"/>
              </w:rPr>
              <w:t xml:space="preserve"> file</w:t>
            </w:r>
          </w:p>
        </w:tc>
        <w:tc>
          <w:tcPr>
            <w:tcW w:w="5529" w:type="dxa"/>
          </w:tcPr>
          <w:p w14:paraId="2B0C99A2" w14:textId="77777777" w:rsidR="00743FC7" w:rsidRPr="000575FB" w:rsidRDefault="00743FC7" w:rsidP="00621672">
            <w:pPr>
              <w:spacing w:line="240" w:lineRule="auto"/>
              <w:ind w:left="0"/>
              <w:cnfStyle w:val="100000000000" w:firstRow="1" w:lastRow="0" w:firstColumn="0" w:lastColumn="0" w:oddVBand="0" w:evenVBand="0" w:oddHBand="0" w:evenHBand="0" w:firstRowFirstColumn="0" w:firstRowLastColumn="0" w:lastRowFirstColumn="0" w:lastRowLastColumn="0"/>
              <w:rPr>
                <w:b/>
                <w:color w:val="000000" w:themeColor="text1"/>
                <w:szCs w:val="20"/>
                <w:lang w:val="en-GB"/>
              </w:rPr>
            </w:pPr>
            <w:r w:rsidRPr="000575FB">
              <w:rPr>
                <w:b/>
                <w:color w:val="000000" w:themeColor="text1"/>
                <w:szCs w:val="20"/>
                <w:lang w:val="en-GB"/>
              </w:rPr>
              <w:t>Description</w:t>
            </w:r>
          </w:p>
        </w:tc>
      </w:tr>
      <w:tr w:rsidR="00772AFE" w:rsidRPr="00A1203F" w14:paraId="58662305" w14:textId="77777777" w:rsidTr="001E70C8">
        <w:trPr>
          <w:cantSplit/>
        </w:trPr>
        <w:tc>
          <w:tcPr>
            <w:cnfStyle w:val="001000000000" w:firstRow="0" w:lastRow="0" w:firstColumn="1" w:lastColumn="0" w:oddVBand="0" w:evenVBand="0" w:oddHBand="0" w:evenHBand="0" w:firstRowFirstColumn="0" w:firstRowLastColumn="0" w:lastRowFirstColumn="0" w:lastRowLastColumn="0"/>
            <w:tcW w:w="2376" w:type="dxa"/>
          </w:tcPr>
          <w:p w14:paraId="3AFAFBF3" w14:textId="77777777" w:rsidR="00772AFE" w:rsidRPr="000575FB" w:rsidRDefault="00772AFE" w:rsidP="008F3E8E">
            <w:pPr>
              <w:ind w:left="0"/>
              <w:jc w:val="left"/>
              <w:rPr>
                <w:b w:val="0"/>
                <w:szCs w:val="20"/>
                <w:lang w:val="en-GB"/>
              </w:rPr>
            </w:pPr>
            <w:r w:rsidRPr="000575FB">
              <w:rPr>
                <w:b w:val="0"/>
                <w:szCs w:val="20"/>
                <w:lang w:val="en-GB"/>
              </w:rPr>
              <w:t>OpenDocument_manifest.xsd</w:t>
            </w:r>
          </w:p>
        </w:tc>
        <w:tc>
          <w:tcPr>
            <w:tcW w:w="5529" w:type="dxa"/>
          </w:tcPr>
          <w:p w14:paraId="49A05E5C" w14:textId="77777777" w:rsidR="007D040F" w:rsidRPr="000575FB" w:rsidRDefault="00772AFE" w:rsidP="00621672">
            <w:pPr>
              <w:ind w:left="0"/>
              <w:cnfStyle w:val="000000000000" w:firstRow="0" w:lastRow="0" w:firstColumn="0" w:lastColumn="0" w:oddVBand="0" w:evenVBand="0" w:oddHBand="0" w:evenHBand="0" w:firstRowFirstColumn="0" w:firstRowLastColumn="0" w:lastRowFirstColumn="0" w:lastRowLastColumn="0"/>
              <w:rPr>
                <w:b/>
                <w:lang w:val="en-GB"/>
              </w:rPr>
            </w:pPr>
            <w:r w:rsidRPr="000575FB">
              <w:rPr>
                <w:b/>
                <w:lang w:val="en-GB"/>
              </w:rPr>
              <w:t xml:space="preserve">OASIS OpenDocument v1.0 </w:t>
            </w:r>
            <w:r w:rsidR="00325380" w:rsidRPr="000575FB">
              <w:rPr>
                <w:lang w:val="en-GB"/>
              </w:rPr>
              <w:t>(</w:t>
            </w:r>
            <w:r w:rsidR="00325380" w:rsidRPr="000575FB">
              <w:rPr>
                <w:highlight w:val="yellow"/>
                <w:lang w:val="en-GB"/>
              </w:rPr>
              <w:fldChar w:fldCharType="begin"/>
            </w:r>
            <w:r w:rsidR="00325380" w:rsidRPr="000575FB">
              <w:rPr>
                <w:lang w:val="en-GB"/>
              </w:rPr>
              <w:instrText xml:space="preserve"> REF _Ref351562534 \n \h </w:instrText>
            </w:r>
            <w:r w:rsidR="00325380" w:rsidRPr="000575FB">
              <w:rPr>
                <w:highlight w:val="yellow"/>
                <w:lang w:val="en-GB"/>
              </w:rPr>
              <w:instrText xml:space="preserve"> \* MERGEFORMAT </w:instrText>
            </w:r>
            <w:r w:rsidR="00325380" w:rsidRPr="000575FB">
              <w:rPr>
                <w:highlight w:val="yellow"/>
                <w:lang w:val="en-GB"/>
              </w:rPr>
            </w:r>
            <w:r w:rsidR="00325380" w:rsidRPr="000575FB">
              <w:rPr>
                <w:highlight w:val="yellow"/>
                <w:lang w:val="en-GB"/>
              </w:rPr>
              <w:fldChar w:fldCharType="separate"/>
            </w:r>
            <w:r w:rsidR="007001CA">
              <w:rPr>
                <w:lang w:val="en-GB"/>
              </w:rPr>
              <w:t>[6]</w:t>
            </w:r>
            <w:r w:rsidR="00325380" w:rsidRPr="000575FB">
              <w:rPr>
                <w:highlight w:val="yellow"/>
                <w:lang w:val="en-GB"/>
              </w:rPr>
              <w:fldChar w:fldCharType="end"/>
            </w:r>
            <w:r w:rsidR="00325380" w:rsidRPr="000575FB">
              <w:rPr>
                <w:lang w:val="en-GB"/>
              </w:rPr>
              <w:t>)</w:t>
            </w:r>
          </w:p>
          <w:p w14:paraId="2850DB65" w14:textId="77777777" w:rsidR="00C93C98" w:rsidRPr="000575FB" w:rsidRDefault="00772AFE" w:rsidP="00621672">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 xml:space="preserve">Defines the structure of META-INF/manifest.xml </w:t>
            </w:r>
            <w:r w:rsidR="00DD3D48" w:rsidRPr="000575FB">
              <w:rPr>
                <w:lang w:val="en-GB"/>
              </w:rPr>
              <w:t xml:space="preserve">file </w:t>
            </w:r>
            <w:r w:rsidRPr="000575FB">
              <w:rPr>
                <w:lang w:val="en-GB"/>
              </w:rPr>
              <w:t>in BDOC container.</w:t>
            </w:r>
            <w:r w:rsidR="007D040F" w:rsidRPr="000575FB">
              <w:rPr>
                <w:lang w:val="en-GB"/>
              </w:rPr>
              <w:t xml:space="preserve"> </w:t>
            </w:r>
          </w:p>
          <w:p w14:paraId="40FD81B7" w14:textId="77777777" w:rsidR="00772AFE" w:rsidRPr="000575FB" w:rsidRDefault="007001CA" w:rsidP="00621672">
            <w:pPr>
              <w:ind w:left="0"/>
              <w:cnfStyle w:val="000000000000" w:firstRow="0" w:lastRow="0" w:firstColumn="0" w:lastColumn="0" w:oddVBand="0" w:evenVBand="0" w:oddHBand="0" w:evenHBand="0" w:firstRowFirstColumn="0" w:firstRowLastColumn="0" w:lastRowFirstColumn="0" w:lastRowLastColumn="0"/>
              <w:rPr>
                <w:lang w:val="en-GB"/>
              </w:rPr>
            </w:pPr>
            <w:hyperlink r:id="rId38" w:history="1">
              <w:r w:rsidR="00772AFE" w:rsidRPr="000575FB">
                <w:rPr>
                  <w:rStyle w:val="Hyperlink"/>
                  <w:lang w:val="en-GB"/>
                </w:rPr>
                <w:t>https://www.oasis-open.org/committees/download.php/12570/OpenDocument-manifest-schema-v1.0-os.rng</w:t>
              </w:r>
            </w:hyperlink>
            <w:r w:rsidR="00772AFE" w:rsidRPr="000575FB">
              <w:rPr>
                <w:lang w:val="en-GB"/>
              </w:rPr>
              <w:t xml:space="preserve"> </w:t>
            </w:r>
          </w:p>
        </w:tc>
      </w:tr>
      <w:tr w:rsidR="00772AFE" w:rsidRPr="00A1203F" w14:paraId="0CA9C52C" w14:textId="77777777" w:rsidTr="001E70C8">
        <w:trPr>
          <w:cantSplit/>
        </w:trPr>
        <w:tc>
          <w:tcPr>
            <w:cnfStyle w:val="001000000000" w:firstRow="0" w:lastRow="0" w:firstColumn="1" w:lastColumn="0" w:oddVBand="0" w:evenVBand="0" w:oddHBand="0" w:evenHBand="0" w:firstRowFirstColumn="0" w:firstRowLastColumn="0" w:lastRowFirstColumn="0" w:lastRowLastColumn="0"/>
            <w:tcW w:w="2376" w:type="dxa"/>
          </w:tcPr>
          <w:p w14:paraId="615A52FA" w14:textId="77777777" w:rsidR="00772AFE" w:rsidRPr="000575FB" w:rsidRDefault="00772AFE" w:rsidP="008F3E8E">
            <w:pPr>
              <w:ind w:left="0"/>
              <w:jc w:val="left"/>
              <w:rPr>
                <w:b w:val="0"/>
                <w:szCs w:val="20"/>
                <w:lang w:val="en-GB"/>
              </w:rPr>
            </w:pPr>
            <w:r w:rsidRPr="000575FB">
              <w:rPr>
                <w:b w:val="0"/>
                <w:szCs w:val="20"/>
                <w:lang w:val="en-GB"/>
              </w:rPr>
              <w:lastRenderedPageBreak/>
              <w:t>ts_102918v010201.xsd</w:t>
            </w:r>
          </w:p>
        </w:tc>
        <w:tc>
          <w:tcPr>
            <w:tcW w:w="5529" w:type="dxa"/>
          </w:tcPr>
          <w:p w14:paraId="612E2AB1" w14:textId="77777777" w:rsidR="007D040F" w:rsidRPr="000575FB" w:rsidRDefault="00772AFE" w:rsidP="00621672">
            <w:pPr>
              <w:ind w:left="0"/>
              <w:cnfStyle w:val="000000000000" w:firstRow="0" w:lastRow="0" w:firstColumn="0" w:lastColumn="0" w:oddVBand="0" w:evenVBand="0" w:oddHBand="0" w:evenHBand="0" w:firstRowFirstColumn="0" w:firstRowLastColumn="0" w:lastRowFirstColumn="0" w:lastRowLastColumn="0"/>
              <w:rPr>
                <w:lang w:val="en-GB"/>
              </w:rPr>
            </w:pPr>
            <w:r w:rsidRPr="000575FB">
              <w:rPr>
                <w:b/>
                <w:lang w:val="en-GB"/>
              </w:rPr>
              <w:t>Associated Signature Containers (ASiC)</w:t>
            </w:r>
            <w:r w:rsidR="00F874C9" w:rsidRPr="000575FB">
              <w:rPr>
                <w:b/>
                <w:lang w:val="en-GB"/>
              </w:rPr>
              <w:t xml:space="preserve"> </w:t>
            </w:r>
            <w:r w:rsidR="00325380" w:rsidRPr="000575FB">
              <w:rPr>
                <w:lang w:val="en-GB"/>
              </w:rPr>
              <w:t>(</w:t>
            </w:r>
            <w:r w:rsidR="00325380" w:rsidRPr="000575FB">
              <w:rPr>
                <w:lang w:val="en-GB"/>
              </w:rPr>
              <w:fldChar w:fldCharType="begin"/>
            </w:r>
            <w:r w:rsidR="00325380" w:rsidRPr="000575FB">
              <w:rPr>
                <w:lang w:val="en-GB"/>
              </w:rPr>
              <w:instrText xml:space="preserve"> REF _Ref351561958 \n \h </w:instrText>
            </w:r>
            <w:r w:rsidR="00325380" w:rsidRPr="000575FB">
              <w:rPr>
                <w:lang w:val="en-GB"/>
              </w:rPr>
            </w:r>
            <w:r w:rsidR="00325380" w:rsidRPr="000575FB">
              <w:rPr>
                <w:lang w:val="en-GB"/>
              </w:rPr>
              <w:fldChar w:fldCharType="separate"/>
            </w:r>
            <w:r w:rsidR="007001CA">
              <w:rPr>
                <w:lang w:val="en-GB"/>
              </w:rPr>
              <w:t>[7]</w:t>
            </w:r>
            <w:r w:rsidR="00325380" w:rsidRPr="000575FB">
              <w:rPr>
                <w:lang w:val="en-GB"/>
              </w:rPr>
              <w:fldChar w:fldCharType="end"/>
            </w:r>
            <w:r w:rsidR="00325380" w:rsidRPr="000575FB">
              <w:rPr>
                <w:lang w:val="en-GB"/>
              </w:rPr>
              <w:t>)</w:t>
            </w:r>
            <w:r w:rsidRPr="000575FB">
              <w:rPr>
                <w:b/>
                <w:lang w:val="en-GB"/>
              </w:rPr>
              <w:t xml:space="preserve"> </w:t>
            </w:r>
          </w:p>
          <w:p w14:paraId="4328BB64" w14:textId="77777777" w:rsidR="00772AFE" w:rsidRPr="000575FB" w:rsidRDefault="00CA0B75" w:rsidP="00621672">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 xml:space="preserve">Defines the </w:t>
            </w:r>
            <w:r w:rsidR="000156E7" w:rsidRPr="000575FB">
              <w:rPr>
                <w:lang w:val="en-GB"/>
              </w:rPr>
              <w:t>format of container for encapsulating the signed documents, signatures and additional information.</w:t>
            </w:r>
            <w:r w:rsidR="007D040F" w:rsidRPr="000575FB">
              <w:rPr>
                <w:lang w:val="en-GB"/>
              </w:rPr>
              <w:t xml:space="preserve"> </w:t>
            </w:r>
            <w:hyperlink r:id="rId39" w:history="1">
              <w:r w:rsidR="00772AFE" w:rsidRPr="000575FB">
                <w:rPr>
                  <w:rStyle w:val="Hyperlink"/>
                  <w:lang w:val="en-GB"/>
                </w:rPr>
                <w:t>http://www.etsi.org/deliver/etsi_ts/102900_102999/102918/01.02.01_60/</w:t>
              </w:r>
            </w:hyperlink>
          </w:p>
        </w:tc>
      </w:tr>
      <w:tr w:rsidR="00743FC7" w:rsidRPr="00A1203F" w14:paraId="318D11D0" w14:textId="77777777" w:rsidTr="001E70C8">
        <w:trPr>
          <w:cantSplit/>
        </w:trPr>
        <w:tc>
          <w:tcPr>
            <w:cnfStyle w:val="001000000000" w:firstRow="0" w:lastRow="0" w:firstColumn="1" w:lastColumn="0" w:oddVBand="0" w:evenVBand="0" w:oddHBand="0" w:evenHBand="0" w:firstRowFirstColumn="0" w:firstRowLastColumn="0" w:lastRowFirstColumn="0" w:lastRowLastColumn="0"/>
            <w:tcW w:w="2376" w:type="dxa"/>
          </w:tcPr>
          <w:p w14:paraId="67FDD44A" w14:textId="77777777" w:rsidR="00743FC7" w:rsidRPr="000575FB" w:rsidRDefault="00743FC7" w:rsidP="008F3E8E">
            <w:pPr>
              <w:ind w:left="0"/>
              <w:jc w:val="left"/>
              <w:rPr>
                <w:b w:val="0"/>
                <w:szCs w:val="20"/>
                <w:lang w:val="en-GB"/>
              </w:rPr>
            </w:pPr>
            <w:r w:rsidRPr="000575FB">
              <w:rPr>
                <w:b w:val="0"/>
                <w:szCs w:val="20"/>
                <w:lang w:val="en-GB"/>
              </w:rPr>
              <w:t>xmldsig-core-schema.xsd</w:t>
            </w:r>
          </w:p>
        </w:tc>
        <w:tc>
          <w:tcPr>
            <w:tcW w:w="5529" w:type="dxa"/>
          </w:tcPr>
          <w:p w14:paraId="0FC61AA4" w14:textId="77777777" w:rsidR="00DC7625" w:rsidRPr="000575FB" w:rsidRDefault="002949E4" w:rsidP="00621672">
            <w:pPr>
              <w:ind w:left="0"/>
              <w:cnfStyle w:val="000000000000" w:firstRow="0" w:lastRow="0" w:firstColumn="0" w:lastColumn="0" w:oddVBand="0" w:evenVBand="0" w:oddHBand="0" w:evenHBand="0" w:firstRowFirstColumn="0" w:firstRowLastColumn="0" w:lastRowFirstColumn="0" w:lastRowLastColumn="0"/>
              <w:rPr>
                <w:lang w:val="en-GB"/>
              </w:rPr>
            </w:pPr>
            <w:r w:rsidRPr="000575FB">
              <w:rPr>
                <w:b/>
                <w:lang w:val="en-GB"/>
              </w:rPr>
              <w:t xml:space="preserve">XML Signature Core Schema Instance </w:t>
            </w:r>
            <w:r w:rsidR="0066285D" w:rsidRPr="000575FB">
              <w:rPr>
                <w:b/>
                <w:lang w:val="en-GB"/>
              </w:rPr>
              <w:t>(XML-DSIG)</w:t>
            </w:r>
            <w:r w:rsidR="0066285D" w:rsidRPr="000575FB">
              <w:rPr>
                <w:lang w:val="en-GB"/>
              </w:rPr>
              <w:t xml:space="preserve"> </w:t>
            </w:r>
            <w:r w:rsidR="00325380" w:rsidRPr="000575FB">
              <w:rPr>
                <w:lang w:val="en-GB"/>
              </w:rPr>
              <w:t>(</w:t>
            </w:r>
            <w:r w:rsidR="00325380" w:rsidRPr="000575FB">
              <w:rPr>
                <w:lang w:val="en-GB"/>
              </w:rPr>
              <w:fldChar w:fldCharType="begin"/>
            </w:r>
            <w:r w:rsidR="00325380" w:rsidRPr="000575FB">
              <w:rPr>
                <w:lang w:val="en-GB"/>
              </w:rPr>
              <w:instrText xml:space="preserve"> REF _Ref351562568 \n \h </w:instrText>
            </w:r>
            <w:r w:rsidR="00325380" w:rsidRPr="000575FB">
              <w:rPr>
                <w:lang w:val="en-GB"/>
              </w:rPr>
            </w:r>
            <w:r w:rsidR="00325380" w:rsidRPr="000575FB">
              <w:rPr>
                <w:lang w:val="en-GB"/>
              </w:rPr>
              <w:fldChar w:fldCharType="separate"/>
            </w:r>
            <w:r w:rsidR="007001CA">
              <w:rPr>
                <w:lang w:val="en-GB"/>
              </w:rPr>
              <w:t>[3]</w:t>
            </w:r>
            <w:r w:rsidR="00325380" w:rsidRPr="000575FB">
              <w:rPr>
                <w:lang w:val="en-GB"/>
              </w:rPr>
              <w:fldChar w:fldCharType="end"/>
            </w:r>
            <w:r w:rsidR="00325380" w:rsidRPr="000575FB">
              <w:rPr>
                <w:lang w:val="en-GB"/>
              </w:rPr>
              <w:t>)</w:t>
            </w:r>
          </w:p>
          <w:p w14:paraId="3DF8AD71" w14:textId="77777777" w:rsidR="00773FF7" w:rsidRPr="000575FB" w:rsidRDefault="0000517D" w:rsidP="00621672">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D</w:t>
            </w:r>
            <w:r w:rsidR="0052090A" w:rsidRPr="000575FB">
              <w:rPr>
                <w:lang w:val="en-GB"/>
              </w:rPr>
              <w:t xml:space="preserve">efines </w:t>
            </w:r>
            <w:r w:rsidRPr="000575FB">
              <w:rPr>
                <w:lang w:val="en-GB"/>
              </w:rPr>
              <w:t>XML syntax for digital signatures.</w:t>
            </w:r>
          </w:p>
          <w:p w14:paraId="082293CF" w14:textId="77777777" w:rsidR="00743FC7" w:rsidRPr="000575FB" w:rsidRDefault="007001CA" w:rsidP="00621672">
            <w:pPr>
              <w:ind w:left="0"/>
              <w:cnfStyle w:val="000000000000" w:firstRow="0" w:lastRow="0" w:firstColumn="0" w:lastColumn="0" w:oddVBand="0" w:evenVBand="0" w:oddHBand="0" w:evenHBand="0" w:firstRowFirstColumn="0" w:firstRowLastColumn="0" w:lastRowFirstColumn="0" w:lastRowLastColumn="0"/>
              <w:rPr>
                <w:lang w:val="en-GB"/>
              </w:rPr>
            </w:pPr>
            <w:hyperlink r:id="rId40" w:history="1">
              <w:r w:rsidR="002949E4" w:rsidRPr="000575FB">
                <w:rPr>
                  <w:rStyle w:val="Hyperlink"/>
                  <w:lang w:val="en-GB"/>
                </w:rPr>
                <w:t>http://www.w3.org/TR/2008/REC-xmldsig-core-20080610/xmldsig-core-schema.xsd</w:t>
              </w:r>
            </w:hyperlink>
          </w:p>
        </w:tc>
      </w:tr>
      <w:tr w:rsidR="00977949" w:rsidRPr="00A1203F" w14:paraId="02F4FA7A" w14:textId="77777777" w:rsidTr="001E70C8">
        <w:trPr>
          <w:cantSplit/>
        </w:trPr>
        <w:tc>
          <w:tcPr>
            <w:cnfStyle w:val="001000000000" w:firstRow="0" w:lastRow="0" w:firstColumn="1" w:lastColumn="0" w:oddVBand="0" w:evenVBand="0" w:oddHBand="0" w:evenHBand="0" w:firstRowFirstColumn="0" w:firstRowLastColumn="0" w:lastRowFirstColumn="0" w:lastRowLastColumn="0"/>
            <w:tcW w:w="2376" w:type="dxa"/>
          </w:tcPr>
          <w:p w14:paraId="0BF13973" w14:textId="77777777" w:rsidR="00977949" w:rsidRPr="000575FB" w:rsidRDefault="00977949" w:rsidP="004A0CF8">
            <w:pPr>
              <w:ind w:left="0"/>
              <w:jc w:val="left"/>
              <w:rPr>
                <w:b w:val="0"/>
                <w:szCs w:val="20"/>
                <w:lang w:val="en-GB"/>
              </w:rPr>
            </w:pPr>
            <w:r w:rsidRPr="000575FB">
              <w:rPr>
                <w:b w:val="0"/>
                <w:szCs w:val="20"/>
                <w:lang w:val="en-GB"/>
              </w:rPr>
              <w:t>XAdES.xsd</w:t>
            </w:r>
          </w:p>
        </w:tc>
        <w:tc>
          <w:tcPr>
            <w:tcW w:w="5529" w:type="dxa"/>
          </w:tcPr>
          <w:p w14:paraId="40359EEF" w14:textId="77777777" w:rsidR="00977949" w:rsidRPr="000575FB" w:rsidRDefault="00977949" w:rsidP="00621672">
            <w:pPr>
              <w:ind w:left="0"/>
              <w:cnfStyle w:val="000000000000" w:firstRow="0" w:lastRow="0" w:firstColumn="0" w:lastColumn="0" w:oddVBand="0" w:evenVBand="0" w:oddHBand="0" w:evenHBand="0" w:firstRowFirstColumn="0" w:firstRowLastColumn="0" w:lastRowFirstColumn="0" w:lastRowLastColumn="0"/>
              <w:rPr>
                <w:lang w:val="en-GB"/>
              </w:rPr>
            </w:pPr>
            <w:r w:rsidRPr="000575FB">
              <w:rPr>
                <w:b/>
                <w:lang w:val="en-GB"/>
              </w:rPr>
              <w:t>XML Advanced Electronic Signatures (XAdES)</w:t>
            </w:r>
            <w:r w:rsidR="00325380" w:rsidRPr="000575FB">
              <w:rPr>
                <w:lang w:val="en-GB"/>
              </w:rPr>
              <w:t xml:space="preserve"> (</w:t>
            </w:r>
            <w:r w:rsidR="00325380" w:rsidRPr="000575FB">
              <w:rPr>
                <w:lang w:val="en-GB"/>
              </w:rPr>
              <w:fldChar w:fldCharType="begin"/>
            </w:r>
            <w:r w:rsidR="00325380" w:rsidRPr="000575FB">
              <w:rPr>
                <w:lang w:val="en-GB"/>
              </w:rPr>
              <w:instrText xml:space="preserve"> REF _Ref351561539 \n \h </w:instrText>
            </w:r>
            <w:r w:rsidR="00325380" w:rsidRPr="000575FB">
              <w:rPr>
                <w:lang w:val="en-GB"/>
              </w:rPr>
            </w:r>
            <w:r w:rsidR="00325380" w:rsidRPr="000575FB">
              <w:rPr>
                <w:lang w:val="en-GB"/>
              </w:rPr>
              <w:fldChar w:fldCharType="separate"/>
            </w:r>
            <w:r w:rsidR="007001CA">
              <w:rPr>
                <w:lang w:val="en-GB"/>
              </w:rPr>
              <w:t>[5]</w:t>
            </w:r>
            <w:r w:rsidR="00325380" w:rsidRPr="000575FB">
              <w:rPr>
                <w:lang w:val="en-GB"/>
              </w:rPr>
              <w:fldChar w:fldCharType="end"/>
            </w:r>
            <w:r w:rsidR="00325380" w:rsidRPr="000575FB">
              <w:rPr>
                <w:lang w:val="en-GB"/>
              </w:rPr>
              <w:t>)</w:t>
            </w:r>
            <w:r w:rsidRPr="000575FB">
              <w:rPr>
                <w:lang w:val="en-GB"/>
              </w:rPr>
              <w:t xml:space="preserve"> </w:t>
            </w:r>
          </w:p>
          <w:p w14:paraId="641F0C77" w14:textId="77777777" w:rsidR="00977949" w:rsidRPr="000575FB" w:rsidRDefault="00977949" w:rsidP="00621672">
            <w:pPr>
              <w:ind w:left="0"/>
              <w:cnfStyle w:val="000000000000" w:firstRow="0" w:lastRow="0" w:firstColumn="0" w:lastColumn="0" w:oddVBand="0" w:evenVBand="0" w:oddHBand="0" w:evenHBand="0" w:firstRowFirstColumn="0" w:firstRowLastColumn="0" w:lastRowFirstColumn="0" w:lastRowLastColumn="0"/>
              <w:rPr>
                <w:lang w:val="en-GB"/>
              </w:rPr>
            </w:pPr>
            <w:r w:rsidRPr="000575FB">
              <w:rPr>
                <w:lang w:val="en-GB"/>
              </w:rPr>
              <w:t>Defines a set of extensions to XML-DSIG making it suitable for advanced electronic signature.</w:t>
            </w:r>
          </w:p>
          <w:p w14:paraId="162E22AD" w14:textId="77777777" w:rsidR="00977949" w:rsidRPr="000575FB" w:rsidRDefault="007001CA" w:rsidP="00621672">
            <w:pPr>
              <w:ind w:left="0"/>
              <w:cnfStyle w:val="000000000000" w:firstRow="0" w:lastRow="0" w:firstColumn="0" w:lastColumn="0" w:oddVBand="0" w:evenVBand="0" w:oddHBand="0" w:evenHBand="0" w:firstRowFirstColumn="0" w:firstRowLastColumn="0" w:lastRowFirstColumn="0" w:lastRowLastColumn="0"/>
              <w:rPr>
                <w:lang w:val="en-GB"/>
              </w:rPr>
            </w:pPr>
            <w:hyperlink r:id="rId41" w:history="1">
              <w:r w:rsidR="00977949" w:rsidRPr="000575FB">
                <w:rPr>
                  <w:rStyle w:val="Hyperlink"/>
                  <w:lang w:val="en-GB"/>
                </w:rPr>
                <w:t>http://uri.etsi.org/01903/v1.3.2/old/XAdES.xsd</w:t>
              </w:r>
            </w:hyperlink>
            <w:r w:rsidR="00977949" w:rsidRPr="000575FB">
              <w:rPr>
                <w:lang w:val="en-GB"/>
              </w:rPr>
              <w:t xml:space="preserve"> </w:t>
            </w:r>
          </w:p>
        </w:tc>
      </w:tr>
      <w:tr w:rsidR="00AA64B0" w:rsidRPr="00A1203F" w14:paraId="5CB93A7E" w14:textId="77777777" w:rsidTr="001E70C8">
        <w:trPr>
          <w:cantSplit/>
        </w:trPr>
        <w:tc>
          <w:tcPr>
            <w:cnfStyle w:val="001000000000" w:firstRow="0" w:lastRow="0" w:firstColumn="1" w:lastColumn="0" w:oddVBand="0" w:evenVBand="0" w:oddHBand="0" w:evenHBand="0" w:firstRowFirstColumn="0" w:firstRowLastColumn="0" w:lastRowFirstColumn="0" w:lastRowLastColumn="0"/>
            <w:tcW w:w="2376" w:type="dxa"/>
          </w:tcPr>
          <w:p w14:paraId="7ADA48E6" w14:textId="77777777" w:rsidR="00AA64B0" w:rsidRPr="000575FB" w:rsidRDefault="00AA64B0" w:rsidP="008F3E8E">
            <w:pPr>
              <w:ind w:left="0"/>
              <w:jc w:val="left"/>
              <w:rPr>
                <w:b w:val="0"/>
                <w:szCs w:val="20"/>
                <w:lang w:val="en-GB"/>
              </w:rPr>
            </w:pPr>
            <w:r w:rsidRPr="000575FB">
              <w:rPr>
                <w:b w:val="0"/>
                <w:szCs w:val="20"/>
                <w:lang w:val="en-GB"/>
              </w:rPr>
              <w:t>conf.xsd</w:t>
            </w:r>
          </w:p>
        </w:tc>
        <w:tc>
          <w:tcPr>
            <w:tcW w:w="5529" w:type="dxa"/>
          </w:tcPr>
          <w:p w14:paraId="232BA72D" w14:textId="77777777" w:rsidR="00AA64B0" w:rsidRPr="000575FB" w:rsidRDefault="00F07C1D" w:rsidP="00A1203F">
            <w:p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0575FB">
              <w:rPr>
                <w:lang w:val="en-GB"/>
              </w:rPr>
              <w:t xml:space="preserve">Configuration properties’ schema. </w:t>
            </w:r>
            <w:r w:rsidR="00136ABC" w:rsidRPr="000575FB">
              <w:rPr>
                <w:lang w:val="en-GB"/>
              </w:rPr>
              <w:t>Defines the Libdigidocpp c</w:t>
            </w:r>
            <w:r w:rsidR="00573379" w:rsidRPr="000575FB">
              <w:rPr>
                <w:lang w:val="en-GB"/>
              </w:rPr>
              <w:t>onfiguration file</w:t>
            </w:r>
            <w:r w:rsidRPr="000575FB">
              <w:rPr>
                <w:lang w:val="en-GB"/>
              </w:rPr>
              <w:t>’s</w:t>
            </w:r>
            <w:r w:rsidR="00573379" w:rsidRPr="000575FB">
              <w:rPr>
                <w:lang w:val="en-GB"/>
              </w:rPr>
              <w:t xml:space="preserve"> digidocpp.conf</w:t>
            </w:r>
            <w:r w:rsidR="00136ABC" w:rsidRPr="000575FB">
              <w:rPr>
                <w:lang w:val="en-GB"/>
              </w:rPr>
              <w:t xml:space="preserve"> structure</w:t>
            </w:r>
            <w:r w:rsidR="002F1485" w:rsidRPr="000575FB">
              <w:rPr>
                <w:lang w:val="en-GB"/>
              </w:rPr>
              <w:t xml:space="preserve"> (see also</w:t>
            </w:r>
            <w:r w:rsidR="008F7BBA" w:rsidRPr="000575FB">
              <w:rPr>
                <w:lang w:val="en-GB"/>
              </w:rPr>
              <w:t xml:space="preserve"> “</w:t>
            </w:r>
            <w:r w:rsidR="008F7BBA" w:rsidRPr="000575FB">
              <w:rPr>
                <w:lang w:val="en-GB"/>
              </w:rPr>
              <w:fldChar w:fldCharType="begin"/>
            </w:r>
            <w:r w:rsidR="008F7BBA" w:rsidRPr="000575FB">
              <w:rPr>
                <w:lang w:val="en-GB"/>
              </w:rPr>
              <w:instrText xml:space="preserve"> REF _Ref351741616 \r \h </w:instrText>
            </w:r>
            <w:r w:rsidR="008F7BBA" w:rsidRPr="000575FB">
              <w:rPr>
                <w:lang w:val="en-GB"/>
              </w:rPr>
            </w:r>
            <w:r w:rsidR="008F7BBA" w:rsidRPr="000575FB">
              <w:rPr>
                <w:lang w:val="en-GB"/>
              </w:rPr>
              <w:fldChar w:fldCharType="separate"/>
            </w:r>
            <w:r w:rsidR="007001CA">
              <w:rPr>
                <w:lang w:val="en-GB"/>
              </w:rPr>
              <w:t>4</w:t>
            </w:r>
            <w:r w:rsidR="008F7BBA" w:rsidRPr="000575FB">
              <w:rPr>
                <w:lang w:val="en-GB"/>
              </w:rPr>
              <w:fldChar w:fldCharType="end"/>
            </w:r>
            <w:r w:rsidR="008F7BBA" w:rsidRPr="000575FB">
              <w:rPr>
                <w:lang w:val="en-GB"/>
              </w:rPr>
              <w:t xml:space="preserve"> </w:t>
            </w:r>
            <w:r w:rsidR="008F7BBA" w:rsidRPr="000575FB">
              <w:rPr>
                <w:lang w:val="en-GB"/>
              </w:rPr>
              <w:fldChar w:fldCharType="begin"/>
            </w:r>
            <w:r w:rsidR="008F7BBA" w:rsidRPr="000575FB">
              <w:rPr>
                <w:lang w:val="en-GB"/>
              </w:rPr>
              <w:instrText xml:space="preserve"> REF _Ref351741629 \h </w:instrText>
            </w:r>
            <w:r w:rsidR="008F7BBA" w:rsidRPr="000575FB">
              <w:rPr>
                <w:lang w:val="en-GB"/>
              </w:rPr>
            </w:r>
            <w:r w:rsidR="008F7BBA" w:rsidRPr="000575FB">
              <w:rPr>
                <w:lang w:val="en-GB"/>
              </w:rPr>
              <w:fldChar w:fldCharType="separate"/>
            </w:r>
            <w:r w:rsidR="007001CA" w:rsidRPr="000575FB">
              <w:t>Configuring Libdigidocpp</w:t>
            </w:r>
            <w:r w:rsidR="008F7BBA" w:rsidRPr="000575FB">
              <w:rPr>
                <w:lang w:val="en-GB"/>
              </w:rPr>
              <w:fldChar w:fldCharType="end"/>
            </w:r>
            <w:r w:rsidR="008F7BBA" w:rsidRPr="000575FB">
              <w:rPr>
                <w:lang w:val="en-GB"/>
              </w:rPr>
              <w:t>”).</w:t>
            </w:r>
            <w:r w:rsidR="002F1485" w:rsidRPr="000575FB">
              <w:rPr>
                <w:lang w:val="en-GB"/>
              </w:rPr>
              <w:t xml:space="preserve"> “</w:t>
            </w:r>
          </w:p>
        </w:tc>
      </w:tr>
    </w:tbl>
    <w:p w14:paraId="4905E91C" w14:textId="77777777" w:rsidR="00E275E8" w:rsidRPr="000575FB" w:rsidRDefault="00E275E8" w:rsidP="00372784">
      <w:pPr>
        <w:spacing w:after="0"/>
        <w:jc w:val="left"/>
        <w:rPr>
          <w:lang w:val="en-GB"/>
        </w:rPr>
      </w:pPr>
      <w:bookmarkStart w:id="118" w:name="_Toc345343572"/>
    </w:p>
    <w:p w14:paraId="02CCC240" w14:textId="77777777" w:rsidR="008C7759" w:rsidRDefault="008C7759">
      <w:pPr>
        <w:spacing w:after="0"/>
        <w:jc w:val="left"/>
        <w:rPr>
          <w:lang w:val="en-GB"/>
        </w:rPr>
      </w:pPr>
    </w:p>
    <w:p w14:paraId="0444B405" w14:textId="77777777" w:rsidR="002246F5" w:rsidRPr="000575FB" w:rsidRDefault="009A6F9D" w:rsidP="00372784">
      <w:pPr>
        <w:spacing w:after="0"/>
        <w:jc w:val="left"/>
        <w:rPr>
          <w:lang w:val="en-GB"/>
        </w:rPr>
      </w:pPr>
      <w:r w:rsidRPr="000575FB">
        <w:rPr>
          <w:lang w:val="en-GB"/>
        </w:rPr>
        <w:t>The following figure describes depende</w:t>
      </w:r>
      <w:r w:rsidR="00496DEC" w:rsidRPr="000575FB">
        <w:rPr>
          <w:lang w:val="en-GB"/>
        </w:rPr>
        <w:t>n</w:t>
      </w:r>
      <w:r w:rsidRPr="000575FB">
        <w:rPr>
          <w:lang w:val="en-GB"/>
        </w:rPr>
        <w:t>cies between the abovementioned schemas</w:t>
      </w:r>
      <w:r w:rsidR="00F839F5" w:rsidRPr="000575FB">
        <w:rPr>
          <w:lang w:val="en-GB"/>
        </w:rPr>
        <w:t xml:space="preserve"> (</w:t>
      </w:r>
      <w:r w:rsidR="00E64998" w:rsidRPr="000575FB">
        <w:rPr>
          <w:lang w:val="en-GB"/>
        </w:rPr>
        <w:t xml:space="preserve">direction of the </w:t>
      </w:r>
      <w:r w:rsidR="00F839F5" w:rsidRPr="000575FB">
        <w:rPr>
          <w:lang w:val="en-GB"/>
        </w:rPr>
        <w:t>arrow indicates the direction of depen</w:t>
      </w:r>
      <w:r w:rsidR="00417533" w:rsidRPr="000575FB">
        <w:rPr>
          <w:lang w:val="en-GB"/>
        </w:rPr>
        <w:t>de</w:t>
      </w:r>
      <w:r w:rsidR="00F839F5" w:rsidRPr="000575FB">
        <w:rPr>
          <w:lang w:val="en-GB"/>
        </w:rPr>
        <w:t>ncy)</w:t>
      </w:r>
      <w:r w:rsidRPr="000575FB">
        <w:rPr>
          <w:lang w:val="en-GB"/>
        </w:rPr>
        <w:t xml:space="preserve">. </w:t>
      </w:r>
    </w:p>
    <w:p w14:paraId="5ABAE215" w14:textId="77777777" w:rsidR="001570FA" w:rsidRPr="000575FB" w:rsidRDefault="001570FA" w:rsidP="00372784">
      <w:pPr>
        <w:spacing w:after="0"/>
        <w:jc w:val="left"/>
        <w:rPr>
          <w:lang w:val="en-GB"/>
        </w:rPr>
      </w:pPr>
    </w:p>
    <w:p w14:paraId="4E802E4A" w14:textId="77777777" w:rsidR="002246F5" w:rsidRPr="000575FB" w:rsidRDefault="002246F5" w:rsidP="00372784">
      <w:pPr>
        <w:spacing w:after="0"/>
        <w:jc w:val="left"/>
        <w:rPr>
          <w:lang w:val="en-GB"/>
        </w:rPr>
      </w:pPr>
      <w:r w:rsidRPr="00A1203F">
        <w:rPr>
          <w:rFonts w:ascii="HelveticaNeue-Light" w:hAnsi="HelveticaNeue-Light" w:cs="HelveticaNeue-Light"/>
          <w:noProof/>
          <w:szCs w:val="20"/>
        </w:rPr>
        <mc:AlternateContent>
          <mc:Choice Requires="wpc">
            <w:drawing>
              <wp:inline distT="0" distB="0" distL="0" distR="0" wp14:anchorId="0926F3A8" wp14:editId="33F0C365">
                <wp:extent cx="3981451" cy="2905125"/>
                <wp:effectExtent l="0" t="0" r="19050" b="28575"/>
                <wp:docPr id="111"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95" name="Elbow Connector 95"/>
                        <wps:cNvCnPr/>
                        <wps:spPr>
                          <a:xfrm>
                            <a:off x="2511045" y="446050"/>
                            <a:ext cx="601850" cy="352958"/>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8" name="Elbow Connector 258"/>
                        <wps:cNvCnPr/>
                        <wps:spPr>
                          <a:xfrm rot="10800000" flipV="1">
                            <a:off x="945872" y="455575"/>
                            <a:ext cx="618860" cy="314190"/>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8" name="Flowchart: Document 48"/>
                        <wps:cNvSpPr/>
                        <wps:spPr>
                          <a:xfrm>
                            <a:off x="1564732" y="206299"/>
                            <a:ext cx="977522" cy="602234"/>
                          </a:xfrm>
                          <a:prstGeom prst="flowChartDocument">
                            <a:avLst/>
                          </a:prstGeom>
                        </wps:spPr>
                        <wps:style>
                          <a:lnRef idx="0">
                            <a:schemeClr val="accent4"/>
                          </a:lnRef>
                          <a:fillRef idx="3">
                            <a:schemeClr val="accent4"/>
                          </a:fillRef>
                          <a:effectRef idx="3">
                            <a:schemeClr val="accent4"/>
                          </a:effectRef>
                          <a:fontRef idx="minor">
                            <a:schemeClr val="lt1"/>
                          </a:fontRef>
                        </wps:style>
                        <wps:txbx>
                          <w:txbxContent>
                            <w:p w14:paraId="1A166745" w14:textId="77777777" w:rsidR="007001CA" w:rsidRPr="006B7CA2" w:rsidRDefault="007001CA" w:rsidP="002246F5">
                              <w:pPr>
                                <w:pStyle w:val="NormalWeb"/>
                                <w:spacing w:before="0" w:beforeAutospacing="0" w:after="120" w:afterAutospacing="0"/>
                                <w:jc w:val="center"/>
                                <w:rPr>
                                  <w:u w:val="single"/>
                                  <w:lang w:val="en-GB"/>
                                </w:rPr>
                              </w:pPr>
                              <w:r w:rsidRPr="006B7CA2">
                                <w:rPr>
                                  <w:rFonts w:ascii="Helvetica 45" w:eastAsia="Times New Roman" w:hAnsi="Helvetica 45"/>
                                  <w:sz w:val="20"/>
                                  <w:szCs w:val="20"/>
                                  <w:u w:val="single"/>
                                  <w:lang w:val="en-GB"/>
                                </w:rPr>
                                <w:t>BDOC 2.0 document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Elbow Connector 94"/>
                        <wps:cNvCnPr>
                          <a:stCxn id="254" idx="2"/>
                          <a:endCxn id="256" idx="0"/>
                        </wps:cNvCnPr>
                        <wps:spPr>
                          <a:xfrm rot="16200000" flipH="1">
                            <a:off x="1470472" y="1944161"/>
                            <a:ext cx="300630" cy="2897"/>
                          </a:xfrm>
                          <a:prstGeom prst="bentConnector3">
                            <a:avLst>
                              <a:gd name="adj1" fmla="val 50000"/>
                            </a:avLst>
                          </a:prstGeom>
                          <a:ln>
                            <a:headEnd type="arrow"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109" name="Elbow Connector 109"/>
                        <wps:cNvCnPr/>
                        <wps:spPr>
                          <a:xfrm rot="16200000" flipH="1">
                            <a:off x="679382" y="1094310"/>
                            <a:ext cx="627658" cy="432930"/>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1" name="Folded Corner 251"/>
                        <wps:cNvSpPr/>
                        <wps:spPr>
                          <a:xfrm>
                            <a:off x="2682489" y="799008"/>
                            <a:ext cx="866779" cy="496392"/>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3EBA8EDB" w14:textId="77777777" w:rsidR="007001CA" w:rsidRPr="00A83F34" w:rsidRDefault="007001CA" w:rsidP="002246F5">
                              <w:pPr>
                                <w:pStyle w:val="NormalWeb"/>
                                <w:spacing w:before="0" w:beforeAutospacing="0" w:after="120" w:afterAutospacing="0"/>
                                <w:jc w:val="center"/>
                                <w:rPr>
                                  <w:rFonts w:ascii="Arial" w:hAnsi="Arial" w:cs="Arial"/>
                                  <w:sz w:val="18"/>
                                  <w:szCs w:val="18"/>
                                  <w:lang w:val="et-EE"/>
                                </w:rPr>
                              </w:pPr>
                              <w:r w:rsidRPr="00A83F34">
                                <w:rPr>
                                  <w:rFonts w:ascii="Arial" w:eastAsia="Times New Roman" w:hAnsi="Arial" w:cs="Arial"/>
                                  <w:sz w:val="18"/>
                                  <w:szCs w:val="18"/>
                                  <w:lang w:val="et-EE"/>
                                </w:rPr>
                                <w:t>O</w:t>
                              </w:r>
                              <w:r>
                                <w:rPr>
                                  <w:rFonts w:ascii="Arial" w:eastAsia="Times New Roman" w:hAnsi="Arial" w:cs="Arial"/>
                                  <w:sz w:val="18"/>
                                  <w:szCs w:val="18"/>
                                  <w:lang w:val="et-EE"/>
                                </w:rPr>
                                <w:t>pen-Document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Folded Corner 252"/>
                        <wps:cNvSpPr/>
                        <wps:spPr>
                          <a:xfrm>
                            <a:off x="552450" y="769765"/>
                            <a:ext cx="786843" cy="458960"/>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2E340570" w14:textId="77777777" w:rsidR="007001CA" w:rsidRPr="00A83F34" w:rsidRDefault="007001CA" w:rsidP="002246F5">
                              <w:pPr>
                                <w:pStyle w:val="NormalWeb"/>
                                <w:spacing w:before="0" w:beforeAutospacing="0" w:after="120" w:afterAutospacing="0"/>
                                <w:jc w:val="center"/>
                                <w:rPr>
                                  <w:sz w:val="18"/>
                                  <w:szCs w:val="18"/>
                                  <w:lang w:val="et-EE"/>
                                </w:rPr>
                              </w:pPr>
                              <w:r w:rsidRPr="00A83F34">
                                <w:rPr>
                                  <w:rFonts w:ascii="Arial" w:eastAsia="Times New Roman" w:hAnsi="Arial" w:cs="Arial"/>
                                  <w:sz w:val="18"/>
                                  <w:szCs w:val="18"/>
                                  <w:lang w:val="et-EE"/>
                                </w:rPr>
                                <w:t>ASiC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Folded Corner 254"/>
                        <wps:cNvSpPr/>
                        <wps:spPr>
                          <a:xfrm>
                            <a:off x="1209676" y="1381884"/>
                            <a:ext cx="819325" cy="413411"/>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40E1FD19" w14:textId="77777777" w:rsidR="007001CA" w:rsidRPr="00A83F34" w:rsidRDefault="007001CA" w:rsidP="00191617">
                              <w:pPr>
                                <w:pStyle w:val="NormalWeb"/>
                                <w:spacing w:before="0" w:beforeAutospacing="0" w:after="120" w:afterAutospacing="0"/>
                                <w:jc w:val="center"/>
                                <w:rPr>
                                  <w:sz w:val="18"/>
                                  <w:szCs w:val="18"/>
                                </w:rPr>
                              </w:pPr>
                              <w:r w:rsidRPr="00A83F34">
                                <w:rPr>
                                  <w:rFonts w:ascii="Arial" w:eastAsia="Times New Roman" w:hAnsi="Arial" w:cs="Arial"/>
                                  <w:sz w:val="18"/>
                                  <w:szCs w:val="18"/>
                                </w:rPr>
                                <w:t>XML-DSIG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Folded Corner 256"/>
                        <wps:cNvSpPr/>
                        <wps:spPr>
                          <a:xfrm>
                            <a:off x="1219201" y="2095925"/>
                            <a:ext cx="806070" cy="432190"/>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7516B459" w14:textId="77777777" w:rsidR="007001CA" w:rsidRPr="00A83F34" w:rsidRDefault="007001CA" w:rsidP="00191617">
                              <w:pPr>
                                <w:pStyle w:val="NormalWeb"/>
                                <w:spacing w:before="0" w:beforeAutospacing="0" w:after="120" w:afterAutospacing="0"/>
                                <w:jc w:val="center"/>
                                <w:rPr>
                                  <w:sz w:val="18"/>
                                  <w:szCs w:val="18"/>
                                  <w:lang w:val="et-EE"/>
                                </w:rPr>
                              </w:pPr>
                              <w:r w:rsidRPr="00A83F34">
                                <w:rPr>
                                  <w:rFonts w:ascii="Arial" w:eastAsia="Times New Roman" w:hAnsi="Arial" w:cs="Arial"/>
                                  <w:sz w:val="18"/>
                                  <w:szCs w:val="18"/>
                                  <w:lang w:val="et-EE"/>
                                </w:rPr>
                                <w:t>XAdES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26F3A8" id="_x0000_s1173" editas="canvas" style="width:313.5pt;height:228.75pt;mso-position-horizontal-relative:char;mso-position-vertical-relative:line" coordsize="39814,2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">
                <v:shape id="_x0000_s1174" type="#_x0000_t75" style="position:absolute;width:39814;height:29051;visibility:visible;mso-wrap-style:square" stroked="t">
                  <v:fill o:detectmouseclick="t"/>
                  <v:path o:connecttype="none"/>
                </v:shape>
                <v:shape id="Elbow Connector 95" o:spid="_x0000_s1175" type="#_x0000_t33" style="position:absolute;left:25110;top:4460;width:6018;height:35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HQV8UAAADbAAAADwAAAGRycy9kb3ducmV2LnhtbESPQWvCQBSE74X+h+UVvNVNS1s0ukoI&#10;FDxIaaKgx2f2uQnNvg27W03/fbdQ8DjMzDfMcj3aXlzIh86xgqdpBoK4cbpjo2C/e3+cgQgRWWPv&#10;mBT8UID16v5uibl2V67oUkcjEoRDjgraGIdcytC0ZDFM3UCcvLPzFmOS3kjt8ZrgtpfPWfYmLXac&#10;FlocqGyp+aq/rQKvj36zPX7UpqyqwpxePsvqUCg1eRiLBYhIY7yF/9sbrWD+Cn9f0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HQV8UAAADbAAAADwAAAAAAAAAA&#10;AAAAAAChAgAAZHJzL2Rvd25yZXYueG1sUEsFBgAAAAAEAAQA+QAAAJMDAAAAAA==&#10;" strokecolor="#4f81bd [3204]" strokeweight="2pt">
                  <v:stroke endarrow="open"/>
                  <v:shadow on="t" color="black" opacity="24903f" origin=",.5" offset="0,.55556mm"/>
                </v:shape>
                <v:shape id="Elbow Connector 258" o:spid="_x0000_s1176" type="#_x0000_t33" style="position:absolute;left:9458;top:4555;width:6189;height:314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8xfMIAAADcAAAADwAAAGRycy9kb3ducmV2LnhtbERP3WrCMBS+H/gO4Qx2t6YqilSjiJtQ&#10;cBNafYBDc2zLmpPSxP68/XIx2OXH9787jKYRPXWutqxgHsUgiAuray4V3G/n9w0I55E1NpZJwUQO&#10;DvvZyw4TbQfOqM99KUIIuwQVVN63iZSuqMigi2xLHLiH7Qz6ALtS6g6HEG4auYjjtTRYc2iosKVT&#10;RcVP/jQKvpbH+0Vfv4ebntLPx3OeTeuPTKm31/G4BeFp9P/iP3eqFSxWYW04E46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78xfMIAAADcAAAADwAAAAAAAAAAAAAA&#10;AAChAgAAZHJzL2Rvd25yZXYueG1sUEsFBgAAAAAEAAQA+QAAAJADAAAAAA==&#10;" strokecolor="#4f81bd [3204]" strokeweight="2pt">
                  <v:stroke endarrow="open"/>
                  <v:shadow on="t" color="black" opacity="24903f" origin=",.5" offset="0,.55556mm"/>
                </v:shape>
                <v:shape id="Flowchart: Document 48" o:spid="_x0000_s1177" type="#_x0000_t114" style="position:absolute;left:15647;top:2062;width:9775;height:6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awL8A&#10;AADbAAAADwAAAGRycy9kb3ducmV2LnhtbERPTYvCMBC9C/sfwgjeNK2ISNcoi1BYcUGtC3sdmrEt&#10;NpOSxNr99+YgeHy87/V2MK3oyfnGsoJ0loAgLq1uuFLwe8mnKxA+IGtsLZOCf/Kw3XyM1php++Az&#10;9UWoRAxhn6GCOoQuk9KXNRn0M9sRR+5qncEQoaukdviI4aaV8yRZSoMNx4YaO9rVVN6Ku1Hwd09/&#10;8sXNHfdNmZ/CITXXvjNKTcbD1yeIQEN4i1/ub61gEcfGL/EH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ABrAvwAAANsAAAAPAAAAAAAAAAAAAAAAAJgCAABkcnMvZG93bnJl&#10;di54bWxQSwUGAAAAAAQABAD1AAAAhAMAAAAA&#10;" fillcolor="#413253 [1639]" stroked="f">
                  <v:fill color2="#775c99 [3015]" rotate="t" angle="180" colors="0 #5d417e;52429f #7b58a6;1 #7b57a8" focus="100%" type="gradient">
                    <o:fill v:ext="view" type="gradientUnscaled"/>
                  </v:fill>
                  <v:shadow on="t" color="black" opacity="22937f" origin=",.5" offset="0,.63889mm"/>
                  <v:textbox>
                    <w:txbxContent>
                      <w:p w14:paraId="1A166745" w14:textId="77777777" w:rsidR="007001CA" w:rsidRPr="006B7CA2" w:rsidRDefault="007001CA" w:rsidP="002246F5">
                        <w:pPr>
                          <w:pStyle w:val="NormalWeb"/>
                          <w:spacing w:before="0" w:beforeAutospacing="0" w:after="120" w:afterAutospacing="0"/>
                          <w:jc w:val="center"/>
                          <w:rPr>
                            <w:u w:val="single"/>
                            <w:lang w:val="en-GB"/>
                          </w:rPr>
                        </w:pPr>
                        <w:r w:rsidRPr="006B7CA2">
                          <w:rPr>
                            <w:rFonts w:ascii="Helvetica 45" w:eastAsia="Times New Roman" w:hAnsi="Helvetica 45"/>
                            <w:sz w:val="20"/>
                            <w:szCs w:val="20"/>
                            <w:u w:val="single"/>
                            <w:lang w:val="en-GB"/>
                          </w:rPr>
                          <w:t>BDOC 2.0 document</w:t>
                        </w:r>
                      </w:p>
                    </w:txbxContent>
                  </v:textbox>
                </v:shape>
                <v:shape id="Elbow Connector 94" o:spid="_x0000_s1178" type="#_x0000_t34" style="position:absolute;left:14704;top:19441;width:3007;height: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TuYcEAAADbAAAADwAAAGRycy9kb3ducmV2LnhtbESPUWvCMBSF3wf+h3AF32aqdGNWo4gw&#10;8M3Z+QOuybWtNjclyWr992Yw2OPhnPMdzmoz2Fb05EPjWMFsmoEg1s40XCk4fX++foAIEdlg65gU&#10;PCjAZj16WWFh3J2P1JexEgnCoUAFdYxdIWXQNVkMU9cRJ+/ivMWYpK+k8XhPcNvKeZa9S4sNp4Ua&#10;O9rVpG/lj00U/8ZfWl7Px/KU67zfuUO/3Ss1GQ/bJYhIQ/wP/7X3RsEih98v6Q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VO5hwQAAANsAAAAPAAAAAAAAAAAAAAAA&#10;AKECAABkcnMvZG93bnJldi54bWxQSwUGAAAAAAQABAD5AAAAjwMAAAAA&#10;" strokecolor="#4f81bd [3204]" strokeweight="2pt">
                  <v:stroke startarrow="open"/>
                  <v:shadow on="t" color="black" opacity="24903f" origin=",.5" offset="0,.55556mm"/>
                </v:shape>
                <v:shape id="Elbow Connector 109" o:spid="_x0000_s1179" type="#_x0000_t33" style="position:absolute;left:6793;top:10943;width:6277;height:43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UW8AAAADcAAAADwAAAGRycy9kb3ducmV2LnhtbERPTYvCMBC9L/gfwgje1kRZilajqLC4&#10;sCfdxfPQjG2xmZQktvXfbxYEb/N4n7PeDrYRHflQO9YwmyoQxIUzNZcafn8+3xcgQkQ22DgmDQ8K&#10;sN2M3taYG9fzibpzLEUK4ZCjhirGNpcyFBVZDFPXEifu6rzFmKAvpfHYp3DbyLlSmbRYc2qosKVD&#10;RcXtfLcaTHa5ZPuajv3++9j5w8ddxRtpPRkPuxWISEN8iZ/uL5PmqyX8P5Mu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dlFvAAAAA3AAAAA8AAAAAAAAAAAAAAAAA&#10;oQIAAGRycy9kb3ducmV2LnhtbFBLBQYAAAAABAAEAPkAAACOAwAAAAA=&#10;" strokecolor="#4f81bd [3204]" strokeweight="2pt">
                  <v:stroke endarrow="open"/>
                  <v:shadow on="t" color="black" opacity="24903f" origin=",.5" offset="0,.55556mm"/>
                </v:shape>
                <v:shape id="Folded Corner 251" o:spid="_x0000_s1180" type="#_x0000_t65" style="position:absolute;left:26824;top:7990;width:8668;height:4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f0BcIA&#10;AADcAAAADwAAAGRycy9kb3ducmV2LnhtbESPT4vCMBTE7wt+h/AEL0XTFlylGkUWBD36F4+P5tkW&#10;m5fSZLXup98IgsdhZn7DzJedqcWdWldZVpCMYhDEudUVFwqOh/VwCsJ5ZI21ZVLwJAfLRe9rjpm2&#10;D97Rfe8LESDsMlRQet9kUrq8JINuZBvi4F1ta9AH2RZSt/gIcFPLNI6/pcGKw0KJDf2UlN/2v0bB&#10;yUx06v7WURRPU2235+iSNJFSg363moHw1PlP+N3eaAXpOIHXmXA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QF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3EBA8EDB" w14:textId="77777777" w:rsidR="007001CA" w:rsidRPr="00A83F34" w:rsidRDefault="007001CA" w:rsidP="002246F5">
                        <w:pPr>
                          <w:pStyle w:val="NormalWeb"/>
                          <w:spacing w:before="0" w:beforeAutospacing="0" w:after="120" w:afterAutospacing="0"/>
                          <w:jc w:val="center"/>
                          <w:rPr>
                            <w:rFonts w:ascii="Arial" w:hAnsi="Arial" w:cs="Arial"/>
                            <w:sz w:val="18"/>
                            <w:szCs w:val="18"/>
                            <w:lang w:val="et-EE"/>
                          </w:rPr>
                        </w:pPr>
                        <w:r w:rsidRPr="00A83F34">
                          <w:rPr>
                            <w:rFonts w:ascii="Arial" w:eastAsia="Times New Roman" w:hAnsi="Arial" w:cs="Arial"/>
                            <w:sz w:val="18"/>
                            <w:szCs w:val="18"/>
                            <w:lang w:val="et-EE"/>
                          </w:rPr>
                          <w:t>O</w:t>
                        </w:r>
                        <w:r>
                          <w:rPr>
                            <w:rFonts w:ascii="Arial" w:eastAsia="Times New Roman" w:hAnsi="Arial" w:cs="Arial"/>
                            <w:sz w:val="18"/>
                            <w:szCs w:val="18"/>
                            <w:lang w:val="et-EE"/>
                          </w:rPr>
                          <w:t>pen-Document</w:t>
                        </w:r>
                      </w:p>
                    </w:txbxContent>
                  </v:textbox>
                </v:shape>
                <v:shape id="Folded Corner 252" o:spid="_x0000_s1181" type="#_x0000_t65" style="position:absolute;left:5524;top:7697;width:7868;height:4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qcsQA&#10;AADcAAAADwAAAGRycy9kb3ducmV2LnhtbESPQWvCQBSE7wX/w/IEL0E3WWiV6BqkELDH2lY8PrLP&#10;JJh9G7LbmPbXdwuFHoeZ+YbZFZPtxEiDbx1ryFYpCOLKmZZrDe9v5XIDwgdkg51j0vBFHor97GGH&#10;uXF3fqXxFGoRIexz1NCE0OdS+qohi37leuLoXd1gMUQ51NIMeI9w20mVpk/SYstxocGenhuqbqdP&#10;q+HDro3y32WSpBtl3Ms5uWR9ovViPh22IAJN4T/81z4aDepR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FanLEAAAA3AAAAA8AAAAAAAAAAAAAAAAAmAIAAGRycy9k&#10;b3ducmV2LnhtbFBLBQYAAAAABAAEAPUAAACJAwAAAAA=&#10;" adj="18000" fillcolor="#a7bfde [1620]" strokecolor="#4579b8 [3044]">
                  <v:fill color2="#e4ecf5 [500]" rotate="t" angle="180" colors="0 #a3c4ff;22938f #bfd5ff;1 #e5eeff" focus="100%" type="gradient"/>
                  <v:shadow on="t" color="black" opacity="24903f" origin=",.5" offset="0,.55556mm"/>
                  <v:textbox>
                    <w:txbxContent>
                      <w:p w14:paraId="2E340570" w14:textId="77777777" w:rsidR="007001CA" w:rsidRPr="00A83F34" w:rsidRDefault="007001CA" w:rsidP="002246F5">
                        <w:pPr>
                          <w:pStyle w:val="NormalWeb"/>
                          <w:spacing w:before="0" w:beforeAutospacing="0" w:after="120" w:afterAutospacing="0"/>
                          <w:jc w:val="center"/>
                          <w:rPr>
                            <w:sz w:val="18"/>
                            <w:szCs w:val="18"/>
                            <w:lang w:val="et-EE"/>
                          </w:rPr>
                        </w:pPr>
                        <w:r w:rsidRPr="00A83F34">
                          <w:rPr>
                            <w:rFonts w:ascii="Arial" w:eastAsia="Times New Roman" w:hAnsi="Arial" w:cs="Arial"/>
                            <w:sz w:val="18"/>
                            <w:szCs w:val="18"/>
                            <w:lang w:val="et-EE"/>
                          </w:rPr>
                          <w:t>ASiC</w:t>
                        </w:r>
                      </w:p>
                    </w:txbxContent>
                  </v:textbox>
                </v:shape>
                <v:shape id="Folded Corner 254" o:spid="_x0000_s1182" type="#_x0000_t65" style="position:absolute;left:12096;top:13818;width:8194;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XncQA&#10;AADcAAAADwAAAGRycy9kb3ducmV2LnhtbESPS4vCQBCE74L/YWhhL0EnBh8hOsqyIOjRxy57bDK9&#10;STDTEzKzGv31jiB4LKrqK2q57kwtLtS6yrKC8SgGQZxbXXGh4HTcDFMQziNrrC2Tghs5WK/6vSVm&#10;2l55T5eDL0SAsMtQQel9k0np8pIMupFtiIP3Z1uDPsi2kLrFa4CbWiZxPJMGKw4LJTb0VVJ+Pvwb&#10;Bd9mrhN330RRnCba7n6i33ETKfUx6D4XIDx1/h1+tbdaQTKdwPN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gV53EAAAA3AAAAA8AAAAAAAAAAAAAAAAAmAIAAGRycy9k&#10;b3ducmV2LnhtbFBLBQYAAAAABAAEAPUAAACJAwAAAAA=&#10;" adj="18000" fillcolor="#a7bfde [1620]" strokecolor="#4579b8 [3044]">
                  <v:fill color2="#e4ecf5 [500]" rotate="t" angle="180" colors="0 #a3c4ff;22938f #bfd5ff;1 #e5eeff" focus="100%" type="gradient"/>
                  <v:shadow on="t" color="black" opacity="24903f" origin=",.5" offset="0,.55556mm"/>
                  <v:textbox>
                    <w:txbxContent>
                      <w:p w14:paraId="40E1FD19" w14:textId="77777777" w:rsidR="007001CA" w:rsidRPr="00A83F34" w:rsidRDefault="007001CA" w:rsidP="00191617">
                        <w:pPr>
                          <w:pStyle w:val="NormalWeb"/>
                          <w:spacing w:before="0" w:beforeAutospacing="0" w:after="120" w:afterAutospacing="0"/>
                          <w:jc w:val="center"/>
                          <w:rPr>
                            <w:sz w:val="18"/>
                            <w:szCs w:val="18"/>
                          </w:rPr>
                        </w:pPr>
                        <w:r w:rsidRPr="00A83F34">
                          <w:rPr>
                            <w:rFonts w:ascii="Arial" w:eastAsia="Times New Roman" w:hAnsi="Arial" w:cs="Arial"/>
                            <w:sz w:val="18"/>
                            <w:szCs w:val="18"/>
                          </w:rPr>
                          <w:t>XML-DSIG</w:t>
                        </w:r>
                      </w:p>
                    </w:txbxContent>
                  </v:textbox>
                </v:shape>
                <v:shape id="Folded Corner 256" o:spid="_x0000_s1183" type="#_x0000_t65" style="position:absolute;left:12192;top:20959;width:8060;height:4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sccIA&#10;AADcAAAADwAAAGRycy9kb3ducmV2LnhtbESPzarCMBSE9xd8h3AEN0VTC/5QjSKCoMvrVXF5aI5t&#10;sTkpTdTq098IgsthZr5h5svWVOJOjSstKxgOYhDEmdUl5woOf5v+FITzyBory6TgSQ6Wi87PHFNt&#10;H/xL973PRYCwS1FB4X2dSumyggy6ga2Jg3exjUEfZJNL3eAjwE0lkzgeS4Mlh4UCa1oXlF33N6Pg&#10;aCY6ca9NFMXTRNvdKToP60ipXrddzUB4av03/GlvtYJkNIb3mXA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xx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7516B459" w14:textId="77777777" w:rsidR="007001CA" w:rsidRPr="00A83F34" w:rsidRDefault="007001CA" w:rsidP="00191617">
                        <w:pPr>
                          <w:pStyle w:val="NormalWeb"/>
                          <w:spacing w:before="0" w:beforeAutospacing="0" w:after="120" w:afterAutospacing="0"/>
                          <w:jc w:val="center"/>
                          <w:rPr>
                            <w:sz w:val="18"/>
                            <w:szCs w:val="18"/>
                            <w:lang w:val="et-EE"/>
                          </w:rPr>
                        </w:pPr>
                        <w:r w:rsidRPr="00A83F34">
                          <w:rPr>
                            <w:rFonts w:ascii="Arial" w:eastAsia="Times New Roman" w:hAnsi="Arial" w:cs="Arial"/>
                            <w:sz w:val="18"/>
                            <w:szCs w:val="18"/>
                            <w:lang w:val="et-EE"/>
                          </w:rPr>
                          <w:t>XAdES</w:t>
                        </w:r>
                      </w:p>
                    </w:txbxContent>
                  </v:textbox>
                </v:shape>
                <w10:anchorlock/>
              </v:group>
            </w:pict>
          </mc:Fallback>
        </mc:AlternateContent>
      </w:r>
    </w:p>
    <w:p w14:paraId="267CA24E" w14:textId="77777777" w:rsidR="003112EC" w:rsidRPr="000575FB" w:rsidRDefault="003355D8" w:rsidP="003112EC">
      <w:pPr>
        <w:pStyle w:val="Caption"/>
        <w:rPr>
          <w:lang w:val="en-GB"/>
        </w:rPr>
      </w:pPr>
      <w:r w:rsidRPr="000575FB">
        <w:rPr>
          <w:rFonts w:ascii="HelveticaNeue-Light" w:hAnsi="HelveticaNeue-Light" w:cs="HelveticaNeue-Light"/>
          <w:szCs w:val="20"/>
          <w:lang w:val="en-GB"/>
        </w:rPr>
        <w:fldChar w:fldCharType="begin"/>
      </w:r>
      <w:r w:rsidRPr="000575FB">
        <w:rPr>
          <w:rFonts w:ascii="HelveticaNeue-Light" w:hAnsi="HelveticaNeue-Light" w:cs="HelveticaNeue-Light"/>
          <w:szCs w:val="20"/>
          <w:lang w:val="en-GB"/>
        </w:rPr>
        <w:instrText xml:space="preserve"> SEQ Joonis \* ARABIC </w:instrText>
      </w:r>
      <w:r w:rsidRPr="000575FB">
        <w:rPr>
          <w:rFonts w:ascii="HelveticaNeue-Light" w:hAnsi="HelveticaNeue-Light" w:cs="HelveticaNeue-Light"/>
          <w:szCs w:val="20"/>
          <w:lang w:val="en-GB"/>
        </w:rPr>
        <w:fldChar w:fldCharType="separate"/>
      </w:r>
      <w:r w:rsidR="007001CA">
        <w:rPr>
          <w:rFonts w:ascii="HelveticaNeue-Light" w:hAnsi="HelveticaNeue-Light" w:cs="HelveticaNeue-Light"/>
          <w:noProof/>
          <w:szCs w:val="20"/>
          <w:lang w:val="en-GB"/>
        </w:rPr>
        <w:t>5</w:t>
      </w:r>
      <w:r w:rsidRPr="000575FB">
        <w:rPr>
          <w:rFonts w:ascii="HelveticaNeue-Light" w:hAnsi="HelveticaNeue-Light" w:cs="HelveticaNeue-Light"/>
          <w:szCs w:val="20"/>
          <w:lang w:val="en-GB"/>
        </w:rPr>
        <w:fldChar w:fldCharType="end"/>
      </w:r>
      <w:r w:rsidR="00024993">
        <w:rPr>
          <w:rFonts w:ascii="HelveticaNeue-Light" w:hAnsi="HelveticaNeue-Light" w:cs="HelveticaNeue-Light"/>
          <w:szCs w:val="20"/>
          <w:lang w:val="en-GB"/>
        </w:rPr>
        <w:t>.</w:t>
      </w:r>
      <w:r w:rsidRPr="000575FB">
        <w:rPr>
          <w:lang w:val="en-GB"/>
        </w:rPr>
        <w:t xml:space="preserve"> </w:t>
      </w:r>
      <w:r w:rsidR="00F53658" w:rsidRPr="000575FB">
        <w:rPr>
          <w:lang w:val="en-GB"/>
        </w:rPr>
        <w:t>Dependencies between XML Schemas</w:t>
      </w:r>
      <w:bookmarkStart w:id="119" w:name="_Ref351037257"/>
      <w:bookmarkStart w:id="120" w:name="_Ref351037261"/>
    </w:p>
    <w:p w14:paraId="166B4083" w14:textId="77777777" w:rsidR="003112EC" w:rsidRPr="00A1203F" w:rsidRDefault="003112EC" w:rsidP="003112EC">
      <w:pPr>
        <w:pStyle w:val="Caption"/>
        <w:rPr>
          <w:lang w:val="en-GB"/>
        </w:rPr>
      </w:pPr>
    </w:p>
    <w:p w14:paraId="2B96A195" w14:textId="77777777" w:rsidR="00A5198D" w:rsidRPr="000575FB" w:rsidRDefault="00A5198D">
      <w:pPr>
        <w:spacing w:after="0"/>
        <w:jc w:val="left"/>
        <w:rPr>
          <w:rFonts w:cs="Arial"/>
          <w:bCs/>
          <w:kern w:val="32"/>
          <w:sz w:val="32"/>
          <w:szCs w:val="32"/>
          <w:lang w:val="en-GB"/>
        </w:rPr>
      </w:pPr>
      <w:bookmarkStart w:id="121" w:name="_Ref351457200"/>
      <w:bookmarkStart w:id="122" w:name="_Ref351457202"/>
      <w:r w:rsidRPr="00A1203F">
        <w:rPr>
          <w:lang w:val="en-GB"/>
        </w:rPr>
        <w:br w:type="page"/>
      </w:r>
    </w:p>
    <w:p w14:paraId="4CC18940" w14:textId="77777777" w:rsidR="00743FC7" w:rsidRPr="000575FB" w:rsidRDefault="00743FC7" w:rsidP="00743FC7">
      <w:pPr>
        <w:pStyle w:val="Heading1"/>
      </w:pPr>
      <w:bookmarkStart w:id="123" w:name="_Ref351735146"/>
      <w:bookmarkStart w:id="124" w:name="_Ref351735148"/>
      <w:bookmarkStart w:id="125" w:name="_Ref351741616"/>
      <w:bookmarkStart w:id="126" w:name="_Ref351741629"/>
      <w:bookmarkStart w:id="127" w:name="_Toc374444612"/>
      <w:r w:rsidRPr="000575FB">
        <w:lastRenderedPageBreak/>
        <w:t xml:space="preserve">Configuring </w:t>
      </w:r>
      <w:bookmarkEnd w:id="118"/>
      <w:r w:rsidRPr="000575FB">
        <w:t>Libdigidocpp</w:t>
      </w:r>
      <w:bookmarkEnd w:id="119"/>
      <w:bookmarkEnd w:id="120"/>
      <w:bookmarkEnd w:id="121"/>
      <w:bookmarkEnd w:id="122"/>
      <w:bookmarkEnd w:id="123"/>
      <w:bookmarkEnd w:id="124"/>
      <w:bookmarkEnd w:id="125"/>
      <w:bookmarkEnd w:id="126"/>
      <w:bookmarkEnd w:id="127"/>
    </w:p>
    <w:p w14:paraId="37BB37F7" w14:textId="3DE3D5BE" w:rsidR="00BD35FE" w:rsidRPr="000575FB" w:rsidRDefault="00BD35FE" w:rsidP="00BD35FE">
      <w:pPr>
        <w:rPr>
          <w:lang w:val="en-GB"/>
        </w:rPr>
      </w:pPr>
      <w:r w:rsidRPr="000575FB">
        <w:rPr>
          <w:lang w:val="en-GB"/>
        </w:rPr>
        <w:t xml:space="preserve">The following subchapters describe configuration settings for handling </w:t>
      </w:r>
      <w:r w:rsidR="00D71EDB">
        <w:rPr>
          <w:lang w:val="en-GB"/>
        </w:rPr>
        <w:t>BDOC 2.1</w:t>
      </w:r>
      <w:r w:rsidRPr="000575FB">
        <w:rPr>
          <w:lang w:val="en-GB"/>
        </w:rPr>
        <w:t xml:space="preserve"> files. Information about applying configuration settings for DIGIDOC-XML 1.3 files has been provided in </w:t>
      </w:r>
      <w:r w:rsidR="00D84A3F" w:rsidRPr="000575FB">
        <w:rPr>
          <w:lang w:val="en-GB"/>
        </w:rPr>
        <w:t xml:space="preserve">CDigiDoc Programmer’s Guide </w:t>
      </w:r>
      <w:r w:rsidR="00D84A3F" w:rsidRPr="000575FB">
        <w:rPr>
          <w:lang w:val="en-GB"/>
        </w:rPr>
        <w:fldChar w:fldCharType="begin"/>
      </w:r>
      <w:r w:rsidR="00D84A3F" w:rsidRPr="000575FB">
        <w:rPr>
          <w:lang w:val="en-GB"/>
        </w:rPr>
        <w:instrText xml:space="preserve"> REF _Ref351562437 \n \h </w:instrText>
      </w:r>
      <w:r w:rsidR="00D84A3F" w:rsidRPr="000575FB">
        <w:rPr>
          <w:lang w:val="en-GB"/>
        </w:rPr>
      </w:r>
      <w:r w:rsidR="00D84A3F" w:rsidRPr="000575FB">
        <w:rPr>
          <w:lang w:val="en-GB"/>
        </w:rPr>
        <w:fldChar w:fldCharType="separate"/>
      </w:r>
      <w:r w:rsidR="007001CA">
        <w:rPr>
          <w:lang w:val="en-GB"/>
        </w:rPr>
        <w:t>[14]</w:t>
      </w:r>
      <w:r w:rsidR="00D84A3F" w:rsidRPr="000575FB">
        <w:rPr>
          <w:lang w:val="en-GB"/>
        </w:rPr>
        <w:fldChar w:fldCharType="end"/>
      </w:r>
      <w:r w:rsidR="00D84A3F" w:rsidRPr="000575FB">
        <w:rPr>
          <w:lang w:val="en-GB"/>
        </w:rPr>
        <w:t>.</w:t>
      </w:r>
    </w:p>
    <w:p w14:paraId="245EBECC" w14:textId="77777777" w:rsidR="007303B8" w:rsidRPr="000575FB" w:rsidRDefault="007303B8" w:rsidP="00BF1B8D">
      <w:pPr>
        <w:pStyle w:val="Heading2"/>
      </w:pPr>
      <w:bookmarkStart w:id="128" w:name="_Ref350773483"/>
      <w:bookmarkStart w:id="129" w:name="_Ref350773498"/>
      <w:bookmarkStart w:id="130" w:name="_Toc374444613"/>
      <w:r w:rsidRPr="000575FB">
        <w:t>Loading configuration settings</w:t>
      </w:r>
      <w:bookmarkEnd w:id="128"/>
      <w:bookmarkEnd w:id="129"/>
      <w:bookmarkEnd w:id="130"/>
      <w:r w:rsidRPr="000575FB">
        <w:t xml:space="preserve"> </w:t>
      </w:r>
    </w:p>
    <w:p w14:paraId="61CA5732" w14:textId="77777777" w:rsidR="007303B8" w:rsidRPr="004A7E67" w:rsidRDefault="007303B8" w:rsidP="003E0121">
      <w:pPr>
        <w:jc w:val="left"/>
        <w:rPr>
          <w:lang w:val="en-GB"/>
        </w:rPr>
      </w:pPr>
      <w:r w:rsidRPr="004A7E67">
        <w:t xml:space="preserve">Libdigidocpp uses XML configuration file </w:t>
      </w:r>
      <w:r w:rsidR="0034059B" w:rsidRPr="004A7E67">
        <w:t xml:space="preserve">named </w:t>
      </w:r>
      <w:r w:rsidRPr="00A1203F">
        <w:t>digidocpp.conf</w:t>
      </w:r>
      <w:r w:rsidRPr="004A7E67">
        <w:t xml:space="preserve">. </w:t>
      </w:r>
      <w:r w:rsidR="0034059B" w:rsidRPr="004A7E67">
        <w:t xml:space="preserve">Configuration file’s structure is defined with XML schema “conf.xsd” - the file is included in etc/schema/ subdirectory of Libdigidocpp package. </w:t>
      </w:r>
      <w:r w:rsidRPr="004A7E67">
        <w:t>For a sample configuration file, see</w:t>
      </w:r>
      <w:r w:rsidR="004A7E67">
        <w:rPr>
          <w:lang w:val="en-GB"/>
        </w:rPr>
        <w:t xml:space="preserve"> </w:t>
      </w:r>
      <w:r w:rsidR="00647B3E">
        <w:rPr>
          <w:lang w:val="en-GB"/>
        </w:rPr>
        <w:t>Appendix 1.</w:t>
      </w:r>
    </w:p>
    <w:p w14:paraId="2A80171F" w14:textId="77777777" w:rsidR="00C422A4" w:rsidRPr="000575FB" w:rsidRDefault="007303B8" w:rsidP="002717E0">
      <w:pPr>
        <w:rPr>
          <w:lang w:val="en-GB"/>
        </w:rPr>
      </w:pPr>
      <w:r w:rsidRPr="000575FB">
        <w:rPr>
          <w:lang w:val="en-GB"/>
        </w:rPr>
        <w:t xml:space="preserve">It is possible to use two types of configuration files: </w:t>
      </w:r>
      <w:r w:rsidRPr="000575FB">
        <w:rPr>
          <w:b/>
          <w:lang w:val="en-GB"/>
        </w:rPr>
        <w:t>global</w:t>
      </w:r>
      <w:r w:rsidRPr="000575FB">
        <w:rPr>
          <w:lang w:val="en-GB"/>
        </w:rPr>
        <w:t xml:space="preserve"> and </w:t>
      </w:r>
      <w:r w:rsidR="009777F0" w:rsidRPr="000575FB">
        <w:rPr>
          <w:b/>
          <w:lang w:val="en-GB"/>
        </w:rPr>
        <w:t>user</w:t>
      </w:r>
      <w:r w:rsidR="00EC334E" w:rsidRPr="000575FB">
        <w:rPr>
          <w:b/>
          <w:lang w:val="en-GB"/>
        </w:rPr>
        <w:t>’s</w:t>
      </w:r>
      <w:r w:rsidR="009777F0" w:rsidRPr="000575FB">
        <w:rPr>
          <w:b/>
          <w:lang w:val="en-GB"/>
        </w:rPr>
        <w:t xml:space="preserve"> </w:t>
      </w:r>
      <w:r w:rsidR="009777F0" w:rsidRPr="000575FB">
        <w:rPr>
          <w:lang w:val="en-GB"/>
        </w:rPr>
        <w:t>file</w:t>
      </w:r>
      <w:r w:rsidRPr="000575FB">
        <w:rPr>
          <w:lang w:val="en-GB"/>
        </w:rPr>
        <w:t xml:space="preserve">. Global file can be used to determine system-wide settings that cannot be altered by a </w:t>
      </w:r>
      <w:r w:rsidR="00EC334E" w:rsidRPr="000575FB">
        <w:rPr>
          <w:lang w:val="en-GB"/>
        </w:rPr>
        <w:t>user’s</w:t>
      </w:r>
      <w:r w:rsidRPr="000575FB">
        <w:rPr>
          <w:lang w:val="en-GB"/>
        </w:rPr>
        <w:t xml:space="preserve"> file – it can be done</w:t>
      </w:r>
      <w:r w:rsidR="0034059B" w:rsidRPr="000575FB">
        <w:rPr>
          <w:lang w:val="en-GB"/>
        </w:rPr>
        <w:t xml:space="preserve"> separately for each parameter in the file by</w:t>
      </w:r>
      <w:r w:rsidRPr="000575FB">
        <w:rPr>
          <w:lang w:val="en-GB"/>
        </w:rPr>
        <w:t xml:space="preserve"> setting </w:t>
      </w:r>
      <w:r w:rsidR="0034059B" w:rsidRPr="000575FB">
        <w:rPr>
          <w:lang w:val="en-GB"/>
        </w:rPr>
        <w:t>the</w:t>
      </w:r>
      <w:r w:rsidRPr="000575FB">
        <w:rPr>
          <w:lang w:val="en-GB"/>
        </w:rPr>
        <w:t xml:space="preserve"> parameter’s “lock” attribute value to “true”. </w:t>
      </w:r>
      <w:r w:rsidR="00EC334E" w:rsidRPr="000575FB">
        <w:rPr>
          <w:lang w:val="en-GB"/>
        </w:rPr>
        <w:t>User’s</w:t>
      </w:r>
      <w:r w:rsidR="00C422A4" w:rsidRPr="000575FB">
        <w:rPr>
          <w:lang w:val="en-GB"/>
        </w:rPr>
        <w:t xml:space="preserve"> file can be used to determine user-specific parameter values. </w:t>
      </w:r>
    </w:p>
    <w:p w14:paraId="0F03C0B4" w14:textId="77777777" w:rsidR="007303B8" w:rsidRPr="000575FB" w:rsidRDefault="007303B8" w:rsidP="007303B8">
      <w:pPr>
        <w:rPr>
          <w:lang w:val="en-GB"/>
        </w:rPr>
      </w:pPr>
      <w:r w:rsidRPr="000575FB">
        <w:rPr>
          <w:lang w:val="en-GB"/>
        </w:rPr>
        <w:t>It is possible to use only one configuration file (</w:t>
      </w:r>
      <w:r w:rsidR="00C422A4" w:rsidRPr="000575FB">
        <w:rPr>
          <w:lang w:val="en-GB"/>
        </w:rPr>
        <w:t xml:space="preserve">either global or </w:t>
      </w:r>
      <w:r w:rsidR="00EC334E" w:rsidRPr="000575FB">
        <w:rPr>
          <w:lang w:val="en-GB"/>
        </w:rPr>
        <w:t>user’s file</w:t>
      </w:r>
      <w:r w:rsidRPr="000575FB">
        <w:rPr>
          <w:lang w:val="en-GB"/>
        </w:rPr>
        <w:t xml:space="preserve">) or two files in parallel. </w:t>
      </w:r>
      <w:r w:rsidR="00C422A4" w:rsidRPr="000575FB">
        <w:rPr>
          <w:lang w:val="en-GB"/>
        </w:rPr>
        <w:t xml:space="preserve">In the latter case, the matching </w:t>
      </w:r>
      <w:r w:rsidR="00EC334E" w:rsidRPr="000575FB">
        <w:rPr>
          <w:lang w:val="en-GB"/>
        </w:rPr>
        <w:t>user</w:t>
      </w:r>
      <w:r w:rsidR="00C422A4" w:rsidRPr="000575FB">
        <w:rPr>
          <w:lang w:val="en-GB"/>
        </w:rPr>
        <w:t xml:space="preserve"> file’s parameter entries overwrite global file’s entries</w:t>
      </w:r>
      <w:r w:rsidR="00C46871" w:rsidRPr="000575FB">
        <w:rPr>
          <w:lang w:val="en-GB"/>
        </w:rPr>
        <w:t>,</w:t>
      </w:r>
      <w:r w:rsidR="00C422A4" w:rsidRPr="000575FB">
        <w:rPr>
          <w:lang w:val="en-GB"/>
        </w:rPr>
        <w:t xml:space="preserve"> if the </w:t>
      </w:r>
      <w:r w:rsidR="00C46871" w:rsidRPr="000575FB">
        <w:rPr>
          <w:lang w:val="en-GB"/>
        </w:rPr>
        <w:t xml:space="preserve">respective </w:t>
      </w:r>
      <w:r w:rsidR="00C422A4" w:rsidRPr="000575FB">
        <w:rPr>
          <w:lang w:val="en-GB"/>
        </w:rPr>
        <w:t xml:space="preserve">parameter is not defined as </w:t>
      </w:r>
      <w:r w:rsidR="00EC334E" w:rsidRPr="000575FB">
        <w:rPr>
          <w:lang w:val="en-GB"/>
        </w:rPr>
        <w:t>locked</w:t>
      </w:r>
      <w:r w:rsidR="00C422A4" w:rsidRPr="000575FB">
        <w:rPr>
          <w:lang w:val="en-GB"/>
        </w:rPr>
        <w:t xml:space="preserve"> in the global file. </w:t>
      </w:r>
    </w:p>
    <w:p w14:paraId="1E0474F6" w14:textId="77777777" w:rsidR="007303B8" w:rsidRPr="000575FB" w:rsidRDefault="007303B8" w:rsidP="007303B8">
      <w:pPr>
        <w:rPr>
          <w:lang w:val="en-GB"/>
        </w:rPr>
      </w:pPr>
      <w:r w:rsidRPr="000575FB">
        <w:rPr>
          <w:lang w:val="en-GB"/>
        </w:rPr>
        <w:t>By default, the configuration file’s settings are loaded during the library’s initialization</w:t>
      </w:r>
      <w:r w:rsidR="0068231F" w:rsidRPr="000575FB">
        <w:rPr>
          <w:lang w:val="en-GB"/>
        </w:rPr>
        <w:t xml:space="preserve"> – </w:t>
      </w:r>
      <w:r w:rsidRPr="000575FB">
        <w:rPr>
          <w:lang w:val="en-GB"/>
        </w:rPr>
        <w:t xml:space="preserve">Libdigidocpp looks for global and </w:t>
      </w:r>
      <w:r w:rsidR="00EC334E" w:rsidRPr="000575FB">
        <w:rPr>
          <w:lang w:val="en-GB"/>
        </w:rPr>
        <w:t>user</w:t>
      </w:r>
      <w:r w:rsidRPr="000575FB">
        <w:rPr>
          <w:lang w:val="en-GB"/>
        </w:rPr>
        <w:t xml:space="preserve"> configuration files from their default locations</w:t>
      </w:r>
      <w:r w:rsidR="00A82CF0" w:rsidRPr="000575FB">
        <w:rPr>
          <w:lang w:val="en-GB"/>
        </w:rPr>
        <w:t xml:space="preserve"> depending on the environment</w:t>
      </w:r>
      <w:r w:rsidRPr="000575FB">
        <w:rPr>
          <w:lang w:val="en-GB"/>
        </w:rPr>
        <w:t>:</w:t>
      </w:r>
    </w:p>
    <w:p w14:paraId="2C07C45B" w14:textId="77777777" w:rsidR="007303B8" w:rsidRPr="000575FB" w:rsidRDefault="007303B8" w:rsidP="00563AF7">
      <w:pPr>
        <w:pStyle w:val="ListParagraph"/>
        <w:numPr>
          <w:ilvl w:val="0"/>
          <w:numId w:val="8"/>
        </w:numPr>
        <w:ind w:left="426" w:hanging="284"/>
        <w:rPr>
          <w:lang w:val="en-GB"/>
        </w:rPr>
      </w:pPr>
      <w:r w:rsidRPr="000575FB">
        <w:rPr>
          <w:lang w:val="en-GB"/>
        </w:rPr>
        <w:t>in case of Windows environment:</w:t>
      </w:r>
    </w:p>
    <w:p w14:paraId="4104995F" w14:textId="77777777" w:rsidR="007303B8" w:rsidRPr="000575FB" w:rsidRDefault="007303B8" w:rsidP="00563AF7">
      <w:pPr>
        <w:pStyle w:val="ListParagraph"/>
        <w:numPr>
          <w:ilvl w:val="1"/>
          <w:numId w:val="8"/>
        </w:numPr>
        <w:ind w:left="709" w:hanging="283"/>
        <w:rPr>
          <w:lang w:val="en-GB"/>
        </w:rPr>
      </w:pPr>
      <w:r w:rsidRPr="000575FB">
        <w:rPr>
          <w:lang w:val="en-GB"/>
        </w:rPr>
        <w:t>the global configuration file is looked up from the directory where digidocpp.dll library file is located. If the directory doesn’t contain /schema subdirectory then the configuration file is looked up from the current working directory.</w:t>
      </w:r>
    </w:p>
    <w:p w14:paraId="687CA1D5" w14:textId="77777777" w:rsidR="007303B8" w:rsidRPr="000575FB" w:rsidRDefault="00EC334E" w:rsidP="00563AF7">
      <w:pPr>
        <w:pStyle w:val="ListParagraph"/>
        <w:numPr>
          <w:ilvl w:val="1"/>
          <w:numId w:val="8"/>
        </w:numPr>
        <w:ind w:left="709" w:hanging="283"/>
        <w:rPr>
          <w:lang w:val="en-GB"/>
        </w:rPr>
      </w:pPr>
      <w:r w:rsidRPr="000575FB">
        <w:rPr>
          <w:lang w:val="en-GB"/>
        </w:rPr>
        <w:t>user</w:t>
      </w:r>
      <w:r w:rsidR="007303B8" w:rsidRPr="000575FB">
        <w:rPr>
          <w:lang w:val="en-GB"/>
        </w:rPr>
        <w:t xml:space="preserve"> configuration file is looked up from the system directory containing application data for the current user: %APPDATA%\digidocpp\digidocpp.conf</w:t>
      </w:r>
    </w:p>
    <w:p w14:paraId="10595DCB" w14:textId="77777777" w:rsidR="007303B8" w:rsidRPr="000575FB" w:rsidRDefault="007303B8" w:rsidP="00563AF7">
      <w:pPr>
        <w:pStyle w:val="ListParagraph"/>
        <w:numPr>
          <w:ilvl w:val="0"/>
          <w:numId w:val="8"/>
        </w:numPr>
        <w:ind w:left="426" w:hanging="284"/>
        <w:rPr>
          <w:lang w:val="en-GB"/>
        </w:rPr>
      </w:pPr>
      <w:r w:rsidRPr="000575FB">
        <w:rPr>
          <w:lang w:val="en-GB"/>
        </w:rPr>
        <w:t>in case of OS X:</w:t>
      </w:r>
    </w:p>
    <w:p w14:paraId="4F70006C" w14:textId="77777777" w:rsidR="007303B8" w:rsidRPr="000575FB" w:rsidRDefault="007303B8" w:rsidP="00563AF7">
      <w:pPr>
        <w:pStyle w:val="ListParagraph"/>
        <w:numPr>
          <w:ilvl w:val="1"/>
          <w:numId w:val="8"/>
        </w:numPr>
        <w:ind w:left="709" w:hanging="283"/>
        <w:rPr>
          <w:lang w:val="en-GB"/>
        </w:rPr>
      </w:pPr>
      <w:r w:rsidRPr="000575FB">
        <w:rPr>
          <w:lang w:val="en-GB"/>
        </w:rPr>
        <w:t xml:space="preserve">the global configuration file is looked up </w:t>
      </w:r>
      <w:r w:rsidR="006973D2" w:rsidRPr="000575FB">
        <w:rPr>
          <w:lang w:val="en-GB"/>
        </w:rPr>
        <w:t>from</w:t>
      </w:r>
      <w:r w:rsidR="001168D8" w:rsidRPr="000575FB">
        <w:rPr>
          <w:lang w:val="en-GB"/>
        </w:rPr>
        <w:t xml:space="preserve"> a location in the file system</w:t>
      </w:r>
      <w:r w:rsidR="00E8482C" w:rsidRPr="000575FB">
        <w:rPr>
          <w:lang w:val="en-GB"/>
        </w:rPr>
        <w:t>:</w:t>
      </w:r>
      <w:r w:rsidR="001168D8" w:rsidRPr="000575FB">
        <w:rPr>
          <w:lang w:val="en-GB"/>
        </w:rPr>
        <w:t xml:space="preserve"> </w:t>
      </w:r>
      <w:r w:rsidR="002A5888" w:rsidRPr="000575FB">
        <w:rPr>
          <w:lang w:val="en-GB"/>
        </w:rPr>
        <w:t>digidocpp.framework/Resources/digidocpp.conf</w:t>
      </w:r>
    </w:p>
    <w:p w14:paraId="16CD1A9C" w14:textId="77777777" w:rsidR="007303B8" w:rsidRPr="000575FB" w:rsidRDefault="00EC334E" w:rsidP="00563AF7">
      <w:pPr>
        <w:pStyle w:val="ListParagraph"/>
        <w:numPr>
          <w:ilvl w:val="1"/>
          <w:numId w:val="8"/>
        </w:numPr>
        <w:ind w:left="709" w:hanging="283"/>
        <w:rPr>
          <w:lang w:val="en-GB"/>
        </w:rPr>
      </w:pPr>
      <w:r w:rsidRPr="000575FB">
        <w:rPr>
          <w:lang w:val="en-GB"/>
        </w:rPr>
        <w:t>user</w:t>
      </w:r>
      <w:r w:rsidR="007303B8" w:rsidRPr="000575FB">
        <w:rPr>
          <w:lang w:val="en-GB"/>
        </w:rPr>
        <w:t xml:space="preserve"> configuration file is looked up from $HOME/.digidocpp/digidocpp.conf</w:t>
      </w:r>
    </w:p>
    <w:p w14:paraId="55829150" w14:textId="77777777" w:rsidR="007303B8" w:rsidRPr="000575FB" w:rsidRDefault="007303B8" w:rsidP="00563AF7">
      <w:pPr>
        <w:pStyle w:val="ListParagraph"/>
        <w:numPr>
          <w:ilvl w:val="0"/>
          <w:numId w:val="8"/>
        </w:numPr>
        <w:ind w:left="426" w:hanging="284"/>
        <w:rPr>
          <w:lang w:val="en-GB"/>
        </w:rPr>
      </w:pPr>
      <w:r w:rsidRPr="000575FB">
        <w:rPr>
          <w:lang w:val="en-GB"/>
        </w:rPr>
        <w:t xml:space="preserve">in case of Linux environment: </w:t>
      </w:r>
    </w:p>
    <w:p w14:paraId="0D0D7E36" w14:textId="77777777" w:rsidR="007303B8" w:rsidRPr="000575FB" w:rsidRDefault="007303B8" w:rsidP="00563AF7">
      <w:pPr>
        <w:pStyle w:val="ListParagraph"/>
        <w:numPr>
          <w:ilvl w:val="1"/>
          <w:numId w:val="8"/>
        </w:numPr>
        <w:ind w:left="709" w:hanging="283"/>
        <w:rPr>
          <w:lang w:val="en-GB"/>
        </w:rPr>
      </w:pPr>
      <w:r w:rsidRPr="000575FB">
        <w:rPr>
          <w:lang w:val="en-GB"/>
        </w:rPr>
        <w:t xml:space="preserve">the global configuration file is looked up from </w:t>
      </w:r>
      <w:r w:rsidR="008927A6" w:rsidRPr="000575FB">
        <w:rPr>
          <w:lang w:val="en-GB"/>
        </w:rPr>
        <w:t>a location in the file system</w:t>
      </w:r>
      <w:r w:rsidR="000652F8">
        <w:rPr>
          <w:lang w:val="en-GB"/>
        </w:rPr>
        <w:t>:</w:t>
      </w:r>
      <w:r w:rsidR="001168D8" w:rsidRPr="000575FB">
        <w:rPr>
          <w:lang w:val="en-GB"/>
        </w:rPr>
        <w:t xml:space="preserve"> /etc/digidocpp/digidocpp.conf</w:t>
      </w:r>
    </w:p>
    <w:p w14:paraId="59AF906B" w14:textId="77777777" w:rsidR="007303B8" w:rsidRPr="000575FB" w:rsidRDefault="00EC334E" w:rsidP="00563AF7">
      <w:pPr>
        <w:pStyle w:val="ListParagraph"/>
        <w:numPr>
          <w:ilvl w:val="1"/>
          <w:numId w:val="8"/>
        </w:numPr>
        <w:ind w:left="709" w:hanging="283"/>
        <w:rPr>
          <w:lang w:val="en-GB"/>
        </w:rPr>
      </w:pPr>
      <w:r w:rsidRPr="000575FB">
        <w:rPr>
          <w:lang w:val="en-GB"/>
        </w:rPr>
        <w:t>user</w:t>
      </w:r>
      <w:r w:rsidR="007303B8" w:rsidRPr="000575FB">
        <w:rPr>
          <w:lang w:val="en-GB"/>
        </w:rPr>
        <w:t xml:space="preserve"> configuration file is looked up from $HOME/.digidocpp/digidocpp.conf</w:t>
      </w:r>
    </w:p>
    <w:p w14:paraId="3F44388E" w14:textId="77777777" w:rsidR="007303B8" w:rsidRPr="000575FB" w:rsidRDefault="007303B8" w:rsidP="007303B8">
      <w:pPr>
        <w:rPr>
          <w:lang w:val="en-GB"/>
        </w:rPr>
      </w:pPr>
      <w:r w:rsidRPr="000575FB">
        <w:rPr>
          <w:lang w:val="en-GB"/>
        </w:rPr>
        <w:t>It is also possible to load global configuration file from a non-default location. In this case, call out the configuration</w:t>
      </w:r>
      <w:r w:rsidR="00AE69EC" w:rsidRPr="000575FB">
        <w:rPr>
          <w:lang w:val="en-GB"/>
        </w:rPr>
        <w:t xml:space="preserve"> file’</w:t>
      </w:r>
      <w:r w:rsidRPr="000575FB">
        <w:rPr>
          <w:lang w:val="en-GB"/>
        </w:rPr>
        <w:t>s initialization method before initializing the library:</w:t>
      </w:r>
    </w:p>
    <w:p w14:paraId="373A77B4" w14:textId="77777777" w:rsidR="007303B8" w:rsidRPr="008B58FB" w:rsidRDefault="00D635C1" w:rsidP="008B58FB">
      <w:pPr>
        <w:pStyle w:val="eclipse"/>
        <w:ind w:left="0"/>
        <w:rPr>
          <w:color w:val="00B050"/>
          <w:lang w:val="en-GB"/>
        </w:rPr>
      </w:pPr>
      <w:r w:rsidRPr="008B58FB">
        <w:rPr>
          <w:color w:val="00B050"/>
          <w:lang w:val="en-GB"/>
        </w:rPr>
        <w:t>// I</w:t>
      </w:r>
      <w:r w:rsidR="007303B8" w:rsidRPr="008B58FB">
        <w:rPr>
          <w:color w:val="00B050"/>
          <w:lang w:val="en-GB"/>
        </w:rPr>
        <w:t>nitialize global configuration settings from</w:t>
      </w:r>
      <w:r w:rsidR="0027734B" w:rsidRPr="008B58FB">
        <w:rPr>
          <w:color w:val="00B050"/>
          <w:lang w:val="en-GB"/>
        </w:rPr>
        <w:t xml:space="preserve"> a</w:t>
      </w:r>
      <w:r w:rsidR="007303B8" w:rsidRPr="008B58FB">
        <w:rPr>
          <w:color w:val="00B050"/>
          <w:lang w:val="en-GB"/>
        </w:rPr>
        <w:t xml:space="preserve"> non-default location</w:t>
      </w:r>
    </w:p>
    <w:p w14:paraId="590EFF3E" w14:textId="77777777" w:rsidR="007303B8" w:rsidRDefault="007303B8" w:rsidP="00E62999">
      <w:pPr>
        <w:pStyle w:val="eclipse"/>
        <w:ind w:left="0"/>
        <w:rPr>
          <w:lang w:val="en-GB"/>
        </w:rPr>
      </w:pPr>
      <w:r w:rsidRPr="000575FB">
        <w:rPr>
          <w:lang w:val="en-GB"/>
        </w:rPr>
        <w:t>Conf::</w:t>
      </w:r>
      <w:r w:rsidRPr="000575FB">
        <w:rPr>
          <w:i/>
          <w:lang w:val="en-GB"/>
        </w:rPr>
        <w:t>init</w:t>
      </w:r>
      <w:r w:rsidRPr="000575FB">
        <w:rPr>
          <w:lang w:val="en-GB"/>
        </w:rPr>
        <w:t>(new XmlConf(</w:t>
      </w:r>
      <w:r w:rsidRPr="000575FB">
        <w:rPr>
          <w:rStyle w:val="ecl-stringChar"/>
          <w:lang w:val="en-GB"/>
        </w:rPr>
        <w:t>“&lt;file-</w:t>
      </w:r>
      <w:r w:rsidR="009F4A6D" w:rsidRPr="000575FB">
        <w:rPr>
          <w:rStyle w:val="ecl-stringChar"/>
          <w:lang w:val="en-GB"/>
        </w:rPr>
        <w:t>path-and-</w:t>
      </w:r>
      <w:r w:rsidRPr="000575FB">
        <w:rPr>
          <w:rStyle w:val="ecl-stringChar"/>
          <w:lang w:val="en-GB"/>
        </w:rPr>
        <w:t>name&gt;”</w:t>
      </w:r>
      <w:r w:rsidRPr="000575FB">
        <w:rPr>
          <w:lang w:val="en-GB"/>
        </w:rPr>
        <w:t>));</w:t>
      </w:r>
    </w:p>
    <w:p w14:paraId="2F62D8F9" w14:textId="77777777" w:rsidR="008B58FB" w:rsidRPr="000575FB" w:rsidRDefault="008B58FB" w:rsidP="00E62999">
      <w:pPr>
        <w:pStyle w:val="eclipse"/>
        <w:ind w:left="0"/>
        <w:rPr>
          <w:lang w:val="en-GB"/>
        </w:rPr>
      </w:pPr>
    </w:p>
    <w:p w14:paraId="7E2A8E10" w14:textId="77777777" w:rsidR="007303B8" w:rsidRPr="008B58FB" w:rsidRDefault="007303B8" w:rsidP="008B58FB">
      <w:pPr>
        <w:pStyle w:val="eclipse"/>
        <w:ind w:left="0"/>
        <w:rPr>
          <w:color w:val="00B050"/>
          <w:lang w:val="en-GB"/>
        </w:rPr>
      </w:pPr>
      <w:r w:rsidRPr="008B58FB">
        <w:rPr>
          <w:color w:val="00B050"/>
          <w:lang w:val="en-GB"/>
        </w:rPr>
        <w:t xml:space="preserve">// </w:t>
      </w:r>
      <w:r w:rsidR="003A6C77" w:rsidRPr="008B58FB">
        <w:rPr>
          <w:color w:val="00B050"/>
          <w:lang w:val="en-GB"/>
        </w:rPr>
        <w:t xml:space="preserve">then </w:t>
      </w:r>
      <w:r w:rsidRPr="008B58FB">
        <w:rPr>
          <w:color w:val="00B050"/>
          <w:lang w:val="en-GB"/>
        </w:rPr>
        <w:t>initialize the library</w:t>
      </w:r>
    </w:p>
    <w:p w14:paraId="4198F233" w14:textId="77777777" w:rsidR="007303B8" w:rsidRPr="000575FB" w:rsidRDefault="007303B8" w:rsidP="00E62999">
      <w:pPr>
        <w:pStyle w:val="eclipse"/>
        <w:ind w:left="0"/>
        <w:rPr>
          <w:lang w:val="en-GB"/>
        </w:rPr>
      </w:pPr>
      <w:r w:rsidRPr="000575FB">
        <w:rPr>
          <w:lang w:val="en-GB"/>
        </w:rPr>
        <w:t>digidoc::initialize();</w:t>
      </w:r>
    </w:p>
    <w:p w14:paraId="23906812" w14:textId="77777777" w:rsidR="007303B8" w:rsidRPr="000575FB" w:rsidRDefault="000C20E7" w:rsidP="007303B8">
      <w:pPr>
        <w:rPr>
          <w:lang w:val="en-GB"/>
        </w:rPr>
      </w:pPr>
      <w:r w:rsidRPr="000575FB">
        <w:rPr>
          <w:lang w:val="en-GB"/>
        </w:rPr>
        <w:t>Local configuration settings can</w:t>
      </w:r>
      <w:r w:rsidR="00344EDF" w:rsidRPr="000575FB">
        <w:rPr>
          <w:lang w:val="en-GB"/>
        </w:rPr>
        <w:t xml:space="preserve"> also</w:t>
      </w:r>
      <w:r w:rsidRPr="000575FB">
        <w:rPr>
          <w:lang w:val="en-GB"/>
        </w:rPr>
        <w:t xml:space="preserve"> be set</w:t>
      </w:r>
      <w:r w:rsidR="00344EDF" w:rsidRPr="000575FB">
        <w:rPr>
          <w:lang w:val="en-GB"/>
        </w:rPr>
        <w:t xml:space="preserve"> or modified</w:t>
      </w:r>
      <w:r w:rsidRPr="000575FB">
        <w:rPr>
          <w:lang w:val="en-GB"/>
        </w:rPr>
        <w:t xml:space="preserve"> during runtime by calling out the respective set method</w:t>
      </w:r>
      <w:r w:rsidR="00F72A2E" w:rsidRPr="000575FB">
        <w:rPr>
          <w:lang w:val="en-GB"/>
        </w:rPr>
        <w:t>s</w:t>
      </w:r>
      <w:r w:rsidRPr="000575FB">
        <w:rPr>
          <w:lang w:val="en-GB"/>
        </w:rPr>
        <w:t xml:space="preserve"> of XmlConf class. </w:t>
      </w:r>
    </w:p>
    <w:p w14:paraId="75F53056" w14:textId="77777777" w:rsidR="00FE3051" w:rsidRPr="000575FB" w:rsidRDefault="00FE3051" w:rsidP="00BF1B8D">
      <w:pPr>
        <w:pStyle w:val="Heading2"/>
      </w:pPr>
      <w:bookmarkStart w:id="131" w:name="_Ref350839582"/>
      <w:bookmarkStart w:id="132" w:name="_Ref350839589"/>
      <w:bookmarkStart w:id="133" w:name="_Toc374444614"/>
      <w:r w:rsidRPr="000575FB">
        <w:lastRenderedPageBreak/>
        <w:t>Configuration parameters</w:t>
      </w:r>
      <w:bookmarkEnd w:id="131"/>
      <w:bookmarkEnd w:id="132"/>
      <w:bookmarkEnd w:id="133"/>
    </w:p>
    <w:p w14:paraId="5A4C3D1D" w14:textId="77777777" w:rsidR="00CE51AC" w:rsidRPr="000575FB" w:rsidRDefault="008B6659" w:rsidP="00DB38E3">
      <w:pPr>
        <w:rPr>
          <w:lang w:val="en-GB"/>
        </w:rPr>
      </w:pPr>
      <w:r w:rsidRPr="000575FB">
        <w:rPr>
          <w:lang w:val="en-GB"/>
        </w:rPr>
        <w:t>Configuration file’s elements and their attribute names are defined in conf.xsd file.</w:t>
      </w:r>
      <w:r w:rsidR="00BF54BE" w:rsidRPr="000575FB">
        <w:rPr>
          <w:lang w:val="en-GB"/>
        </w:rPr>
        <w:t xml:space="preserve"> </w:t>
      </w:r>
    </w:p>
    <w:p w14:paraId="39D174B3" w14:textId="77777777" w:rsidR="00743FC7" w:rsidRPr="000575FB" w:rsidRDefault="00743FC7" w:rsidP="00DB38E3">
      <w:pPr>
        <w:rPr>
          <w:lang w:val="en-GB"/>
        </w:rPr>
      </w:pPr>
      <w:r w:rsidRPr="000575FB">
        <w:rPr>
          <w:lang w:val="en-GB"/>
        </w:rPr>
        <w:t xml:space="preserve">Below is a description of the configuration file’s </w:t>
      </w:r>
      <w:r w:rsidR="00CE51AC" w:rsidRPr="000575FB">
        <w:rPr>
          <w:lang w:val="en-GB"/>
        </w:rPr>
        <w:t>parameters</w:t>
      </w:r>
      <w:r w:rsidRPr="000575FB">
        <w:rPr>
          <w:lang w:val="en-GB"/>
        </w:rPr>
        <w:t xml:space="preserve">. </w:t>
      </w:r>
      <w:r w:rsidR="006D6FF5" w:rsidRPr="000575FB">
        <w:rPr>
          <w:lang w:val="en-GB"/>
        </w:rPr>
        <w:t xml:space="preserve">The attribute “lock”, when set to “true” can optionally be used to determine </w:t>
      </w:r>
      <w:r w:rsidR="00115448" w:rsidRPr="000575FB">
        <w:rPr>
          <w:lang w:val="en-GB"/>
        </w:rPr>
        <w:t xml:space="preserve">parameter values </w:t>
      </w:r>
      <w:r w:rsidR="006D6FF5" w:rsidRPr="000575FB">
        <w:rPr>
          <w:lang w:val="en-GB"/>
        </w:rPr>
        <w:t>which should not be overwritten by another configuration file (e.g. when using global and user’s configuration files in parallel</w:t>
      </w:r>
      <w:r w:rsidR="000101D9" w:rsidRPr="000575FB">
        <w:rPr>
          <w:lang w:val="en-GB"/>
        </w:rPr>
        <w:t>; s</w:t>
      </w:r>
      <w:r w:rsidR="00115448" w:rsidRPr="000575FB">
        <w:rPr>
          <w:lang w:val="en-GB"/>
        </w:rPr>
        <w:t>ee also the previous section for more information</w:t>
      </w:r>
      <w:r w:rsidR="006D6FF5" w:rsidRPr="000575FB">
        <w:rPr>
          <w:lang w:val="en-GB"/>
        </w:rPr>
        <w:t>).</w:t>
      </w:r>
    </w:p>
    <w:p w14:paraId="3376D7D6" w14:textId="77777777" w:rsidR="0022738A" w:rsidRPr="000575FB" w:rsidRDefault="0022738A" w:rsidP="0022738A">
      <w:pPr>
        <w:rPr>
          <w:b/>
          <w:u w:val="single"/>
          <w:lang w:val="en-GB"/>
        </w:rPr>
      </w:pPr>
      <w:r w:rsidRPr="000575FB">
        <w:rPr>
          <w:b/>
          <w:u w:val="single"/>
          <w:lang w:val="en-GB"/>
        </w:rPr>
        <w:t>Logging settings</w:t>
      </w:r>
    </w:p>
    <w:tbl>
      <w:tblPr>
        <w:tblStyle w:val="Param"/>
        <w:tblW w:w="5000" w:type="pct"/>
        <w:tblInd w:w="0" w:type="dxa"/>
        <w:tblLayout w:type="fixed"/>
        <w:tblLook w:val="04A0" w:firstRow="1" w:lastRow="0" w:firstColumn="1" w:lastColumn="0" w:noHBand="0" w:noVBand="1"/>
      </w:tblPr>
      <w:tblGrid>
        <w:gridCol w:w="2040"/>
        <w:gridCol w:w="6180"/>
      </w:tblGrid>
      <w:tr w:rsidR="0022738A" w:rsidRPr="00A1203F" w14:paraId="6C5FE2F1" w14:textId="77777777" w:rsidTr="006E2322">
        <w:trPr>
          <w:cnfStyle w:val="100000000000" w:firstRow="1" w:lastRow="0" w:firstColumn="0" w:lastColumn="0" w:oddVBand="0" w:evenVBand="0" w:oddHBand="0" w:evenHBand="0" w:firstRowFirstColumn="0" w:firstRowLastColumn="0" w:lastRowFirstColumn="0" w:lastRowLastColumn="0"/>
          <w:trHeight w:val="300"/>
        </w:trPr>
        <w:tc>
          <w:tcPr>
            <w:tcW w:w="1241" w:type="pct"/>
            <w:noWrap/>
          </w:tcPr>
          <w:p w14:paraId="7142FA4A" w14:textId="77777777" w:rsidR="0022738A" w:rsidRPr="000575FB" w:rsidRDefault="0022738A" w:rsidP="006E2322">
            <w:pPr>
              <w:spacing w:after="0"/>
              <w:jc w:val="left"/>
              <w:rPr>
                <w:b/>
                <w:szCs w:val="18"/>
                <w:lang w:val="en-GB"/>
              </w:rPr>
            </w:pPr>
            <w:r w:rsidRPr="000575FB">
              <w:rPr>
                <w:b/>
                <w:szCs w:val="18"/>
                <w:lang w:val="en-GB"/>
              </w:rPr>
              <w:t>Parameter name</w:t>
            </w:r>
          </w:p>
        </w:tc>
        <w:tc>
          <w:tcPr>
            <w:tcW w:w="3759" w:type="pct"/>
            <w:noWrap/>
          </w:tcPr>
          <w:p w14:paraId="3188E903" w14:textId="77777777" w:rsidR="0022738A" w:rsidRPr="000575FB" w:rsidRDefault="0022738A" w:rsidP="006E2322">
            <w:pPr>
              <w:spacing w:after="0"/>
              <w:jc w:val="left"/>
              <w:rPr>
                <w:b/>
                <w:szCs w:val="18"/>
                <w:lang w:val="en-GB"/>
              </w:rPr>
            </w:pPr>
            <w:r w:rsidRPr="000575FB">
              <w:rPr>
                <w:b/>
                <w:szCs w:val="18"/>
                <w:lang w:val="en-GB"/>
              </w:rPr>
              <w:t>Comments</w:t>
            </w:r>
          </w:p>
        </w:tc>
      </w:tr>
      <w:tr w:rsidR="0022738A" w:rsidRPr="00A1203F" w14:paraId="7C521174" w14:textId="77777777" w:rsidTr="006E2322">
        <w:trPr>
          <w:trHeight w:val="300"/>
        </w:trPr>
        <w:tc>
          <w:tcPr>
            <w:tcW w:w="1241" w:type="pct"/>
            <w:noWrap/>
          </w:tcPr>
          <w:p w14:paraId="35922300" w14:textId="77777777" w:rsidR="0022738A" w:rsidRPr="000575FB" w:rsidRDefault="0022738A" w:rsidP="006E2322">
            <w:pPr>
              <w:spacing w:after="0"/>
              <w:jc w:val="left"/>
              <w:rPr>
                <w:color w:val="000000" w:themeColor="text1"/>
                <w:szCs w:val="18"/>
                <w:lang w:val="en-GB"/>
              </w:rPr>
            </w:pPr>
            <w:r w:rsidRPr="000575FB">
              <w:rPr>
                <w:color w:val="000000" w:themeColor="text1"/>
                <w:szCs w:val="18"/>
                <w:lang w:val="en-GB"/>
              </w:rPr>
              <w:t>log.file</w:t>
            </w:r>
          </w:p>
        </w:tc>
        <w:tc>
          <w:tcPr>
            <w:tcW w:w="3759" w:type="pct"/>
            <w:noWrap/>
          </w:tcPr>
          <w:p w14:paraId="42557CC2" w14:textId="77777777" w:rsidR="0022738A" w:rsidRPr="000575FB" w:rsidRDefault="0022738A" w:rsidP="006E2322">
            <w:pPr>
              <w:spacing w:after="0"/>
              <w:jc w:val="left"/>
              <w:rPr>
                <w:color w:val="000000" w:themeColor="text1"/>
                <w:szCs w:val="18"/>
                <w:lang w:val="en-GB"/>
              </w:rPr>
            </w:pPr>
            <w:r w:rsidRPr="000575FB">
              <w:rPr>
                <w:color w:val="000000" w:themeColor="text1"/>
                <w:szCs w:val="18"/>
                <w:lang w:val="en-GB"/>
              </w:rPr>
              <w:t xml:space="preserve">Location of the log file where the logging output is written, e.g. </w:t>
            </w:r>
          </w:p>
          <w:p w14:paraId="649FFC6F" w14:textId="77777777" w:rsidR="0022738A" w:rsidRPr="000575FB" w:rsidRDefault="0022738A" w:rsidP="006E2322">
            <w:pPr>
              <w:spacing w:after="0"/>
              <w:jc w:val="left"/>
              <w:rPr>
                <w:color w:val="000000" w:themeColor="text1"/>
                <w:szCs w:val="18"/>
                <w:lang w:val="en-GB"/>
              </w:rPr>
            </w:pPr>
            <w:r w:rsidRPr="000575FB">
              <w:rPr>
                <w:b/>
                <w:i/>
                <w:color w:val="7030A0"/>
                <w:szCs w:val="18"/>
                <w:lang w:val="en-GB"/>
              </w:rPr>
              <w:t xml:space="preserve">/tmp/digidocpp.log </w:t>
            </w:r>
            <w:r w:rsidRPr="000575FB">
              <w:rPr>
                <w:szCs w:val="18"/>
                <w:lang w:val="en-GB"/>
              </w:rPr>
              <w:t>or</w:t>
            </w:r>
            <w:r w:rsidRPr="000575FB">
              <w:rPr>
                <w:b/>
                <w:i/>
                <w:color w:val="7030A0"/>
                <w:szCs w:val="18"/>
                <w:lang w:val="en-GB"/>
              </w:rPr>
              <w:t xml:space="preserve"> C:\Temp\digidocpp.log</w:t>
            </w:r>
            <w:r w:rsidRPr="000575FB">
              <w:rPr>
                <w:color w:val="000000" w:themeColor="text1"/>
                <w:szCs w:val="18"/>
                <w:lang w:val="en-GB"/>
              </w:rPr>
              <w:t xml:space="preserve"> </w:t>
            </w:r>
          </w:p>
          <w:p w14:paraId="68A425FC" w14:textId="77777777" w:rsidR="002119C0" w:rsidRPr="000575FB" w:rsidRDefault="002119C0" w:rsidP="006E2322">
            <w:pPr>
              <w:spacing w:after="0"/>
              <w:jc w:val="left"/>
              <w:rPr>
                <w:b/>
                <w:i/>
                <w:color w:val="7030A0"/>
                <w:szCs w:val="18"/>
                <w:lang w:val="en-GB"/>
              </w:rPr>
            </w:pPr>
            <w:r w:rsidRPr="000575FB">
              <w:rPr>
                <w:color w:val="000000" w:themeColor="text1"/>
                <w:szCs w:val="18"/>
                <w:lang w:val="en-GB"/>
              </w:rPr>
              <w:t>If left unspecified then the logging output is written to standard output stream.</w:t>
            </w:r>
          </w:p>
        </w:tc>
      </w:tr>
      <w:tr w:rsidR="0022738A" w:rsidRPr="00A1203F" w14:paraId="4025B4A6" w14:textId="77777777" w:rsidTr="006E2322">
        <w:trPr>
          <w:trHeight w:val="300"/>
        </w:trPr>
        <w:tc>
          <w:tcPr>
            <w:tcW w:w="1241" w:type="pct"/>
            <w:noWrap/>
          </w:tcPr>
          <w:p w14:paraId="73749855" w14:textId="77777777" w:rsidR="0022738A" w:rsidRPr="000575FB" w:rsidRDefault="0022738A" w:rsidP="006E2322">
            <w:pPr>
              <w:spacing w:after="0"/>
              <w:jc w:val="left"/>
              <w:rPr>
                <w:color w:val="000000" w:themeColor="text1"/>
                <w:szCs w:val="18"/>
                <w:lang w:val="en-GB"/>
              </w:rPr>
            </w:pPr>
            <w:r w:rsidRPr="000575FB">
              <w:rPr>
                <w:color w:val="000000" w:themeColor="text1"/>
                <w:szCs w:val="18"/>
                <w:lang w:val="en-GB"/>
              </w:rPr>
              <w:t>log.level</w:t>
            </w:r>
          </w:p>
        </w:tc>
        <w:tc>
          <w:tcPr>
            <w:tcW w:w="3759" w:type="pct"/>
            <w:noWrap/>
          </w:tcPr>
          <w:p w14:paraId="5B04E532" w14:textId="77777777" w:rsidR="0022738A" w:rsidRPr="000575FB" w:rsidRDefault="0022738A" w:rsidP="006E2322">
            <w:pPr>
              <w:spacing w:after="0"/>
              <w:jc w:val="left"/>
              <w:rPr>
                <w:color w:val="000000" w:themeColor="text1"/>
                <w:szCs w:val="18"/>
                <w:lang w:val="en-GB"/>
              </w:rPr>
            </w:pPr>
            <w:r w:rsidRPr="000575FB">
              <w:rPr>
                <w:color w:val="000000" w:themeColor="text1"/>
                <w:szCs w:val="18"/>
                <w:lang w:val="en-GB"/>
              </w:rPr>
              <w:t>Used for controlling the level of detail of the logging output messages, higher number value indicates higher level of detail. Possible values are:</w:t>
            </w:r>
          </w:p>
          <w:p w14:paraId="65D993CA" w14:textId="77777777" w:rsidR="0022738A" w:rsidRPr="000575FB" w:rsidRDefault="0022738A" w:rsidP="006E2322">
            <w:pPr>
              <w:spacing w:after="0"/>
              <w:jc w:val="left"/>
              <w:rPr>
                <w:color w:val="000000" w:themeColor="text1"/>
                <w:szCs w:val="18"/>
                <w:lang w:val="en-GB"/>
              </w:rPr>
            </w:pPr>
            <w:r w:rsidRPr="000575FB">
              <w:rPr>
                <w:b/>
                <w:i/>
                <w:color w:val="7030A0"/>
                <w:szCs w:val="18"/>
                <w:lang w:val="en-GB"/>
              </w:rPr>
              <w:t>1</w:t>
            </w:r>
            <w:r w:rsidRPr="000575FB">
              <w:rPr>
                <w:color w:val="7030A0"/>
                <w:szCs w:val="18"/>
                <w:lang w:val="en-GB"/>
              </w:rPr>
              <w:t xml:space="preserve"> </w:t>
            </w:r>
            <w:r w:rsidRPr="000575FB">
              <w:rPr>
                <w:color w:val="000000" w:themeColor="text1"/>
                <w:szCs w:val="18"/>
                <w:lang w:val="en-GB"/>
              </w:rPr>
              <w:t>– error messages,</w:t>
            </w:r>
          </w:p>
          <w:p w14:paraId="6707AA69" w14:textId="77777777" w:rsidR="0022738A" w:rsidRPr="000575FB" w:rsidRDefault="0022738A" w:rsidP="006E2322">
            <w:pPr>
              <w:spacing w:after="0"/>
              <w:jc w:val="left"/>
              <w:rPr>
                <w:color w:val="000000" w:themeColor="text1"/>
                <w:szCs w:val="18"/>
                <w:lang w:val="en-GB"/>
              </w:rPr>
            </w:pPr>
            <w:r w:rsidRPr="000575FB">
              <w:rPr>
                <w:b/>
                <w:i/>
                <w:color w:val="7030A0"/>
                <w:szCs w:val="18"/>
                <w:lang w:val="en-GB"/>
              </w:rPr>
              <w:t>2</w:t>
            </w:r>
            <w:r w:rsidRPr="000575FB">
              <w:rPr>
                <w:color w:val="7030A0"/>
                <w:szCs w:val="18"/>
                <w:lang w:val="en-GB"/>
              </w:rPr>
              <w:t xml:space="preserve"> </w:t>
            </w:r>
            <w:r w:rsidRPr="000575FB">
              <w:rPr>
                <w:color w:val="000000" w:themeColor="text1"/>
                <w:szCs w:val="18"/>
                <w:lang w:val="en-GB"/>
              </w:rPr>
              <w:t>– warning messages,</w:t>
            </w:r>
          </w:p>
          <w:p w14:paraId="2C216BEA" w14:textId="77777777" w:rsidR="0022738A" w:rsidRPr="000575FB" w:rsidRDefault="0022738A" w:rsidP="006E2322">
            <w:pPr>
              <w:spacing w:after="0"/>
              <w:jc w:val="left"/>
              <w:rPr>
                <w:color w:val="000000" w:themeColor="text1"/>
                <w:szCs w:val="18"/>
                <w:lang w:val="en-GB"/>
              </w:rPr>
            </w:pPr>
            <w:r w:rsidRPr="000575FB">
              <w:rPr>
                <w:b/>
                <w:i/>
                <w:color w:val="7030A0"/>
                <w:szCs w:val="18"/>
                <w:lang w:val="en-GB"/>
              </w:rPr>
              <w:t>3</w:t>
            </w:r>
            <w:r w:rsidRPr="000575FB">
              <w:rPr>
                <w:color w:val="7030A0"/>
                <w:szCs w:val="18"/>
                <w:lang w:val="en-GB"/>
              </w:rPr>
              <w:t xml:space="preserve"> </w:t>
            </w:r>
            <w:r w:rsidRPr="000575FB">
              <w:rPr>
                <w:color w:val="000000" w:themeColor="text1"/>
                <w:szCs w:val="18"/>
                <w:lang w:val="en-GB"/>
              </w:rPr>
              <w:t>– info messages,</w:t>
            </w:r>
          </w:p>
          <w:p w14:paraId="1935CDD2" w14:textId="77777777" w:rsidR="0022738A" w:rsidRPr="000575FB" w:rsidRDefault="0022738A" w:rsidP="006E2322">
            <w:pPr>
              <w:spacing w:after="0"/>
              <w:jc w:val="left"/>
              <w:rPr>
                <w:color w:val="000000" w:themeColor="text1"/>
                <w:szCs w:val="18"/>
                <w:lang w:val="en-GB"/>
              </w:rPr>
            </w:pPr>
            <w:r w:rsidRPr="000575FB">
              <w:rPr>
                <w:b/>
                <w:i/>
                <w:color w:val="7030A0"/>
                <w:szCs w:val="18"/>
                <w:lang w:val="en-GB"/>
              </w:rPr>
              <w:t>4</w:t>
            </w:r>
            <w:r w:rsidRPr="000575FB">
              <w:rPr>
                <w:color w:val="7030A0"/>
                <w:szCs w:val="18"/>
                <w:lang w:val="en-GB"/>
              </w:rPr>
              <w:t xml:space="preserve"> </w:t>
            </w:r>
            <w:r w:rsidRPr="000575FB">
              <w:rPr>
                <w:color w:val="000000" w:themeColor="text1"/>
                <w:szCs w:val="18"/>
                <w:lang w:val="en-GB"/>
              </w:rPr>
              <w:t>– debug messages.</w:t>
            </w:r>
          </w:p>
        </w:tc>
      </w:tr>
    </w:tbl>
    <w:p w14:paraId="01902976" w14:textId="77777777" w:rsidR="00743FC7" w:rsidRPr="000575FB" w:rsidRDefault="00743FC7" w:rsidP="00743FC7">
      <w:pPr>
        <w:rPr>
          <w:b/>
          <w:u w:val="single"/>
          <w:lang w:val="en-GB"/>
        </w:rPr>
      </w:pPr>
    </w:p>
    <w:p w14:paraId="12934F97" w14:textId="77777777" w:rsidR="00743FC7" w:rsidRPr="000575FB" w:rsidRDefault="00743FC7" w:rsidP="00743FC7">
      <w:pPr>
        <w:rPr>
          <w:b/>
          <w:u w:val="single"/>
          <w:lang w:val="en-GB"/>
        </w:rPr>
      </w:pPr>
      <w:r w:rsidRPr="000575FB">
        <w:rPr>
          <w:b/>
          <w:u w:val="single"/>
          <w:lang w:val="en-GB"/>
        </w:rPr>
        <w:t xml:space="preserve">PKCS#11 settings </w:t>
      </w:r>
      <w:r w:rsidRPr="000575FB">
        <w:rPr>
          <w:b/>
          <w:lang w:val="en-GB"/>
        </w:rPr>
        <w:t xml:space="preserve"> </w:t>
      </w:r>
    </w:p>
    <w:tbl>
      <w:tblPr>
        <w:tblStyle w:val="Param"/>
        <w:tblW w:w="5000" w:type="pct"/>
        <w:tblInd w:w="0" w:type="dxa"/>
        <w:tblLayout w:type="fixed"/>
        <w:tblLook w:val="04A0" w:firstRow="1" w:lastRow="0" w:firstColumn="1" w:lastColumn="0" w:noHBand="0" w:noVBand="1"/>
      </w:tblPr>
      <w:tblGrid>
        <w:gridCol w:w="2040"/>
        <w:gridCol w:w="6180"/>
      </w:tblGrid>
      <w:tr w:rsidR="00743FC7" w:rsidRPr="00A1203F" w14:paraId="1CD612D0" w14:textId="77777777" w:rsidTr="00B52432">
        <w:trPr>
          <w:cnfStyle w:val="100000000000" w:firstRow="1" w:lastRow="0" w:firstColumn="0" w:lastColumn="0" w:oddVBand="0" w:evenVBand="0" w:oddHBand="0" w:evenHBand="0" w:firstRowFirstColumn="0" w:firstRowLastColumn="0" w:lastRowFirstColumn="0" w:lastRowLastColumn="0"/>
          <w:cantSplit/>
          <w:trHeight w:val="300"/>
        </w:trPr>
        <w:tc>
          <w:tcPr>
            <w:tcW w:w="1241" w:type="pct"/>
            <w:noWrap/>
          </w:tcPr>
          <w:p w14:paraId="3860FE6B" w14:textId="77777777" w:rsidR="00743FC7" w:rsidRPr="000575FB" w:rsidRDefault="00743FC7" w:rsidP="0081253A">
            <w:pPr>
              <w:spacing w:after="0"/>
              <w:jc w:val="left"/>
              <w:rPr>
                <w:b/>
                <w:szCs w:val="18"/>
                <w:lang w:val="en-GB"/>
              </w:rPr>
            </w:pPr>
            <w:r w:rsidRPr="000575FB">
              <w:rPr>
                <w:b/>
                <w:szCs w:val="18"/>
                <w:lang w:val="en-GB"/>
              </w:rPr>
              <w:t>Parameter name</w:t>
            </w:r>
          </w:p>
        </w:tc>
        <w:tc>
          <w:tcPr>
            <w:tcW w:w="3759" w:type="pct"/>
            <w:noWrap/>
          </w:tcPr>
          <w:p w14:paraId="7C0D1470" w14:textId="77777777" w:rsidR="00743FC7" w:rsidRPr="000575FB" w:rsidRDefault="00743FC7" w:rsidP="0081253A">
            <w:pPr>
              <w:spacing w:after="0"/>
              <w:jc w:val="left"/>
              <w:rPr>
                <w:b/>
                <w:szCs w:val="18"/>
                <w:lang w:val="en-GB"/>
              </w:rPr>
            </w:pPr>
            <w:r w:rsidRPr="000575FB">
              <w:rPr>
                <w:b/>
                <w:szCs w:val="18"/>
                <w:lang w:val="en-GB"/>
              </w:rPr>
              <w:t>Comments</w:t>
            </w:r>
          </w:p>
        </w:tc>
      </w:tr>
      <w:tr w:rsidR="00743FC7" w:rsidRPr="00A1203F" w14:paraId="55DB5C86" w14:textId="77777777" w:rsidTr="00B52432">
        <w:trPr>
          <w:cantSplit/>
          <w:trHeight w:val="300"/>
        </w:trPr>
        <w:tc>
          <w:tcPr>
            <w:tcW w:w="1241" w:type="pct"/>
            <w:noWrap/>
          </w:tcPr>
          <w:p w14:paraId="5B9C6E6F"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pkcs11.driver.path</w:t>
            </w:r>
          </w:p>
        </w:tc>
        <w:tc>
          <w:tcPr>
            <w:tcW w:w="3759" w:type="pct"/>
            <w:noWrap/>
          </w:tcPr>
          <w:p w14:paraId="1B456CFF"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 xml:space="preserve">PKCS#11 driver library to be used when communicating with the smart card. </w:t>
            </w:r>
          </w:p>
          <w:p w14:paraId="51732FDA"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With Estonian ID cards for example,  the following  PKCS#11 libraries are used:</w:t>
            </w:r>
          </w:p>
          <w:p w14:paraId="4AFFA765" w14:textId="77777777" w:rsidR="00743FC7" w:rsidRPr="000575FB" w:rsidRDefault="00743FC7" w:rsidP="0081253A">
            <w:pPr>
              <w:spacing w:after="0"/>
              <w:jc w:val="left"/>
              <w:rPr>
                <w:b/>
                <w:i/>
                <w:color w:val="7030A0"/>
                <w:szCs w:val="18"/>
                <w:lang w:val="en-GB"/>
              </w:rPr>
            </w:pPr>
            <w:r w:rsidRPr="000575FB">
              <w:rPr>
                <w:b/>
                <w:i/>
                <w:color w:val="7030A0"/>
                <w:szCs w:val="18"/>
                <w:lang w:val="en-GB"/>
              </w:rPr>
              <w:t xml:space="preserve">opensc-pkcs11.so </w:t>
            </w:r>
            <w:r w:rsidRPr="000575FB">
              <w:rPr>
                <w:lang w:val="en-GB"/>
              </w:rPr>
              <w:t>(used in Linux environment)</w:t>
            </w:r>
          </w:p>
          <w:p w14:paraId="4CC5A86E" w14:textId="77777777" w:rsidR="00743FC7" w:rsidRPr="000575FB" w:rsidRDefault="00743FC7" w:rsidP="0081253A">
            <w:pPr>
              <w:spacing w:after="0"/>
              <w:jc w:val="left"/>
              <w:rPr>
                <w:i/>
                <w:color w:val="000000" w:themeColor="text1"/>
                <w:szCs w:val="18"/>
                <w:lang w:val="en-GB"/>
              </w:rPr>
            </w:pPr>
            <w:r w:rsidRPr="000575FB">
              <w:rPr>
                <w:b/>
                <w:i/>
                <w:color w:val="7030A0"/>
                <w:szCs w:val="18"/>
                <w:lang w:val="en-GB"/>
              </w:rPr>
              <w:t>opensc-pkcs11.dll</w:t>
            </w:r>
            <w:r w:rsidRPr="000575FB">
              <w:rPr>
                <w:i/>
                <w:color w:val="7030A0"/>
                <w:szCs w:val="18"/>
                <w:lang w:val="en-GB"/>
              </w:rPr>
              <w:t xml:space="preserve"> </w:t>
            </w:r>
            <w:r w:rsidRPr="000575FB">
              <w:rPr>
                <w:lang w:val="en-GB"/>
              </w:rPr>
              <w:t>(used in Windows environment)</w:t>
            </w:r>
          </w:p>
        </w:tc>
      </w:tr>
    </w:tbl>
    <w:p w14:paraId="5B797557" w14:textId="77777777" w:rsidR="00285155" w:rsidRPr="000575FB" w:rsidRDefault="00285155" w:rsidP="00743FC7">
      <w:pPr>
        <w:rPr>
          <w:b/>
          <w:u w:val="single"/>
          <w:lang w:val="en-GB"/>
        </w:rPr>
      </w:pPr>
    </w:p>
    <w:p w14:paraId="5D9783B0" w14:textId="77777777" w:rsidR="00743FC7" w:rsidRPr="000575FB" w:rsidRDefault="00743FC7" w:rsidP="00743FC7">
      <w:pPr>
        <w:rPr>
          <w:b/>
          <w:u w:val="single"/>
          <w:lang w:val="en-GB"/>
        </w:rPr>
      </w:pPr>
      <w:r w:rsidRPr="000575FB">
        <w:rPr>
          <w:b/>
          <w:u w:val="single"/>
          <w:lang w:val="en-GB"/>
        </w:rPr>
        <w:t>CA certificate settings</w:t>
      </w:r>
    </w:p>
    <w:p w14:paraId="18A3E529" w14:textId="77777777" w:rsidR="00735CF8" w:rsidRPr="000575FB" w:rsidRDefault="00735CF8" w:rsidP="00743FC7">
      <w:pPr>
        <w:rPr>
          <w:lang w:val="en-GB"/>
        </w:rPr>
      </w:pPr>
      <w:r w:rsidRPr="000575FB">
        <w:rPr>
          <w:lang w:val="en-GB"/>
        </w:rPr>
        <w:t xml:space="preserve">The CA certificates are used to check </w:t>
      </w:r>
      <w:r w:rsidR="0059127C" w:rsidRPr="000575FB">
        <w:rPr>
          <w:lang w:val="en-GB"/>
        </w:rPr>
        <w:t>if the signer’s certificate has been issued by a trusted CA</w:t>
      </w:r>
      <w:r w:rsidRPr="000575FB">
        <w:rPr>
          <w:lang w:val="en-GB"/>
        </w:rPr>
        <w:t>.</w:t>
      </w:r>
    </w:p>
    <w:p w14:paraId="629B10C9" w14:textId="77777777" w:rsidR="000652F8" w:rsidRDefault="008A3645" w:rsidP="00743FC7">
      <w:pPr>
        <w:rPr>
          <w:lang w:val="en-GB"/>
        </w:rPr>
      </w:pPr>
      <w:r w:rsidRPr="000575FB">
        <w:rPr>
          <w:lang w:val="en-GB"/>
        </w:rPr>
        <w:t>This parameter enables</w:t>
      </w:r>
      <w:r w:rsidR="00F31D1A" w:rsidRPr="000575FB">
        <w:rPr>
          <w:lang w:val="en-GB"/>
        </w:rPr>
        <w:t xml:space="preserve"> determining</w:t>
      </w:r>
      <w:r w:rsidR="00743FC7" w:rsidRPr="000575FB">
        <w:rPr>
          <w:lang w:val="en-GB"/>
        </w:rPr>
        <w:t xml:space="preserve"> a directory in file system containing trusted CA certificates</w:t>
      </w:r>
      <w:r w:rsidR="000967F7" w:rsidRPr="000575FB">
        <w:rPr>
          <w:lang w:val="en-GB"/>
        </w:rPr>
        <w:t xml:space="preserve"> (in PEM format)</w:t>
      </w:r>
      <w:r w:rsidR="00644913" w:rsidRPr="000575FB">
        <w:rPr>
          <w:lang w:val="en-GB"/>
        </w:rPr>
        <w:t>.</w:t>
      </w:r>
      <w:r w:rsidR="00743FC7" w:rsidRPr="000575FB">
        <w:rPr>
          <w:lang w:val="en-GB"/>
        </w:rPr>
        <w:t xml:space="preserve"> If left unspecified then </w:t>
      </w:r>
      <w:r w:rsidR="00E86299" w:rsidRPr="000575FB">
        <w:rPr>
          <w:lang w:val="en-GB"/>
        </w:rPr>
        <w:t>the CA certificates are loaded from default locations</w:t>
      </w:r>
      <w:r w:rsidR="000652F8">
        <w:rPr>
          <w:lang w:val="en-GB"/>
        </w:rPr>
        <w:t>:</w:t>
      </w:r>
    </w:p>
    <w:p w14:paraId="71DFE661" w14:textId="77777777" w:rsidR="00743FC7" w:rsidRDefault="000652F8" w:rsidP="000652F8">
      <w:pPr>
        <w:pStyle w:val="ListParagraph"/>
        <w:numPr>
          <w:ilvl w:val="0"/>
          <w:numId w:val="8"/>
        </w:numPr>
        <w:rPr>
          <w:lang w:val="en-GB"/>
        </w:rPr>
      </w:pPr>
      <w:r>
        <w:rPr>
          <w:lang w:val="en-GB"/>
        </w:rPr>
        <w:t>in case of Windows</w:t>
      </w:r>
      <w:r w:rsidR="00E86299" w:rsidRPr="000652F8">
        <w:rPr>
          <w:lang w:val="en-GB"/>
        </w:rPr>
        <w:t xml:space="preserve"> </w:t>
      </w:r>
      <w:r>
        <w:rPr>
          <w:lang w:val="en-GB"/>
        </w:rPr>
        <w:t>environment - the native Windows certificate store;</w:t>
      </w:r>
    </w:p>
    <w:p w14:paraId="3595FEA4" w14:textId="77777777" w:rsidR="000652F8" w:rsidRDefault="000652F8" w:rsidP="000652F8">
      <w:pPr>
        <w:pStyle w:val="ListParagraph"/>
        <w:numPr>
          <w:ilvl w:val="0"/>
          <w:numId w:val="8"/>
        </w:numPr>
        <w:rPr>
          <w:lang w:val="en-GB"/>
        </w:rPr>
      </w:pPr>
      <w:r>
        <w:rPr>
          <w:lang w:val="en-GB"/>
        </w:rPr>
        <w:t xml:space="preserve">OS X environment - </w:t>
      </w:r>
      <w:r w:rsidRPr="000652F8">
        <w:rPr>
          <w:lang w:val="en-GB"/>
        </w:rPr>
        <w:t>digidocpp.framework/Resources/certs</w:t>
      </w:r>
      <w:r>
        <w:rPr>
          <w:lang w:val="en-GB"/>
        </w:rPr>
        <w:t>;</w:t>
      </w:r>
    </w:p>
    <w:p w14:paraId="5656A687" w14:textId="77777777" w:rsidR="000652F8" w:rsidRPr="000652F8" w:rsidRDefault="000652F8" w:rsidP="000652F8">
      <w:pPr>
        <w:pStyle w:val="ListParagraph"/>
        <w:numPr>
          <w:ilvl w:val="0"/>
          <w:numId w:val="8"/>
        </w:numPr>
        <w:rPr>
          <w:lang w:val="en-GB"/>
        </w:rPr>
      </w:pPr>
      <w:r>
        <w:rPr>
          <w:lang w:val="en-GB"/>
        </w:rPr>
        <w:t xml:space="preserve">Linux environment - </w:t>
      </w:r>
      <w:r w:rsidRPr="000652F8">
        <w:rPr>
          <w:lang w:val="en-GB"/>
        </w:rPr>
        <w:t>/etc/digidocpp/certs</w:t>
      </w:r>
      <w:r>
        <w:rPr>
          <w:lang w:val="en-GB"/>
        </w:rPr>
        <w:t>.</w:t>
      </w:r>
    </w:p>
    <w:p w14:paraId="6830F5DA" w14:textId="286FB7AE" w:rsidR="00C50603" w:rsidRPr="00C50603" w:rsidRDefault="00C50603" w:rsidP="007001CA">
      <w:pPr>
        <w:rPr>
          <w:lang w:val="en-GB"/>
        </w:rPr>
      </w:pPr>
      <w:r>
        <w:rPr>
          <w:lang w:val="en-GB"/>
        </w:rPr>
        <w:t xml:space="preserve">Libdigidocpp supports Estonian and Finnish CA certificates. </w:t>
      </w:r>
      <w:r w:rsidRPr="00A5598A">
        <w:rPr>
          <w:lang w:val="en-GB"/>
        </w:rPr>
        <w:t xml:space="preserve">The Estonian live CA and OCSP certificate files have been included in the </w:t>
      </w:r>
      <w:r w:rsidR="00A5598A">
        <w:rPr>
          <w:lang w:val="en-GB"/>
        </w:rPr>
        <w:t>Libdigidocpp</w:t>
      </w:r>
      <w:r w:rsidRPr="00A5598A">
        <w:rPr>
          <w:lang w:val="en-GB"/>
        </w:rPr>
        <w:t xml:space="preserve"> distribution; Finnish live certificates have to be installed with a separate packag</w:t>
      </w:r>
      <w:r w:rsidRPr="00F5586F">
        <w:rPr>
          <w:lang w:val="en-GB"/>
        </w:rPr>
        <w:t xml:space="preserve">e, accessible from </w:t>
      </w:r>
      <w:hyperlink r:id="rId42" w:history="1">
        <w:r w:rsidRPr="00C50603">
          <w:rPr>
            <w:rStyle w:val="Hyperlink"/>
            <w:lang w:val="en-GB"/>
          </w:rPr>
          <w:t>https://installer.id.ee/media/windows/Eesti_ID_kaart_finsertifikaadid.msi</w:t>
        </w:r>
      </w:hyperlink>
    </w:p>
    <w:p w14:paraId="395496F8" w14:textId="55E98DDA" w:rsidR="00C50603" w:rsidRPr="00A5598A" w:rsidRDefault="00C50603" w:rsidP="007001CA">
      <w:pPr>
        <w:rPr>
          <w:lang w:val="en-GB"/>
        </w:rPr>
      </w:pPr>
      <w:r w:rsidRPr="00191CC4">
        <w:rPr>
          <w:lang w:val="en-GB"/>
        </w:rPr>
        <w:t>Both Estonian and Finnish test certificates</w:t>
      </w:r>
      <w:r w:rsidR="00191CC4">
        <w:rPr>
          <w:lang w:val="en-GB"/>
        </w:rPr>
        <w:t xml:space="preserve"> have to be installed separately and can be accessed from </w:t>
      </w:r>
      <w:hyperlink r:id="rId43" w:history="1">
        <w:r w:rsidRPr="00BA557F">
          <w:rPr>
            <w:rStyle w:val="Hyperlink"/>
          </w:rPr>
          <w:t>https://installer.id.ee/media/windows/Eesti_ID_kaart_testsertifikaadid.msi</w:t>
        </w:r>
      </w:hyperlink>
      <w:r w:rsidRPr="00A5598A">
        <w:rPr>
          <w:lang w:val="en-GB"/>
        </w:rPr>
        <w:t>.</w:t>
      </w:r>
    </w:p>
    <w:p w14:paraId="7818BDA9" w14:textId="548C4DCC" w:rsidR="00C50603" w:rsidRDefault="00C50603" w:rsidP="0081253A">
      <w:pPr>
        <w:rPr>
          <w:lang w:val="en-GB"/>
        </w:rPr>
      </w:pPr>
      <w:r w:rsidRPr="00F5586F">
        <w:rPr>
          <w:lang w:val="en-GB"/>
        </w:rPr>
        <w:t>More information about the supported CA-s and certificates ca</w:t>
      </w:r>
      <w:r w:rsidRPr="00191CC4">
        <w:rPr>
          <w:lang w:val="en-GB"/>
        </w:rPr>
        <w:t>n be found from chapter “</w:t>
      </w:r>
      <w:r w:rsidR="00191CC4">
        <w:rPr>
          <w:lang w:val="en-GB"/>
        </w:rPr>
        <w:fldChar w:fldCharType="begin"/>
      </w:r>
      <w:r w:rsidR="00191CC4">
        <w:rPr>
          <w:lang w:val="en-GB"/>
        </w:rPr>
        <w:instrText xml:space="preserve"> REF _Ref374432003 \r \h </w:instrText>
      </w:r>
      <w:r w:rsidR="00191CC4">
        <w:rPr>
          <w:lang w:val="en-GB"/>
        </w:rPr>
      </w:r>
      <w:r w:rsidR="00191CC4">
        <w:rPr>
          <w:lang w:val="en-GB"/>
        </w:rPr>
        <w:fldChar w:fldCharType="separate"/>
      </w:r>
      <w:r w:rsidR="007001CA">
        <w:rPr>
          <w:lang w:val="en-GB"/>
        </w:rPr>
        <w:t>7</w:t>
      </w:r>
      <w:r w:rsidR="00191CC4">
        <w:rPr>
          <w:lang w:val="en-GB"/>
        </w:rPr>
        <w:fldChar w:fldCharType="end"/>
      </w:r>
      <w:r w:rsidR="00191CC4">
        <w:rPr>
          <w:lang w:val="en-GB"/>
        </w:rPr>
        <w:t xml:space="preserve"> </w:t>
      </w:r>
      <w:r w:rsidR="00191CC4">
        <w:rPr>
          <w:lang w:val="en-GB"/>
        </w:rPr>
        <w:fldChar w:fldCharType="begin"/>
      </w:r>
      <w:r w:rsidR="00191CC4">
        <w:rPr>
          <w:lang w:val="en-GB"/>
        </w:rPr>
        <w:instrText xml:space="preserve"> REF _Ref374432014 \h </w:instrText>
      </w:r>
      <w:r w:rsidR="00191CC4">
        <w:rPr>
          <w:lang w:val="en-GB"/>
        </w:rPr>
      </w:r>
      <w:r w:rsidR="00191CC4">
        <w:rPr>
          <w:lang w:val="en-GB"/>
        </w:rPr>
        <w:fldChar w:fldCharType="separate"/>
      </w:r>
      <w:r w:rsidR="007001CA" w:rsidRPr="00751DBB">
        <w:t xml:space="preserve">National </w:t>
      </w:r>
      <w:r w:rsidR="00191CC4">
        <w:rPr>
          <w:lang w:val="en-GB"/>
        </w:rPr>
        <w:fldChar w:fldCharType="end"/>
      </w:r>
      <w:r w:rsidR="00191CC4">
        <w:rPr>
          <w:lang w:val="en-GB"/>
        </w:rPr>
        <w:t>”</w:t>
      </w:r>
      <w:r w:rsidRPr="00A5598A">
        <w:rPr>
          <w:lang w:val="en-GB"/>
        </w:rPr>
        <w:t>.</w:t>
      </w:r>
    </w:p>
    <w:p w14:paraId="553F77C9" w14:textId="77777777" w:rsidR="004A4640" w:rsidRPr="000575FB" w:rsidRDefault="00645476" w:rsidP="0081253A">
      <w:pPr>
        <w:rPr>
          <w:lang w:val="en-GB"/>
        </w:rPr>
      </w:pPr>
      <w:r w:rsidRPr="000575FB">
        <w:rPr>
          <w:lang w:val="en-GB"/>
        </w:rPr>
        <w:t>SK issued</w:t>
      </w:r>
      <w:r w:rsidR="004A4640" w:rsidRPr="000575FB">
        <w:rPr>
          <w:lang w:val="en-GB"/>
        </w:rPr>
        <w:t xml:space="preserve"> live CA and </w:t>
      </w:r>
      <w:r w:rsidR="00350982" w:rsidRPr="000575FB">
        <w:rPr>
          <w:lang w:val="en-GB"/>
        </w:rPr>
        <w:t>OCSP certificate files are</w:t>
      </w:r>
      <w:r w:rsidR="004A4640" w:rsidRPr="000575FB">
        <w:rPr>
          <w:lang w:val="en-GB"/>
        </w:rPr>
        <w:t xml:space="preserve"> included in the </w:t>
      </w:r>
      <w:r w:rsidR="00A35905" w:rsidRPr="000575FB">
        <w:rPr>
          <w:lang w:val="en-GB"/>
        </w:rPr>
        <w:t>Libdigidocpp</w:t>
      </w:r>
      <w:r w:rsidR="004A4640" w:rsidRPr="000575FB">
        <w:rPr>
          <w:lang w:val="en-GB"/>
        </w:rPr>
        <w:t xml:space="preserve"> distribution but the test certificate files </w:t>
      </w:r>
      <w:r w:rsidR="00F24134" w:rsidRPr="000575FB">
        <w:rPr>
          <w:lang w:val="en-GB"/>
        </w:rPr>
        <w:t>are not</w:t>
      </w:r>
      <w:r w:rsidR="004A4640" w:rsidRPr="000575FB">
        <w:rPr>
          <w:lang w:val="en-GB"/>
        </w:rPr>
        <w:t xml:space="preserve">. In order to use the test certificates, you need to </w:t>
      </w:r>
      <w:r w:rsidR="00A35905" w:rsidRPr="000575FB">
        <w:rPr>
          <w:lang w:val="en-GB"/>
        </w:rPr>
        <w:t xml:space="preserve">install them separately (the installation package is accessible from </w:t>
      </w:r>
      <w:hyperlink r:id="rId44" w:history="1">
        <w:r w:rsidR="007B030A" w:rsidRPr="00A1203F">
          <w:rPr>
            <w:rStyle w:val="Hyperlink"/>
            <w:lang w:val="en-GB"/>
          </w:rPr>
          <w:t>https://installer.id.ee/media/windows/Eesti_ID_kaart_testsertifikaadid.msi</w:t>
        </w:r>
      </w:hyperlink>
      <w:r w:rsidR="00A35905" w:rsidRPr="000575FB">
        <w:rPr>
          <w:lang w:val="en-GB"/>
        </w:rPr>
        <w:t>).</w:t>
      </w:r>
    </w:p>
    <w:p w14:paraId="7EE345B0" w14:textId="77777777" w:rsidR="004A4640" w:rsidRPr="000575FB" w:rsidRDefault="004A4640" w:rsidP="004A4640">
      <w:pPr>
        <w:rPr>
          <w:lang w:val="en-GB"/>
        </w:rPr>
      </w:pPr>
      <w:r w:rsidRPr="000575FB">
        <w:rPr>
          <w:b/>
          <w:lang w:val="en-GB"/>
        </w:rPr>
        <w:lastRenderedPageBreak/>
        <w:t>Note:</w:t>
      </w:r>
      <w:r w:rsidRPr="000575FB">
        <w:rPr>
          <w:lang w:val="en-GB"/>
        </w:rPr>
        <w:t xml:space="preserve"> test certificates should not be used in live applications as the </w:t>
      </w:r>
      <w:r w:rsidR="00FD580F" w:rsidRPr="000575FB">
        <w:rPr>
          <w:lang w:val="en-GB"/>
        </w:rPr>
        <w:t>Libdigidocpp</w:t>
      </w:r>
      <w:r w:rsidRPr="000575FB">
        <w:rPr>
          <w:lang w:val="en-GB"/>
        </w:rPr>
        <w:t xml:space="preserve"> library does not give notifications to the user in case of test signatures. In case of live applications, the test certificates should be removed. </w:t>
      </w:r>
    </w:p>
    <w:tbl>
      <w:tblPr>
        <w:tblStyle w:val="Param"/>
        <w:tblW w:w="5000" w:type="pct"/>
        <w:tblInd w:w="0" w:type="dxa"/>
        <w:tblLayout w:type="fixed"/>
        <w:tblLook w:val="04A0" w:firstRow="1" w:lastRow="0" w:firstColumn="1" w:lastColumn="0" w:noHBand="0" w:noVBand="1"/>
      </w:tblPr>
      <w:tblGrid>
        <w:gridCol w:w="2040"/>
        <w:gridCol w:w="6180"/>
      </w:tblGrid>
      <w:tr w:rsidR="00743FC7" w:rsidRPr="00A1203F" w14:paraId="7067AF3A" w14:textId="77777777" w:rsidTr="0081253A">
        <w:trPr>
          <w:cnfStyle w:val="100000000000" w:firstRow="1" w:lastRow="0" w:firstColumn="0" w:lastColumn="0" w:oddVBand="0" w:evenVBand="0" w:oddHBand="0" w:evenHBand="0" w:firstRowFirstColumn="0" w:firstRowLastColumn="0" w:lastRowFirstColumn="0" w:lastRowLastColumn="0"/>
          <w:trHeight w:val="300"/>
        </w:trPr>
        <w:tc>
          <w:tcPr>
            <w:tcW w:w="1241" w:type="pct"/>
            <w:noWrap/>
          </w:tcPr>
          <w:p w14:paraId="6FF571D0" w14:textId="77777777" w:rsidR="00743FC7" w:rsidRPr="000575FB" w:rsidRDefault="00743FC7" w:rsidP="0081253A">
            <w:pPr>
              <w:spacing w:after="0"/>
              <w:jc w:val="left"/>
              <w:rPr>
                <w:b/>
                <w:szCs w:val="18"/>
                <w:lang w:val="en-GB"/>
              </w:rPr>
            </w:pPr>
            <w:r w:rsidRPr="000575FB">
              <w:rPr>
                <w:b/>
                <w:szCs w:val="18"/>
                <w:lang w:val="en-GB"/>
              </w:rPr>
              <w:t>Parameter name</w:t>
            </w:r>
          </w:p>
        </w:tc>
        <w:tc>
          <w:tcPr>
            <w:tcW w:w="3759" w:type="pct"/>
            <w:noWrap/>
          </w:tcPr>
          <w:p w14:paraId="361C2296" w14:textId="77777777" w:rsidR="00743FC7" w:rsidRPr="000575FB" w:rsidRDefault="00743FC7" w:rsidP="0081253A">
            <w:pPr>
              <w:spacing w:after="0"/>
              <w:jc w:val="left"/>
              <w:rPr>
                <w:b/>
                <w:szCs w:val="18"/>
                <w:lang w:val="en-GB"/>
              </w:rPr>
            </w:pPr>
            <w:r w:rsidRPr="000575FB">
              <w:rPr>
                <w:b/>
                <w:szCs w:val="18"/>
                <w:lang w:val="en-GB"/>
              </w:rPr>
              <w:t>Comments</w:t>
            </w:r>
          </w:p>
        </w:tc>
      </w:tr>
      <w:tr w:rsidR="00743FC7" w:rsidRPr="00A1203F" w14:paraId="5C0E8D6F" w14:textId="77777777" w:rsidTr="0081253A">
        <w:trPr>
          <w:trHeight w:val="300"/>
        </w:trPr>
        <w:tc>
          <w:tcPr>
            <w:tcW w:w="1241" w:type="pct"/>
            <w:noWrap/>
          </w:tcPr>
          <w:p w14:paraId="54BA42FF"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cert.store.path</w:t>
            </w:r>
          </w:p>
        </w:tc>
        <w:tc>
          <w:tcPr>
            <w:tcW w:w="3759" w:type="pct"/>
            <w:noWrap/>
          </w:tcPr>
          <w:p w14:paraId="08A92574"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Directory in file system which contains trust</w:t>
            </w:r>
            <w:r w:rsidR="005A7079" w:rsidRPr="000575FB">
              <w:rPr>
                <w:color w:val="000000" w:themeColor="text1"/>
                <w:szCs w:val="18"/>
                <w:lang w:val="en-GB"/>
              </w:rPr>
              <w:t>ed CA certificates</w:t>
            </w:r>
            <w:r w:rsidRPr="000575FB">
              <w:rPr>
                <w:color w:val="000000" w:themeColor="text1"/>
                <w:szCs w:val="18"/>
                <w:lang w:val="en-GB"/>
              </w:rPr>
              <w:t xml:space="preserve">, e.g. </w:t>
            </w:r>
            <w:r w:rsidR="00DA0D47" w:rsidRPr="000575FB">
              <w:rPr>
                <w:b/>
                <w:i/>
                <w:color w:val="7030A0"/>
                <w:szCs w:val="18"/>
                <w:lang w:val="en-GB"/>
              </w:rPr>
              <w:t>C:\certs</w:t>
            </w:r>
          </w:p>
        </w:tc>
      </w:tr>
    </w:tbl>
    <w:p w14:paraId="3554C14D" w14:textId="77777777" w:rsidR="00743FC7" w:rsidRDefault="00743FC7" w:rsidP="00743FC7">
      <w:pPr>
        <w:rPr>
          <w:b/>
          <w:u w:val="single"/>
          <w:lang w:val="en-GB"/>
        </w:rPr>
      </w:pPr>
    </w:p>
    <w:p w14:paraId="6E465644" w14:textId="77777777" w:rsidR="00743FC7" w:rsidRPr="000575FB" w:rsidRDefault="00164057" w:rsidP="00743FC7">
      <w:pPr>
        <w:rPr>
          <w:b/>
          <w:u w:val="single"/>
          <w:lang w:val="en-GB"/>
        </w:rPr>
      </w:pPr>
      <w:r w:rsidRPr="000575FB">
        <w:rPr>
          <w:b/>
          <w:u w:val="single"/>
          <w:lang w:val="en-GB"/>
        </w:rPr>
        <w:t>XML S</w:t>
      </w:r>
      <w:r w:rsidR="00743FC7" w:rsidRPr="000575FB">
        <w:rPr>
          <w:b/>
          <w:u w:val="single"/>
          <w:lang w:val="en-GB"/>
        </w:rPr>
        <w:t>chema settings</w:t>
      </w:r>
    </w:p>
    <w:tbl>
      <w:tblPr>
        <w:tblStyle w:val="Param"/>
        <w:tblW w:w="5000" w:type="pct"/>
        <w:tblInd w:w="0" w:type="dxa"/>
        <w:tblLayout w:type="fixed"/>
        <w:tblLook w:val="04A0" w:firstRow="1" w:lastRow="0" w:firstColumn="1" w:lastColumn="0" w:noHBand="0" w:noVBand="1"/>
      </w:tblPr>
      <w:tblGrid>
        <w:gridCol w:w="2040"/>
        <w:gridCol w:w="6180"/>
      </w:tblGrid>
      <w:tr w:rsidR="00743FC7" w:rsidRPr="00A1203F" w14:paraId="2E41523E" w14:textId="77777777" w:rsidTr="0081253A">
        <w:trPr>
          <w:cnfStyle w:val="100000000000" w:firstRow="1" w:lastRow="0" w:firstColumn="0" w:lastColumn="0" w:oddVBand="0" w:evenVBand="0" w:oddHBand="0" w:evenHBand="0" w:firstRowFirstColumn="0" w:firstRowLastColumn="0" w:lastRowFirstColumn="0" w:lastRowLastColumn="0"/>
          <w:trHeight w:val="300"/>
        </w:trPr>
        <w:tc>
          <w:tcPr>
            <w:tcW w:w="1241" w:type="pct"/>
            <w:noWrap/>
          </w:tcPr>
          <w:p w14:paraId="1B6865C4" w14:textId="77777777" w:rsidR="00743FC7" w:rsidRPr="000575FB" w:rsidRDefault="00743FC7" w:rsidP="0081253A">
            <w:pPr>
              <w:spacing w:after="0"/>
              <w:jc w:val="left"/>
              <w:rPr>
                <w:b/>
                <w:szCs w:val="18"/>
                <w:lang w:val="en-GB"/>
              </w:rPr>
            </w:pPr>
            <w:r w:rsidRPr="000575FB">
              <w:rPr>
                <w:b/>
                <w:szCs w:val="18"/>
                <w:lang w:val="en-GB"/>
              </w:rPr>
              <w:t>Parameter name</w:t>
            </w:r>
          </w:p>
        </w:tc>
        <w:tc>
          <w:tcPr>
            <w:tcW w:w="3759" w:type="pct"/>
            <w:noWrap/>
          </w:tcPr>
          <w:p w14:paraId="0F14DBCF" w14:textId="77777777" w:rsidR="00743FC7" w:rsidRPr="000575FB" w:rsidRDefault="00743FC7" w:rsidP="0081253A">
            <w:pPr>
              <w:spacing w:after="0"/>
              <w:jc w:val="left"/>
              <w:rPr>
                <w:b/>
                <w:szCs w:val="18"/>
                <w:lang w:val="en-GB"/>
              </w:rPr>
            </w:pPr>
            <w:r w:rsidRPr="000575FB">
              <w:rPr>
                <w:b/>
                <w:szCs w:val="18"/>
                <w:lang w:val="en-GB"/>
              </w:rPr>
              <w:t>Comments</w:t>
            </w:r>
          </w:p>
        </w:tc>
      </w:tr>
      <w:tr w:rsidR="00743FC7" w:rsidRPr="00A1203F" w14:paraId="522D0D0A" w14:textId="77777777" w:rsidTr="0081253A">
        <w:trPr>
          <w:trHeight w:val="300"/>
        </w:trPr>
        <w:tc>
          <w:tcPr>
            <w:tcW w:w="1241" w:type="pct"/>
            <w:noWrap/>
          </w:tcPr>
          <w:p w14:paraId="1AFCD74A"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xsd.path</w:t>
            </w:r>
          </w:p>
        </w:tc>
        <w:tc>
          <w:tcPr>
            <w:tcW w:w="3759" w:type="pct"/>
            <w:noWrap/>
          </w:tcPr>
          <w:p w14:paraId="70DBDF49" w14:textId="77777777" w:rsidR="006E4F6D" w:rsidRPr="000575FB" w:rsidRDefault="00743FC7" w:rsidP="0081253A">
            <w:pPr>
              <w:spacing w:after="0"/>
              <w:jc w:val="left"/>
              <w:rPr>
                <w:color w:val="000000" w:themeColor="text1"/>
                <w:szCs w:val="18"/>
                <w:lang w:val="en-GB"/>
              </w:rPr>
            </w:pPr>
            <w:r w:rsidRPr="000575FB">
              <w:rPr>
                <w:color w:val="000000" w:themeColor="text1"/>
                <w:szCs w:val="18"/>
                <w:lang w:val="en-GB"/>
              </w:rPr>
              <w:t>Path to the XML schemas that are used for valid</w:t>
            </w:r>
            <w:r w:rsidR="006E4F6D" w:rsidRPr="000575FB">
              <w:rPr>
                <w:color w:val="000000" w:themeColor="text1"/>
                <w:szCs w:val="18"/>
                <w:lang w:val="en-GB"/>
              </w:rPr>
              <w:t xml:space="preserve">ating DigiDoc files’ structure, e.g. </w:t>
            </w:r>
            <w:r w:rsidR="006E4F6D" w:rsidRPr="000575FB">
              <w:rPr>
                <w:b/>
                <w:i/>
                <w:color w:val="7030A0"/>
                <w:szCs w:val="18"/>
                <w:lang w:val="en-GB"/>
              </w:rPr>
              <w:t>C:\schemas</w:t>
            </w:r>
          </w:p>
          <w:p w14:paraId="3E11F692"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See also section</w:t>
            </w:r>
            <w:r w:rsidR="00C13A69" w:rsidRPr="000575FB">
              <w:rPr>
                <w:color w:val="000000" w:themeColor="text1"/>
                <w:szCs w:val="18"/>
                <w:lang w:val="en-GB"/>
              </w:rPr>
              <w:t xml:space="preserve"> “</w:t>
            </w:r>
            <w:r w:rsidR="00C13A69" w:rsidRPr="000575FB">
              <w:rPr>
                <w:color w:val="000000" w:themeColor="text1"/>
                <w:szCs w:val="18"/>
                <w:lang w:val="en-GB"/>
              </w:rPr>
              <w:fldChar w:fldCharType="begin"/>
            </w:r>
            <w:r w:rsidR="00C13A69" w:rsidRPr="000575FB">
              <w:rPr>
                <w:color w:val="000000" w:themeColor="text1"/>
                <w:szCs w:val="18"/>
                <w:lang w:val="en-GB"/>
              </w:rPr>
              <w:instrText xml:space="preserve"> REF _Ref351032822 \r \h </w:instrText>
            </w:r>
            <w:r w:rsidR="00C13A69" w:rsidRPr="000575FB">
              <w:rPr>
                <w:color w:val="000000" w:themeColor="text1"/>
                <w:szCs w:val="18"/>
                <w:lang w:val="en-GB"/>
              </w:rPr>
            </w:r>
            <w:r w:rsidR="00C13A69" w:rsidRPr="000575FB">
              <w:rPr>
                <w:color w:val="000000" w:themeColor="text1"/>
                <w:szCs w:val="18"/>
                <w:lang w:val="en-GB"/>
              </w:rPr>
              <w:fldChar w:fldCharType="separate"/>
            </w:r>
            <w:r w:rsidR="007001CA">
              <w:rPr>
                <w:color w:val="000000" w:themeColor="text1"/>
                <w:szCs w:val="18"/>
                <w:lang w:val="en-GB"/>
              </w:rPr>
              <w:t>3.5.2</w:t>
            </w:r>
            <w:r w:rsidR="00C13A69" w:rsidRPr="000575FB">
              <w:rPr>
                <w:color w:val="000000" w:themeColor="text1"/>
                <w:szCs w:val="18"/>
                <w:lang w:val="en-GB"/>
              </w:rPr>
              <w:fldChar w:fldCharType="end"/>
            </w:r>
            <w:r w:rsidR="00C13A69" w:rsidRPr="000575FB">
              <w:rPr>
                <w:color w:val="000000" w:themeColor="text1"/>
                <w:szCs w:val="18"/>
                <w:lang w:val="en-GB"/>
              </w:rPr>
              <w:t xml:space="preserve"> </w:t>
            </w:r>
            <w:r w:rsidR="00C13A69" w:rsidRPr="000575FB">
              <w:rPr>
                <w:color w:val="000000" w:themeColor="text1"/>
                <w:szCs w:val="18"/>
                <w:lang w:val="en-GB"/>
              </w:rPr>
              <w:fldChar w:fldCharType="begin"/>
            </w:r>
            <w:r w:rsidR="00C13A69" w:rsidRPr="000575FB">
              <w:rPr>
                <w:color w:val="000000" w:themeColor="text1"/>
                <w:szCs w:val="18"/>
                <w:lang w:val="en-GB"/>
              </w:rPr>
              <w:instrText xml:space="preserve"> REF _Ref351032822 \h </w:instrText>
            </w:r>
            <w:r w:rsidR="00C13A69" w:rsidRPr="000575FB">
              <w:rPr>
                <w:color w:val="000000" w:themeColor="text1"/>
                <w:szCs w:val="18"/>
                <w:lang w:val="en-GB"/>
              </w:rPr>
            </w:r>
            <w:r w:rsidR="00C13A69" w:rsidRPr="000575FB">
              <w:rPr>
                <w:color w:val="000000" w:themeColor="text1"/>
                <w:szCs w:val="18"/>
                <w:lang w:val="en-GB"/>
              </w:rPr>
              <w:fldChar w:fldCharType="separate"/>
            </w:r>
            <w:r w:rsidR="007001CA" w:rsidRPr="000575FB">
              <w:rPr>
                <w:lang w:val="en-GB"/>
              </w:rPr>
              <w:t>XML Schemas</w:t>
            </w:r>
            <w:r w:rsidR="00C13A69" w:rsidRPr="000575FB">
              <w:rPr>
                <w:color w:val="000000" w:themeColor="text1"/>
                <w:szCs w:val="18"/>
                <w:lang w:val="en-GB"/>
              </w:rPr>
              <w:fldChar w:fldCharType="end"/>
            </w:r>
            <w:r w:rsidR="00C13A69" w:rsidRPr="000575FB">
              <w:rPr>
                <w:color w:val="000000" w:themeColor="text1"/>
                <w:szCs w:val="18"/>
                <w:lang w:val="en-GB"/>
              </w:rPr>
              <w:t>” for more information.</w:t>
            </w:r>
            <w:r w:rsidRPr="000575FB">
              <w:rPr>
                <w:color w:val="000000" w:themeColor="text1"/>
                <w:szCs w:val="18"/>
                <w:lang w:val="en-GB"/>
              </w:rPr>
              <w:t xml:space="preserve">  </w:t>
            </w:r>
          </w:p>
        </w:tc>
      </w:tr>
    </w:tbl>
    <w:p w14:paraId="255A15D8" w14:textId="77777777" w:rsidR="00743FC7" w:rsidRPr="000575FB" w:rsidRDefault="00743FC7" w:rsidP="00743FC7">
      <w:pPr>
        <w:rPr>
          <w:b/>
          <w:u w:val="single"/>
          <w:lang w:val="en-GB"/>
        </w:rPr>
      </w:pPr>
    </w:p>
    <w:p w14:paraId="0C04D7D0" w14:textId="77777777" w:rsidR="00743FC7" w:rsidRPr="000575FB" w:rsidRDefault="00743FC7" w:rsidP="00743FC7">
      <w:pPr>
        <w:rPr>
          <w:b/>
          <w:u w:val="single"/>
          <w:lang w:val="en-GB"/>
        </w:rPr>
      </w:pPr>
      <w:r w:rsidRPr="000575FB">
        <w:rPr>
          <w:b/>
          <w:u w:val="single"/>
          <w:lang w:val="en-GB"/>
        </w:rPr>
        <w:t>HTTP proxy settings</w:t>
      </w:r>
    </w:p>
    <w:p w14:paraId="30D7FFF5" w14:textId="77777777" w:rsidR="00743FC7" w:rsidRPr="000575FB" w:rsidRDefault="00743FC7" w:rsidP="00743FC7">
      <w:pPr>
        <w:rPr>
          <w:lang w:val="en-GB"/>
        </w:rPr>
      </w:pPr>
      <w:r w:rsidRPr="000575FB">
        <w:rPr>
          <w:lang w:val="en-GB"/>
        </w:rPr>
        <w:t>The following settings need to be specifie</w:t>
      </w:r>
      <w:r w:rsidR="00F21122" w:rsidRPr="000575FB">
        <w:rPr>
          <w:lang w:val="en-GB"/>
        </w:rPr>
        <w:t>d</w:t>
      </w:r>
      <w:r w:rsidRPr="000575FB">
        <w:rPr>
          <w:lang w:val="en-GB"/>
        </w:rPr>
        <w:t xml:space="preserve"> only if using a proxy to access internet.</w:t>
      </w:r>
    </w:p>
    <w:tbl>
      <w:tblPr>
        <w:tblStyle w:val="Param"/>
        <w:tblW w:w="5000" w:type="pct"/>
        <w:tblInd w:w="0" w:type="dxa"/>
        <w:tblLook w:val="04A0" w:firstRow="1" w:lastRow="0" w:firstColumn="1" w:lastColumn="0" w:noHBand="0" w:noVBand="1"/>
      </w:tblPr>
      <w:tblGrid>
        <w:gridCol w:w="2040"/>
        <w:gridCol w:w="6180"/>
      </w:tblGrid>
      <w:tr w:rsidR="00743FC7" w:rsidRPr="00A1203F" w14:paraId="1887ADD1" w14:textId="77777777" w:rsidTr="0081253A">
        <w:trPr>
          <w:cnfStyle w:val="100000000000" w:firstRow="1" w:lastRow="0" w:firstColumn="0" w:lastColumn="0" w:oddVBand="0" w:evenVBand="0" w:oddHBand="0" w:evenHBand="0" w:firstRowFirstColumn="0" w:firstRowLastColumn="0" w:lastRowFirstColumn="0" w:lastRowLastColumn="0"/>
          <w:trHeight w:val="300"/>
        </w:trPr>
        <w:tc>
          <w:tcPr>
            <w:tcW w:w="1241" w:type="pct"/>
            <w:noWrap/>
          </w:tcPr>
          <w:p w14:paraId="69833916" w14:textId="77777777" w:rsidR="00743FC7" w:rsidRPr="000575FB" w:rsidRDefault="00743FC7" w:rsidP="0081253A">
            <w:pPr>
              <w:spacing w:after="0"/>
              <w:jc w:val="left"/>
              <w:rPr>
                <w:b/>
                <w:szCs w:val="18"/>
                <w:lang w:val="en-GB"/>
              </w:rPr>
            </w:pPr>
            <w:r w:rsidRPr="000575FB">
              <w:rPr>
                <w:b/>
                <w:szCs w:val="18"/>
                <w:lang w:val="en-GB"/>
              </w:rPr>
              <w:t>Parameter name</w:t>
            </w:r>
          </w:p>
        </w:tc>
        <w:tc>
          <w:tcPr>
            <w:tcW w:w="3759" w:type="pct"/>
            <w:noWrap/>
          </w:tcPr>
          <w:p w14:paraId="6A31EE16" w14:textId="77777777" w:rsidR="00743FC7" w:rsidRPr="000575FB" w:rsidRDefault="00743FC7" w:rsidP="0081253A">
            <w:pPr>
              <w:spacing w:after="0"/>
              <w:jc w:val="left"/>
              <w:rPr>
                <w:b/>
                <w:szCs w:val="18"/>
                <w:lang w:val="en-GB"/>
              </w:rPr>
            </w:pPr>
            <w:r w:rsidRPr="000575FB">
              <w:rPr>
                <w:b/>
                <w:szCs w:val="18"/>
                <w:lang w:val="en-GB"/>
              </w:rPr>
              <w:t>Comments</w:t>
            </w:r>
          </w:p>
        </w:tc>
      </w:tr>
      <w:tr w:rsidR="00743FC7" w:rsidRPr="00A1203F" w14:paraId="46ABDF6D" w14:textId="77777777" w:rsidTr="0081253A">
        <w:trPr>
          <w:trHeight w:val="300"/>
        </w:trPr>
        <w:tc>
          <w:tcPr>
            <w:tcW w:w="1241" w:type="pct"/>
            <w:noWrap/>
          </w:tcPr>
          <w:p w14:paraId="2823ED04"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proxy.host</w:t>
            </w:r>
          </w:p>
        </w:tc>
        <w:tc>
          <w:tcPr>
            <w:tcW w:w="3759" w:type="pct"/>
            <w:noWrap/>
            <w:vAlign w:val="center"/>
          </w:tcPr>
          <w:p w14:paraId="05486DE0"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 xml:space="preserve">Specifies the proxy hostname, e.g. </w:t>
            </w:r>
            <w:r w:rsidRPr="000575FB">
              <w:rPr>
                <w:b/>
                <w:i/>
                <w:color w:val="7030A0"/>
                <w:szCs w:val="18"/>
                <w:lang w:val="en-GB"/>
              </w:rPr>
              <w:t>proxy.example.net</w:t>
            </w:r>
          </w:p>
        </w:tc>
      </w:tr>
      <w:tr w:rsidR="00743FC7" w:rsidRPr="00A1203F" w14:paraId="54CB751D" w14:textId="77777777" w:rsidTr="0081253A">
        <w:trPr>
          <w:trHeight w:val="300"/>
        </w:trPr>
        <w:tc>
          <w:tcPr>
            <w:tcW w:w="1241" w:type="pct"/>
            <w:noWrap/>
          </w:tcPr>
          <w:p w14:paraId="4AA72327"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proxy.port</w:t>
            </w:r>
          </w:p>
        </w:tc>
        <w:tc>
          <w:tcPr>
            <w:tcW w:w="3759" w:type="pct"/>
            <w:noWrap/>
            <w:vAlign w:val="center"/>
          </w:tcPr>
          <w:p w14:paraId="08FC5EBF" w14:textId="77777777" w:rsidR="00743FC7" w:rsidRPr="000575FB" w:rsidRDefault="00743FC7" w:rsidP="0081253A">
            <w:pPr>
              <w:spacing w:after="0"/>
              <w:jc w:val="left"/>
              <w:rPr>
                <w:b/>
                <w:color w:val="000000" w:themeColor="text1"/>
                <w:szCs w:val="18"/>
                <w:lang w:val="en-GB"/>
              </w:rPr>
            </w:pPr>
            <w:r w:rsidRPr="000575FB">
              <w:rPr>
                <w:color w:val="000000" w:themeColor="text1"/>
                <w:szCs w:val="18"/>
                <w:lang w:val="en-GB"/>
              </w:rPr>
              <w:t xml:space="preserve">Specifies the proxy port, e.g. </w:t>
            </w:r>
            <w:r w:rsidRPr="000575FB">
              <w:rPr>
                <w:b/>
                <w:i/>
                <w:color w:val="7030A0"/>
                <w:szCs w:val="18"/>
                <w:lang w:val="en-GB"/>
              </w:rPr>
              <w:t>8080</w:t>
            </w:r>
          </w:p>
        </w:tc>
      </w:tr>
      <w:tr w:rsidR="00743FC7" w:rsidRPr="00A1203F" w14:paraId="49D295C7" w14:textId="77777777" w:rsidTr="0081253A">
        <w:trPr>
          <w:trHeight w:val="300"/>
        </w:trPr>
        <w:tc>
          <w:tcPr>
            <w:tcW w:w="1241" w:type="pct"/>
            <w:noWrap/>
          </w:tcPr>
          <w:p w14:paraId="1C58CE6D"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proxy.user</w:t>
            </w:r>
          </w:p>
        </w:tc>
        <w:tc>
          <w:tcPr>
            <w:tcW w:w="3759" w:type="pct"/>
            <w:noWrap/>
          </w:tcPr>
          <w:p w14:paraId="15F3ECDD"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Specifies the proxy username.</w:t>
            </w:r>
          </w:p>
        </w:tc>
      </w:tr>
      <w:tr w:rsidR="00743FC7" w:rsidRPr="00A1203F" w14:paraId="22A8DE1B" w14:textId="77777777" w:rsidTr="0081253A">
        <w:trPr>
          <w:trHeight w:val="300"/>
        </w:trPr>
        <w:tc>
          <w:tcPr>
            <w:tcW w:w="1241" w:type="pct"/>
            <w:noWrap/>
          </w:tcPr>
          <w:p w14:paraId="2EC8D5AD"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proxy.pass</w:t>
            </w:r>
          </w:p>
        </w:tc>
        <w:tc>
          <w:tcPr>
            <w:tcW w:w="3759" w:type="pct"/>
            <w:noWrap/>
          </w:tcPr>
          <w:p w14:paraId="69BA1447"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Specifies the proxy password.</w:t>
            </w:r>
          </w:p>
        </w:tc>
      </w:tr>
    </w:tbl>
    <w:p w14:paraId="435D8461" w14:textId="77777777" w:rsidR="00743FC7" w:rsidRPr="000575FB" w:rsidRDefault="00743FC7" w:rsidP="00743FC7">
      <w:pPr>
        <w:rPr>
          <w:b/>
          <w:u w:val="single"/>
          <w:lang w:val="en-GB"/>
        </w:rPr>
      </w:pPr>
    </w:p>
    <w:p w14:paraId="75AC5D85" w14:textId="77777777" w:rsidR="00743FC7" w:rsidRPr="000575FB" w:rsidRDefault="00743FC7" w:rsidP="00743FC7">
      <w:pPr>
        <w:rPr>
          <w:b/>
          <w:u w:val="single"/>
          <w:lang w:val="en-GB"/>
        </w:rPr>
      </w:pPr>
      <w:r w:rsidRPr="000575FB">
        <w:rPr>
          <w:b/>
          <w:u w:val="single"/>
          <w:lang w:val="en-GB"/>
        </w:rPr>
        <w:t xml:space="preserve">Settings </w:t>
      </w:r>
      <w:r w:rsidR="00F77E8B" w:rsidRPr="000575FB">
        <w:rPr>
          <w:b/>
          <w:u w:val="single"/>
          <w:lang w:val="en-GB"/>
        </w:rPr>
        <w:t>for signing OCSP requests</w:t>
      </w:r>
    </w:p>
    <w:p w14:paraId="708CA0D0" w14:textId="77777777" w:rsidR="00743FC7" w:rsidRPr="000575FB" w:rsidRDefault="00743FC7" w:rsidP="00743FC7">
      <w:pPr>
        <w:rPr>
          <w:lang w:val="en-GB"/>
        </w:rPr>
      </w:pPr>
      <w:r w:rsidRPr="000575FB">
        <w:rPr>
          <w:lang w:val="en-GB"/>
        </w:rPr>
        <w:t>Whether you need to sign the OCSP requests sent to your OCSP responder or not depends on your responder.</w:t>
      </w:r>
    </w:p>
    <w:p w14:paraId="5E02422C" w14:textId="77777777" w:rsidR="00743FC7" w:rsidRPr="000575FB" w:rsidRDefault="00743FC7" w:rsidP="00743FC7">
      <w:pPr>
        <w:rPr>
          <w:lang w:val="en-GB"/>
        </w:rPr>
      </w:pPr>
      <w:r w:rsidRPr="000575FB">
        <w:rPr>
          <w:lang w:val="en-GB"/>
        </w:rPr>
        <w:t>Some OCSP servers require that the OCSP request is signed. To sign the OCSP request, you need to obtain and specify the certificates, which will be used for signing.</w:t>
      </w:r>
    </w:p>
    <w:p w14:paraId="17B18082" w14:textId="77777777" w:rsidR="00743FC7" w:rsidRPr="000575FB" w:rsidRDefault="00743FC7" w:rsidP="00743FC7">
      <w:pPr>
        <w:rPr>
          <w:lang w:val="en-GB"/>
        </w:rPr>
      </w:pPr>
      <w:r w:rsidRPr="000575FB">
        <w:rPr>
          <w:lang w:val="en-GB"/>
        </w:rPr>
        <w:t>For example, accessing the SK’s OCSP Responder service by private persons requires the requests to signed (access certificates can be obtained through registering for the service</w:t>
      </w:r>
      <w:r w:rsidR="00605A77">
        <w:rPr>
          <w:rStyle w:val="FootnoteReference"/>
          <w:lang w:val="en-GB"/>
        </w:rPr>
        <w:footnoteReference w:id="3"/>
      </w:r>
      <w:r w:rsidRPr="000575FB">
        <w:rPr>
          <w:lang w:val="en-GB"/>
        </w:rPr>
        <w:t>) whereas in case of companies/services, signing the request is not required if having a contract with SK and accessing the service from specific IP address(es).</w:t>
      </w:r>
      <w:r w:rsidR="00264013">
        <w:rPr>
          <w:lang w:val="en-GB"/>
        </w:rPr>
        <w:t xml:space="preserve"> It is not necessary to sign OCSP requests in case of using OCSP test-responder (see the next sub-section for more information).</w:t>
      </w:r>
    </w:p>
    <w:p w14:paraId="0F9BABA2" w14:textId="77777777" w:rsidR="00743FC7" w:rsidRPr="000575FB" w:rsidRDefault="00743FC7" w:rsidP="00743FC7">
      <w:pPr>
        <w:rPr>
          <w:lang w:val="en-GB"/>
        </w:rPr>
      </w:pPr>
      <w:r w:rsidRPr="000575FB">
        <w:rPr>
          <w:lang w:val="en-GB"/>
        </w:rPr>
        <w:t xml:space="preserve">By default, </w:t>
      </w:r>
      <w:r w:rsidR="00737BAA" w:rsidRPr="000575FB">
        <w:rPr>
          <w:lang w:val="en-GB"/>
        </w:rPr>
        <w:t>the parameter “pkcs12.disable”</w:t>
      </w:r>
      <w:r w:rsidRPr="000575FB">
        <w:rPr>
          <w:lang w:val="en-GB"/>
        </w:rPr>
        <w:t xml:space="preserve"> value is set to </w:t>
      </w:r>
      <w:r w:rsidR="00737BAA" w:rsidRPr="000575FB">
        <w:rPr>
          <w:lang w:val="en-GB"/>
        </w:rPr>
        <w:t>“true”</w:t>
      </w:r>
      <w:r w:rsidRPr="000575FB">
        <w:rPr>
          <w:lang w:val="en-GB"/>
        </w:rPr>
        <w:t xml:space="preserve"> – i.e. the OCSP requests will not be signed.</w:t>
      </w:r>
      <w:r w:rsidR="00737BAA" w:rsidRPr="000575FB">
        <w:rPr>
          <w:lang w:val="en-GB"/>
        </w:rPr>
        <w:t xml:space="preserve"> </w:t>
      </w:r>
      <w:r w:rsidRPr="000575FB">
        <w:rPr>
          <w:lang w:val="en-GB"/>
        </w:rPr>
        <w:t xml:space="preserve">If setting this to </w:t>
      </w:r>
      <w:r w:rsidR="00737BAA" w:rsidRPr="000575FB">
        <w:rPr>
          <w:lang w:val="en-GB"/>
        </w:rPr>
        <w:t>“false”</w:t>
      </w:r>
      <w:r w:rsidRPr="000575FB">
        <w:rPr>
          <w:lang w:val="en-GB"/>
        </w:rPr>
        <w:t>, you will also need to provide your access certificate file</w:t>
      </w:r>
      <w:r w:rsidR="00737BAA" w:rsidRPr="000575FB">
        <w:rPr>
          <w:lang w:val="en-GB"/>
        </w:rPr>
        <w:t>’s</w:t>
      </w:r>
      <w:r w:rsidRPr="000575FB">
        <w:rPr>
          <w:lang w:val="en-GB"/>
        </w:rPr>
        <w:t xml:space="preserve"> location</w:t>
      </w:r>
      <w:r w:rsidR="00737BAA" w:rsidRPr="000575FB">
        <w:rPr>
          <w:lang w:val="en-GB"/>
        </w:rPr>
        <w:t xml:space="preserve"> and</w:t>
      </w:r>
      <w:r w:rsidRPr="000575FB">
        <w:rPr>
          <w:lang w:val="en-GB"/>
        </w:rPr>
        <w:t xml:space="preserve"> password that have been issued to you for this purpose.</w:t>
      </w:r>
    </w:p>
    <w:tbl>
      <w:tblPr>
        <w:tblStyle w:val="Param"/>
        <w:tblW w:w="5000" w:type="pct"/>
        <w:tblInd w:w="0" w:type="dxa"/>
        <w:tblLayout w:type="fixed"/>
        <w:tblLook w:val="04A0" w:firstRow="1" w:lastRow="0" w:firstColumn="1" w:lastColumn="0" w:noHBand="0" w:noVBand="1"/>
      </w:tblPr>
      <w:tblGrid>
        <w:gridCol w:w="2040"/>
        <w:gridCol w:w="6180"/>
      </w:tblGrid>
      <w:tr w:rsidR="001C0CA7" w:rsidRPr="00A1203F" w14:paraId="2BD76CCE" w14:textId="77777777" w:rsidTr="001C0CA7">
        <w:trPr>
          <w:cnfStyle w:val="100000000000" w:firstRow="1" w:lastRow="0" w:firstColumn="0" w:lastColumn="0" w:oddVBand="0" w:evenVBand="0" w:oddHBand="0" w:evenHBand="0" w:firstRowFirstColumn="0" w:firstRowLastColumn="0" w:lastRowFirstColumn="0" w:lastRowLastColumn="0"/>
          <w:trHeight w:val="300"/>
        </w:trPr>
        <w:tc>
          <w:tcPr>
            <w:tcW w:w="1241" w:type="pct"/>
            <w:noWrap/>
          </w:tcPr>
          <w:p w14:paraId="6214265D" w14:textId="77777777" w:rsidR="00743FC7" w:rsidRPr="000575FB" w:rsidRDefault="00743FC7" w:rsidP="0081253A">
            <w:pPr>
              <w:spacing w:after="0"/>
              <w:jc w:val="left"/>
              <w:rPr>
                <w:b/>
                <w:szCs w:val="18"/>
                <w:lang w:val="en-GB"/>
              </w:rPr>
            </w:pPr>
            <w:r w:rsidRPr="000575FB">
              <w:rPr>
                <w:b/>
                <w:szCs w:val="18"/>
                <w:lang w:val="en-GB"/>
              </w:rPr>
              <w:t>Parameter name</w:t>
            </w:r>
          </w:p>
        </w:tc>
        <w:tc>
          <w:tcPr>
            <w:tcW w:w="3759" w:type="pct"/>
            <w:noWrap/>
          </w:tcPr>
          <w:p w14:paraId="3A10A6AF" w14:textId="77777777" w:rsidR="00743FC7" w:rsidRPr="000575FB" w:rsidRDefault="00743FC7" w:rsidP="0081253A">
            <w:pPr>
              <w:spacing w:after="0"/>
              <w:jc w:val="left"/>
              <w:rPr>
                <w:b/>
                <w:szCs w:val="18"/>
                <w:lang w:val="en-GB"/>
              </w:rPr>
            </w:pPr>
            <w:r w:rsidRPr="000575FB">
              <w:rPr>
                <w:b/>
                <w:szCs w:val="18"/>
                <w:lang w:val="en-GB"/>
              </w:rPr>
              <w:t>Comments</w:t>
            </w:r>
          </w:p>
        </w:tc>
      </w:tr>
      <w:tr w:rsidR="001C0CA7" w:rsidRPr="00A1203F" w14:paraId="3F840E16" w14:textId="77777777" w:rsidTr="001C0CA7">
        <w:trPr>
          <w:trHeight w:val="300"/>
        </w:trPr>
        <w:tc>
          <w:tcPr>
            <w:tcW w:w="1241" w:type="pct"/>
            <w:noWrap/>
          </w:tcPr>
          <w:p w14:paraId="0275DD87"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pkcs12.disable</w:t>
            </w:r>
          </w:p>
        </w:tc>
        <w:tc>
          <w:tcPr>
            <w:tcW w:w="3759" w:type="pct"/>
            <w:noWrap/>
          </w:tcPr>
          <w:p w14:paraId="7EC02A7A"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 xml:space="preserve">Specifies if the OCSP requests are signed or not. Possible values are: </w:t>
            </w:r>
          </w:p>
          <w:p w14:paraId="2D2A917F" w14:textId="77777777" w:rsidR="00743FC7" w:rsidRPr="000575FB" w:rsidRDefault="00743FC7" w:rsidP="0081253A">
            <w:pPr>
              <w:spacing w:after="0"/>
              <w:jc w:val="left"/>
              <w:rPr>
                <w:color w:val="000000" w:themeColor="text1"/>
                <w:szCs w:val="18"/>
                <w:lang w:val="en-GB"/>
              </w:rPr>
            </w:pPr>
            <w:r w:rsidRPr="000575FB">
              <w:rPr>
                <w:b/>
                <w:i/>
                <w:color w:val="7030A0"/>
                <w:szCs w:val="18"/>
                <w:lang w:val="en-GB"/>
              </w:rPr>
              <w:t>true</w:t>
            </w:r>
            <w:r w:rsidRPr="000575FB">
              <w:rPr>
                <w:color w:val="7030A0"/>
                <w:szCs w:val="18"/>
                <w:lang w:val="en-GB"/>
              </w:rPr>
              <w:t xml:space="preserve"> </w:t>
            </w:r>
            <w:r w:rsidRPr="000575FB">
              <w:rPr>
                <w:color w:val="000000" w:themeColor="text1"/>
                <w:szCs w:val="18"/>
                <w:lang w:val="en-GB"/>
              </w:rPr>
              <w:t xml:space="preserve">– OCSP requests are not signed; </w:t>
            </w:r>
          </w:p>
          <w:p w14:paraId="551C7367" w14:textId="77777777" w:rsidR="00743FC7" w:rsidRPr="000575FB" w:rsidRDefault="00743FC7" w:rsidP="0081253A">
            <w:pPr>
              <w:spacing w:after="0"/>
              <w:jc w:val="left"/>
              <w:rPr>
                <w:color w:val="000000" w:themeColor="text1"/>
                <w:szCs w:val="18"/>
                <w:lang w:val="en-GB"/>
              </w:rPr>
            </w:pPr>
            <w:r w:rsidRPr="000575FB">
              <w:rPr>
                <w:b/>
                <w:i/>
                <w:color w:val="7030A0"/>
                <w:szCs w:val="18"/>
                <w:lang w:val="en-GB"/>
              </w:rPr>
              <w:t>false</w:t>
            </w:r>
            <w:r w:rsidRPr="000575FB">
              <w:rPr>
                <w:color w:val="7030A0"/>
                <w:szCs w:val="18"/>
                <w:lang w:val="en-GB"/>
              </w:rPr>
              <w:t xml:space="preserve"> </w:t>
            </w:r>
            <w:r w:rsidRPr="000575FB">
              <w:rPr>
                <w:color w:val="000000" w:themeColor="text1"/>
                <w:szCs w:val="18"/>
                <w:lang w:val="en-GB"/>
              </w:rPr>
              <w:t xml:space="preserve">– OCSP requests are signed. </w:t>
            </w:r>
          </w:p>
        </w:tc>
      </w:tr>
      <w:tr w:rsidR="001C0CA7" w:rsidRPr="00A1203F" w14:paraId="5F360702" w14:textId="77777777" w:rsidTr="001C0CA7">
        <w:trPr>
          <w:trHeight w:val="300"/>
        </w:trPr>
        <w:tc>
          <w:tcPr>
            <w:tcW w:w="1241" w:type="pct"/>
            <w:noWrap/>
          </w:tcPr>
          <w:p w14:paraId="481D2966"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pkcs12.cert</w:t>
            </w:r>
          </w:p>
        </w:tc>
        <w:tc>
          <w:tcPr>
            <w:tcW w:w="3759" w:type="pct"/>
            <w:noWrap/>
          </w:tcPr>
          <w:p w14:paraId="21CA0BDE" w14:textId="77777777" w:rsidR="00743FC7" w:rsidRPr="000575FB" w:rsidRDefault="00743FC7" w:rsidP="001C0CA7">
            <w:pPr>
              <w:spacing w:after="0"/>
              <w:jc w:val="left"/>
              <w:rPr>
                <w:color w:val="000000" w:themeColor="text1"/>
                <w:szCs w:val="18"/>
                <w:lang w:val="en-GB"/>
              </w:rPr>
            </w:pPr>
            <w:r w:rsidRPr="000575FB">
              <w:rPr>
                <w:color w:val="000000" w:themeColor="text1"/>
                <w:szCs w:val="18"/>
                <w:lang w:val="en-GB"/>
              </w:rPr>
              <w:t xml:space="preserve">Specifies your </w:t>
            </w:r>
            <w:r w:rsidR="001C0CA7" w:rsidRPr="000575FB">
              <w:rPr>
                <w:color w:val="000000" w:themeColor="text1"/>
                <w:szCs w:val="18"/>
                <w:lang w:val="en-GB"/>
              </w:rPr>
              <w:t>access certificate’s PKCS#</w:t>
            </w:r>
            <w:r w:rsidRPr="000575FB">
              <w:rPr>
                <w:color w:val="000000" w:themeColor="text1"/>
                <w:szCs w:val="18"/>
                <w:lang w:val="en-GB"/>
              </w:rPr>
              <w:t>12</w:t>
            </w:r>
            <w:r w:rsidR="001C0CA7" w:rsidRPr="000575FB">
              <w:rPr>
                <w:color w:val="000000" w:themeColor="text1"/>
                <w:szCs w:val="18"/>
                <w:lang w:val="en-GB"/>
              </w:rPr>
              <w:t xml:space="preserve"> container’s </w:t>
            </w:r>
            <w:r w:rsidRPr="000575FB">
              <w:rPr>
                <w:color w:val="000000" w:themeColor="text1"/>
                <w:szCs w:val="18"/>
                <w:lang w:val="en-GB"/>
              </w:rPr>
              <w:t xml:space="preserve">filename, e.g. </w:t>
            </w:r>
            <w:r w:rsidRPr="000575FB">
              <w:rPr>
                <w:b/>
                <w:i/>
                <w:color w:val="7030A0"/>
                <w:szCs w:val="18"/>
                <w:lang w:val="en-GB"/>
              </w:rPr>
              <w:t>./home/132936.p12d</w:t>
            </w:r>
          </w:p>
        </w:tc>
      </w:tr>
      <w:tr w:rsidR="001C0CA7" w:rsidRPr="00A1203F" w14:paraId="45DE7A36" w14:textId="77777777" w:rsidTr="001C0CA7">
        <w:trPr>
          <w:trHeight w:val="300"/>
        </w:trPr>
        <w:tc>
          <w:tcPr>
            <w:tcW w:w="1241" w:type="pct"/>
            <w:noWrap/>
          </w:tcPr>
          <w:p w14:paraId="36B7BCE1" w14:textId="77777777" w:rsidR="00743FC7" w:rsidRPr="000575FB" w:rsidRDefault="00743FC7" w:rsidP="0081253A">
            <w:pPr>
              <w:spacing w:after="0"/>
              <w:jc w:val="left"/>
              <w:rPr>
                <w:color w:val="000000" w:themeColor="text1"/>
                <w:szCs w:val="18"/>
                <w:lang w:val="en-GB"/>
              </w:rPr>
            </w:pPr>
            <w:r w:rsidRPr="000575FB">
              <w:rPr>
                <w:color w:val="000000" w:themeColor="text1"/>
                <w:szCs w:val="18"/>
                <w:lang w:val="en-GB"/>
              </w:rPr>
              <w:t>pkcs12.pass</w:t>
            </w:r>
          </w:p>
        </w:tc>
        <w:tc>
          <w:tcPr>
            <w:tcW w:w="3759" w:type="pct"/>
            <w:noWrap/>
            <w:vAlign w:val="center"/>
          </w:tcPr>
          <w:p w14:paraId="41D5E5D2" w14:textId="77777777" w:rsidR="00743FC7" w:rsidRPr="000575FB" w:rsidRDefault="00743FC7" w:rsidP="001C0CA7">
            <w:pPr>
              <w:spacing w:after="0"/>
              <w:jc w:val="left"/>
              <w:rPr>
                <w:color w:val="000000" w:themeColor="text1"/>
                <w:szCs w:val="18"/>
                <w:lang w:val="en-GB"/>
              </w:rPr>
            </w:pPr>
            <w:r w:rsidRPr="000575FB">
              <w:rPr>
                <w:color w:val="000000" w:themeColor="text1"/>
                <w:szCs w:val="18"/>
                <w:lang w:val="en-GB"/>
              </w:rPr>
              <w:t xml:space="preserve">Specifies your </w:t>
            </w:r>
            <w:r w:rsidR="001C0CA7" w:rsidRPr="000575FB">
              <w:rPr>
                <w:color w:val="000000" w:themeColor="text1"/>
                <w:szCs w:val="18"/>
                <w:lang w:val="en-GB"/>
              </w:rPr>
              <w:t>access certificate’s PKCS#12 container’s</w:t>
            </w:r>
            <w:r w:rsidRPr="000575FB">
              <w:rPr>
                <w:color w:val="000000" w:themeColor="text1"/>
                <w:szCs w:val="18"/>
                <w:lang w:val="en-GB"/>
              </w:rPr>
              <w:t xml:space="preserve">  password, e.g. </w:t>
            </w:r>
            <w:r w:rsidRPr="000575FB">
              <w:rPr>
                <w:b/>
                <w:i/>
                <w:color w:val="7030A0"/>
                <w:szCs w:val="18"/>
                <w:lang w:val="en-GB"/>
              </w:rPr>
              <w:t>m15eTGpA</w:t>
            </w:r>
          </w:p>
        </w:tc>
      </w:tr>
    </w:tbl>
    <w:p w14:paraId="03034A0E" w14:textId="77777777" w:rsidR="00743FC7" w:rsidRPr="000575FB" w:rsidRDefault="00743FC7" w:rsidP="00743FC7">
      <w:pPr>
        <w:rPr>
          <w:b/>
          <w:u w:val="single"/>
          <w:lang w:val="en-GB"/>
        </w:rPr>
      </w:pPr>
    </w:p>
    <w:p w14:paraId="2DB1407C" w14:textId="77777777" w:rsidR="00C806D2" w:rsidRDefault="00C806D2" w:rsidP="00743FC7">
      <w:pPr>
        <w:rPr>
          <w:b/>
          <w:u w:val="single"/>
          <w:lang w:val="en-GB"/>
        </w:rPr>
      </w:pPr>
      <w:bookmarkStart w:id="134" w:name="OCSP_settings"/>
    </w:p>
    <w:p w14:paraId="303CA5CC" w14:textId="77777777" w:rsidR="00743FC7" w:rsidRPr="000575FB" w:rsidRDefault="00743FC7" w:rsidP="00743FC7">
      <w:pPr>
        <w:rPr>
          <w:b/>
          <w:u w:val="single"/>
          <w:lang w:val="en-GB"/>
        </w:rPr>
      </w:pPr>
      <w:r w:rsidRPr="000575FB">
        <w:rPr>
          <w:b/>
          <w:u w:val="single"/>
          <w:lang w:val="en-GB"/>
        </w:rPr>
        <w:lastRenderedPageBreak/>
        <w:t xml:space="preserve">OCSP responder </w:t>
      </w:r>
      <w:r w:rsidR="004A4640" w:rsidRPr="000575FB">
        <w:rPr>
          <w:b/>
          <w:u w:val="single"/>
          <w:lang w:val="en-GB"/>
        </w:rPr>
        <w:t>settings</w:t>
      </w:r>
    </w:p>
    <w:bookmarkEnd w:id="134"/>
    <w:p w14:paraId="21B14B1F" w14:textId="77777777" w:rsidR="008B3E30" w:rsidRPr="000575FB" w:rsidRDefault="008B3E30" w:rsidP="00743FC7">
      <w:pPr>
        <w:jc w:val="left"/>
        <w:rPr>
          <w:lang w:val="en-GB"/>
        </w:rPr>
      </w:pPr>
      <w:r w:rsidRPr="000575FB">
        <w:rPr>
          <w:lang w:val="en-GB"/>
        </w:rPr>
        <w:t>OCSP responder settings are used during signature creation, when adding OCSP confirmation to a signature and during signature validation, when validating the signer’s certificate</w:t>
      </w:r>
      <w:r w:rsidR="00FC1F16" w:rsidRPr="000575FB">
        <w:rPr>
          <w:lang w:val="en-GB"/>
        </w:rPr>
        <w:t xml:space="preserve"> and OCSP response</w:t>
      </w:r>
      <w:r w:rsidRPr="000575FB">
        <w:rPr>
          <w:lang w:val="en-GB"/>
        </w:rPr>
        <w:t>.</w:t>
      </w:r>
    </w:p>
    <w:p w14:paraId="299B9DBC" w14:textId="77777777" w:rsidR="008E4E60" w:rsidRDefault="00743FC7" w:rsidP="00743FC7">
      <w:pPr>
        <w:jc w:val="left"/>
        <w:rPr>
          <w:lang w:val="en-GB"/>
        </w:rPr>
      </w:pPr>
      <w:r w:rsidRPr="000575FB">
        <w:rPr>
          <w:lang w:val="en-GB"/>
        </w:rPr>
        <w:t>The default address provided (</w:t>
      </w:r>
      <w:hyperlink r:id="rId45" w:history="1">
        <w:r w:rsidRPr="000575FB">
          <w:rPr>
            <w:rStyle w:val="Hyperlink"/>
            <w:lang w:val="en-GB"/>
          </w:rPr>
          <w:t>http://ocsp.sk.ee</w:t>
        </w:r>
      </w:hyperlink>
      <w:r w:rsidRPr="000575FB">
        <w:rPr>
          <w:lang w:val="en-GB"/>
        </w:rPr>
        <w:t>) is for the real-life OCSP Responder address to be used for Estonian ID cards.</w:t>
      </w:r>
    </w:p>
    <w:p w14:paraId="51FEF4FC" w14:textId="7E5287B8" w:rsidR="000652F8" w:rsidRDefault="00743FC7" w:rsidP="00743FC7">
      <w:pPr>
        <w:jc w:val="left"/>
        <w:rPr>
          <w:lang w:val="en-GB"/>
        </w:rPr>
      </w:pPr>
      <w:r w:rsidRPr="000575FB">
        <w:rPr>
          <w:lang w:val="en-GB"/>
        </w:rPr>
        <w:t>The OpenXAdES OCSP Responder address (</w:t>
      </w:r>
      <w:hyperlink r:id="rId46" w:history="1">
        <w:r w:rsidRPr="000575FB">
          <w:rPr>
            <w:rStyle w:val="Hyperlink"/>
            <w:lang w:val="en-GB"/>
          </w:rPr>
          <w:t>http://www.openxades.org/cgi-bin/ocsp.cgi</w:t>
        </w:r>
      </w:hyperlink>
      <w:r w:rsidRPr="000575FB">
        <w:rPr>
          <w:lang w:val="en-GB"/>
        </w:rPr>
        <w:t xml:space="preserve">) can be used for testing purposes. For more information on using the OpenXAdES testing environment, please refer to </w:t>
      </w:r>
      <w:hyperlink r:id="rId47" w:history="1">
        <w:r w:rsidR="00191CC4">
          <w:rPr>
            <w:rStyle w:val="Hyperlink"/>
          </w:rPr>
          <w:t>http://www.id.ee/?lang=en&amp;id=35755</w:t>
        </w:r>
      </w:hyperlink>
      <w:r w:rsidRPr="000575FB">
        <w:rPr>
          <w:lang w:val="en-GB"/>
        </w:rPr>
        <w:t xml:space="preserve">. </w:t>
      </w:r>
    </w:p>
    <w:p w14:paraId="1372D365" w14:textId="77777777" w:rsidR="00191CC4" w:rsidRDefault="00191CC4" w:rsidP="00191CC4">
      <w:pPr>
        <w:rPr>
          <w:lang w:val="en-GB"/>
        </w:rPr>
      </w:pPr>
      <w:r>
        <w:rPr>
          <w:rFonts w:cs="Arial"/>
          <w:color w:val="111111"/>
          <w:szCs w:val="20"/>
          <w:shd w:val="clear" w:color="auto" w:fill="FFFFFF"/>
        </w:rPr>
        <w:t>Note that in case of Finnish live ID-cards, OCSP confirmation is acquired from proxy OCSP service (</w:t>
      </w:r>
      <w:hyperlink r:id="rId48" w:history="1">
        <w:r>
          <w:rPr>
            <w:rStyle w:val="Hyperlink"/>
          </w:rPr>
          <w:t>http://sk.ee/en/services/validity-confirmation-services/proxy-ocsp/</w:t>
        </w:r>
      </w:hyperlink>
      <w:r>
        <w:rPr>
          <w:rFonts w:cs="Arial"/>
          <w:color w:val="111111"/>
          <w:szCs w:val="20"/>
          <w:shd w:val="clear" w:color="auto" w:fill="FFFFFF"/>
        </w:rPr>
        <w:t>). T</w:t>
      </w:r>
      <w:r w:rsidRPr="00BB72C1">
        <w:rPr>
          <w:rFonts w:cs="Arial"/>
          <w:color w:val="111111"/>
          <w:szCs w:val="20"/>
          <w:shd w:val="clear" w:color="auto" w:fill="FFFFFF"/>
        </w:rPr>
        <w:t>he OCSP responder server URL value (http://ocsp.sk.ee/_proxy) has been written directly into the source code and cannot be configured.</w:t>
      </w:r>
    </w:p>
    <w:tbl>
      <w:tblPr>
        <w:tblStyle w:val="Param"/>
        <w:tblW w:w="5000" w:type="pct"/>
        <w:tblInd w:w="0" w:type="dxa"/>
        <w:tblLayout w:type="fixed"/>
        <w:tblLook w:val="04A0" w:firstRow="1" w:lastRow="0" w:firstColumn="1" w:lastColumn="0" w:noHBand="0" w:noVBand="1"/>
      </w:tblPr>
      <w:tblGrid>
        <w:gridCol w:w="1900"/>
        <w:gridCol w:w="6320"/>
      </w:tblGrid>
      <w:tr w:rsidR="00743FC7" w:rsidRPr="00A1203F" w14:paraId="52CB8884" w14:textId="77777777" w:rsidTr="0081253A">
        <w:trPr>
          <w:cnfStyle w:val="100000000000" w:firstRow="1" w:lastRow="0" w:firstColumn="0" w:lastColumn="0" w:oddVBand="0" w:evenVBand="0" w:oddHBand="0" w:evenHBand="0" w:firstRowFirstColumn="0" w:firstRowLastColumn="0" w:lastRowFirstColumn="0" w:lastRowLastColumn="0"/>
          <w:trHeight w:val="300"/>
        </w:trPr>
        <w:tc>
          <w:tcPr>
            <w:tcW w:w="1156" w:type="pct"/>
            <w:noWrap/>
          </w:tcPr>
          <w:p w14:paraId="3D095086" w14:textId="77777777" w:rsidR="00743FC7" w:rsidRPr="000575FB" w:rsidRDefault="00743FC7" w:rsidP="0081253A">
            <w:pPr>
              <w:spacing w:after="0"/>
              <w:jc w:val="left"/>
              <w:rPr>
                <w:b/>
                <w:szCs w:val="18"/>
                <w:lang w:val="en-GB"/>
              </w:rPr>
            </w:pPr>
            <w:r w:rsidRPr="000575FB">
              <w:rPr>
                <w:b/>
                <w:szCs w:val="18"/>
                <w:lang w:val="en-GB"/>
              </w:rPr>
              <w:t>OCSP parameter name</w:t>
            </w:r>
          </w:p>
        </w:tc>
        <w:tc>
          <w:tcPr>
            <w:tcW w:w="3844" w:type="pct"/>
            <w:noWrap/>
          </w:tcPr>
          <w:p w14:paraId="2962EA84" w14:textId="77777777" w:rsidR="00743FC7" w:rsidRPr="000575FB" w:rsidRDefault="00743FC7" w:rsidP="0081253A">
            <w:pPr>
              <w:spacing w:after="0"/>
              <w:jc w:val="left"/>
              <w:rPr>
                <w:b/>
                <w:szCs w:val="18"/>
                <w:lang w:val="en-GB"/>
              </w:rPr>
            </w:pPr>
            <w:r w:rsidRPr="000575FB">
              <w:rPr>
                <w:b/>
                <w:szCs w:val="18"/>
                <w:lang w:val="en-GB"/>
              </w:rPr>
              <w:t>Comments</w:t>
            </w:r>
          </w:p>
        </w:tc>
      </w:tr>
      <w:tr w:rsidR="00743FC7" w:rsidRPr="00A1203F" w14:paraId="2A666220" w14:textId="77777777" w:rsidTr="0081253A">
        <w:trPr>
          <w:trHeight w:val="300"/>
        </w:trPr>
        <w:tc>
          <w:tcPr>
            <w:tcW w:w="1156" w:type="pct"/>
            <w:noWrap/>
          </w:tcPr>
          <w:p w14:paraId="6541237E" w14:textId="77777777" w:rsidR="00743FC7" w:rsidRPr="000575FB" w:rsidRDefault="00E8482C" w:rsidP="0081253A">
            <w:pPr>
              <w:spacing w:after="0"/>
              <w:jc w:val="left"/>
              <w:rPr>
                <w:color w:val="000000" w:themeColor="text1"/>
                <w:szCs w:val="18"/>
                <w:lang w:val="en-GB"/>
              </w:rPr>
            </w:pPr>
            <w:r w:rsidRPr="000575FB">
              <w:rPr>
                <w:color w:val="000000" w:themeColor="text1"/>
                <w:szCs w:val="18"/>
                <w:lang w:val="en-GB"/>
              </w:rPr>
              <w:t xml:space="preserve">ocsp </w:t>
            </w:r>
            <w:r w:rsidR="00743FC7" w:rsidRPr="000575FB">
              <w:rPr>
                <w:color w:val="000000" w:themeColor="text1"/>
                <w:szCs w:val="18"/>
                <w:lang w:val="en-GB"/>
              </w:rPr>
              <w:t>issuer</w:t>
            </w:r>
          </w:p>
        </w:tc>
        <w:tc>
          <w:tcPr>
            <w:tcW w:w="3844" w:type="pct"/>
            <w:noWrap/>
          </w:tcPr>
          <w:p w14:paraId="0EFB7610" w14:textId="77777777" w:rsidR="00743FC7" w:rsidRPr="000575FB" w:rsidRDefault="00E8482C" w:rsidP="00E8482C">
            <w:pPr>
              <w:spacing w:after="0"/>
              <w:jc w:val="left"/>
              <w:rPr>
                <w:b/>
                <w:i/>
                <w:color w:val="7030A0"/>
                <w:szCs w:val="18"/>
                <w:lang w:val="en-GB"/>
              </w:rPr>
            </w:pPr>
            <w:r w:rsidRPr="000575FB">
              <w:rPr>
                <w:color w:val="000000" w:themeColor="text1"/>
                <w:szCs w:val="18"/>
                <w:lang w:val="en-GB"/>
              </w:rPr>
              <w:t xml:space="preserve">The “issuer” parameter’s name stands for </w:t>
            </w:r>
            <w:r w:rsidR="00743FC7" w:rsidRPr="000575FB">
              <w:rPr>
                <w:color w:val="000000" w:themeColor="text1"/>
                <w:szCs w:val="18"/>
                <w:lang w:val="en-GB"/>
              </w:rPr>
              <w:t xml:space="preserve">OCSP </w:t>
            </w:r>
            <w:r w:rsidRPr="000575FB">
              <w:rPr>
                <w:color w:val="000000" w:themeColor="text1"/>
                <w:szCs w:val="18"/>
                <w:lang w:val="en-GB"/>
              </w:rPr>
              <w:t xml:space="preserve">responder </w:t>
            </w:r>
            <w:r w:rsidR="00743FC7" w:rsidRPr="000575FB">
              <w:rPr>
                <w:color w:val="000000" w:themeColor="text1"/>
                <w:szCs w:val="18"/>
                <w:lang w:val="en-GB"/>
              </w:rPr>
              <w:t>certificate issuer’s Common Name (CN) value</w:t>
            </w:r>
            <w:r w:rsidR="00F20F82" w:rsidRPr="000575FB">
              <w:rPr>
                <w:color w:val="000000" w:themeColor="text1"/>
                <w:szCs w:val="18"/>
                <w:lang w:val="en-GB"/>
              </w:rPr>
              <w:t xml:space="preserve">, e.g. </w:t>
            </w:r>
            <w:r w:rsidR="00F20F82" w:rsidRPr="000575FB">
              <w:rPr>
                <w:b/>
                <w:i/>
                <w:color w:val="7030A0"/>
                <w:szCs w:val="18"/>
                <w:lang w:val="en-GB"/>
              </w:rPr>
              <w:t>ESTEID-SK 2007</w:t>
            </w:r>
            <w:r w:rsidRPr="000575FB">
              <w:rPr>
                <w:b/>
                <w:i/>
                <w:color w:val="7030A0"/>
                <w:szCs w:val="18"/>
                <w:lang w:val="en-GB"/>
              </w:rPr>
              <w:t>.</w:t>
            </w:r>
          </w:p>
          <w:p w14:paraId="5FECFCC2" w14:textId="77777777" w:rsidR="00E8482C" w:rsidRPr="000575FB" w:rsidRDefault="00E8482C" w:rsidP="00E8482C">
            <w:pPr>
              <w:spacing w:after="0"/>
              <w:jc w:val="left"/>
              <w:rPr>
                <w:color w:val="000000" w:themeColor="text1"/>
                <w:szCs w:val="18"/>
                <w:lang w:val="en-GB"/>
              </w:rPr>
            </w:pPr>
          </w:p>
          <w:p w14:paraId="21A97A1E" w14:textId="77777777" w:rsidR="00E8482C" w:rsidRPr="000575FB" w:rsidRDefault="00E8482C" w:rsidP="00E8482C">
            <w:pPr>
              <w:spacing w:after="0"/>
              <w:jc w:val="left"/>
              <w:rPr>
                <w:color w:val="000000" w:themeColor="text1"/>
                <w:szCs w:val="18"/>
                <w:lang w:val="en-GB"/>
              </w:rPr>
            </w:pPr>
            <w:r w:rsidRPr="000575FB">
              <w:rPr>
                <w:color w:val="000000" w:themeColor="text1"/>
                <w:szCs w:val="18"/>
                <w:lang w:val="en-GB"/>
              </w:rPr>
              <w:t>The element’s value specifies OCSP responder server’s URL address. There are separate URLs for accessing SK’s live and test OCSP responder services:</w:t>
            </w:r>
          </w:p>
          <w:p w14:paraId="7DBE89FE" w14:textId="77777777" w:rsidR="00E8482C" w:rsidRPr="000575FB" w:rsidRDefault="00E8482C" w:rsidP="00E8482C">
            <w:pPr>
              <w:spacing w:after="0"/>
              <w:jc w:val="left"/>
              <w:rPr>
                <w:color w:val="000000" w:themeColor="text1"/>
                <w:szCs w:val="18"/>
                <w:lang w:val="en-GB"/>
              </w:rPr>
            </w:pPr>
            <w:r w:rsidRPr="000575FB">
              <w:rPr>
                <w:b/>
                <w:i/>
                <w:color w:val="7030A0"/>
                <w:szCs w:val="18"/>
                <w:lang w:val="en-GB"/>
              </w:rPr>
              <w:t xml:space="preserve">http://ocsp.sk.ee </w:t>
            </w:r>
            <w:r w:rsidRPr="000575FB">
              <w:rPr>
                <w:color w:val="000000" w:themeColor="text1"/>
                <w:szCs w:val="18"/>
                <w:lang w:val="en-GB"/>
              </w:rPr>
              <w:t>- live environment</w:t>
            </w:r>
          </w:p>
          <w:p w14:paraId="3516894E" w14:textId="77777777" w:rsidR="00E8482C" w:rsidRDefault="00E8482C" w:rsidP="00E8482C">
            <w:pPr>
              <w:spacing w:after="0"/>
              <w:jc w:val="left"/>
              <w:rPr>
                <w:color w:val="000000" w:themeColor="text1"/>
                <w:szCs w:val="18"/>
                <w:lang w:val="en-GB"/>
              </w:rPr>
            </w:pPr>
            <w:r w:rsidRPr="000575FB">
              <w:rPr>
                <w:b/>
                <w:i/>
                <w:color w:val="7030A0"/>
                <w:szCs w:val="18"/>
                <w:lang w:val="en-GB"/>
              </w:rPr>
              <w:t>http://www.openxades.org/cgi-bin/ocsp.cgi</w:t>
            </w:r>
            <w:r w:rsidRPr="000575FB">
              <w:rPr>
                <w:color w:val="7030A0"/>
                <w:szCs w:val="18"/>
                <w:lang w:val="en-GB"/>
              </w:rPr>
              <w:t xml:space="preserve"> </w:t>
            </w:r>
            <w:r w:rsidRPr="000575FB">
              <w:rPr>
                <w:color w:val="000000" w:themeColor="text1"/>
                <w:szCs w:val="18"/>
                <w:lang w:val="en-GB"/>
              </w:rPr>
              <w:t>- testing environment</w:t>
            </w:r>
          </w:p>
          <w:p w14:paraId="11C0BEDA" w14:textId="77777777" w:rsidR="00191CC4" w:rsidRPr="000575FB" w:rsidRDefault="00191CC4" w:rsidP="00E8482C">
            <w:pPr>
              <w:spacing w:after="0"/>
              <w:jc w:val="left"/>
              <w:rPr>
                <w:b/>
                <w:i/>
                <w:color w:val="7030A0"/>
                <w:szCs w:val="18"/>
                <w:lang w:val="en-GB"/>
              </w:rPr>
            </w:pPr>
          </w:p>
        </w:tc>
      </w:tr>
    </w:tbl>
    <w:p w14:paraId="34CF308E" w14:textId="77777777" w:rsidR="00875B60" w:rsidRDefault="00875B60" w:rsidP="00875B60">
      <w:pPr>
        <w:rPr>
          <w:b/>
          <w:u w:val="single"/>
          <w:lang w:val="en-GB"/>
        </w:rPr>
      </w:pPr>
      <w:bookmarkStart w:id="135" w:name="_Toc345343575"/>
    </w:p>
    <w:p w14:paraId="0B8683A4" w14:textId="77777777" w:rsidR="000652F8" w:rsidRDefault="000652F8">
      <w:pPr>
        <w:spacing w:after="0"/>
        <w:jc w:val="left"/>
        <w:rPr>
          <w:b/>
          <w:u w:val="single"/>
          <w:lang w:val="en-GB"/>
        </w:rPr>
      </w:pPr>
      <w:r>
        <w:rPr>
          <w:b/>
          <w:u w:val="single"/>
          <w:lang w:val="en-GB"/>
        </w:rPr>
        <w:br w:type="page"/>
      </w:r>
    </w:p>
    <w:p w14:paraId="4274EC11" w14:textId="77777777" w:rsidR="00743FC7" w:rsidRPr="000575FB" w:rsidRDefault="00743FC7" w:rsidP="00743FC7">
      <w:pPr>
        <w:pStyle w:val="Heading1"/>
      </w:pPr>
      <w:bookmarkStart w:id="136" w:name="_Toc357526155"/>
      <w:bookmarkStart w:id="137" w:name="_Toc374444615"/>
      <w:bookmarkEnd w:id="136"/>
      <w:r w:rsidRPr="000575FB">
        <w:lastRenderedPageBreak/>
        <w:t>Using Libdigidocpp API</w:t>
      </w:r>
      <w:bookmarkEnd w:id="137"/>
    </w:p>
    <w:p w14:paraId="1A911894" w14:textId="77777777" w:rsidR="00743FC7" w:rsidRPr="000575FB" w:rsidRDefault="00743FC7" w:rsidP="00743FC7">
      <w:pPr>
        <w:rPr>
          <w:lang w:val="en-GB"/>
        </w:rPr>
      </w:pPr>
      <w:r w:rsidRPr="000575FB">
        <w:rPr>
          <w:lang w:val="en-GB"/>
        </w:rPr>
        <w:t xml:space="preserve">Libdigidocpp library offers creating, signing and verification of digitally signed documents, according to XAdES </w:t>
      </w:r>
      <w:r w:rsidR="003E0043" w:rsidRPr="000575FB">
        <w:rPr>
          <w:lang w:val="en-GB"/>
        </w:rPr>
        <w:fldChar w:fldCharType="begin"/>
      </w:r>
      <w:r w:rsidR="003E0043" w:rsidRPr="000575FB">
        <w:rPr>
          <w:lang w:val="en-GB"/>
        </w:rPr>
        <w:instrText xml:space="preserve"> REF _Ref351561539 \r \h </w:instrText>
      </w:r>
      <w:r w:rsidR="003E0043" w:rsidRPr="000575FB">
        <w:rPr>
          <w:lang w:val="en-GB"/>
        </w:rPr>
      </w:r>
      <w:r w:rsidR="003E0043" w:rsidRPr="000575FB">
        <w:rPr>
          <w:lang w:val="en-GB"/>
        </w:rPr>
        <w:fldChar w:fldCharType="separate"/>
      </w:r>
      <w:r w:rsidR="007001CA">
        <w:rPr>
          <w:lang w:val="en-GB"/>
        </w:rPr>
        <w:t>[5]</w:t>
      </w:r>
      <w:r w:rsidR="003E0043" w:rsidRPr="000575FB">
        <w:rPr>
          <w:lang w:val="en-GB"/>
        </w:rPr>
        <w:fldChar w:fldCharType="end"/>
      </w:r>
      <w:r w:rsidR="003E0043" w:rsidRPr="000575FB">
        <w:rPr>
          <w:lang w:val="en-GB"/>
        </w:rPr>
        <w:t xml:space="preserve"> </w:t>
      </w:r>
      <w:r w:rsidRPr="000575FB">
        <w:rPr>
          <w:lang w:val="en-GB"/>
        </w:rPr>
        <w:t xml:space="preserve">and XML-DSIG </w:t>
      </w:r>
      <w:r w:rsidR="003E0043" w:rsidRPr="000575FB">
        <w:rPr>
          <w:lang w:val="en-GB"/>
        </w:rPr>
        <w:fldChar w:fldCharType="begin"/>
      </w:r>
      <w:r w:rsidR="003E0043" w:rsidRPr="000575FB">
        <w:rPr>
          <w:lang w:val="en-GB"/>
        </w:rPr>
        <w:instrText xml:space="preserve"> REF _Ref351562568 \r \h </w:instrText>
      </w:r>
      <w:r w:rsidR="003E0043" w:rsidRPr="000575FB">
        <w:rPr>
          <w:lang w:val="en-GB"/>
        </w:rPr>
      </w:r>
      <w:r w:rsidR="003E0043" w:rsidRPr="000575FB">
        <w:rPr>
          <w:lang w:val="en-GB"/>
        </w:rPr>
        <w:fldChar w:fldCharType="separate"/>
      </w:r>
      <w:r w:rsidR="007001CA">
        <w:rPr>
          <w:lang w:val="en-GB"/>
        </w:rPr>
        <w:t>[3]</w:t>
      </w:r>
      <w:r w:rsidR="003E0043" w:rsidRPr="000575FB">
        <w:rPr>
          <w:lang w:val="en-GB"/>
        </w:rPr>
        <w:fldChar w:fldCharType="end"/>
      </w:r>
      <w:r w:rsidR="003E0043" w:rsidRPr="000575FB">
        <w:rPr>
          <w:lang w:val="en-GB"/>
        </w:rPr>
        <w:t xml:space="preserve"> </w:t>
      </w:r>
      <w:r w:rsidRPr="000575FB">
        <w:rPr>
          <w:lang w:val="en-GB"/>
        </w:rPr>
        <w:t>standards. In next chapters a short introduction is given on the main API calls used to accomplish the above mentioned.</w:t>
      </w:r>
    </w:p>
    <w:p w14:paraId="4B68956B" w14:textId="77777777" w:rsidR="00743FC7" w:rsidRPr="000575FB" w:rsidRDefault="00743FC7" w:rsidP="00743FC7">
      <w:pPr>
        <w:rPr>
          <w:lang w:val="en-GB"/>
        </w:rPr>
      </w:pPr>
      <w:r w:rsidRPr="000575FB">
        <w:rPr>
          <w:lang w:val="en-GB"/>
        </w:rPr>
        <w:t xml:space="preserve">For additional information about the classes and methods described in the following </w:t>
      </w:r>
      <w:r w:rsidR="002F7308" w:rsidRPr="000575FB">
        <w:rPr>
          <w:lang w:val="en-GB"/>
        </w:rPr>
        <w:t>subchapters</w:t>
      </w:r>
      <w:r w:rsidRPr="000575FB">
        <w:rPr>
          <w:lang w:val="en-GB"/>
        </w:rPr>
        <w:t xml:space="preserve">, see the full API description </w:t>
      </w:r>
      <w:r w:rsidR="007D05E5" w:rsidRPr="000575FB">
        <w:rPr>
          <w:lang w:val="en-GB"/>
        </w:rPr>
        <w:t>(created with Doxygen</w:t>
      </w:r>
      <w:r w:rsidRPr="000575FB">
        <w:rPr>
          <w:lang w:val="en-GB"/>
        </w:rPr>
        <w:t xml:space="preserve">) that is included in the Libdigidocpp library’s distribution package. </w:t>
      </w:r>
      <w:r w:rsidR="00F50FF2" w:rsidRPr="000575FB">
        <w:rPr>
          <w:lang w:val="en-GB"/>
        </w:rPr>
        <w:t xml:space="preserve"> </w:t>
      </w:r>
    </w:p>
    <w:p w14:paraId="063917CB" w14:textId="77777777" w:rsidR="00BE7F76" w:rsidRPr="000575FB" w:rsidRDefault="00BE7F76">
      <w:pPr>
        <w:rPr>
          <w:lang w:val="en-GB"/>
        </w:rPr>
      </w:pPr>
      <w:r w:rsidRPr="000575FB">
        <w:rPr>
          <w:lang w:val="en-GB"/>
        </w:rPr>
        <w:t>See also chapter “</w:t>
      </w:r>
      <w:r w:rsidR="005430AC">
        <w:rPr>
          <w:lang w:val="en-GB"/>
        </w:rPr>
        <w:fldChar w:fldCharType="begin"/>
      </w:r>
      <w:r w:rsidR="005430AC">
        <w:rPr>
          <w:lang w:val="en-GB"/>
        </w:rPr>
        <w:instrText xml:space="preserve"> REF _Ref357594925 \r \h </w:instrText>
      </w:r>
      <w:r w:rsidR="005430AC">
        <w:rPr>
          <w:lang w:val="en-GB"/>
        </w:rPr>
      </w:r>
      <w:r w:rsidR="005430AC">
        <w:rPr>
          <w:lang w:val="en-GB"/>
        </w:rPr>
        <w:fldChar w:fldCharType="separate"/>
      </w:r>
      <w:r w:rsidR="007001CA">
        <w:rPr>
          <w:lang w:val="en-GB"/>
        </w:rPr>
        <w:t>3.3</w:t>
      </w:r>
      <w:r w:rsidR="005430AC">
        <w:rPr>
          <w:lang w:val="en-GB"/>
        </w:rPr>
        <w:fldChar w:fldCharType="end"/>
      </w:r>
      <w:r w:rsidR="005430AC">
        <w:rPr>
          <w:lang w:val="en-GB"/>
        </w:rPr>
        <w:t xml:space="preserve"> </w:t>
      </w:r>
      <w:r w:rsidR="005430AC">
        <w:rPr>
          <w:lang w:val="en-GB"/>
        </w:rPr>
        <w:fldChar w:fldCharType="begin"/>
      </w:r>
      <w:r w:rsidR="005430AC">
        <w:rPr>
          <w:lang w:val="en-GB"/>
        </w:rPr>
        <w:instrText xml:space="preserve"> REF _Ref357594914 \h </w:instrText>
      </w:r>
      <w:r w:rsidR="005430AC">
        <w:rPr>
          <w:lang w:val="en-GB"/>
        </w:rPr>
      </w:r>
      <w:r w:rsidR="005430AC">
        <w:rPr>
          <w:lang w:val="en-GB"/>
        </w:rPr>
        <w:fldChar w:fldCharType="separate"/>
      </w:r>
      <w:r w:rsidR="007001CA" w:rsidRPr="000575FB">
        <w:t>Supported functional properties</w:t>
      </w:r>
      <w:r w:rsidR="005430AC">
        <w:rPr>
          <w:lang w:val="en-GB"/>
        </w:rPr>
        <w:fldChar w:fldCharType="end"/>
      </w:r>
      <w:r w:rsidRPr="000575FB">
        <w:rPr>
          <w:lang w:val="en-GB"/>
        </w:rPr>
        <w:t>” for an overview of supported document formats, signature profiles, signing modules, etc.</w:t>
      </w:r>
    </w:p>
    <w:p w14:paraId="57528C21" w14:textId="77777777" w:rsidR="00537D5E" w:rsidRDefault="00782425" w:rsidP="00537D5E">
      <w:r w:rsidRPr="000575FB">
        <w:t xml:space="preserve">Note that </w:t>
      </w:r>
      <w:r w:rsidR="00F0123E" w:rsidRPr="000575FB">
        <w:t xml:space="preserve">Libdigidocpp uses internal memory buffers in case of all the operations, so that intermediary data is not </w:t>
      </w:r>
      <w:r w:rsidRPr="000575FB">
        <w:t xml:space="preserve">written to </w:t>
      </w:r>
      <w:r w:rsidR="00F0123E" w:rsidRPr="000575FB">
        <w:t>temporary</w:t>
      </w:r>
      <w:r w:rsidRPr="000575FB">
        <w:t xml:space="preserve"> files on the disk. </w:t>
      </w:r>
      <w:r w:rsidR="00C5055C" w:rsidRPr="000575FB">
        <w:t>A</w:t>
      </w:r>
      <w:r w:rsidR="00BE7F76" w:rsidRPr="000575FB">
        <w:t>lso, the d</w:t>
      </w:r>
      <w:r w:rsidRPr="000575FB">
        <w:t xml:space="preserve">ata files </w:t>
      </w:r>
      <w:r w:rsidR="00185F90" w:rsidRPr="000575FB">
        <w:t xml:space="preserve">to be added to </w:t>
      </w:r>
      <w:r w:rsidR="00BE7F76" w:rsidRPr="000575FB">
        <w:t xml:space="preserve">a </w:t>
      </w:r>
      <w:r w:rsidRPr="000575FB">
        <w:t xml:space="preserve">DigiDoc container can be read from </w:t>
      </w:r>
      <w:r w:rsidR="00185F90" w:rsidRPr="000575FB">
        <w:t>a data stream and later extracted from the container to a stream so that the data can be kept in</w:t>
      </w:r>
      <w:r w:rsidRPr="000575FB">
        <w:t xml:space="preserve"> memory.</w:t>
      </w:r>
      <w:bookmarkStart w:id="138" w:name="_Toc345343013"/>
      <w:bookmarkEnd w:id="135"/>
    </w:p>
    <w:p w14:paraId="14D6AF79" w14:textId="77777777" w:rsidR="00743FC7" w:rsidRPr="000575FB" w:rsidRDefault="006F7DBB" w:rsidP="00BF1B8D">
      <w:pPr>
        <w:pStyle w:val="Heading2"/>
      </w:pPr>
      <w:bookmarkStart w:id="139" w:name="_Toc374444616"/>
      <w:r w:rsidRPr="000575FB">
        <w:t>I</w:t>
      </w:r>
      <w:r w:rsidR="00743FC7" w:rsidRPr="000575FB">
        <w:t>nitialization</w:t>
      </w:r>
      <w:bookmarkEnd w:id="138"/>
      <w:bookmarkEnd w:id="139"/>
    </w:p>
    <w:p w14:paraId="0B167480" w14:textId="77777777" w:rsidR="002F24A8" w:rsidRPr="00A1203F" w:rsidRDefault="00626A20" w:rsidP="006F68A6">
      <w:pPr>
        <w:rPr>
          <w:lang w:val="en-GB"/>
        </w:rPr>
      </w:pPr>
      <w:r w:rsidRPr="00A1203F">
        <w:rPr>
          <w:lang w:val="en-GB"/>
        </w:rPr>
        <w:t>Libdigidoc</w:t>
      </w:r>
      <w:r w:rsidR="002F24A8" w:rsidRPr="00A1203F">
        <w:rPr>
          <w:lang w:val="en-GB"/>
        </w:rPr>
        <w:t>pp</w:t>
      </w:r>
      <w:r w:rsidRPr="00A1203F">
        <w:rPr>
          <w:lang w:val="en-GB"/>
        </w:rPr>
        <w:t>’s initialization method initializes dependent libraries (see also chap. “</w:t>
      </w:r>
      <w:r w:rsidR="00E6080E" w:rsidRPr="00A1203F">
        <w:rPr>
          <w:lang w:val="en-GB"/>
        </w:rPr>
        <w:fldChar w:fldCharType="begin"/>
      </w:r>
      <w:r w:rsidR="00E6080E" w:rsidRPr="00A1203F">
        <w:rPr>
          <w:lang w:val="en-GB"/>
        </w:rPr>
        <w:instrText xml:space="preserve"> REF _Ref350844514 \r \h </w:instrText>
      </w:r>
      <w:r w:rsidR="00E6080E" w:rsidRPr="00A1203F">
        <w:rPr>
          <w:lang w:val="en-GB"/>
        </w:rPr>
      </w:r>
      <w:r w:rsidR="00E6080E" w:rsidRPr="00A1203F">
        <w:rPr>
          <w:lang w:val="en-GB"/>
        </w:rPr>
        <w:fldChar w:fldCharType="separate"/>
      </w:r>
      <w:r w:rsidR="007001CA">
        <w:rPr>
          <w:lang w:val="en-GB"/>
        </w:rPr>
        <w:t>3.5.1</w:t>
      </w:r>
      <w:r w:rsidR="00E6080E" w:rsidRPr="00A1203F">
        <w:rPr>
          <w:lang w:val="en-GB"/>
        </w:rPr>
        <w:fldChar w:fldCharType="end"/>
      </w:r>
      <w:r w:rsidR="00E6080E" w:rsidRPr="00A1203F">
        <w:rPr>
          <w:lang w:val="en-GB"/>
        </w:rPr>
        <w:t xml:space="preserve"> </w:t>
      </w:r>
      <w:r w:rsidR="00E6080E" w:rsidRPr="00A1203F">
        <w:rPr>
          <w:lang w:val="en-GB"/>
        </w:rPr>
        <w:fldChar w:fldCharType="begin"/>
      </w:r>
      <w:r w:rsidR="00E6080E" w:rsidRPr="00A1203F">
        <w:rPr>
          <w:lang w:val="en-GB"/>
        </w:rPr>
        <w:instrText xml:space="preserve"> REF _Ref350844495 \h </w:instrText>
      </w:r>
      <w:r w:rsidR="00E6080E" w:rsidRPr="00A1203F">
        <w:rPr>
          <w:lang w:val="en-GB"/>
        </w:rPr>
      </w:r>
      <w:r w:rsidR="00E6080E" w:rsidRPr="00A1203F">
        <w:rPr>
          <w:lang w:val="en-GB"/>
        </w:rPr>
        <w:fldChar w:fldCharType="separate"/>
      </w:r>
      <w:r w:rsidR="007001CA" w:rsidRPr="000575FB">
        <w:rPr>
          <w:lang w:val="en-GB"/>
        </w:rPr>
        <w:t>Software libraries</w:t>
      </w:r>
      <w:r w:rsidR="00E6080E" w:rsidRPr="00A1203F">
        <w:rPr>
          <w:lang w:val="en-GB"/>
        </w:rPr>
        <w:fldChar w:fldCharType="end"/>
      </w:r>
      <w:r w:rsidRPr="00A1203F">
        <w:rPr>
          <w:lang w:val="en-GB"/>
        </w:rPr>
        <w:t>”), loads configuration settings from default configuration files and initializes certificate store according to default settings (either the system’s native certificate store or a directory containing the trusted certificates).</w:t>
      </w:r>
      <w:r w:rsidR="00DC7AF2" w:rsidRPr="00A1203F">
        <w:rPr>
          <w:lang w:val="en-GB"/>
        </w:rPr>
        <w:t xml:space="preserve"> The default configuration settings are described in chap. “</w:t>
      </w:r>
      <w:r w:rsidR="00DC7AF2" w:rsidRPr="00A1203F">
        <w:rPr>
          <w:lang w:val="en-GB"/>
        </w:rPr>
        <w:fldChar w:fldCharType="begin"/>
      </w:r>
      <w:r w:rsidR="00DC7AF2" w:rsidRPr="00A1203F">
        <w:rPr>
          <w:lang w:val="en-GB"/>
        </w:rPr>
        <w:instrText xml:space="preserve"> REF _Ref350773498 \r \h </w:instrText>
      </w:r>
      <w:r w:rsidR="00DC7AF2" w:rsidRPr="00A1203F">
        <w:rPr>
          <w:lang w:val="en-GB"/>
        </w:rPr>
      </w:r>
      <w:r w:rsidR="00DC7AF2" w:rsidRPr="00A1203F">
        <w:rPr>
          <w:lang w:val="en-GB"/>
        </w:rPr>
        <w:fldChar w:fldCharType="separate"/>
      </w:r>
      <w:r w:rsidR="007001CA">
        <w:rPr>
          <w:lang w:val="en-GB"/>
        </w:rPr>
        <w:t>4.1</w:t>
      </w:r>
      <w:r w:rsidR="00DC7AF2" w:rsidRPr="00A1203F">
        <w:rPr>
          <w:lang w:val="en-GB"/>
        </w:rPr>
        <w:fldChar w:fldCharType="end"/>
      </w:r>
      <w:r w:rsidR="00DC7AF2" w:rsidRPr="00A1203F">
        <w:rPr>
          <w:lang w:val="en-GB"/>
        </w:rPr>
        <w:t xml:space="preserve"> </w:t>
      </w:r>
      <w:r w:rsidR="00DC7AF2" w:rsidRPr="00A1203F">
        <w:rPr>
          <w:lang w:val="en-GB"/>
        </w:rPr>
        <w:fldChar w:fldCharType="begin"/>
      </w:r>
      <w:r w:rsidR="00DC7AF2" w:rsidRPr="00A1203F">
        <w:rPr>
          <w:lang w:val="en-GB"/>
        </w:rPr>
        <w:instrText xml:space="preserve"> REF _Ref350773483 \h </w:instrText>
      </w:r>
      <w:r w:rsidR="00DC7AF2" w:rsidRPr="00A1203F">
        <w:rPr>
          <w:lang w:val="en-GB"/>
        </w:rPr>
      </w:r>
      <w:r w:rsidR="00DC7AF2" w:rsidRPr="00A1203F">
        <w:rPr>
          <w:lang w:val="en-GB"/>
        </w:rPr>
        <w:fldChar w:fldCharType="separate"/>
      </w:r>
      <w:r w:rsidR="007001CA" w:rsidRPr="000575FB">
        <w:t>Loading configuration settings</w:t>
      </w:r>
      <w:r w:rsidR="00DC7AF2" w:rsidRPr="00A1203F">
        <w:rPr>
          <w:lang w:val="en-GB"/>
        </w:rPr>
        <w:fldChar w:fldCharType="end"/>
      </w:r>
      <w:r w:rsidR="00DC7AF2" w:rsidRPr="00A1203F">
        <w:rPr>
          <w:lang w:val="en-GB"/>
        </w:rPr>
        <w:t>”.</w:t>
      </w:r>
      <w:r w:rsidRPr="00A1203F">
        <w:rPr>
          <w:lang w:val="en-GB"/>
        </w:rPr>
        <w:t xml:space="preserve"> </w:t>
      </w:r>
    </w:p>
    <w:p w14:paraId="7780072C" w14:textId="77777777" w:rsidR="00626A20" w:rsidRPr="000575FB" w:rsidRDefault="00626A20" w:rsidP="00626A20">
      <w:pPr>
        <w:rPr>
          <w:lang w:val="en-GB"/>
        </w:rPr>
      </w:pPr>
      <w:r w:rsidRPr="000575FB">
        <w:rPr>
          <w:lang w:val="en-GB"/>
        </w:rPr>
        <w:t xml:space="preserve">If you would like to use non-default settings then call out the configuration file’s initialization </w:t>
      </w:r>
      <w:r w:rsidR="002F24A8" w:rsidRPr="000575FB">
        <w:rPr>
          <w:lang w:val="en-GB"/>
        </w:rPr>
        <w:t>before initializing the library, for example:</w:t>
      </w:r>
    </w:p>
    <w:p w14:paraId="05A0176D" w14:textId="77777777" w:rsidR="002F24A8" w:rsidRDefault="002F24A8" w:rsidP="002F24A8">
      <w:pPr>
        <w:pStyle w:val="eclipse"/>
        <w:ind w:left="0"/>
        <w:rPr>
          <w:lang w:val="en-GB"/>
        </w:rPr>
      </w:pPr>
      <w:r w:rsidRPr="000575FB">
        <w:rPr>
          <w:lang w:val="en-GB"/>
        </w:rPr>
        <w:t xml:space="preserve">using namespace digidoc; </w:t>
      </w:r>
    </w:p>
    <w:p w14:paraId="69AF6E90" w14:textId="77777777" w:rsidR="008B58FB" w:rsidRPr="000575FB" w:rsidRDefault="008B58FB" w:rsidP="002F24A8">
      <w:pPr>
        <w:pStyle w:val="eclipse"/>
        <w:ind w:left="0"/>
        <w:rPr>
          <w:lang w:val="en-GB"/>
        </w:rPr>
      </w:pPr>
    </w:p>
    <w:p w14:paraId="0A316C79" w14:textId="77777777" w:rsidR="00626A20" w:rsidRPr="0089251D" w:rsidRDefault="00626A20" w:rsidP="008B58FB">
      <w:pPr>
        <w:pStyle w:val="eclipse"/>
        <w:ind w:left="0"/>
        <w:rPr>
          <w:lang w:val="en-GB"/>
        </w:rPr>
      </w:pPr>
      <w:r w:rsidRPr="008B58FB">
        <w:rPr>
          <w:color w:val="00B050"/>
          <w:lang w:val="en-GB"/>
        </w:rPr>
        <w:t>// Optionally initialize global configuration file to use non-default settings</w:t>
      </w:r>
    </w:p>
    <w:p w14:paraId="251B0F7D" w14:textId="77777777" w:rsidR="008B58FB" w:rsidRDefault="00626A20" w:rsidP="008B58FB">
      <w:pPr>
        <w:pStyle w:val="eclipse"/>
        <w:ind w:left="0"/>
        <w:rPr>
          <w:lang w:val="en-GB"/>
        </w:rPr>
      </w:pPr>
      <w:r w:rsidRPr="000575FB">
        <w:rPr>
          <w:lang w:val="en-GB"/>
        </w:rPr>
        <w:t>Conf::</w:t>
      </w:r>
      <w:r w:rsidRPr="000575FB">
        <w:rPr>
          <w:i/>
          <w:lang w:val="en-GB"/>
        </w:rPr>
        <w:t>init</w:t>
      </w:r>
      <w:r w:rsidRPr="000575FB">
        <w:rPr>
          <w:lang w:val="en-GB"/>
        </w:rPr>
        <w:t>(new XmlConf(</w:t>
      </w:r>
      <w:r w:rsidRPr="000575FB">
        <w:rPr>
          <w:rStyle w:val="ecl-stringChar"/>
          <w:lang w:val="en-GB"/>
        </w:rPr>
        <w:t>“&lt;file-path-and-name&gt;”</w:t>
      </w:r>
      <w:r w:rsidRPr="000575FB">
        <w:rPr>
          <w:lang w:val="en-GB"/>
        </w:rPr>
        <w:t>));</w:t>
      </w:r>
    </w:p>
    <w:p w14:paraId="1A2DE45C" w14:textId="77777777" w:rsidR="008B58FB" w:rsidRDefault="008B58FB" w:rsidP="008B58FB">
      <w:pPr>
        <w:pStyle w:val="eclipse"/>
        <w:ind w:left="0"/>
        <w:rPr>
          <w:lang w:val="en-GB"/>
        </w:rPr>
      </w:pPr>
    </w:p>
    <w:p w14:paraId="6D9E6EDE" w14:textId="77777777" w:rsidR="00626A20" w:rsidRPr="008B58FB" w:rsidRDefault="00626A20" w:rsidP="008B58FB">
      <w:pPr>
        <w:pStyle w:val="eclipse"/>
        <w:ind w:left="0"/>
        <w:rPr>
          <w:color w:val="00B050"/>
          <w:lang w:val="en-GB"/>
        </w:rPr>
      </w:pPr>
      <w:r w:rsidRPr="008B58FB">
        <w:rPr>
          <w:color w:val="00B050"/>
          <w:lang w:val="en-GB"/>
        </w:rPr>
        <w:t>// Initialize the library</w:t>
      </w:r>
    </w:p>
    <w:p w14:paraId="7210257E" w14:textId="77777777" w:rsidR="00626A20" w:rsidRPr="000575FB" w:rsidRDefault="00626A20" w:rsidP="00626A20">
      <w:pPr>
        <w:pStyle w:val="eclipse"/>
        <w:ind w:left="0"/>
        <w:rPr>
          <w:lang w:val="en-GB"/>
        </w:rPr>
      </w:pPr>
      <w:r w:rsidRPr="000575FB">
        <w:rPr>
          <w:lang w:val="en-GB"/>
        </w:rPr>
        <w:t>digidoc::initialize();</w:t>
      </w:r>
    </w:p>
    <w:p w14:paraId="707B53DF" w14:textId="77777777" w:rsidR="00743FC7" w:rsidRPr="000575FB" w:rsidRDefault="00743FC7" w:rsidP="00BF1B8D">
      <w:pPr>
        <w:pStyle w:val="Heading2"/>
      </w:pPr>
      <w:bookmarkStart w:id="140" w:name="_Toc374444617"/>
      <w:r w:rsidRPr="000575FB">
        <w:t>Creating and signing a DigiDoc document</w:t>
      </w:r>
      <w:bookmarkEnd w:id="140"/>
    </w:p>
    <w:p w14:paraId="464D9104" w14:textId="77777777" w:rsidR="006F7DBB" w:rsidRPr="000575FB" w:rsidRDefault="00743FC7" w:rsidP="00316FDD">
      <w:pPr>
        <w:pStyle w:val="Heading3"/>
        <w:rPr>
          <w:lang w:val="en-GB"/>
        </w:rPr>
      </w:pPr>
      <w:bookmarkStart w:id="141" w:name="_Toc345343014"/>
      <w:bookmarkStart w:id="142" w:name="_Toc374444618"/>
      <w:r w:rsidRPr="000575FB">
        <w:rPr>
          <w:lang w:val="en-GB"/>
        </w:rPr>
        <w:t xml:space="preserve">Creating a DigiDoc </w:t>
      </w:r>
      <w:bookmarkEnd w:id="141"/>
      <w:r w:rsidRPr="000575FB">
        <w:rPr>
          <w:lang w:val="en-GB"/>
        </w:rPr>
        <w:t>container</w:t>
      </w:r>
      <w:bookmarkEnd w:id="142"/>
    </w:p>
    <w:p w14:paraId="28C11BCC" w14:textId="77777777" w:rsidR="00743FC7" w:rsidRPr="000575FB" w:rsidRDefault="00743FC7" w:rsidP="00743FC7">
      <w:pPr>
        <w:rPr>
          <w:lang w:val="en-GB"/>
        </w:rPr>
      </w:pPr>
      <w:r w:rsidRPr="000575FB">
        <w:rPr>
          <w:lang w:val="en-GB"/>
        </w:rPr>
        <w:t>Create a new container object and specify the DigiDoc document’s type, for example:</w:t>
      </w:r>
    </w:p>
    <w:p w14:paraId="135436AE" w14:textId="77777777" w:rsidR="00743FC7" w:rsidRPr="000575FB" w:rsidRDefault="00743FC7" w:rsidP="00743FC7">
      <w:pPr>
        <w:pStyle w:val="eclipse"/>
        <w:ind w:left="0"/>
        <w:rPr>
          <w:lang w:val="en-GB"/>
        </w:rPr>
      </w:pPr>
      <w:r w:rsidRPr="00A1203F">
        <w:rPr>
          <w:lang w:val="en-GB"/>
        </w:rPr>
        <w:t>Container</w:t>
      </w:r>
      <w:r w:rsidRPr="00A1203F">
        <w:rPr>
          <w:color w:val="auto"/>
          <w:lang w:val="en-GB"/>
        </w:rPr>
        <w:t xml:space="preserve"> </w:t>
      </w:r>
      <w:r w:rsidRPr="000575FB">
        <w:rPr>
          <w:lang w:val="en-GB"/>
        </w:rPr>
        <w:t>doc(</w:t>
      </w:r>
      <w:r w:rsidRPr="00A1203F">
        <w:rPr>
          <w:lang w:val="en-GB"/>
        </w:rPr>
        <w:t>Container</w:t>
      </w:r>
      <w:r w:rsidRPr="000575FB">
        <w:rPr>
          <w:lang w:val="en-GB"/>
        </w:rPr>
        <w:t>::</w:t>
      </w:r>
      <w:r w:rsidRPr="000575FB">
        <w:rPr>
          <w:rStyle w:val="ecl-stringChar"/>
          <w:lang w:val="en-GB"/>
        </w:rPr>
        <w:t>AsicType</w:t>
      </w:r>
      <w:r w:rsidRPr="000575FB">
        <w:rPr>
          <w:lang w:val="en-GB"/>
        </w:rPr>
        <w:t>);</w:t>
      </w:r>
    </w:p>
    <w:p w14:paraId="20C27553" w14:textId="77777777" w:rsidR="00743FC7" w:rsidRPr="000575FB" w:rsidRDefault="00743FC7" w:rsidP="00743FC7">
      <w:pPr>
        <w:rPr>
          <w:lang w:val="en-GB"/>
        </w:rPr>
      </w:pPr>
      <w:r w:rsidRPr="000575FB">
        <w:rPr>
          <w:lang w:val="en-GB"/>
        </w:rPr>
        <w:t xml:space="preserve">Container class </w:t>
      </w:r>
      <w:r w:rsidR="009A6864" w:rsidRPr="000575FB">
        <w:rPr>
          <w:lang w:val="en-GB"/>
        </w:rPr>
        <w:t xml:space="preserve">is used to incorporate </w:t>
      </w:r>
      <w:r w:rsidR="001D0419" w:rsidRPr="000575FB">
        <w:rPr>
          <w:lang w:val="en-GB"/>
        </w:rPr>
        <w:t>the data of a DigiDoc document</w:t>
      </w:r>
      <w:r w:rsidR="009A6864" w:rsidRPr="000575FB">
        <w:rPr>
          <w:lang w:val="en-GB"/>
        </w:rPr>
        <w:t>.</w:t>
      </w:r>
      <w:r w:rsidR="00A1735E" w:rsidRPr="000575FB">
        <w:rPr>
          <w:lang w:val="en-GB"/>
        </w:rPr>
        <w:t xml:space="preserve"> The supported c</w:t>
      </w:r>
      <w:r w:rsidR="001D0419" w:rsidRPr="000575FB">
        <w:rPr>
          <w:lang w:val="en-GB"/>
        </w:rPr>
        <w:t>ontainer types</w:t>
      </w:r>
      <w:r w:rsidR="009A6864" w:rsidRPr="000575FB">
        <w:rPr>
          <w:lang w:val="en-GB"/>
        </w:rPr>
        <w:t xml:space="preserve"> are </w:t>
      </w:r>
      <w:r w:rsidRPr="000575FB">
        <w:rPr>
          <w:lang w:val="en-GB"/>
        </w:rPr>
        <w:t>defined in Container.h, with the DocumentType enumeration:</w:t>
      </w:r>
    </w:p>
    <w:p w14:paraId="5F1BA8E6" w14:textId="54A7DE20" w:rsidR="00743FC7" w:rsidRPr="000575FB" w:rsidRDefault="00743FC7" w:rsidP="00563AF7">
      <w:pPr>
        <w:pStyle w:val="ListParagraph"/>
        <w:numPr>
          <w:ilvl w:val="0"/>
          <w:numId w:val="9"/>
        </w:numPr>
        <w:rPr>
          <w:lang w:val="en-GB"/>
        </w:rPr>
      </w:pPr>
      <w:r w:rsidRPr="000575FB">
        <w:rPr>
          <w:b/>
          <w:lang w:val="en-GB"/>
        </w:rPr>
        <w:t>AsicType</w:t>
      </w:r>
      <w:r w:rsidRPr="000575FB">
        <w:rPr>
          <w:lang w:val="en-GB"/>
        </w:rPr>
        <w:t xml:space="preserve"> – creates new </w:t>
      </w:r>
      <w:r w:rsidR="00D71EDB">
        <w:rPr>
          <w:b/>
          <w:lang w:val="en-GB"/>
        </w:rPr>
        <w:t>BDOC 2.1</w:t>
      </w:r>
      <w:r w:rsidRPr="000575FB">
        <w:rPr>
          <w:lang w:val="en-GB"/>
        </w:rPr>
        <w:t xml:space="preserve"> document</w:t>
      </w:r>
      <w:r w:rsidR="006A0FEE" w:rsidRPr="000575FB">
        <w:rPr>
          <w:lang w:val="en-GB"/>
        </w:rPr>
        <w:t xml:space="preserve"> with</w:t>
      </w:r>
      <w:r w:rsidRPr="000575FB">
        <w:rPr>
          <w:lang w:val="en-GB"/>
        </w:rPr>
        <w:t xml:space="preserve"> mime</w:t>
      </w:r>
      <w:r w:rsidR="001C1EE2" w:rsidRPr="000575FB">
        <w:rPr>
          <w:lang w:val="en-GB"/>
        </w:rPr>
        <w:t>-</w:t>
      </w:r>
      <w:r w:rsidRPr="000575FB">
        <w:rPr>
          <w:lang w:val="en-GB"/>
        </w:rPr>
        <w:t>type "application/vnd.etsi.asic-e+zip"</w:t>
      </w:r>
      <w:r w:rsidR="003E0043" w:rsidRPr="000575FB">
        <w:rPr>
          <w:lang w:val="en-GB"/>
        </w:rPr>
        <w:t xml:space="preserve">. </w:t>
      </w:r>
      <w:r w:rsidR="0077252D" w:rsidRPr="000575FB">
        <w:rPr>
          <w:lang w:val="en-GB"/>
        </w:rPr>
        <w:t>The document format is described in</w:t>
      </w:r>
      <w:r w:rsidR="003E0043" w:rsidRPr="000575FB">
        <w:rPr>
          <w:lang w:val="en-GB"/>
        </w:rPr>
        <w:t xml:space="preserve"> chapter “</w:t>
      </w:r>
      <w:r w:rsidR="003E0043" w:rsidRPr="000575FB">
        <w:rPr>
          <w:lang w:val="en-GB"/>
        </w:rPr>
        <w:fldChar w:fldCharType="begin"/>
      </w:r>
      <w:r w:rsidR="003E0043" w:rsidRPr="000575FB">
        <w:rPr>
          <w:lang w:val="en-GB"/>
        </w:rPr>
        <w:instrText xml:space="preserve"> REF _Ref351563086 \r \h </w:instrText>
      </w:r>
      <w:r w:rsidR="003E0043" w:rsidRPr="000575FB">
        <w:rPr>
          <w:lang w:val="en-GB"/>
        </w:rPr>
      </w:r>
      <w:r w:rsidR="003E0043" w:rsidRPr="000575FB">
        <w:rPr>
          <w:lang w:val="en-GB"/>
        </w:rPr>
        <w:fldChar w:fldCharType="separate"/>
      </w:r>
      <w:r w:rsidR="007001CA">
        <w:rPr>
          <w:lang w:val="en-GB"/>
        </w:rPr>
        <w:t>2.3</w:t>
      </w:r>
      <w:r w:rsidR="003E0043" w:rsidRPr="000575FB">
        <w:rPr>
          <w:lang w:val="en-GB"/>
        </w:rPr>
        <w:fldChar w:fldCharType="end"/>
      </w:r>
      <w:r w:rsidR="003E0043" w:rsidRPr="000575FB">
        <w:rPr>
          <w:lang w:val="en-GB"/>
        </w:rPr>
        <w:t xml:space="preserve"> </w:t>
      </w:r>
      <w:r w:rsidR="003E0043" w:rsidRPr="000575FB">
        <w:rPr>
          <w:lang w:val="en-GB"/>
        </w:rPr>
        <w:fldChar w:fldCharType="begin"/>
      </w:r>
      <w:r w:rsidR="003E0043" w:rsidRPr="000575FB">
        <w:rPr>
          <w:lang w:val="en-GB"/>
        </w:rPr>
        <w:instrText xml:space="preserve"> REF _Ref351563093 \h </w:instrText>
      </w:r>
      <w:r w:rsidR="003E0043" w:rsidRPr="000575FB">
        <w:rPr>
          <w:lang w:val="en-GB"/>
        </w:rPr>
      </w:r>
      <w:r w:rsidR="003E0043" w:rsidRPr="000575FB">
        <w:rPr>
          <w:lang w:val="en-GB"/>
        </w:rPr>
        <w:fldChar w:fldCharType="separate"/>
      </w:r>
      <w:r w:rsidR="007001CA" w:rsidRPr="000575FB">
        <w:t>Format of digitally signed file</w:t>
      </w:r>
      <w:r w:rsidR="003E0043" w:rsidRPr="000575FB">
        <w:rPr>
          <w:lang w:val="en-GB"/>
        </w:rPr>
        <w:fldChar w:fldCharType="end"/>
      </w:r>
      <w:r w:rsidR="003E0043" w:rsidRPr="000575FB">
        <w:rPr>
          <w:lang w:val="en-GB"/>
        </w:rPr>
        <w:t>”.</w:t>
      </w:r>
      <w:r w:rsidRPr="000575FB">
        <w:rPr>
          <w:lang w:val="en-GB"/>
        </w:rPr>
        <w:tab/>
      </w:r>
    </w:p>
    <w:p w14:paraId="432B5ECA" w14:textId="19CF8DDA" w:rsidR="00743FC7" w:rsidRPr="000575FB" w:rsidRDefault="00743FC7" w:rsidP="00AA15FE">
      <w:pPr>
        <w:pStyle w:val="ListParagraph"/>
        <w:numPr>
          <w:ilvl w:val="0"/>
          <w:numId w:val="9"/>
        </w:numPr>
        <w:rPr>
          <w:lang w:val="en-GB"/>
        </w:rPr>
      </w:pPr>
      <w:r w:rsidRPr="000575FB">
        <w:rPr>
          <w:b/>
          <w:lang w:val="en-GB"/>
        </w:rPr>
        <w:t>DDocType</w:t>
      </w:r>
      <w:r w:rsidRPr="000575FB">
        <w:rPr>
          <w:lang w:val="en-GB"/>
        </w:rPr>
        <w:t xml:space="preserve"> – creates new </w:t>
      </w:r>
      <w:r w:rsidRPr="000575FB">
        <w:rPr>
          <w:b/>
          <w:lang w:val="en-GB"/>
        </w:rPr>
        <w:t>DIGIDOC-XML 1.3</w:t>
      </w:r>
      <w:r w:rsidRPr="000575FB">
        <w:rPr>
          <w:lang w:val="en-GB"/>
        </w:rPr>
        <w:t xml:space="preserve"> document</w:t>
      </w:r>
      <w:r w:rsidR="007B5246" w:rsidRPr="000575FB">
        <w:rPr>
          <w:lang w:val="en-GB"/>
        </w:rPr>
        <w:t>.</w:t>
      </w:r>
      <w:r w:rsidR="00AA15FE" w:rsidRPr="000575FB">
        <w:rPr>
          <w:lang w:val="en-GB"/>
        </w:rPr>
        <w:t xml:space="preserve"> Note that using </w:t>
      </w:r>
      <w:r w:rsidR="00D71EDB">
        <w:rPr>
          <w:lang w:val="en-GB"/>
        </w:rPr>
        <w:t>BDOC 2.1</w:t>
      </w:r>
      <w:r w:rsidR="00AA15FE" w:rsidRPr="000575FB">
        <w:rPr>
          <w:lang w:val="en-GB"/>
        </w:rPr>
        <w:t xml:space="preserve"> format is preferred for new documents. </w:t>
      </w:r>
      <w:r w:rsidR="0023588A">
        <w:rPr>
          <w:lang w:val="en-GB"/>
        </w:rPr>
        <w:t xml:space="preserve"> Support for DIGIDOC-XML 1.3 format has been added to Libdigidocpp via CDigiDoc library </w:t>
      </w:r>
      <w:r w:rsidR="0023588A">
        <w:rPr>
          <w:lang w:val="en-GB"/>
        </w:rPr>
        <w:fldChar w:fldCharType="begin"/>
      </w:r>
      <w:r w:rsidR="0023588A">
        <w:rPr>
          <w:lang w:val="en-GB"/>
        </w:rPr>
        <w:instrText xml:space="preserve"> REF _Ref351562437 \r \h </w:instrText>
      </w:r>
      <w:r w:rsidR="0023588A">
        <w:rPr>
          <w:lang w:val="en-GB"/>
        </w:rPr>
      </w:r>
      <w:r w:rsidR="0023588A">
        <w:rPr>
          <w:lang w:val="en-GB"/>
        </w:rPr>
        <w:fldChar w:fldCharType="separate"/>
      </w:r>
      <w:r w:rsidR="007001CA">
        <w:rPr>
          <w:lang w:val="en-GB"/>
        </w:rPr>
        <w:t>[14]</w:t>
      </w:r>
      <w:r w:rsidR="0023588A">
        <w:rPr>
          <w:lang w:val="en-GB"/>
        </w:rPr>
        <w:fldChar w:fldCharType="end"/>
      </w:r>
      <w:r w:rsidR="0023588A">
        <w:rPr>
          <w:lang w:val="en-GB"/>
        </w:rPr>
        <w:t>. Note that usage of this document format is tested only indirectly via DigiDoc3 Client desktop application which uses CDigiDoc</w:t>
      </w:r>
      <w:r w:rsidR="00D364EA">
        <w:rPr>
          <w:lang w:val="en-GB"/>
        </w:rPr>
        <w:t xml:space="preserve"> as a base layer</w:t>
      </w:r>
      <w:r w:rsidR="0023588A">
        <w:rPr>
          <w:lang w:val="en-GB"/>
        </w:rPr>
        <w:t>.</w:t>
      </w:r>
    </w:p>
    <w:p w14:paraId="71E0400D" w14:textId="77777777" w:rsidR="00743FC7" w:rsidRPr="000575FB" w:rsidRDefault="00743FC7" w:rsidP="00743FC7">
      <w:pPr>
        <w:rPr>
          <w:lang w:val="en-GB"/>
        </w:rPr>
      </w:pPr>
      <w:r w:rsidRPr="000575FB">
        <w:rPr>
          <w:b/>
          <w:lang w:val="en-GB"/>
        </w:rPr>
        <w:t>Note</w:t>
      </w:r>
      <w:r w:rsidRPr="000575FB">
        <w:rPr>
          <w:lang w:val="en-GB"/>
        </w:rPr>
        <w:t>: the functionality of creating new files in DigiDoc file for</w:t>
      </w:r>
      <w:r w:rsidR="009A6864" w:rsidRPr="000575FB">
        <w:rPr>
          <w:lang w:val="en-GB"/>
        </w:rPr>
        <w:t>mats SK-XML, DIGIDOC-XML 1.1,</w:t>
      </w:r>
      <w:r w:rsidRPr="000575FB">
        <w:rPr>
          <w:lang w:val="en-GB"/>
        </w:rPr>
        <w:t xml:space="preserve"> DIGIDOC-XML 1.2 </w:t>
      </w:r>
      <w:r w:rsidR="009A6864" w:rsidRPr="000575FB">
        <w:rPr>
          <w:lang w:val="en-GB"/>
        </w:rPr>
        <w:t xml:space="preserve">and BDOC 1.0 </w:t>
      </w:r>
      <w:r w:rsidRPr="000575FB">
        <w:rPr>
          <w:lang w:val="en-GB"/>
        </w:rPr>
        <w:t>is not supported.</w:t>
      </w:r>
    </w:p>
    <w:p w14:paraId="4306164D" w14:textId="77777777" w:rsidR="00743FC7" w:rsidRPr="000575FB" w:rsidRDefault="00743FC7" w:rsidP="00316FDD">
      <w:pPr>
        <w:pStyle w:val="Heading3"/>
        <w:rPr>
          <w:lang w:val="en-GB"/>
        </w:rPr>
      </w:pPr>
      <w:bookmarkStart w:id="143" w:name="_Toc345343015"/>
      <w:bookmarkStart w:id="144" w:name="_Toc374444619"/>
      <w:r w:rsidRPr="000575FB">
        <w:rPr>
          <w:lang w:val="en-GB"/>
        </w:rPr>
        <w:lastRenderedPageBreak/>
        <w:t>Adding data files</w:t>
      </w:r>
      <w:bookmarkEnd w:id="143"/>
      <w:bookmarkEnd w:id="144"/>
    </w:p>
    <w:p w14:paraId="5B92713F" w14:textId="77777777" w:rsidR="00611763" w:rsidRPr="000575FB" w:rsidRDefault="00743FC7" w:rsidP="00743FC7">
      <w:pPr>
        <w:rPr>
          <w:lang w:val="en-GB"/>
        </w:rPr>
      </w:pPr>
      <w:r w:rsidRPr="000575FB">
        <w:rPr>
          <w:lang w:val="en-GB"/>
        </w:rPr>
        <w:t xml:space="preserve">Data files can be added to a DigiDoc container </w:t>
      </w:r>
      <w:r w:rsidR="00611763" w:rsidRPr="000575FB">
        <w:rPr>
          <w:lang w:val="en-GB"/>
        </w:rPr>
        <w:t xml:space="preserve">in two alternative ways: </w:t>
      </w:r>
    </w:p>
    <w:p w14:paraId="1C0F5F99" w14:textId="77777777" w:rsidR="00091741" w:rsidRPr="000575FB" w:rsidRDefault="00611763" w:rsidP="00A1203F">
      <w:pPr>
        <w:pStyle w:val="ListParagraph"/>
        <w:numPr>
          <w:ilvl w:val="0"/>
          <w:numId w:val="19"/>
        </w:numPr>
        <w:rPr>
          <w:lang w:val="en-GB"/>
        </w:rPr>
      </w:pPr>
      <w:r w:rsidRPr="000575FB">
        <w:rPr>
          <w:lang w:val="en-GB"/>
        </w:rPr>
        <w:t xml:space="preserve">adding the data from </w:t>
      </w:r>
      <w:r w:rsidR="00CA34B9" w:rsidRPr="000575FB">
        <w:rPr>
          <w:lang w:val="en-GB"/>
        </w:rPr>
        <w:t xml:space="preserve">an input </w:t>
      </w:r>
      <w:r w:rsidRPr="000575FB">
        <w:rPr>
          <w:lang w:val="en-GB"/>
        </w:rPr>
        <w:t xml:space="preserve">stream (i.e. the data file contents can be read from </w:t>
      </w:r>
      <w:r w:rsidR="00EA35B0" w:rsidRPr="000575FB">
        <w:rPr>
          <w:lang w:val="en-GB"/>
        </w:rPr>
        <w:t xml:space="preserve">internal </w:t>
      </w:r>
      <w:r w:rsidRPr="000575FB">
        <w:rPr>
          <w:lang w:val="en-GB"/>
        </w:rPr>
        <w:t xml:space="preserve">memory buffer): </w:t>
      </w:r>
    </w:p>
    <w:p w14:paraId="14D31EAA" w14:textId="77777777" w:rsidR="00091741" w:rsidRPr="000575FB" w:rsidRDefault="00091741" w:rsidP="00A1203F">
      <w:pPr>
        <w:pStyle w:val="eclipse"/>
        <w:ind w:left="720"/>
        <w:rPr>
          <w:lang w:val="en-GB"/>
        </w:rPr>
      </w:pPr>
      <w:r w:rsidRPr="000575FB">
        <w:rPr>
          <w:lang w:val="en-GB"/>
        </w:rPr>
        <w:t xml:space="preserve">void Container::addDataFile(std::istream *is, </w:t>
      </w:r>
      <w:r w:rsidR="00EA35B0" w:rsidRPr="00A1203F">
        <w:rPr>
          <w:rStyle w:val="ecl-commentChar"/>
          <w:lang w:val="en-GB"/>
        </w:rPr>
        <w:t>// input stream</w:t>
      </w:r>
    </w:p>
    <w:p w14:paraId="024C2E70" w14:textId="77777777" w:rsidR="00EA35B0" w:rsidRPr="000575FB" w:rsidRDefault="00091741" w:rsidP="00A1203F">
      <w:pPr>
        <w:pStyle w:val="eclipse"/>
        <w:ind w:left="720" w:firstLine="720"/>
        <w:rPr>
          <w:lang w:val="en-GB"/>
        </w:rPr>
      </w:pPr>
      <w:r w:rsidRPr="000575FB">
        <w:rPr>
          <w:lang w:val="en-GB"/>
        </w:rPr>
        <w:t xml:space="preserve">const std::string &amp;fileName, </w:t>
      </w:r>
      <w:r w:rsidR="00EA35B0" w:rsidRPr="00A1203F">
        <w:rPr>
          <w:rStyle w:val="ecl-commentChar"/>
          <w:lang w:val="en-GB"/>
        </w:rPr>
        <w:t>// file name that is written to</w:t>
      </w:r>
      <w:r w:rsidR="00EA35B0" w:rsidRPr="00A1203F">
        <w:rPr>
          <w:color w:val="00B050"/>
          <w:lang w:val="en-GB"/>
        </w:rPr>
        <w:t xml:space="preserve"> </w:t>
      </w:r>
    </w:p>
    <w:p w14:paraId="3F9E2786" w14:textId="77777777" w:rsidR="00091741" w:rsidRPr="00A1203F" w:rsidRDefault="00EA35B0" w:rsidP="00A1203F">
      <w:pPr>
        <w:pStyle w:val="eclipse"/>
        <w:ind w:left="720" w:firstLine="720"/>
        <w:rPr>
          <w:color w:val="00B050"/>
          <w:lang w:val="en-GB"/>
        </w:rPr>
      </w:pPr>
      <w:r w:rsidRPr="00A1203F">
        <w:rPr>
          <w:color w:val="00B050"/>
          <w:lang w:val="en-GB"/>
        </w:rPr>
        <w:t xml:space="preserve">// </w:t>
      </w:r>
      <w:r w:rsidR="0054717A" w:rsidRPr="000575FB">
        <w:rPr>
          <w:color w:val="00B050"/>
          <w:lang w:val="en-GB"/>
        </w:rPr>
        <w:t xml:space="preserve">the </w:t>
      </w:r>
      <w:r w:rsidRPr="00A1203F">
        <w:rPr>
          <w:color w:val="00B050"/>
          <w:lang w:val="en-GB"/>
        </w:rPr>
        <w:t>container</w:t>
      </w:r>
    </w:p>
    <w:p w14:paraId="315F194C" w14:textId="77777777" w:rsidR="00743FC7" w:rsidRPr="00A1203F" w:rsidRDefault="00091741" w:rsidP="00A1203F">
      <w:pPr>
        <w:pStyle w:val="eclipse"/>
        <w:ind w:left="720" w:firstLine="720"/>
        <w:rPr>
          <w:color w:val="339933"/>
          <w:szCs w:val="18"/>
          <w:shd w:val="clear" w:color="auto" w:fill="EEECE1" w:themeFill="background2"/>
          <w:lang w:val="en-GB"/>
        </w:rPr>
      </w:pPr>
      <w:r w:rsidRPr="000575FB">
        <w:rPr>
          <w:lang w:val="en-GB"/>
        </w:rPr>
        <w:t xml:space="preserve">const std::string &amp;mediaType); </w:t>
      </w:r>
      <w:r w:rsidRPr="0089251D">
        <w:rPr>
          <w:rStyle w:val="ecl-commentChar"/>
          <w:lang w:val="en-GB"/>
        </w:rPr>
        <w:t>// mime type of the data file</w:t>
      </w:r>
    </w:p>
    <w:p w14:paraId="285A4C62" w14:textId="77777777" w:rsidR="00611763" w:rsidRPr="000575FB" w:rsidRDefault="00611763" w:rsidP="00A1203F">
      <w:pPr>
        <w:pStyle w:val="ListParagraph"/>
        <w:numPr>
          <w:ilvl w:val="0"/>
          <w:numId w:val="19"/>
        </w:numPr>
        <w:rPr>
          <w:lang w:val="en-GB"/>
        </w:rPr>
      </w:pPr>
      <w:r w:rsidRPr="000575FB">
        <w:rPr>
          <w:lang w:val="en-GB"/>
        </w:rPr>
        <w:t xml:space="preserve">adding the data </w:t>
      </w:r>
      <w:r w:rsidR="00CA34B9" w:rsidRPr="000575FB">
        <w:rPr>
          <w:lang w:val="en-GB"/>
        </w:rPr>
        <w:t>by reading the it from file system</w:t>
      </w:r>
    </w:p>
    <w:p w14:paraId="2B3101ED" w14:textId="77777777" w:rsidR="00743FC7" w:rsidRPr="000575FB" w:rsidRDefault="00743FC7" w:rsidP="00A1203F">
      <w:pPr>
        <w:pStyle w:val="eclipse"/>
        <w:ind w:left="720"/>
        <w:rPr>
          <w:lang w:val="en-GB"/>
        </w:rPr>
      </w:pPr>
      <w:r w:rsidRPr="000575FB">
        <w:rPr>
          <w:lang w:val="en-GB"/>
        </w:rPr>
        <w:t xml:space="preserve">void Container::addDataFile(const std::string &amp;path, </w:t>
      </w:r>
      <w:r w:rsidRPr="0089251D">
        <w:rPr>
          <w:rStyle w:val="ecl-commentChar"/>
          <w:lang w:val="en-GB"/>
        </w:rPr>
        <w:t>//data file’s name and</w:t>
      </w:r>
      <w:r w:rsidRPr="000575FB">
        <w:rPr>
          <w:lang w:val="en-GB"/>
        </w:rPr>
        <w:tab/>
      </w:r>
      <w:r w:rsidRPr="000575FB">
        <w:rPr>
          <w:lang w:val="en-GB"/>
        </w:rPr>
        <w:tab/>
      </w:r>
      <w:r w:rsidRPr="0089251D">
        <w:rPr>
          <w:rStyle w:val="ecl-commentChar"/>
          <w:lang w:val="en-GB"/>
        </w:rPr>
        <w:t>// path in</w:t>
      </w:r>
      <w:r w:rsidRPr="000575FB">
        <w:rPr>
          <w:lang w:val="en-GB"/>
        </w:rPr>
        <w:t xml:space="preserve"> </w:t>
      </w:r>
      <w:r w:rsidRPr="0089251D">
        <w:rPr>
          <w:rStyle w:val="ecl-commentChar"/>
          <w:lang w:val="en-GB"/>
        </w:rPr>
        <w:t>file system</w:t>
      </w:r>
    </w:p>
    <w:p w14:paraId="1223AF07" w14:textId="77777777" w:rsidR="00743FC7" w:rsidRPr="000575FB" w:rsidRDefault="00743FC7" w:rsidP="00A1203F">
      <w:pPr>
        <w:pStyle w:val="eclipse"/>
        <w:ind w:left="720" w:firstLine="720"/>
        <w:rPr>
          <w:lang w:val="en-GB"/>
        </w:rPr>
      </w:pPr>
      <w:r w:rsidRPr="000575FB">
        <w:rPr>
          <w:lang w:val="en-GB"/>
        </w:rPr>
        <w:t xml:space="preserve">const std::string &amp;mediaType); </w:t>
      </w:r>
      <w:r w:rsidRPr="0089251D">
        <w:rPr>
          <w:rStyle w:val="ecl-commentChar"/>
          <w:lang w:val="en-GB"/>
        </w:rPr>
        <w:t>// mime type of the data file</w:t>
      </w:r>
    </w:p>
    <w:p w14:paraId="7DFE4F6B" w14:textId="77777777" w:rsidR="00743FC7" w:rsidRPr="000575FB" w:rsidRDefault="00743FC7" w:rsidP="0054717A">
      <w:pPr>
        <w:rPr>
          <w:lang w:val="en-GB"/>
        </w:rPr>
      </w:pPr>
      <w:r w:rsidRPr="000575FB">
        <w:rPr>
          <w:lang w:val="en-GB"/>
        </w:rPr>
        <w:t xml:space="preserve">Parameter mediaType </w:t>
      </w:r>
      <w:r w:rsidR="0054717A" w:rsidRPr="000575FB">
        <w:rPr>
          <w:lang w:val="en-GB"/>
        </w:rPr>
        <w:t xml:space="preserve">in the methods above stands for </w:t>
      </w:r>
      <w:r w:rsidRPr="000575FB">
        <w:rPr>
          <w:lang w:val="en-GB"/>
        </w:rPr>
        <w:t>a MIME type of the data file</w:t>
      </w:r>
      <w:r w:rsidR="00FF5EF7" w:rsidRPr="000575FB">
        <w:rPr>
          <w:lang w:val="en-GB"/>
        </w:rPr>
        <w:t xml:space="preserve">, </w:t>
      </w:r>
      <w:r w:rsidR="0054717A" w:rsidRPr="000575FB">
        <w:rPr>
          <w:lang w:val="en-GB"/>
        </w:rPr>
        <w:t>for example “text/plain” or “application/msword”. V</w:t>
      </w:r>
      <w:r w:rsidR="00FF5EF7" w:rsidRPr="000575FB">
        <w:rPr>
          <w:lang w:val="en-GB"/>
        </w:rPr>
        <w:t xml:space="preserve">alue “application/octet-stream” is </w:t>
      </w:r>
      <w:r w:rsidR="0054717A" w:rsidRPr="000575FB">
        <w:rPr>
          <w:lang w:val="en-GB"/>
        </w:rPr>
        <w:t>used by default</w:t>
      </w:r>
      <w:r w:rsidR="00FF5EF7" w:rsidRPr="000575FB">
        <w:rPr>
          <w:lang w:val="en-GB"/>
        </w:rPr>
        <w:t>.</w:t>
      </w:r>
    </w:p>
    <w:p w14:paraId="2039BEB3" w14:textId="77777777" w:rsidR="00743FC7" w:rsidRPr="000575FB" w:rsidRDefault="00743FC7" w:rsidP="00743FC7">
      <w:pPr>
        <w:rPr>
          <w:lang w:val="en-GB"/>
        </w:rPr>
      </w:pPr>
      <w:r w:rsidRPr="000575FB">
        <w:rPr>
          <w:lang w:val="en-GB"/>
        </w:rPr>
        <w:t xml:space="preserve">Calling out </w:t>
      </w:r>
      <w:r w:rsidR="00091741" w:rsidRPr="000575FB">
        <w:rPr>
          <w:lang w:val="en-GB"/>
        </w:rPr>
        <w:t xml:space="preserve">any </w:t>
      </w:r>
      <w:r w:rsidRPr="000575FB">
        <w:rPr>
          <w:lang w:val="en-GB"/>
        </w:rPr>
        <w:t>of the method</w:t>
      </w:r>
      <w:r w:rsidR="00091741" w:rsidRPr="000575FB">
        <w:rPr>
          <w:lang w:val="en-GB"/>
        </w:rPr>
        <w:t>s listed</w:t>
      </w:r>
      <w:r w:rsidRPr="000575FB">
        <w:rPr>
          <w:lang w:val="en-GB"/>
        </w:rPr>
        <w:t xml:space="preserve"> above </w:t>
      </w:r>
      <w:r w:rsidR="00091741" w:rsidRPr="000575FB">
        <w:rPr>
          <w:lang w:val="en-GB"/>
        </w:rPr>
        <w:t xml:space="preserve">shall </w:t>
      </w:r>
      <w:r w:rsidRPr="000575FB">
        <w:rPr>
          <w:lang w:val="en-GB"/>
        </w:rPr>
        <w:t>create a new DataFile object and add it to the DigiDoc container’s data file collection.</w:t>
      </w:r>
    </w:p>
    <w:p w14:paraId="62559232" w14:textId="77777777" w:rsidR="00E7594E" w:rsidRPr="000575FB" w:rsidRDefault="00E7594E" w:rsidP="00743FC7">
      <w:pPr>
        <w:rPr>
          <w:lang w:val="en-GB"/>
        </w:rPr>
      </w:pPr>
      <w:r w:rsidRPr="000575FB">
        <w:rPr>
          <w:lang w:val="en-GB"/>
        </w:rPr>
        <w:t>Note that in order to add a data file to a container, the container has to be unsigned and there shouldn’t be an existing data file with the same name in the container.</w:t>
      </w:r>
      <w:r w:rsidR="00A1735E" w:rsidRPr="000575FB">
        <w:rPr>
          <w:lang w:val="en-GB"/>
        </w:rPr>
        <w:t xml:space="preserve"> If a c</w:t>
      </w:r>
      <w:r w:rsidRPr="000575FB">
        <w:rPr>
          <w:lang w:val="en-GB"/>
        </w:rPr>
        <w:t>ontainer is signed then it is possible to add data files to it only after the signatures are removed.</w:t>
      </w:r>
    </w:p>
    <w:p w14:paraId="07D678B6" w14:textId="77777777" w:rsidR="00743FC7" w:rsidRPr="000575FB" w:rsidRDefault="00743FC7" w:rsidP="00316FDD">
      <w:pPr>
        <w:pStyle w:val="Heading3"/>
        <w:rPr>
          <w:lang w:val="en-GB"/>
        </w:rPr>
      </w:pPr>
      <w:bookmarkStart w:id="145" w:name="_Toc345343016"/>
      <w:bookmarkStart w:id="146" w:name="_Toc374444620"/>
      <w:r w:rsidRPr="000575FB">
        <w:rPr>
          <w:lang w:val="en-GB"/>
        </w:rPr>
        <w:t>Adding signatures</w:t>
      </w:r>
      <w:bookmarkEnd w:id="145"/>
      <w:bookmarkEnd w:id="146"/>
    </w:p>
    <w:p w14:paraId="49E18AD9" w14:textId="77777777" w:rsidR="00C6059D" w:rsidRPr="000575FB" w:rsidRDefault="00C6059D" w:rsidP="00743FC7">
      <w:pPr>
        <w:rPr>
          <w:lang w:val="en-GB"/>
        </w:rPr>
      </w:pPr>
      <w:r w:rsidRPr="000575FB">
        <w:rPr>
          <w:lang w:val="en-GB"/>
        </w:rPr>
        <w:t>It is possible to add a signature to a container only if it contains at least one data file</w:t>
      </w:r>
      <w:r w:rsidR="00977A8B" w:rsidRPr="000575FB">
        <w:rPr>
          <w:lang w:val="en-GB"/>
        </w:rPr>
        <w:t xml:space="preserve">, multiple signatures can be added to a </w:t>
      </w:r>
      <w:r w:rsidR="004F61D0" w:rsidRPr="000575FB">
        <w:rPr>
          <w:lang w:val="en-GB"/>
        </w:rPr>
        <w:t xml:space="preserve">single </w:t>
      </w:r>
      <w:r w:rsidR="00977A8B" w:rsidRPr="000575FB">
        <w:rPr>
          <w:lang w:val="en-GB"/>
        </w:rPr>
        <w:t>container</w:t>
      </w:r>
      <w:r w:rsidRPr="000575FB">
        <w:rPr>
          <w:lang w:val="en-GB"/>
        </w:rPr>
        <w:t xml:space="preserve">. </w:t>
      </w:r>
      <w:r w:rsidR="00860231" w:rsidRPr="000575FB">
        <w:rPr>
          <w:lang w:val="en-GB"/>
        </w:rPr>
        <w:t>The signer’s certificate</w:t>
      </w:r>
      <w:r w:rsidR="003C36E9">
        <w:rPr>
          <w:rStyle w:val="FootnoteReference"/>
          <w:lang w:val="en-GB"/>
        </w:rPr>
        <w:footnoteReference w:id="4"/>
      </w:r>
      <w:r w:rsidR="00860231" w:rsidRPr="000575FB">
        <w:rPr>
          <w:lang w:val="en-GB"/>
        </w:rPr>
        <w:t xml:space="preserve"> and PIN code to access the private signature key are required during signing.</w:t>
      </w:r>
    </w:p>
    <w:p w14:paraId="6C989187" w14:textId="77777777" w:rsidR="00743FC7" w:rsidRPr="000575FB" w:rsidRDefault="00743FC7" w:rsidP="00743FC7">
      <w:pPr>
        <w:rPr>
          <w:lang w:val="en-GB"/>
        </w:rPr>
      </w:pPr>
      <w:r w:rsidRPr="000575FB">
        <w:rPr>
          <w:lang w:val="en-GB"/>
        </w:rPr>
        <w:t xml:space="preserve">Signing can </w:t>
      </w:r>
      <w:r w:rsidR="00C6059D" w:rsidRPr="000575FB">
        <w:rPr>
          <w:lang w:val="en-GB"/>
        </w:rPr>
        <w:t xml:space="preserve">be </w:t>
      </w:r>
      <w:r w:rsidRPr="000575FB">
        <w:rPr>
          <w:lang w:val="en-GB"/>
        </w:rPr>
        <w:t>done by using different modules for accessing the signature token:</w:t>
      </w:r>
    </w:p>
    <w:p w14:paraId="3413DB0F" w14:textId="77777777" w:rsidR="00743FC7" w:rsidRPr="000575FB" w:rsidRDefault="004F61D0" w:rsidP="00743FC7">
      <w:pPr>
        <w:pStyle w:val="ListParagraph"/>
        <w:numPr>
          <w:ilvl w:val="0"/>
          <w:numId w:val="3"/>
        </w:numPr>
        <w:rPr>
          <w:lang w:val="en-GB"/>
        </w:rPr>
      </w:pPr>
      <w:r w:rsidRPr="000575FB">
        <w:rPr>
          <w:lang w:val="en-GB"/>
        </w:rPr>
        <w:t>PKCS#11 module -</w:t>
      </w:r>
      <w:r w:rsidR="00743FC7" w:rsidRPr="000575FB">
        <w:rPr>
          <w:lang w:val="en-GB"/>
        </w:rPr>
        <w:t xml:space="preserve"> the default module for singing with smart card (e.g. Estonian ID card or  any other smartcard provided that you have the external native language PKCS#11 driver for it).</w:t>
      </w:r>
    </w:p>
    <w:p w14:paraId="78C7A164" w14:textId="77777777" w:rsidR="00743FC7" w:rsidRPr="000575FB" w:rsidRDefault="00743FC7" w:rsidP="00743FC7">
      <w:pPr>
        <w:pStyle w:val="ListParagraph"/>
        <w:numPr>
          <w:ilvl w:val="0"/>
          <w:numId w:val="3"/>
        </w:numPr>
        <w:rPr>
          <w:lang w:val="en-GB"/>
        </w:rPr>
      </w:pPr>
      <w:r w:rsidRPr="000575FB">
        <w:rPr>
          <w:lang w:val="en-GB"/>
        </w:rPr>
        <w:t xml:space="preserve">Microsoft CNG API and minidriver for signing with smart card in Windows environment. </w:t>
      </w:r>
      <w:r w:rsidR="000C0F71" w:rsidRPr="000575FB">
        <w:rPr>
          <w:lang w:val="en-GB"/>
        </w:rPr>
        <w:t>By default, a</w:t>
      </w:r>
      <w:r w:rsidRPr="000575FB">
        <w:rPr>
          <w:lang w:val="en-GB"/>
        </w:rPr>
        <w:t xml:space="preserve"> dialog window is opened for the user to choose the signing certificate and enter PIN code. </w:t>
      </w:r>
    </w:p>
    <w:p w14:paraId="1D877C74" w14:textId="77777777" w:rsidR="00743FC7" w:rsidRPr="000575FB" w:rsidRDefault="00DE1130" w:rsidP="00743FC7">
      <w:pPr>
        <w:rPr>
          <w:lang w:val="en-GB"/>
        </w:rPr>
      </w:pPr>
      <w:r w:rsidRPr="000575FB">
        <w:rPr>
          <w:lang w:val="en-GB"/>
        </w:rPr>
        <w:t>To start adding signatures, f</w:t>
      </w:r>
      <w:r w:rsidR="00743FC7" w:rsidRPr="000575FB">
        <w:rPr>
          <w:lang w:val="en-GB"/>
        </w:rPr>
        <w:t>irstly declare pointer to the Signature object to be created:</w:t>
      </w:r>
    </w:p>
    <w:p w14:paraId="71BE432E" w14:textId="77777777" w:rsidR="00743FC7" w:rsidRPr="000575FB" w:rsidRDefault="00743FC7" w:rsidP="00743FC7">
      <w:pPr>
        <w:pStyle w:val="eclipse"/>
        <w:ind w:left="0"/>
        <w:rPr>
          <w:lang w:val="en-GB"/>
        </w:rPr>
      </w:pPr>
      <w:r w:rsidRPr="000575FB">
        <w:rPr>
          <w:lang w:val="en-GB"/>
        </w:rPr>
        <w:t>Signature *signature = 0;</w:t>
      </w:r>
    </w:p>
    <w:p w14:paraId="2B244222" w14:textId="77777777" w:rsidR="00743FC7" w:rsidRPr="000575FB" w:rsidRDefault="00743FC7" w:rsidP="00743FC7">
      <w:pPr>
        <w:rPr>
          <w:lang w:val="en-GB"/>
        </w:rPr>
      </w:pPr>
      <w:r w:rsidRPr="000575FB">
        <w:rPr>
          <w:lang w:val="en-GB"/>
        </w:rPr>
        <w:t xml:space="preserve">Next, </w:t>
      </w:r>
      <w:r w:rsidR="002A6BC3" w:rsidRPr="000575FB">
        <w:rPr>
          <w:lang w:val="en-GB"/>
        </w:rPr>
        <w:t xml:space="preserve">we </w:t>
      </w:r>
      <w:r w:rsidRPr="000575FB">
        <w:rPr>
          <w:lang w:val="en-GB"/>
        </w:rPr>
        <w:t xml:space="preserve">create the signature </w:t>
      </w:r>
      <w:r w:rsidR="002A6BC3" w:rsidRPr="000575FB">
        <w:rPr>
          <w:lang w:val="en-GB"/>
        </w:rPr>
        <w:t xml:space="preserve">and </w:t>
      </w:r>
      <w:r w:rsidR="00112910" w:rsidRPr="000575FB">
        <w:rPr>
          <w:lang w:val="en-GB"/>
        </w:rPr>
        <w:t xml:space="preserve">its </w:t>
      </w:r>
      <w:r w:rsidR="002A6BC3" w:rsidRPr="000575FB">
        <w:rPr>
          <w:lang w:val="en-GB"/>
        </w:rPr>
        <w:t xml:space="preserve">OCSP confirmation </w:t>
      </w:r>
      <w:r w:rsidR="009B64E5" w:rsidRPr="000575FB">
        <w:rPr>
          <w:lang w:val="en-GB"/>
        </w:rPr>
        <w:t xml:space="preserve">and add them to the </w:t>
      </w:r>
      <w:r w:rsidR="00112910" w:rsidRPr="000575FB">
        <w:rPr>
          <w:lang w:val="en-GB"/>
        </w:rPr>
        <w:t xml:space="preserve">DigiDoc </w:t>
      </w:r>
      <w:r w:rsidR="009B64E5" w:rsidRPr="000575FB">
        <w:rPr>
          <w:lang w:val="en-GB"/>
        </w:rPr>
        <w:t>container</w:t>
      </w:r>
      <w:r w:rsidR="00112910" w:rsidRPr="000575FB">
        <w:rPr>
          <w:lang w:val="en-GB"/>
        </w:rPr>
        <w:t>.</w:t>
      </w:r>
      <w:r w:rsidR="009B64E5" w:rsidRPr="000575FB">
        <w:rPr>
          <w:lang w:val="en-GB"/>
        </w:rPr>
        <w:t xml:space="preserve"> </w:t>
      </w:r>
      <w:r w:rsidR="00762E85" w:rsidRPr="000575FB">
        <w:rPr>
          <w:lang w:val="en-GB"/>
        </w:rPr>
        <w:t>Note that the OCSP responder settings should be configured before calling out the methods in the following examples (see also chap. “</w:t>
      </w:r>
      <w:r w:rsidR="00762E85" w:rsidRPr="000575FB">
        <w:rPr>
          <w:lang w:val="en-GB"/>
        </w:rPr>
        <w:fldChar w:fldCharType="begin"/>
      </w:r>
      <w:r w:rsidR="00762E85" w:rsidRPr="000575FB">
        <w:rPr>
          <w:lang w:val="en-GB"/>
        </w:rPr>
        <w:instrText xml:space="preserve"> REF _Ref350839582 \r \h </w:instrText>
      </w:r>
      <w:r w:rsidR="00762E85" w:rsidRPr="000575FB">
        <w:rPr>
          <w:lang w:val="en-GB"/>
        </w:rPr>
      </w:r>
      <w:r w:rsidR="00762E85" w:rsidRPr="000575FB">
        <w:rPr>
          <w:lang w:val="en-GB"/>
        </w:rPr>
        <w:fldChar w:fldCharType="separate"/>
      </w:r>
      <w:r w:rsidR="007001CA">
        <w:rPr>
          <w:lang w:val="en-GB"/>
        </w:rPr>
        <w:t>4.2</w:t>
      </w:r>
      <w:r w:rsidR="00762E85" w:rsidRPr="000575FB">
        <w:rPr>
          <w:lang w:val="en-GB"/>
        </w:rPr>
        <w:fldChar w:fldCharType="end"/>
      </w:r>
      <w:r w:rsidR="00762E85" w:rsidRPr="000575FB">
        <w:rPr>
          <w:lang w:val="en-GB"/>
        </w:rPr>
        <w:t xml:space="preserve"> </w:t>
      </w:r>
      <w:r w:rsidR="00762E85" w:rsidRPr="000575FB">
        <w:rPr>
          <w:lang w:val="en-GB"/>
        </w:rPr>
        <w:fldChar w:fldCharType="begin"/>
      </w:r>
      <w:r w:rsidR="00762E85" w:rsidRPr="000575FB">
        <w:rPr>
          <w:lang w:val="en-GB"/>
        </w:rPr>
        <w:instrText xml:space="preserve"> REF _Ref350839589 \h </w:instrText>
      </w:r>
      <w:r w:rsidR="00762E85" w:rsidRPr="000575FB">
        <w:rPr>
          <w:lang w:val="en-GB"/>
        </w:rPr>
      </w:r>
      <w:r w:rsidR="00762E85" w:rsidRPr="000575FB">
        <w:rPr>
          <w:lang w:val="en-GB"/>
        </w:rPr>
        <w:fldChar w:fldCharType="separate"/>
      </w:r>
      <w:r w:rsidR="007001CA" w:rsidRPr="000575FB">
        <w:t>Configuration parameters</w:t>
      </w:r>
      <w:r w:rsidR="00762E85" w:rsidRPr="000575FB">
        <w:rPr>
          <w:lang w:val="en-GB"/>
        </w:rPr>
        <w:fldChar w:fldCharType="end"/>
      </w:r>
      <w:r w:rsidR="00762E85" w:rsidRPr="000575FB">
        <w:rPr>
          <w:lang w:val="en-GB"/>
        </w:rPr>
        <w:t>”, under “</w:t>
      </w:r>
      <w:r w:rsidR="00FA3824" w:rsidRPr="000575FB">
        <w:rPr>
          <w:lang w:val="en-GB"/>
        </w:rPr>
        <w:t>OCSP responder settings”</w:t>
      </w:r>
      <w:r w:rsidR="002D15D3" w:rsidRPr="000575FB">
        <w:rPr>
          <w:lang w:val="en-GB"/>
        </w:rPr>
        <w:t>)</w:t>
      </w:r>
      <w:r w:rsidR="00762E85" w:rsidRPr="000575FB">
        <w:rPr>
          <w:lang w:val="en-GB"/>
        </w:rPr>
        <w:t>.</w:t>
      </w:r>
      <w:r w:rsidR="00112910" w:rsidRPr="000575FB">
        <w:rPr>
          <w:lang w:val="en-GB"/>
        </w:rPr>
        <w:t xml:space="preserve"> </w:t>
      </w:r>
    </w:p>
    <w:p w14:paraId="2909E719" w14:textId="77777777" w:rsidR="00112910" w:rsidRPr="000575FB" w:rsidRDefault="008C3EB2" w:rsidP="00743FC7">
      <w:pPr>
        <w:rPr>
          <w:lang w:val="en-GB"/>
        </w:rPr>
      </w:pPr>
      <w:r w:rsidRPr="000575FB">
        <w:rPr>
          <w:lang w:val="en-GB"/>
        </w:rPr>
        <w:t>Cr</w:t>
      </w:r>
      <w:r w:rsidR="00FA3824" w:rsidRPr="000575FB">
        <w:rPr>
          <w:lang w:val="en-GB"/>
        </w:rPr>
        <w:t xml:space="preserve">eate </w:t>
      </w:r>
      <w:r w:rsidRPr="000575FB">
        <w:rPr>
          <w:lang w:val="en-GB"/>
        </w:rPr>
        <w:t xml:space="preserve">the signature </w:t>
      </w:r>
      <w:r w:rsidR="00112910" w:rsidRPr="000575FB">
        <w:rPr>
          <w:lang w:val="en-GB"/>
        </w:rPr>
        <w:t>according to the module that is used for accessing the signing token</w:t>
      </w:r>
      <w:r w:rsidR="00647C8E" w:rsidRPr="000575FB">
        <w:rPr>
          <w:lang w:val="en-GB"/>
        </w:rPr>
        <w:t xml:space="preserve"> as described in the following sections.</w:t>
      </w:r>
    </w:p>
    <w:p w14:paraId="7BF36E43" w14:textId="77777777" w:rsidR="00743FC7" w:rsidRPr="000575FB" w:rsidRDefault="00647C8E" w:rsidP="00316FDD">
      <w:pPr>
        <w:pStyle w:val="Heading4"/>
      </w:pPr>
      <w:r w:rsidRPr="000575FB">
        <w:t>Signing with</w:t>
      </w:r>
      <w:r w:rsidR="00743FC7" w:rsidRPr="000575FB">
        <w:t xml:space="preserve"> PKCS#11 module</w:t>
      </w:r>
    </w:p>
    <w:p w14:paraId="44DA0BC8" w14:textId="77777777" w:rsidR="008B58FB" w:rsidRDefault="00743FC7" w:rsidP="00A1203F">
      <w:pPr>
        <w:pStyle w:val="eclipse"/>
        <w:ind w:left="0"/>
        <w:rPr>
          <w:rStyle w:val="ecl-commentChar"/>
          <w:lang w:val="en-GB"/>
        </w:rPr>
      </w:pPr>
      <w:r w:rsidRPr="000575FB">
        <w:rPr>
          <w:lang w:val="en-GB"/>
        </w:rPr>
        <w:t>PKCS11Signer *signer = new PKCS11Signer(</w:t>
      </w:r>
      <w:r w:rsidR="00DE1130" w:rsidRPr="000575FB">
        <w:rPr>
          <w:rStyle w:val="ecl-stringChar"/>
          <w:lang w:val="en-GB"/>
        </w:rPr>
        <w:t>"&lt;PKCS11-driver</w:t>
      </w:r>
      <w:r w:rsidR="00B61A78" w:rsidRPr="000575FB">
        <w:rPr>
          <w:rStyle w:val="ecl-stringChar"/>
          <w:lang w:val="en-GB"/>
        </w:rPr>
        <w:t>-path</w:t>
      </w:r>
      <w:r w:rsidR="00DE1130" w:rsidRPr="000575FB">
        <w:rPr>
          <w:rStyle w:val="ecl-stringChar"/>
          <w:lang w:val="en-GB"/>
        </w:rPr>
        <w:t>&gt;"</w:t>
      </w:r>
      <w:r w:rsidRPr="000575FB">
        <w:rPr>
          <w:lang w:val="en-GB"/>
        </w:rPr>
        <w:t xml:space="preserve">); </w:t>
      </w:r>
      <w:r w:rsidR="0008603D" w:rsidRPr="0089251D">
        <w:rPr>
          <w:rStyle w:val="ecl-commentChar"/>
          <w:lang w:val="en-GB"/>
        </w:rPr>
        <w:t xml:space="preserve">// </w:t>
      </w:r>
      <w:r w:rsidR="00582A35" w:rsidRPr="0089251D">
        <w:rPr>
          <w:rStyle w:val="ecl-commentChar"/>
          <w:lang w:val="en-GB"/>
        </w:rPr>
        <w:t>optionally      // s</w:t>
      </w:r>
      <w:r w:rsidR="0008603D" w:rsidRPr="0089251D">
        <w:rPr>
          <w:rStyle w:val="ecl-commentChar"/>
          <w:lang w:val="en-GB"/>
        </w:rPr>
        <w:t xml:space="preserve">pecify PKCS#11 driver’s location. </w:t>
      </w:r>
      <w:r w:rsidR="00A74823" w:rsidRPr="0089251D">
        <w:rPr>
          <w:rStyle w:val="ecl-commentChar"/>
          <w:lang w:val="en-GB"/>
        </w:rPr>
        <w:t xml:space="preserve">If left unspecified then location is    </w:t>
      </w:r>
    </w:p>
    <w:p w14:paraId="7C02D2D7" w14:textId="77777777" w:rsidR="0008603D" w:rsidRPr="000575FB" w:rsidRDefault="00A74823" w:rsidP="008B58FB">
      <w:pPr>
        <w:pStyle w:val="eclipse"/>
        <w:ind w:left="0"/>
        <w:rPr>
          <w:lang w:val="en-GB"/>
        </w:rPr>
      </w:pPr>
      <w:r w:rsidRPr="0089251D">
        <w:rPr>
          <w:rStyle w:val="ecl-commentChar"/>
          <w:lang w:val="en-GB"/>
        </w:rPr>
        <w:lastRenderedPageBreak/>
        <w:t>// looked up from configuration file</w:t>
      </w:r>
      <w:r w:rsidR="00E64B0B" w:rsidRPr="0089251D">
        <w:rPr>
          <w:rStyle w:val="ecl-commentChar"/>
          <w:lang w:val="en-GB"/>
        </w:rPr>
        <w:t>’s parameter "pkcs11.driver.path"</w:t>
      </w:r>
      <w:r w:rsidRPr="0089251D">
        <w:rPr>
          <w:rStyle w:val="ecl-commentChar"/>
          <w:lang w:val="en-GB"/>
        </w:rPr>
        <w:t>.</w:t>
      </w:r>
    </w:p>
    <w:p w14:paraId="135F847C" w14:textId="77777777" w:rsidR="00743FC7" w:rsidRPr="000575FB" w:rsidRDefault="00743FC7" w:rsidP="00A1203F">
      <w:pPr>
        <w:pStyle w:val="eclipse"/>
        <w:ind w:left="0"/>
        <w:rPr>
          <w:lang w:val="en-GB"/>
        </w:rPr>
      </w:pPr>
    </w:p>
    <w:p w14:paraId="526A3E9F" w14:textId="77777777" w:rsidR="00743FC7" w:rsidRPr="000575FB" w:rsidRDefault="00743FC7" w:rsidP="00A1203F">
      <w:pPr>
        <w:pStyle w:val="eclipse"/>
        <w:ind w:left="0"/>
        <w:rPr>
          <w:lang w:val="en-GB"/>
        </w:rPr>
      </w:pPr>
      <w:r w:rsidRPr="000575FB">
        <w:rPr>
          <w:lang w:val="en-GB"/>
        </w:rPr>
        <w:t>signer-&gt;setPin(</w:t>
      </w:r>
      <w:r w:rsidR="00DE1130" w:rsidRPr="000575FB">
        <w:rPr>
          <w:rStyle w:val="ecl-stringChar"/>
          <w:lang w:val="en-GB"/>
        </w:rPr>
        <w:t>"&lt;pin-code&gt;"</w:t>
      </w:r>
      <w:r w:rsidRPr="000575FB">
        <w:rPr>
          <w:lang w:val="en-GB"/>
        </w:rPr>
        <w:t xml:space="preserve">); </w:t>
      </w:r>
      <w:r w:rsidR="00DE1130" w:rsidRPr="0089251D">
        <w:rPr>
          <w:rStyle w:val="ecl-commentChar"/>
          <w:lang w:val="en-GB"/>
        </w:rPr>
        <w:t>//PIN2 in case of Estonian ID cards</w:t>
      </w:r>
    </w:p>
    <w:p w14:paraId="50F12EBB" w14:textId="77777777" w:rsidR="003354B4" w:rsidRPr="00A1203F" w:rsidRDefault="003354B4" w:rsidP="00B321A8">
      <w:pPr>
        <w:ind w:firstLine="360"/>
        <w:rPr>
          <w:lang w:val="en-GB"/>
        </w:rPr>
      </w:pPr>
      <w:r w:rsidRPr="00A1203F">
        <w:rPr>
          <w:lang w:val="en-GB"/>
        </w:rPr>
        <w:t>Optionally specify additional signer’s data:</w:t>
      </w:r>
    </w:p>
    <w:p w14:paraId="4F9A9506" w14:textId="77777777" w:rsidR="0008555C" w:rsidRPr="00A1203F" w:rsidRDefault="0008555C" w:rsidP="00A1203F">
      <w:pPr>
        <w:pStyle w:val="eclipse"/>
        <w:ind w:left="0"/>
        <w:rPr>
          <w:lang w:val="en-GB"/>
        </w:rPr>
      </w:pPr>
      <w:r w:rsidRPr="00A1203F">
        <w:rPr>
          <w:lang w:val="en-GB"/>
        </w:rPr>
        <w:t>std::string city, state, postalCode, country;</w:t>
      </w:r>
    </w:p>
    <w:p w14:paraId="7853DFE4" w14:textId="77777777" w:rsidR="0008555C" w:rsidRPr="00A1203F" w:rsidRDefault="0008555C" w:rsidP="00A1203F">
      <w:pPr>
        <w:pStyle w:val="eclipse"/>
        <w:ind w:left="0"/>
        <w:rPr>
          <w:lang w:val="en-GB"/>
        </w:rPr>
      </w:pPr>
      <w:r w:rsidRPr="00A1203F">
        <w:rPr>
          <w:lang w:val="en-GB"/>
        </w:rPr>
        <w:t>std::vector&lt;std::string&gt; roles;</w:t>
      </w:r>
    </w:p>
    <w:p w14:paraId="44C1306E" w14:textId="77777777" w:rsidR="0066279D" w:rsidRPr="000575FB" w:rsidRDefault="00743FC7" w:rsidP="00A1203F">
      <w:pPr>
        <w:pStyle w:val="eclipse"/>
        <w:ind w:left="0"/>
        <w:rPr>
          <w:lang w:val="en-GB"/>
        </w:rPr>
      </w:pPr>
      <w:r w:rsidRPr="000575FB">
        <w:rPr>
          <w:lang w:val="en-GB"/>
        </w:rPr>
        <w:t xml:space="preserve">signer-&gt;setSignatureProductionPlace(city, state, </w:t>
      </w:r>
    </w:p>
    <w:p w14:paraId="426BB684" w14:textId="77777777" w:rsidR="00743FC7" w:rsidRPr="000575FB" w:rsidRDefault="0066279D" w:rsidP="00A1203F">
      <w:pPr>
        <w:pStyle w:val="eclipse"/>
        <w:ind w:left="0" w:firstLine="360"/>
        <w:rPr>
          <w:lang w:val="en-GB"/>
        </w:rPr>
      </w:pPr>
      <w:r w:rsidRPr="000575FB">
        <w:rPr>
          <w:lang w:val="en-GB"/>
        </w:rPr>
        <w:t xml:space="preserve">postalCode, country); </w:t>
      </w:r>
      <w:r w:rsidRPr="00A1203F">
        <w:rPr>
          <w:rStyle w:val="ecl-commentChar"/>
          <w:lang w:val="en-GB"/>
        </w:rPr>
        <w:t>// location where the signature is created</w:t>
      </w:r>
    </w:p>
    <w:p w14:paraId="3945B587" w14:textId="77777777" w:rsidR="00743FC7" w:rsidRPr="000575FB" w:rsidRDefault="00743FC7" w:rsidP="00A1203F">
      <w:pPr>
        <w:pStyle w:val="eclipse"/>
        <w:ind w:left="0"/>
        <w:rPr>
          <w:lang w:val="en-GB"/>
        </w:rPr>
      </w:pPr>
      <w:r w:rsidRPr="000575FB">
        <w:rPr>
          <w:lang w:val="en-GB"/>
        </w:rPr>
        <w:t xml:space="preserve">signer-&gt;setSignerRoles(roles); </w:t>
      </w:r>
      <w:r w:rsidR="0066279D" w:rsidRPr="00A1203F">
        <w:rPr>
          <w:rStyle w:val="ecl-commentChar"/>
          <w:lang w:val="en-GB"/>
        </w:rPr>
        <w:t>// role(s) of the signer</w:t>
      </w:r>
    </w:p>
    <w:p w14:paraId="4251D223" w14:textId="77777777" w:rsidR="003354B4" w:rsidRPr="000575FB" w:rsidRDefault="003354B4" w:rsidP="00B321A8">
      <w:pPr>
        <w:ind w:firstLine="360"/>
        <w:rPr>
          <w:lang w:val="en-GB"/>
        </w:rPr>
      </w:pPr>
      <w:r w:rsidRPr="000575FB">
        <w:rPr>
          <w:lang w:val="en-GB"/>
        </w:rPr>
        <w:t>Create the signature:</w:t>
      </w:r>
    </w:p>
    <w:p w14:paraId="57F7573D" w14:textId="77777777" w:rsidR="00743FC7" w:rsidRPr="000575FB" w:rsidRDefault="00743FC7" w:rsidP="00A1203F">
      <w:pPr>
        <w:pStyle w:val="eclipse"/>
        <w:ind w:left="0"/>
        <w:rPr>
          <w:lang w:val="en-GB"/>
        </w:rPr>
      </w:pPr>
      <w:r w:rsidRPr="000575FB">
        <w:rPr>
          <w:lang w:val="en-GB"/>
        </w:rPr>
        <w:t>signature = doc.sign(signer);</w:t>
      </w:r>
    </w:p>
    <w:p w14:paraId="46DAA6C9" w14:textId="77777777" w:rsidR="00DB22E7" w:rsidRPr="000575FB" w:rsidRDefault="00743FC7" w:rsidP="00A1203F">
      <w:pPr>
        <w:rPr>
          <w:highlight w:val="yellow"/>
          <w:lang w:val="en-GB"/>
        </w:rPr>
      </w:pPr>
      <w:r w:rsidRPr="000575FB">
        <w:rPr>
          <w:lang w:val="en-GB"/>
        </w:rPr>
        <w:t xml:space="preserve">If you would like to add PIN </w:t>
      </w:r>
      <w:r w:rsidR="00A81C2A" w:rsidRPr="000575FB">
        <w:rPr>
          <w:lang w:val="en-GB"/>
        </w:rPr>
        <w:t xml:space="preserve">insertion </w:t>
      </w:r>
      <w:r w:rsidRPr="000575FB">
        <w:rPr>
          <w:lang w:val="en-GB"/>
        </w:rPr>
        <w:t xml:space="preserve">dialog </w:t>
      </w:r>
      <w:r w:rsidR="00A81C2A" w:rsidRPr="000575FB">
        <w:rPr>
          <w:lang w:val="en-GB"/>
        </w:rPr>
        <w:t xml:space="preserve">window </w:t>
      </w:r>
      <w:r w:rsidRPr="000575FB">
        <w:rPr>
          <w:lang w:val="en-GB"/>
        </w:rPr>
        <w:t xml:space="preserve">for the signer to enter the </w:t>
      </w:r>
      <w:r w:rsidR="00A81C2A" w:rsidRPr="000575FB">
        <w:rPr>
          <w:lang w:val="en-GB"/>
        </w:rPr>
        <w:t>PIN</w:t>
      </w:r>
      <w:r w:rsidRPr="000575FB">
        <w:rPr>
          <w:lang w:val="en-GB"/>
        </w:rPr>
        <w:t xml:space="preserve"> code then</w:t>
      </w:r>
      <w:r w:rsidR="001A3183" w:rsidRPr="000575FB">
        <w:rPr>
          <w:lang w:val="en-GB"/>
        </w:rPr>
        <w:t xml:space="preserve"> you can write a new class which extends the PKCS11Signer class, overwrite the </w:t>
      </w:r>
      <w:r w:rsidR="001A3183" w:rsidRPr="00A1203F">
        <w:rPr>
          <w:lang w:val="en-GB"/>
        </w:rPr>
        <w:t>std::string pin(const X509Cert &amp;cert) method and write your own PIN dialog implementation code there.</w:t>
      </w:r>
    </w:p>
    <w:p w14:paraId="4D3D4EE0" w14:textId="77777777" w:rsidR="00743FC7" w:rsidRPr="000575FB" w:rsidRDefault="00647C8E" w:rsidP="00316FDD">
      <w:pPr>
        <w:pStyle w:val="Heading4"/>
      </w:pPr>
      <w:r w:rsidRPr="000575FB">
        <w:t>S</w:t>
      </w:r>
      <w:r w:rsidR="00743FC7" w:rsidRPr="000575FB">
        <w:t>igning via Microsoft CNG API (in Windows environment</w:t>
      </w:r>
      <w:r w:rsidRPr="000575FB">
        <w:t>)</w:t>
      </w:r>
    </w:p>
    <w:p w14:paraId="4407C9C2" w14:textId="77777777" w:rsidR="008F6495" w:rsidRPr="00A1203F" w:rsidRDefault="00D13F75" w:rsidP="00A1203F">
      <w:pPr>
        <w:pStyle w:val="eclipse"/>
        <w:pBdr>
          <w:bottom w:val="single" w:sz="4" w:space="0" w:color="auto"/>
        </w:pBdr>
        <w:ind w:left="0"/>
        <w:rPr>
          <w:rStyle w:val="ecl-commentChar"/>
          <w:lang w:val="en-GB"/>
        </w:rPr>
      </w:pPr>
      <w:r w:rsidRPr="00A1203F">
        <w:rPr>
          <w:rStyle w:val="ecl-commentChar"/>
          <w:lang w:val="en-GB"/>
        </w:rPr>
        <w:t>// Variables for optional signer’s data</w:t>
      </w:r>
    </w:p>
    <w:p w14:paraId="79D3DDE8" w14:textId="77777777" w:rsidR="008F6495" w:rsidRPr="00A1203F" w:rsidRDefault="00D13F75" w:rsidP="00A1203F">
      <w:pPr>
        <w:pStyle w:val="eclipse"/>
        <w:pBdr>
          <w:bottom w:val="single" w:sz="4" w:space="0" w:color="auto"/>
        </w:pBdr>
        <w:ind w:left="0"/>
        <w:rPr>
          <w:color w:val="339933"/>
          <w:szCs w:val="18"/>
          <w:shd w:val="clear" w:color="auto" w:fill="EEECE1" w:themeFill="background2"/>
          <w:lang w:val="en-GB"/>
        </w:rPr>
      </w:pPr>
      <w:r w:rsidRPr="00A1203F">
        <w:rPr>
          <w:lang w:val="en-GB"/>
        </w:rPr>
        <w:t>std::string city, state, postalCode, country</w:t>
      </w:r>
      <w:r w:rsidR="003A331D" w:rsidRPr="00A1203F">
        <w:rPr>
          <w:lang w:val="en-GB"/>
        </w:rPr>
        <w:t>, pin</w:t>
      </w:r>
      <w:r w:rsidRPr="00A1203F">
        <w:rPr>
          <w:lang w:val="en-GB"/>
        </w:rPr>
        <w:t>;</w:t>
      </w:r>
    </w:p>
    <w:p w14:paraId="4FF50398" w14:textId="77777777" w:rsidR="008F6495" w:rsidRPr="00A1203F" w:rsidRDefault="00D13F75" w:rsidP="00A1203F">
      <w:pPr>
        <w:pStyle w:val="eclipse"/>
        <w:pBdr>
          <w:bottom w:val="single" w:sz="4" w:space="0" w:color="auto"/>
        </w:pBdr>
        <w:ind w:left="0"/>
        <w:rPr>
          <w:lang w:val="en-GB"/>
        </w:rPr>
      </w:pPr>
      <w:r w:rsidRPr="00A1203F">
        <w:rPr>
          <w:lang w:val="en-GB"/>
        </w:rPr>
        <w:t xml:space="preserve">std::vector&lt;std::string&gt; </w:t>
      </w:r>
      <w:r w:rsidR="008F6495" w:rsidRPr="00A1203F">
        <w:rPr>
          <w:lang w:val="en-GB"/>
        </w:rPr>
        <w:t>roles;</w:t>
      </w:r>
    </w:p>
    <w:p w14:paraId="0597B0DE" w14:textId="77777777" w:rsidR="00886BCC" w:rsidRPr="00A1203F" w:rsidRDefault="00886BCC" w:rsidP="00A1203F">
      <w:pPr>
        <w:pStyle w:val="eclipse"/>
        <w:pBdr>
          <w:bottom w:val="single" w:sz="4" w:space="0" w:color="auto"/>
        </w:pBdr>
        <w:ind w:left="0"/>
        <w:rPr>
          <w:lang w:val="en-GB"/>
        </w:rPr>
      </w:pPr>
      <w:r w:rsidRPr="00A1203F">
        <w:rPr>
          <w:lang w:val="en-GB"/>
        </w:rPr>
        <w:t>bool selectFirst;</w:t>
      </w:r>
    </w:p>
    <w:p w14:paraId="2768F58A" w14:textId="77777777" w:rsidR="008F6495" w:rsidRPr="00A1203F" w:rsidRDefault="008F6495" w:rsidP="00A1203F">
      <w:pPr>
        <w:pStyle w:val="eclipse"/>
        <w:pBdr>
          <w:bottom w:val="single" w:sz="4" w:space="0" w:color="auto"/>
        </w:pBdr>
        <w:ind w:left="0"/>
        <w:rPr>
          <w:lang w:val="en-GB"/>
        </w:rPr>
      </w:pPr>
    </w:p>
    <w:p w14:paraId="00A06E27" w14:textId="77777777" w:rsidR="008F6495" w:rsidRPr="000575FB" w:rsidRDefault="00743FC7" w:rsidP="00A1203F">
      <w:pPr>
        <w:pStyle w:val="eclipse"/>
        <w:pBdr>
          <w:bottom w:val="single" w:sz="4" w:space="0" w:color="auto"/>
        </w:pBdr>
        <w:ind w:left="0"/>
        <w:rPr>
          <w:lang w:val="en-GB"/>
        </w:rPr>
      </w:pPr>
      <w:r w:rsidRPr="000575FB">
        <w:rPr>
          <w:lang w:val="en-GB"/>
        </w:rPr>
        <w:t>signature = doc.sign(</w:t>
      </w:r>
    </w:p>
    <w:p w14:paraId="25AE786E" w14:textId="77777777" w:rsidR="008F6495" w:rsidRPr="000575FB" w:rsidRDefault="00743FC7" w:rsidP="00A1203F">
      <w:pPr>
        <w:pStyle w:val="eclipse"/>
        <w:pBdr>
          <w:bottom w:val="single" w:sz="4" w:space="0" w:color="auto"/>
        </w:pBdr>
        <w:ind w:left="0" w:firstLine="360"/>
        <w:rPr>
          <w:lang w:val="en-GB"/>
        </w:rPr>
      </w:pPr>
      <w:r w:rsidRPr="000575FB">
        <w:rPr>
          <w:lang w:val="en-GB"/>
        </w:rPr>
        <w:t xml:space="preserve">city, state, postalCode, country, </w:t>
      </w:r>
      <w:r w:rsidR="00D13F75" w:rsidRPr="00A1203F">
        <w:rPr>
          <w:rStyle w:val="ecl-commentChar"/>
          <w:lang w:val="en-GB"/>
        </w:rPr>
        <w:t>// optionally set the signing location</w:t>
      </w:r>
    </w:p>
    <w:p w14:paraId="314ED886" w14:textId="77777777" w:rsidR="008F6495" w:rsidRPr="000575FB" w:rsidRDefault="00743FC7" w:rsidP="00A1203F">
      <w:pPr>
        <w:pStyle w:val="eclipse"/>
        <w:pBdr>
          <w:bottom w:val="single" w:sz="4" w:space="0" w:color="auto"/>
        </w:pBdr>
        <w:ind w:left="0" w:firstLine="360"/>
        <w:rPr>
          <w:lang w:val="en-GB"/>
        </w:rPr>
      </w:pPr>
      <w:r w:rsidRPr="000575FB">
        <w:rPr>
          <w:lang w:val="en-GB"/>
        </w:rPr>
        <w:t xml:space="preserve">roles, </w:t>
      </w:r>
      <w:r w:rsidR="00D13F75" w:rsidRPr="00A1203F">
        <w:rPr>
          <w:rStyle w:val="ecl-commentChar"/>
          <w:lang w:val="en-GB"/>
        </w:rPr>
        <w:t>// optionally specify the signer’s role(s)</w:t>
      </w:r>
    </w:p>
    <w:p w14:paraId="38D55360" w14:textId="77777777" w:rsidR="008F6495" w:rsidRPr="000575FB" w:rsidRDefault="00035AA1" w:rsidP="00A1203F">
      <w:pPr>
        <w:pStyle w:val="eclipse"/>
        <w:pBdr>
          <w:bottom w:val="single" w:sz="4" w:space="0" w:color="auto"/>
        </w:pBdr>
        <w:ind w:left="0" w:firstLine="360"/>
        <w:rPr>
          <w:lang w:val="en-GB"/>
        </w:rPr>
      </w:pPr>
      <w:r w:rsidRPr="000575FB">
        <w:rPr>
          <w:lang w:val="en-GB"/>
        </w:rPr>
        <w:t>pin,</w:t>
      </w:r>
      <w:r w:rsidR="00F77CDC" w:rsidRPr="000575FB">
        <w:rPr>
          <w:lang w:val="en-GB"/>
        </w:rPr>
        <w:t xml:space="preserve"> </w:t>
      </w:r>
    </w:p>
    <w:p w14:paraId="6AEC5F07" w14:textId="77777777" w:rsidR="00743FC7" w:rsidRPr="000575FB" w:rsidRDefault="00743FC7" w:rsidP="00A1203F">
      <w:pPr>
        <w:pStyle w:val="eclipse"/>
        <w:pBdr>
          <w:bottom w:val="single" w:sz="4" w:space="0" w:color="auto"/>
        </w:pBdr>
        <w:ind w:left="0" w:firstLine="360"/>
        <w:rPr>
          <w:lang w:val="en-GB"/>
        </w:rPr>
      </w:pPr>
      <w:r w:rsidRPr="000575FB">
        <w:rPr>
          <w:lang w:val="en-GB"/>
        </w:rPr>
        <w:t>selectFirst);</w:t>
      </w:r>
      <w:r w:rsidR="008F6495" w:rsidRPr="000575FB">
        <w:rPr>
          <w:lang w:val="en-GB"/>
        </w:rPr>
        <w:t xml:space="preserve"> </w:t>
      </w:r>
    </w:p>
    <w:p w14:paraId="09068D47" w14:textId="77777777" w:rsidR="00D5599C" w:rsidRPr="000575FB" w:rsidRDefault="00D5599C" w:rsidP="00A1203F">
      <w:pPr>
        <w:rPr>
          <w:lang w:val="en-GB"/>
        </w:rPr>
      </w:pPr>
      <w:r w:rsidRPr="000575FB">
        <w:rPr>
          <w:lang w:val="en-GB"/>
        </w:rPr>
        <w:t xml:space="preserve">By default, when signing via CNG API then a dialog window is displayed to the user </w:t>
      </w:r>
      <w:r w:rsidR="0043661F" w:rsidRPr="000575FB">
        <w:rPr>
          <w:lang w:val="en-GB"/>
        </w:rPr>
        <w:t>for choosing</w:t>
      </w:r>
      <w:r w:rsidRPr="000575FB">
        <w:rPr>
          <w:lang w:val="en-GB"/>
        </w:rPr>
        <w:t xml:space="preserve"> the signing certificate and </w:t>
      </w:r>
      <w:r w:rsidR="0043661F" w:rsidRPr="000575FB">
        <w:rPr>
          <w:lang w:val="en-GB"/>
        </w:rPr>
        <w:t>inserting</w:t>
      </w:r>
      <w:r w:rsidRPr="000575FB">
        <w:rPr>
          <w:lang w:val="en-GB"/>
        </w:rPr>
        <w:t xml:space="preserve"> PIN code. </w:t>
      </w:r>
      <w:r w:rsidR="005C73DF" w:rsidRPr="000575FB">
        <w:rPr>
          <w:lang w:val="en-GB"/>
        </w:rPr>
        <w:t>However, the default behaviour can be changed with parameters “pin” and “selectFirst</w:t>
      </w:r>
      <w:r w:rsidR="008A03BC" w:rsidRPr="000575FB">
        <w:rPr>
          <w:lang w:val="en-GB"/>
        </w:rPr>
        <w:t>” of the above mentioned method:</w:t>
      </w:r>
    </w:p>
    <w:p w14:paraId="5B66887A" w14:textId="77777777" w:rsidR="00F9298A" w:rsidRPr="000575FB" w:rsidRDefault="008A03BC" w:rsidP="00A1203F">
      <w:pPr>
        <w:pStyle w:val="ListParagraph"/>
        <w:numPr>
          <w:ilvl w:val="0"/>
          <w:numId w:val="3"/>
        </w:numPr>
        <w:ind w:left="360"/>
        <w:rPr>
          <w:lang w:val="en-GB"/>
        </w:rPr>
      </w:pPr>
      <w:r w:rsidRPr="000575FB">
        <w:rPr>
          <w:lang w:val="en-GB"/>
        </w:rPr>
        <w:t>i</w:t>
      </w:r>
      <w:r w:rsidR="00F9298A" w:rsidRPr="000575FB">
        <w:rPr>
          <w:lang w:val="en-GB"/>
        </w:rPr>
        <w:t xml:space="preserve">f input parameter </w:t>
      </w:r>
      <w:r w:rsidR="00904788" w:rsidRPr="000575FB">
        <w:rPr>
          <w:lang w:val="en-GB"/>
        </w:rPr>
        <w:t>“</w:t>
      </w:r>
      <w:r w:rsidR="00F9298A" w:rsidRPr="000575FB">
        <w:rPr>
          <w:b/>
          <w:lang w:val="en-GB"/>
        </w:rPr>
        <w:t>pin</w:t>
      </w:r>
      <w:r w:rsidR="00904788" w:rsidRPr="000575FB">
        <w:rPr>
          <w:lang w:val="en-GB"/>
        </w:rPr>
        <w:t>”</w:t>
      </w:r>
      <w:r w:rsidR="00F9298A" w:rsidRPr="000575FB">
        <w:rPr>
          <w:lang w:val="en-GB"/>
        </w:rPr>
        <w:t xml:space="preserve"> is specified when calling out </w:t>
      </w:r>
      <w:r w:rsidR="009B4941" w:rsidRPr="000575FB">
        <w:rPr>
          <w:lang w:val="en-GB"/>
        </w:rPr>
        <w:t>the</w:t>
      </w:r>
      <w:r w:rsidR="00F9298A" w:rsidRPr="000575FB">
        <w:rPr>
          <w:lang w:val="en-GB"/>
        </w:rPr>
        <w:t xml:space="preserve"> method then</w:t>
      </w:r>
      <w:r w:rsidR="006E3E24" w:rsidRPr="000575FB">
        <w:rPr>
          <w:lang w:val="en-GB"/>
        </w:rPr>
        <w:t xml:space="preserve"> the </w:t>
      </w:r>
      <w:r w:rsidR="00013FF3" w:rsidRPr="000575FB">
        <w:rPr>
          <w:lang w:val="en-GB"/>
        </w:rPr>
        <w:t xml:space="preserve">specified PIN value is used for signing and </w:t>
      </w:r>
      <w:r w:rsidR="006E3E24" w:rsidRPr="000575FB">
        <w:rPr>
          <w:lang w:val="en-GB"/>
        </w:rPr>
        <w:t>dialog window for PIN insertion is not displayed to the user.</w:t>
      </w:r>
    </w:p>
    <w:p w14:paraId="078E8631" w14:textId="77777777" w:rsidR="00743FC7" w:rsidRPr="000575FB" w:rsidRDefault="008A03BC" w:rsidP="00A1203F">
      <w:pPr>
        <w:pStyle w:val="ListParagraph"/>
        <w:numPr>
          <w:ilvl w:val="0"/>
          <w:numId w:val="3"/>
        </w:numPr>
        <w:ind w:left="360"/>
        <w:rPr>
          <w:lang w:val="en-GB"/>
        </w:rPr>
      </w:pPr>
      <w:r w:rsidRPr="000575FB">
        <w:rPr>
          <w:lang w:val="en-GB"/>
        </w:rPr>
        <w:t>b</w:t>
      </w:r>
      <w:r w:rsidR="00743FC7" w:rsidRPr="000575FB">
        <w:rPr>
          <w:lang w:val="en-GB"/>
        </w:rPr>
        <w:t xml:space="preserve">oolean parameter </w:t>
      </w:r>
      <w:r w:rsidR="00904788" w:rsidRPr="000575FB">
        <w:rPr>
          <w:lang w:val="en-GB"/>
        </w:rPr>
        <w:t>“</w:t>
      </w:r>
      <w:r w:rsidR="00743FC7" w:rsidRPr="000575FB">
        <w:rPr>
          <w:b/>
          <w:lang w:val="en-GB"/>
        </w:rPr>
        <w:t>selectFirst</w:t>
      </w:r>
      <w:r w:rsidR="00904788" w:rsidRPr="000575FB">
        <w:rPr>
          <w:lang w:val="en-GB"/>
        </w:rPr>
        <w:t>”</w:t>
      </w:r>
      <w:r w:rsidR="00035AA1" w:rsidRPr="000575FB">
        <w:rPr>
          <w:lang w:val="en-GB"/>
        </w:rPr>
        <w:t>, if set to “true”, determines that the f</w:t>
      </w:r>
      <w:r w:rsidR="00BB5A19" w:rsidRPr="000575FB">
        <w:rPr>
          <w:lang w:val="en-GB"/>
        </w:rPr>
        <w:t>irst signing certificate</w:t>
      </w:r>
      <w:r w:rsidR="008E45C6" w:rsidRPr="000575FB">
        <w:rPr>
          <w:lang w:val="en-GB"/>
        </w:rPr>
        <w:t xml:space="preserve"> that is</w:t>
      </w:r>
      <w:r w:rsidR="00035AA1" w:rsidRPr="000575FB">
        <w:rPr>
          <w:lang w:val="en-GB"/>
        </w:rPr>
        <w:t xml:space="preserve"> found from the certificate store</w:t>
      </w:r>
      <w:r w:rsidR="00D5599C" w:rsidRPr="000575FB">
        <w:rPr>
          <w:lang w:val="en-GB"/>
        </w:rPr>
        <w:t xml:space="preserve"> is chos</w:t>
      </w:r>
      <w:r w:rsidR="00FA3505" w:rsidRPr="000575FB">
        <w:rPr>
          <w:lang w:val="en-GB"/>
        </w:rPr>
        <w:t>en for signature creation and the certificate selection’s dialog window is not displayed to the user.</w:t>
      </w:r>
    </w:p>
    <w:p w14:paraId="01BEBF6D" w14:textId="77777777" w:rsidR="00647C8E" w:rsidRPr="000575FB" w:rsidRDefault="00647C8E" w:rsidP="00316FDD">
      <w:pPr>
        <w:pStyle w:val="Heading4"/>
      </w:pPr>
      <w:r w:rsidRPr="000575FB">
        <w:t>Validating the created signatures</w:t>
      </w:r>
    </w:p>
    <w:p w14:paraId="0DC25FDD" w14:textId="77777777" w:rsidR="004649A8" w:rsidRPr="000575FB" w:rsidRDefault="00647C8E" w:rsidP="004649A8">
      <w:pPr>
        <w:rPr>
          <w:lang w:val="en-GB"/>
        </w:rPr>
      </w:pPr>
      <w:r w:rsidRPr="000575FB">
        <w:rPr>
          <w:lang w:val="en-GB"/>
        </w:rPr>
        <w:t>A</w:t>
      </w:r>
      <w:r w:rsidR="00F02195" w:rsidRPr="000575FB">
        <w:rPr>
          <w:lang w:val="en-GB"/>
        </w:rPr>
        <w:t>fter</w:t>
      </w:r>
      <w:r w:rsidR="003E484E" w:rsidRPr="000575FB">
        <w:rPr>
          <w:lang w:val="en-GB"/>
        </w:rPr>
        <w:t xml:space="preserve"> the signature has been </w:t>
      </w:r>
      <w:r w:rsidR="00225E37" w:rsidRPr="000575FB">
        <w:rPr>
          <w:lang w:val="en-GB"/>
        </w:rPr>
        <w:t>added to the container,</w:t>
      </w:r>
      <w:r w:rsidR="003E484E" w:rsidRPr="000575FB">
        <w:rPr>
          <w:lang w:val="en-GB"/>
        </w:rPr>
        <w:t xml:space="preserve"> it should be validated </w:t>
      </w:r>
      <w:r w:rsidR="00EC793B" w:rsidRPr="000575FB">
        <w:rPr>
          <w:lang w:val="en-GB"/>
        </w:rPr>
        <w:t>before writing the signed container to an output file.</w:t>
      </w:r>
      <w:r w:rsidR="00D074DD" w:rsidRPr="000575FB">
        <w:rPr>
          <w:lang w:val="en-GB"/>
        </w:rPr>
        <w:t xml:space="preserve"> For validating the signature, do as follows:</w:t>
      </w:r>
    </w:p>
    <w:p w14:paraId="74E45BA7" w14:textId="77777777" w:rsidR="00743FC7" w:rsidRPr="000575FB" w:rsidRDefault="00494324" w:rsidP="004E1FB8">
      <w:pPr>
        <w:pStyle w:val="eclipse"/>
        <w:ind w:left="284"/>
        <w:rPr>
          <w:lang w:val="en-GB"/>
        </w:rPr>
      </w:pPr>
      <w:r w:rsidRPr="000575FB">
        <w:rPr>
          <w:lang w:val="en-GB"/>
        </w:rPr>
        <w:t>signature-&gt;validate();</w:t>
      </w:r>
    </w:p>
    <w:p w14:paraId="779D199D" w14:textId="77777777" w:rsidR="00820EEB" w:rsidRDefault="00820EEB" w:rsidP="00820EEB">
      <w:pPr>
        <w:rPr>
          <w:lang w:val="en-GB"/>
        </w:rPr>
      </w:pPr>
      <w:bookmarkStart w:id="147" w:name="_Toc314582357"/>
      <w:bookmarkStart w:id="148" w:name="_Toc345343018"/>
      <w:r w:rsidRPr="00A1203F">
        <w:rPr>
          <w:lang w:val="en-GB"/>
        </w:rPr>
        <w:t>The validation method above validates the signed data files’, signer certificate’</w:t>
      </w:r>
      <w:r w:rsidR="003A1555" w:rsidRPr="00A1203F">
        <w:rPr>
          <w:lang w:val="en-GB"/>
        </w:rPr>
        <w:t>s</w:t>
      </w:r>
      <w:r w:rsidR="00DA417C" w:rsidRPr="00A1203F">
        <w:rPr>
          <w:lang w:val="en-GB"/>
        </w:rPr>
        <w:t xml:space="preserve"> and</w:t>
      </w:r>
      <w:r w:rsidRPr="00A1203F">
        <w:rPr>
          <w:lang w:val="en-GB"/>
        </w:rPr>
        <w:t xml:space="preserve"> OCSP confirmation’s correspondence to the signature</w:t>
      </w:r>
      <w:r w:rsidR="007A3EC4" w:rsidRPr="00A1203F">
        <w:rPr>
          <w:lang w:val="en-GB"/>
        </w:rPr>
        <w:t xml:space="preserve"> value</w:t>
      </w:r>
      <w:r w:rsidRPr="00A1203F">
        <w:rPr>
          <w:lang w:val="en-GB"/>
        </w:rPr>
        <w:t>.</w:t>
      </w:r>
      <w:r w:rsidR="00F15A3B" w:rsidRPr="00A1203F">
        <w:rPr>
          <w:lang w:val="en-GB"/>
        </w:rPr>
        <w:t xml:space="preserve"> Note that </w:t>
      </w:r>
      <w:r w:rsidR="00D349A5" w:rsidRPr="00A1203F">
        <w:rPr>
          <w:lang w:val="en-GB"/>
        </w:rPr>
        <w:t xml:space="preserve">the validation method above does not validate other signatures which may belong to the same container. </w:t>
      </w:r>
    </w:p>
    <w:p w14:paraId="60EC974A" w14:textId="77777777" w:rsidR="00743FC7" w:rsidRPr="000575FB" w:rsidRDefault="00743FC7" w:rsidP="00BF1B8D">
      <w:pPr>
        <w:pStyle w:val="Heading2"/>
      </w:pPr>
      <w:bookmarkStart w:id="149" w:name="_Toc374444621"/>
      <w:r w:rsidRPr="000575FB">
        <w:t>Reading and writing DigiDoc documents</w:t>
      </w:r>
      <w:bookmarkEnd w:id="147"/>
      <w:bookmarkEnd w:id="148"/>
      <w:bookmarkEnd w:id="149"/>
    </w:p>
    <w:p w14:paraId="6F74EA71" w14:textId="77777777" w:rsidR="00743FC7" w:rsidRPr="000575FB" w:rsidRDefault="00743FC7" w:rsidP="00743FC7">
      <w:pPr>
        <w:ind w:left="11"/>
        <w:rPr>
          <w:lang w:val="en-GB"/>
        </w:rPr>
      </w:pPr>
      <w:r w:rsidRPr="000575FB">
        <w:rPr>
          <w:lang w:val="en-GB"/>
        </w:rPr>
        <w:t>In order to read an existing DigiDoc file</w:t>
      </w:r>
      <w:r w:rsidR="007A7D29" w:rsidRPr="000575FB">
        <w:rPr>
          <w:lang w:val="en-GB"/>
        </w:rPr>
        <w:t xml:space="preserve"> from the file system</w:t>
      </w:r>
      <w:r w:rsidRPr="000575FB">
        <w:rPr>
          <w:lang w:val="en-GB"/>
        </w:rPr>
        <w:t>, do as follows:</w:t>
      </w:r>
    </w:p>
    <w:p w14:paraId="7352D4DA" w14:textId="77777777" w:rsidR="00743FC7" w:rsidRPr="000575FB" w:rsidRDefault="00743FC7" w:rsidP="00743FC7">
      <w:pPr>
        <w:pStyle w:val="eclipse"/>
        <w:ind w:left="11"/>
        <w:rPr>
          <w:lang w:val="en-GB"/>
        </w:rPr>
      </w:pPr>
      <w:r w:rsidRPr="000575FB">
        <w:rPr>
          <w:lang w:val="en-GB"/>
        </w:rPr>
        <w:t>Container doc(</w:t>
      </w:r>
      <w:r w:rsidR="00BC0567" w:rsidRPr="00A1203F">
        <w:rPr>
          <w:rStyle w:val="ecl-stringChar"/>
          <w:lang w:val="en-GB"/>
        </w:rPr>
        <w:t>"&lt;</w:t>
      </w:r>
      <w:r w:rsidR="0037119D" w:rsidRPr="00A1203F">
        <w:rPr>
          <w:rStyle w:val="ecl-stringChar"/>
          <w:lang w:val="en-GB"/>
        </w:rPr>
        <w:t>input</w:t>
      </w:r>
      <w:r w:rsidR="00BC0567" w:rsidRPr="00A1203F">
        <w:rPr>
          <w:rStyle w:val="ecl-stringChar"/>
          <w:lang w:val="en-GB"/>
        </w:rPr>
        <w:t>-file’s-path&gt;"</w:t>
      </w:r>
      <w:r w:rsidRPr="000575FB">
        <w:rPr>
          <w:lang w:val="en-GB"/>
        </w:rPr>
        <w:t>);</w:t>
      </w:r>
    </w:p>
    <w:p w14:paraId="4BBCAD4D" w14:textId="68AFF2A3" w:rsidR="00655891" w:rsidRPr="000575FB" w:rsidRDefault="00655891" w:rsidP="00743FC7">
      <w:pPr>
        <w:ind w:left="11"/>
        <w:rPr>
          <w:lang w:val="en-GB"/>
        </w:rPr>
      </w:pPr>
      <w:r w:rsidRPr="000575FB">
        <w:rPr>
          <w:lang w:val="en-GB"/>
        </w:rPr>
        <w:t xml:space="preserve">The method above reads in </w:t>
      </w:r>
      <w:r w:rsidR="000D285F" w:rsidRPr="000575FB">
        <w:rPr>
          <w:lang w:val="en-GB"/>
        </w:rPr>
        <w:t xml:space="preserve">the </w:t>
      </w:r>
      <w:r w:rsidRPr="000575FB">
        <w:rPr>
          <w:lang w:val="en-GB"/>
        </w:rPr>
        <w:t>DigiDoc file from the specified location in file system</w:t>
      </w:r>
      <w:r w:rsidR="004646B7" w:rsidRPr="000575FB">
        <w:rPr>
          <w:lang w:val="en-GB"/>
        </w:rPr>
        <w:t xml:space="preserve"> and creates the respective Container object representing the document’s data</w:t>
      </w:r>
      <w:r w:rsidRPr="000575FB">
        <w:rPr>
          <w:lang w:val="en-GB"/>
        </w:rPr>
        <w:t xml:space="preserve">. </w:t>
      </w:r>
      <w:r w:rsidR="000D285F" w:rsidRPr="000575FB">
        <w:rPr>
          <w:lang w:val="en-GB"/>
        </w:rPr>
        <w:t xml:space="preserve">The file’s structure </w:t>
      </w:r>
      <w:r w:rsidR="000D285F" w:rsidRPr="000575FB">
        <w:rPr>
          <w:lang w:val="en-GB"/>
        </w:rPr>
        <w:lastRenderedPageBreak/>
        <w:t>is also validated during its parsing according to the corresponding standards (see</w:t>
      </w:r>
      <w:r w:rsidR="00B071CE" w:rsidRPr="000575FB">
        <w:rPr>
          <w:lang w:val="en-GB"/>
        </w:rPr>
        <w:t xml:space="preserve"> also</w:t>
      </w:r>
      <w:r w:rsidR="000D285F" w:rsidRPr="000575FB">
        <w:rPr>
          <w:lang w:val="en-GB"/>
        </w:rPr>
        <w:t xml:space="preserve"> </w:t>
      </w:r>
      <w:r w:rsidR="00C47E91" w:rsidRPr="000575FB">
        <w:rPr>
          <w:lang w:val="en-GB"/>
        </w:rPr>
        <w:fldChar w:fldCharType="begin"/>
      </w:r>
      <w:r w:rsidR="00C47E91" w:rsidRPr="000575FB">
        <w:rPr>
          <w:lang w:val="en-GB"/>
        </w:rPr>
        <w:instrText xml:space="preserve"> REF _Ref351561210 \r \h </w:instrText>
      </w:r>
      <w:r w:rsidR="00C47E91" w:rsidRPr="000575FB">
        <w:rPr>
          <w:lang w:val="en-GB"/>
        </w:rPr>
      </w:r>
      <w:r w:rsidR="00C47E91" w:rsidRPr="000575FB">
        <w:rPr>
          <w:lang w:val="en-GB"/>
        </w:rPr>
        <w:fldChar w:fldCharType="separate"/>
      </w:r>
      <w:r w:rsidR="007001CA">
        <w:rPr>
          <w:lang w:val="en-GB"/>
        </w:rPr>
        <w:t>[2]</w:t>
      </w:r>
      <w:r w:rsidR="00C47E91" w:rsidRPr="000575FB">
        <w:rPr>
          <w:lang w:val="en-GB"/>
        </w:rPr>
        <w:fldChar w:fldCharType="end"/>
      </w:r>
      <w:r w:rsidR="000D285F" w:rsidRPr="000575FB">
        <w:rPr>
          <w:lang w:val="en-GB"/>
        </w:rPr>
        <w:t xml:space="preserve"> for DIGIDOC XML 1.3 </w:t>
      </w:r>
      <w:r w:rsidR="005071EC" w:rsidRPr="000575FB">
        <w:rPr>
          <w:lang w:val="en-GB"/>
        </w:rPr>
        <w:t>documents</w:t>
      </w:r>
      <w:r w:rsidR="000D285F" w:rsidRPr="000575FB">
        <w:rPr>
          <w:lang w:val="en-GB"/>
        </w:rPr>
        <w:t xml:space="preserve"> and </w:t>
      </w:r>
      <w:r w:rsidR="00C47E91" w:rsidRPr="000575FB">
        <w:rPr>
          <w:highlight w:val="yellow"/>
          <w:lang w:val="en-GB"/>
        </w:rPr>
        <w:fldChar w:fldCharType="begin"/>
      </w:r>
      <w:r w:rsidR="00C47E91" w:rsidRPr="000575FB">
        <w:rPr>
          <w:lang w:val="en-GB"/>
        </w:rPr>
        <w:instrText xml:space="preserve"> REF _Ref351561196 \r \h </w:instrText>
      </w:r>
      <w:r w:rsidR="00C47E91" w:rsidRPr="000575FB">
        <w:rPr>
          <w:highlight w:val="yellow"/>
          <w:lang w:val="en-GB"/>
        </w:rPr>
      </w:r>
      <w:r w:rsidR="00C47E91" w:rsidRPr="000575FB">
        <w:rPr>
          <w:highlight w:val="yellow"/>
          <w:lang w:val="en-GB"/>
        </w:rPr>
        <w:fldChar w:fldCharType="separate"/>
      </w:r>
      <w:r w:rsidR="007001CA">
        <w:rPr>
          <w:lang w:val="en-GB"/>
        </w:rPr>
        <w:t>[1]</w:t>
      </w:r>
      <w:r w:rsidR="00C47E91" w:rsidRPr="000575FB">
        <w:rPr>
          <w:highlight w:val="yellow"/>
          <w:lang w:val="en-GB"/>
        </w:rPr>
        <w:fldChar w:fldCharType="end"/>
      </w:r>
      <w:r w:rsidR="000D285F" w:rsidRPr="000575FB">
        <w:rPr>
          <w:lang w:val="en-GB"/>
        </w:rPr>
        <w:t xml:space="preserve"> for </w:t>
      </w:r>
      <w:r w:rsidR="00D71EDB">
        <w:rPr>
          <w:lang w:val="en-GB"/>
        </w:rPr>
        <w:t>BDOC 2.1</w:t>
      </w:r>
      <w:r w:rsidR="000D285F" w:rsidRPr="000575FB">
        <w:rPr>
          <w:lang w:val="en-GB"/>
        </w:rPr>
        <w:t xml:space="preserve"> </w:t>
      </w:r>
      <w:r w:rsidR="005071EC" w:rsidRPr="000575FB">
        <w:rPr>
          <w:lang w:val="en-GB"/>
        </w:rPr>
        <w:t>documents</w:t>
      </w:r>
      <w:r w:rsidR="000D285F" w:rsidRPr="000575FB">
        <w:rPr>
          <w:lang w:val="en-GB"/>
        </w:rPr>
        <w:t xml:space="preserve">). </w:t>
      </w:r>
    </w:p>
    <w:p w14:paraId="2051316D" w14:textId="77777777" w:rsidR="00743FC7" w:rsidRPr="000575FB" w:rsidRDefault="00743FC7" w:rsidP="00743FC7">
      <w:pPr>
        <w:ind w:left="11"/>
        <w:rPr>
          <w:lang w:val="en-GB"/>
        </w:rPr>
      </w:pPr>
      <w:r w:rsidRPr="000575FB">
        <w:rPr>
          <w:lang w:val="en-GB"/>
        </w:rPr>
        <w:t xml:space="preserve">Write </w:t>
      </w:r>
      <w:r w:rsidR="00557F42" w:rsidRPr="000575FB">
        <w:rPr>
          <w:lang w:val="en-GB"/>
        </w:rPr>
        <w:t>a</w:t>
      </w:r>
      <w:r w:rsidR="004646B7" w:rsidRPr="000575FB">
        <w:rPr>
          <w:lang w:val="en-GB"/>
        </w:rPr>
        <w:t xml:space="preserve"> DigiDoc file</w:t>
      </w:r>
      <w:r w:rsidR="00557F42" w:rsidRPr="000575FB">
        <w:rPr>
          <w:lang w:val="en-GB"/>
        </w:rPr>
        <w:t xml:space="preserve"> </w:t>
      </w:r>
      <w:r w:rsidR="004646B7" w:rsidRPr="000575FB">
        <w:rPr>
          <w:lang w:val="en-GB"/>
        </w:rPr>
        <w:t>(rep</w:t>
      </w:r>
      <w:r w:rsidR="00A23809" w:rsidRPr="000575FB">
        <w:rPr>
          <w:lang w:val="en-GB"/>
        </w:rPr>
        <w:t xml:space="preserve">resented with a </w:t>
      </w:r>
      <w:r w:rsidR="00557F42" w:rsidRPr="000575FB">
        <w:rPr>
          <w:lang w:val="en-GB"/>
        </w:rPr>
        <w:t>Container object</w:t>
      </w:r>
      <w:r w:rsidR="00A23809" w:rsidRPr="000575FB">
        <w:rPr>
          <w:lang w:val="en-GB"/>
        </w:rPr>
        <w:t>)</w:t>
      </w:r>
      <w:r w:rsidR="00557F42" w:rsidRPr="000575FB">
        <w:rPr>
          <w:lang w:val="en-GB"/>
        </w:rPr>
        <w:t xml:space="preserve"> to file system</w:t>
      </w:r>
      <w:r w:rsidRPr="000575FB">
        <w:rPr>
          <w:lang w:val="en-GB"/>
        </w:rPr>
        <w:t xml:space="preserve"> </w:t>
      </w:r>
      <w:r w:rsidR="00A23809" w:rsidRPr="000575FB">
        <w:rPr>
          <w:lang w:val="en-GB"/>
        </w:rPr>
        <w:t xml:space="preserve">with </w:t>
      </w:r>
      <w:r w:rsidRPr="000575FB">
        <w:rPr>
          <w:lang w:val="en-GB"/>
        </w:rPr>
        <w:t>the following method:</w:t>
      </w:r>
    </w:p>
    <w:p w14:paraId="65E1DCE4" w14:textId="77777777" w:rsidR="00743FC7" w:rsidRPr="000575FB" w:rsidRDefault="00557F42" w:rsidP="0008751A">
      <w:pPr>
        <w:pStyle w:val="eclipse"/>
        <w:ind w:left="11"/>
        <w:rPr>
          <w:lang w:val="en-GB"/>
        </w:rPr>
      </w:pPr>
      <w:r w:rsidRPr="000575FB">
        <w:rPr>
          <w:lang w:val="en-GB"/>
        </w:rPr>
        <w:t>doc.save(</w:t>
      </w:r>
      <w:r w:rsidRPr="00A1203F">
        <w:rPr>
          <w:rStyle w:val="ecl-stringChar"/>
          <w:lang w:val="en-GB"/>
        </w:rPr>
        <w:t>"&lt;output-file’s-path&gt;"</w:t>
      </w:r>
      <w:r w:rsidRPr="000575FB">
        <w:rPr>
          <w:lang w:val="en-GB"/>
        </w:rPr>
        <w:t>);</w:t>
      </w:r>
    </w:p>
    <w:p w14:paraId="24E3FCCF" w14:textId="77777777" w:rsidR="00743FC7" w:rsidRPr="000575FB" w:rsidRDefault="00743FC7" w:rsidP="00BF1B8D">
      <w:pPr>
        <w:pStyle w:val="Heading2"/>
      </w:pPr>
      <w:bookmarkStart w:id="150" w:name="_Toc345343019"/>
      <w:bookmarkStart w:id="151" w:name="_Toc374444622"/>
      <w:r w:rsidRPr="000575FB">
        <w:t xml:space="preserve">Validating </w:t>
      </w:r>
      <w:bookmarkEnd w:id="150"/>
      <w:r w:rsidR="004A4A28" w:rsidRPr="000575FB">
        <w:t>signatures</w:t>
      </w:r>
      <w:bookmarkEnd w:id="151"/>
    </w:p>
    <w:p w14:paraId="3BE7D4D9" w14:textId="77777777" w:rsidR="00316FDD" w:rsidRDefault="00316FDD" w:rsidP="00316FDD">
      <w:r>
        <w:t>Validation of a signed DigiDoc document consists of three main steps:</w:t>
      </w:r>
    </w:p>
    <w:p w14:paraId="47DD59AE" w14:textId="77777777" w:rsidR="00316FDD" w:rsidRDefault="00316FDD" w:rsidP="00316FDD">
      <w:pPr>
        <w:pStyle w:val="ListParagraph"/>
        <w:numPr>
          <w:ilvl w:val="0"/>
          <w:numId w:val="28"/>
        </w:numPr>
      </w:pPr>
      <w:r>
        <w:t>Call out the main validation method of the library. If there are multiple validation errors then get the errors list.</w:t>
      </w:r>
    </w:p>
    <w:p w14:paraId="11C641AE" w14:textId="4152C14A" w:rsidR="00316FDD" w:rsidRDefault="00316FDD" w:rsidP="00316FDD">
      <w:pPr>
        <w:pStyle w:val="ListParagraph"/>
        <w:numPr>
          <w:ilvl w:val="0"/>
          <w:numId w:val="28"/>
        </w:numPr>
      </w:pPr>
      <w:r>
        <w:t xml:space="preserve">Check for additional errors/warnings (separate </w:t>
      </w:r>
      <w:r w:rsidR="00515FE6">
        <w:t>implementation</w:t>
      </w:r>
      <w:r>
        <w:t>);</w:t>
      </w:r>
    </w:p>
    <w:p w14:paraId="7DD25F0A" w14:textId="77777777" w:rsidR="00316FDD" w:rsidRDefault="00316FDD" w:rsidP="00316FDD">
      <w:pPr>
        <w:pStyle w:val="ListParagraph"/>
        <w:numPr>
          <w:ilvl w:val="0"/>
          <w:numId w:val="28"/>
        </w:numPr>
      </w:pPr>
      <w:r>
        <w:t>Determine the validation status of the document (according to the returned error codes and validation status priorities).</w:t>
      </w:r>
    </w:p>
    <w:p w14:paraId="0EE01CD8" w14:textId="77777777" w:rsidR="00316FDD" w:rsidRPr="00316FDD" w:rsidRDefault="00316FDD" w:rsidP="00316FDD">
      <w:pPr>
        <w:pStyle w:val="Heading3"/>
      </w:pPr>
      <w:bookmarkStart w:id="152" w:name="_Toc374110753"/>
      <w:bookmarkStart w:id="153" w:name="_Toc374444623"/>
      <w:r w:rsidRPr="00316FDD">
        <w:t>Using the main validation method</w:t>
      </w:r>
      <w:bookmarkEnd w:id="152"/>
      <w:bookmarkEnd w:id="153"/>
    </w:p>
    <w:p w14:paraId="59664CD7" w14:textId="77777777" w:rsidR="00743FC7" w:rsidRPr="000575FB" w:rsidRDefault="00743FC7" w:rsidP="00743FC7">
      <w:pPr>
        <w:rPr>
          <w:lang w:val="en-GB"/>
        </w:rPr>
      </w:pPr>
      <w:r w:rsidRPr="000575FB">
        <w:rPr>
          <w:lang w:val="en-GB"/>
        </w:rPr>
        <w:t xml:space="preserve">You can </w:t>
      </w:r>
      <w:r w:rsidR="004A4A28" w:rsidRPr="000575FB">
        <w:rPr>
          <w:lang w:val="en-GB"/>
        </w:rPr>
        <w:t>validate</w:t>
      </w:r>
      <w:r w:rsidRPr="000575FB">
        <w:rPr>
          <w:lang w:val="en-GB"/>
        </w:rPr>
        <w:t xml:space="preserve"> a signature and its OCSP confirmation with method:</w:t>
      </w:r>
      <w:r w:rsidR="00B563AE">
        <w:rPr>
          <w:lang w:val="en-GB"/>
        </w:rPr>
        <w:t xml:space="preserve"> </w:t>
      </w:r>
    </w:p>
    <w:p w14:paraId="449EC46C" w14:textId="77777777" w:rsidR="00743FC7" w:rsidRPr="000575FB" w:rsidRDefault="00743FC7" w:rsidP="00743FC7">
      <w:pPr>
        <w:pStyle w:val="eclipse"/>
        <w:ind w:left="0"/>
        <w:rPr>
          <w:lang w:val="en-GB"/>
        </w:rPr>
      </w:pPr>
      <w:r w:rsidRPr="000575FB">
        <w:rPr>
          <w:lang w:val="en-GB"/>
        </w:rPr>
        <w:t>void Signature::va</w:t>
      </w:r>
      <w:r w:rsidR="004A4A28" w:rsidRPr="000575FB">
        <w:rPr>
          <w:lang w:val="en-GB"/>
        </w:rPr>
        <w:t>lidate();</w:t>
      </w:r>
    </w:p>
    <w:p w14:paraId="04ADF7F0" w14:textId="7CEB23D8" w:rsidR="00F61938" w:rsidRDefault="00923DE3" w:rsidP="00743FC7">
      <w:pPr>
        <w:rPr>
          <w:lang w:val="en-GB"/>
        </w:rPr>
      </w:pPr>
      <w:r w:rsidRPr="00067B2A">
        <w:rPr>
          <w:lang w:val="en-GB"/>
        </w:rPr>
        <w:t>If an exception is thrown from the validation method then the signature</w:t>
      </w:r>
      <w:r w:rsidR="00F61938">
        <w:rPr>
          <w:lang w:val="en-GB"/>
        </w:rPr>
        <w:t xml:space="preserve"> can be either INVALID or VALID WITH WARNINGS</w:t>
      </w:r>
      <w:r w:rsidRPr="00067B2A">
        <w:rPr>
          <w:lang w:val="en-GB"/>
        </w:rPr>
        <w:t>; othe</w:t>
      </w:r>
      <w:r>
        <w:rPr>
          <w:lang w:val="en-GB"/>
        </w:rPr>
        <w:t xml:space="preserve">rwise the signature is </w:t>
      </w:r>
      <w:r w:rsidR="00F61938">
        <w:rPr>
          <w:lang w:val="en-GB"/>
        </w:rPr>
        <w:t>VALID</w:t>
      </w:r>
      <w:r>
        <w:rPr>
          <w:lang w:val="en-GB"/>
        </w:rPr>
        <w:t>.</w:t>
      </w:r>
      <w:r w:rsidR="00F61938">
        <w:rPr>
          <w:lang w:val="en-GB"/>
        </w:rPr>
        <w:t xml:space="preserve"> </w:t>
      </w:r>
      <w:r w:rsidR="00B666F4">
        <w:rPr>
          <w:lang w:val="en-GB"/>
        </w:rPr>
        <w:t>Before d</w:t>
      </w:r>
      <w:r w:rsidR="00F61938">
        <w:rPr>
          <w:lang w:val="en-GB"/>
        </w:rPr>
        <w:t>etermining the final validation status</w:t>
      </w:r>
      <w:r w:rsidR="00B666F4">
        <w:rPr>
          <w:lang w:val="en-GB"/>
        </w:rPr>
        <w:t>, additional errors must be checked, as</w:t>
      </w:r>
      <w:r w:rsidR="00F61938">
        <w:rPr>
          <w:lang w:val="en-GB"/>
        </w:rPr>
        <w:t xml:space="preserve"> described in the following chapters.</w:t>
      </w:r>
    </w:p>
    <w:p w14:paraId="19E247CA" w14:textId="4657275F" w:rsidR="00923DE3" w:rsidRDefault="00F61938" w:rsidP="00743FC7">
      <w:pPr>
        <w:rPr>
          <w:lang w:val="en-GB"/>
        </w:rPr>
      </w:pPr>
      <w:r>
        <w:rPr>
          <w:lang w:val="en-GB"/>
        </w:rPr>
        <w:t>If an exception is thrown then its causes can be retrieved with the following method:</w:t>
      </w:r>
    </w:p>
    <w:p w14:paraId="4D431AA9" w14:textId="1C3B96A1" w:rsidR="00F61938" w:rsidRDefault="00F61938" w:rsidP="007001CA">
      <w:pPr>
        <w:pStyle w:val="eclipse"/>
        <w:ind w:left="0"/>
        <w:rPr>
          <w:lang w:val="en-GB"/>
        </w:rPr>
      </w:pPr>
      <w:r w:rsidRPr="00F61938">
        <w:rPr>
          <w:lang w:val="en-GB"/>
        </w:rPr>
        <w:t>vector&lt;Exception&gt;</w:t>
      </w:r>
      <w:r w:rsidRPr="000575FB">
        <w:rPr>
          <w:lang w:val="en-GB"/>
        </w:rPr>
        <w:t xml:space="preserve"> </w:t>
      </w:r>
      <w:r>
        <w:rPr>
          <w:lang w:val="en-GB"/>
        </w:rPr>
        <w:t>Exception</w:t>
      </w:r>
      <w:r w:rsidRPr="000575FB">
        <w:rPr>
          <w:lang w:val="en-GB"/>
        </w:rPr>
        <w:t>::</w:t>
      </w:r>
      <w:r>
        <w:rPr>
          <w:lang w:val="en-GB"/>
        </w:rPr>
        <w:t>causes</w:t>
      </w:r>
      <w:r w:rsidRPr="000575FB">
        <w:rPr>
          <w:lang w:val="en-GB"/>
        </w:rPr>
        <w:t>();</w:t>
      </w:r>
    </w:p>
    <w:p w14:paraId="1D41CF41" w14:textId="65AE2FAF" w:rsidR="00316FDD" w:rsidRPr="00FC7051" w:rsidRDefault="00316FDD" w:rsidP="007001CA">
      <w:pPr>
        <w:pStyle w:val="Heading3"/>
      </w:pPr>
      <w:bookmarkStart w:id="154" w:name="_Toc374110754"/>
      <w:bookmarkStart w:id="155" w:name="_Toc374444624"/>
      <w:r w:rsidRPr="00FC7051">
        <w:t>Checking for additional errors/warnings</w:t>
      </w:r>
      <w:bookmarkEnd w:id="154"/>
      <w:bookmarkEnd w:id="155"/>
    </w:p>
    <w:p w14:paraId="29AF1494" w14:textId="77777777" w:rsidR="00841D38" w:rsidRDefault="00316FDD" w:rsidP="00316F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w:t>
      </w:r>
      <w:r w:rsidR="00841D38">
        <w:t>implemented</w:t>
      </w:r>
      <w:r>
        <w:t xml:space="preserve"> by the library’s user</w:t>
      </w:r>
      <w:r w:rsidRPr="00BC2814">
        <w:t>.</w:t>
      </w:r>
      <w:r>
        <w:t xml:space="preserve"> </w:t>
      </w:r>
      <w:r>
        <w:rPr>
          <w:lang w:val="en-GB"/>
        </w:rPr>
        <w:t xml:space="preserve">In Libdigidocpp library, checking for a </w:t>
      </w:r>
      <w:r w:rsidRPr="00BE58D9">
        <w:rPr>
          <w:b/>
          <w:lang w:val="en-GB"/>
        </w:rPr>
        <w:t>test signature</w:t>
      </w:r>
      <w:r>
        <w:rPr>
          <w:b/>
          <w:lang w:val="en-GB"/>
        </w:rPr>
        <w:t xml:space="preserve"> </w:t>
      </w:r>
      <w:r w:rsidRPr="00BE58D9">
        <w:rPr>
          <w:lang w:val="en-GB"/>
        </w:rPr>
        <w:t>and</w:t>
      </w:r>
      <w:r>
        <w:rPr>
          <w:b/>
          <w:lang w:val="en-GB"/>
        </w:rPr>
        <w:t xml:space="preserve"> old file format</w:t>
      </w:r>
      <w:r w:rsidR="00841D38">
        <w:rPr>
          <w:lang w:val="en-GB"/>
        </w:rPr>
        <w:t xml:space="preserve"> must be done separately. </w:t>
      </w:r>
    </w:p>
    <w:p w14:paraId="4805A64F" w14:textId="6CD1336E" w:rsidR="00316FDD" w:rsidRPr="007001CA" w:rsidRDefault="00841D38" w:rsidP="00316FDD">
      <w:r>
        <w:rPr>
          <w:lang w:val="en-GB"/>
        </w:rPr>
        <w:t>The following subchapters describe how these checks can be implemented.</w:t>
      </w:r>
      <w:r>
        <w:t xml:space="preserve"> </w:t>
      </w:r>
      <w:r w:rsidR="00316FDD" w:rsidRPr="005E05FF">
        <w:rPr>
          <w:lang w:val="en-GB"/>
        </w:rPr>
        <w:t xml:space="preserve">After checking for additional errors/warnings, </w:t>
      </w:r>
      <w:r w:rsidR="00316FDD">
        <w:rPr>
          <w:lang w:val="en-GB"/>
        </w:rPr>
        <w:t xml:space="preserve">collect all of the error codes and </w:t>
      </w:r>
      <w:r w:rsidR="00316FDD" w:rsidRPr="005E05FF">
        <w:rPr>
          <w:lang w:val="en-GB"/>
        </w:rPr>
        <w:t>continue with determining the validation status as described in the next chapter.</w:t>
      </w:r>
    </w:p>
    <w:p w14:paraId="1BCA08F5" w14:textId="77777777" w:rsidR="00316FDD" w:rsidRPr="00FC7051" w:rsidRDefault="00316FDD" w:rsidP="007001CA">
      <w:pPr>
        <w:pStyle w:val="Heading4"/>
      </w:pPr>
      <w:bookmarkStart w:id="156" w:name="_Ref374375386"/>
      <w:r w:rsidRPr="00FC7051">
        <w:t>Checking for test signature</w:t>
      </w:r>
      <w:bookmarkEnd w:id="156"/>
    </w:p>
    <w:p w14:paraId="30C65F4B" w14:textId="77777777" w:rsidR="00316FDD" w:rsidRDefault="00316FDD" w:rsidP="00316FDD">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4542943E" w14:textId="45D58AF8" w:rsidR="00316FDD" w:rsidRDefault="00316FDD" w:rsidP="00316FDD">
      <w:r>
        <w:t xml:space="preserve">Sample code for checking for test signature can be found from digidoc-tool.cpp utility program, method: </w:t>
      </w:r>
    </w:p>
    <w:p w14:paraId="372D3B78" w14:textId="77777777" w:rsidR="00316FDD" w:rsidRPr="00FC7051" w:rsidRDefault="00316FDD" w:rsidP="00FC7051">
      <w:pPr>
        <w:pStyle w:val="eclipse"/>
        <w:ind w:left="0"/>
      </w:pPr>
      <w:r w:rsidRPr="00CF0C4E">
        <w:rPr>
          <w:rStyle w:val="CodeChar"/>
          <w:rFonts w:ascii="Consolas" w:hAnsi="Consolas" w:cs="Consolas"/>
          <w:szCs w:val="20"/>
        </w:rPr>
        <w:t xml:space="preserve">open(int argc, char* argv[]); </w:t>
      </w:r>
      <w:r w:rsidRPr="00157C50">
        <w:rPr>
          <w:rStyle w:val="CodeChar"/>
          <w:rFonts w:ascii="Consolas" w:hAnsi="Consolas" w:cs="Consolas"/>
          <w:color w:val="00B050"/>
          <w:szCs w:val="20"/>
        </w:rPr>
        <w:t>//</w:t>
      </w:r>
      <w:r w:rsidRPr="00157C50">
        <w:rPr>
          <w:color w:val="00B050"/>
        </w:rPr>
        <w:t>utility program’s command “open”</w:t>
      </w:r>
    </w:p>
    <w:p w14:paraId="2DD782AD" w14:textId="77777777" w:rsidR="00316FDD" w:rsidRDefault="00316FDD" w:rsidP="00316FDD">
      <w:r>
        <w:t>F</w:t>
      </w:r>
      <w:r w:rsidRPr="00A0651E">
        <w:t xml:space="preserve">or identifying if a certificate is </w:t>
      </w:r>
      <w:r>
        <w:t xml:space="preserve">a </w:t>
      </w:r>
      <w:r w:rsidRPr="00A0651E">
        <w:t>SK issued test certificate</w:t>
      </w:r>
      <w:r>
        <w:t>, you can use the following method as a sample code:</w:t>
      </w:r>
    </w:p>
    <w:p w14:paraId="62678A84" w14:textId="77777777" w:rsidR="00316FDD" w:rsidRPr="00FC7051" w:rsidRDefault="00316FDD" w:rsidP="00FC7051">
      <w:pPr>
        <w:pStyle w:val="eclipse"/>
        <w:ind w:left="0"/>
      </w:pPr>
      <w:r w:rsidRPr="00CF0C4E">
        <w:rPr>
          <w:rStyle w:val="CodeChar"/>
          <w:rFonts w:ascii="Consolas" w:hAnsi="Consolas" w:cs="Consolas"/>
          <w:szCs w:val="20"/>
        </w:rPr>
        <w:t>type(const X509Cert &amp;cert, bool ocsp);</w:t>
      </w:r>
    </w:p>
    <w:p w14:paraId="507155E0" w14:textId="77777777" w:rsidR="00316FDD" w:rsidRDefault="00316FDD" w:rsidP="00316FDD">
      <w:r w:rsidRPr="00A0651E">
        <w:t>The identification is done with comparing certificate policy OID values.</w:t>
      </w:r>
    </w:p>
    <w:p w14:paraId="21A16859" w14:textId="77777777" w:rsidR="00316FDD" w:rsidRPr="00FC7051" w:rsidRDefault="00316FDD" w:rsidP="007001CA">
      <w:pPr>
        <w:pStyle w:val="Heading4"/>
      </w:pPr>
      <w:bookmarkStart w:id="157" w:name="_Ref374375657"/>
      <w:r w:rsidRPr="00FC7051">
        <w:lastRenderedPageBreak/>
        <w:t>Checking for old file formats</w:t>
      </w:r>
      <w:bookmarkEnd w:id="157"/>
    </w:p>
    <w:p w14:paraId="1D43F65E" w14:textId="77777777" w:rsidR="00A5598A" w:rsidRDefault="00A5598A" w:rsidP="00A5598A">
      <w:r>
        <w:t>Sample for checking old versions can be found from two sources.</w:t>
      </w:r>
    </w:p>
    <w:p w14:paraId="534F3C27" w14:textId="77777777" w:rsidR="00A5598A" w:rsidRDefault="00A5598A" w:rsidP="00A5598A">
      <w:pPr>
        <w:pStyle w:val="ListParagraph"/>
        <w:numPr>
          <w:ilvl w:val="0"/>
          <w:numId w:val="40"/>
        </w:numPr>
      </w:pPr>
      <w:r>
        <w:t xml:space="preserve"> CDigiDoc library’s utility program’s source code in </w:t>
      </w:r>
      <w:r w:rsidRPr="00B47F90">
        <w:t>cdigidoc.c</w:t>
      </w:r>
      <w:r>
        <w:t xml:space="preserve"> source file, method </w:t>
      </w:r>
    </w:p>
    <w:p w14:paraId="21C3935D" w14:textId="77777777" w:rsidR="00A5598A" w:rsidRPr="00F5586F" w:rsidRDefault="00A5598A" w:rsidP="007001CA">
      <w:pPr>
        <w:pStyle w:val="eclipse"/>
        <w:ind w:left="720"/>
      </w:pPr>
      <w:r w:rsidRPr="007001CA">
        <w:rPr>
          <w:rStyle w:val="CodeChar"/>
          <w:rFonts w:ascii="Consolas" w:hAnsi="Consolas" w:cs="Consolas"/>
          <w:szCs w:val="20"/>
        </w:rPr>
        <w:t xml:space="preserve">cmdReadDigiDoc(SignedDoc** ppSigDoc, DEncEncryptedData** ppEncData, int nMode); </w:t>
      </w:r>
      <w:r w:rsidRPr="007001CA">
        <w:rPr>
          <w:rStyle w:val="CodeChar"/>
          <w:rFonts w:ascii="Consolas" w:hAnsi="Consolas" w:cs="Consolas"/>
          <w:color w:val="00B050"/>
          <w:szCs w:val="20"/>
        </w:rPr>
        <w:t>//</w:t>
      </w:r>
      <w:r w:rsidRPr="00F5586F">
        <w:rPr>
          <w:color w:val="00B050"/>
        </w:rPr>
        <w:t>utility program’s command -in</w:t>
      </w:r>
    </w:p>
    <w:p w14:paraId="66F91F8A" w14:textId="77777777" w:rsidR="00A5598A" w:rsidRDefault="00A5598A" w:rsidP="00A5598A">
      <w:pPr>
        <w:ind w:left="360"/>
      </w:pPr>
      <w:r>
        <w:t>The check for old file formats is implemented in method:</w:t>
      </w:r>
    </w:p>
    <w:p w14:paraId="7E3BD948" w14:textId="77777777" w:rsidR="00A5598A" w:rsidRPr="00F5586F" w:rsidRDefault="00A5598A" w:rsidP="007001CA">
      <w:pPr>
        <w:pStyle w:val="eclipse"/>
        <w:ind w:left="720"/>
      </w:pPr>
      <w:r w:rsidRPr="00F5586F">
        <w:t xml:space="preserve"> </w:t>
      </w:r>
      <w:r w:rsidRPr="007001CA">
        <w:rPr>
          <w:rStyle w:val="CodeChar"/>
          <w:rFonts w:ascii="Consolas" w:hAnsi="Consolas" w:cs="Consolas"/>
          <w:szCs w:val="20"/>
        </w:rPr>
        <w:t>checkOldFormatVer(SignedDoc* pSigDoc)</w:t>
      </w:r>
      <w:r w:rsidRPr="00F5586F">
        <w:t>;</w:t>
      </w:r>
    </w:p>
    <w:p w14:paraId="590B8B6D" w14:textId="77777777" w:rsidR="00A5598A" w:rsidRDefault="00A5598A" w:rsidP="00A5598A">
      <w:pPr>
        <w:pStyle w:val="ListParagraph"/>
        <w:numPr>
          <w:ilvl w:val="0"/>
          <w:numId w:val="40"/>
        </w:numPr>
      </w:pPr>
      <w:r>
        <w:t xml:space="preserve">It is possible to check the source code of DigiDoc3 Client desktop application, accessible from </w:t>
      </w:r>
      <w:hyperlink r:id="rId49" w:history="1">
        <w:r>
          <w:rPr>
            <w:rStyle w:val="Hyperlink"/>
          </w:rPr>
          <w:t>https://svn.eesti.ee/projektid/idkaart_public/trunk/qdigidoc/</w:t>
        </w:r>
      </w:hyperlink>
      <w:r>
        <w:t>.</w:t>
      </w:r>
    </w:p>
    <w:p w14:paraId="439E165E" w14:textId="77777777" w:rsidR="000C33A9" w:rsidRPr="002F255B" w:rsidRDefault="000C33A9" w:rsidP="000C33A9">
      <w:pPr>
        <w:pStyle w:val="Heading3"/>
        <w:ind w:left="720"/>
      </w:pPr>
      <w:bookmarkStart w:id="158" w:name="_Toc374110755"/>
      <w:bookmarkStart w:id="159" w:name="_Ref374401570"/>
      <w:bookmarkStart w:id="160" w:name="_Ref374401579"/>
      <w:bookmarkStart w:id="161" w:name="_Toc374444625"/>
      <w:r>
        <w:t>Determining the validation status</w:t>
      </w:r>
      <w:bookmarkEnd w:id="158"/>
      <w:bookmarkEnd w:id="159"/>
      <w:bookmarkEnd w:id="160"/>
      <w:bookmarkEnd w:id="161"/>
    </w:p>
    <w:p w14:paraId="22CCF3AF" w14:textId="77777777" w:rsidR="000C33A9" w:rsidRDefault="000C33A9" w:rsidP="000C33A9">
      <w:r>
        <w:t xml:space="preserve">After validating the signed DigiDoc document, the validation result must be determined by the library’s user. Final validation result must be one of the possible validation statuses that are </w:t>
      </w:r>
      <w:r w:rsidRPr="00BC2814">
        <w:t>described in the table below</w:t>
      </w:r>
      <w:r>
        <w:t>, the status must be chosen according to its priority</w:t>
      </w:r>
      <w:r w:rsidRPr="00BC2814">
        <w:t>.</w:t>
      </w:r>
    </w:p>
    <w:p w14:paraId="2BAD4AC1" w14:textId="77777777" w:rsidR="000C33A9" w:rsidRPr="00BC2814" w:rsidRDefault="000C33A9" w:rsidP="000C33A9">
      <w:r>
        <w:t xml:space="preserve">The validation status priorities have to be applied in two cases: </w:t>
      </w:r>
    </w:p>
    <w:p w14:paraId="3219A136" w14:textId="77777777" w:rsidR="000C33A9" w:rsidRDefault="000C33A9" w:rsidP="000C33A9">
      <w:pPr>
        <w:pStyle w:val="ListParagraph"/>
        <w:numPr>
          <w:ilvl w:val="0"/>
          <w:numId w:val="36"/>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C4A58F4" w14:textId="77777777" w:rsidR="000C33A9" w:rsidRDefault="000C33A9" w:rsidP="000C33A9">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6B43554A" w14:textId="77777777" w:rsidR="000C33A9" w:rsidRPr="004C30F5" w:rsidRDefault="000C33A9" w:rsidP="000C33A9">
      <w:pPr>
        <w:pStyle w:val="ListParagraph"/>
        <w:spacing w:after="160" w:line="259" w:lineRule="auto"/>
        <w:ind w:left="720"/>
        <w:contextualSpacing/>
        <w:jc w:val="both"/>
        <w:rPr>
          <w:b/>
        </w:rPr>
      </w:pPr>
    </w:p>
    <w:p w14:paraId="112BF11F" w14:textId="77777777" w:rsidR="000C33A9" w:rsidRDefault="000C33A9" w:rsidP="000C33A9">
      <w:pPr>
        <w:pStyle w:val="ListParagraph"/>
        <w:numPr>
          <w:ilvl w:val="0"/>
          <w:numId w:val="36"/>
        </w:numPr>
        <w:spacing w:after="160" w:line="259" w:lineRule="auto"/>
        <w:contextualSpacing/>
        <w:jc w:val="both"/>
        <w:rPr>
          <w:b/>
        </w:rPr>
      </w:pPr>
      <w:bookmarkStart w:id="162" w:name="_Ref373423585"/>
      <w:r w:rsidRPr="00BC2814">
        <w:rPr>
          <w:b/>
        </w:rPr>
        <w:t xml:space="preserve">Returning a validation </w:t>
      </w:r>
      <w:r>
        <w:rPr>
          <w:b/>
        </w:rPr>
        <w:t>result</w:t>
      </w:r>
      <w:r w:rsidRPr="00BC2814">
        <w:rPr>
          <w:b/>
        </w:rPr>
        <w:t xml:space="preserve"> of the whole DigiDoc container</w:t>
      </w:r>
      <w:r>
        <w:rPr>
          <w:b/>
        </w:rPr>
        <w:t>:</w:t>
      </w:r>
      <w:bookmarkEnd w:id="162"/>
      <w:r w:rsidRPr="00BC2814">
        <w:rPr>
          <w:b/>
        </w:rPr>
        <w:t xml:space="preserve"> </w:t>
      </w:r>
    </w:p>
    <w:p w14:paraId="5DCDE1D7" w14:textId="77777777" w:rsidR="000C33A9" w:rsidRDefault="000C33A9" w:rsidP="000C33A9">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3E5DDC0F" w14:textId="77777777" w:rsidR="000C33A9" w:rsidRDefault="000C33A9" w:rsidP="000C33A9">
      <w:pPr>
        <w:spacing w:after="160" w:line="259" w:lineRule="auto"/>
        <w:contextualSpacing/>
        <w:rPr>
          <w:b/>
        </w:rPr>
      </w:pPr>
      <w:r>
        <w:rPr>
          <w:b/>
        </w:rPr>
        <w:t>NB! User of the library has to determine the validation status according to the error code that is returned by the library’s validation method.</w:t>
      </w:r>
    </w:p>
    <w:p w14:paraId="31CFF4F4" w14:textId="77777777" w:rsidR="000C33A9" w:rsidRDefault="000C33A9" w:rsidP="000C33A9">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0C33A9" w:rsidRPr="00BC2814" w14:paraId="7A0A4FE8" w14:textId="77777777" w:rsidTr="00CB25BA">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11F515C0" w14:textId="77777777" w:rsidR="000C33A9" w:rsidRPr="00BC2814" w:rsidRDefault="000C33A9" w:rsidP="00CB25BA">
            <w:pPr>
              <w:jc w:val="center"/>
              <w:rPr>
                <w:b/>
                <w:szCs w:val="18"/>
              </w:rPr>
            </w:pPr>
            <w:r w:rsidRPr="00BC2814">
              <w:rPr>
                <w:b/>
                <w:szCs w:val="18"/>
              </w:rPr>
              <w:t>Priority</w:t>
            </w:r>
          </w:p>
        </w:tc>
        <w:tc>
          <w:tcPr>
            <w:tcW w:w="926" w:type="pct"/>
            <w:vAlign w:val="center"/>
          </w:tcPr>
          <w:p w14:paraId="025029D1" w14:textId="77777777" w:rsidR="000C33A9" w:rsidRPr="00BC2814" w:rsidRDefault="000C33A9" w:rsidP="00CB25BA">
            <w:pPr>
              <w:jc w:val="center"/>
              <w:rPr>
                <w:b/>
                <w:szCs w:val="18"/>
              </w:rPr>
            </w:pPr>
            <w:r w:rsidRPr="00BC2814">
              <w:rPr>
                <w:b/>
                <w:szCs w:val="18"/>
              </w:rPr>
              <w:t xml:space="preserve">Status </w:t>
            </w:r>
          </w:p>
        </w:tc>
        <w:tc>
          <w:tcPr>
            <w:tcW w:w="950" w:type="pct"/>
          </w:tcPr>
          <w:p w14:paraId="5860D9D7" w14:textId="77777777" w:rsidR="000C33A9" w:rsidRDefault="000C33A9" w:rsidP="00CB25BA">
            <w:pPr>
              <w:jc w:val="center"/>
              <w:rPr>
                <w:b/>
                <w:szCs w:val="18"/>
              </w:rPr>
            </w:pPr>
            <w:r>
              <w:rPr>
                <w:b/>
                <w:szCs w:val="18"/>
              </w:rPr>
              <w:t>Error code</w:t>
            </w:r>
          </w:p>
        </w:tc>
        <w:tc>
          <w:tcPr>
            <w:tcW w:w="2672" w:type="pct"/>
            <w:vAlign w:val="center"/>
          </w:tcPr>
          <w:p w14:paraId="1691FFAD" w14:textId="77777777" w:rsidR="000C33A9" w:rsidRPr="00BC2814" w:rsidRDefault="000C33A9" w:rsidP="00CB25BA">
            <w:pPr>
              <w:jc w:val="center"/>
              <w:rPr>
                <w:b/>
                <w:szCs w:val="18"/>
              </w:rPr>
            </w:pPr>
            <w:r>
              <w:rPr>
                <w:b/>
                <w:szCs w:val="18"/>
              </w:rPr>
              <w:t>Description</w:t>
            </w:r>
          </w:p>
        </w:tc>
      </w:tr>
      <w:tr w:rsidR="000C33A9" w:rsidRPr="00BC2814" w14:paraId="34DB0153" w14:textId="77777777" w:rsidTr="00CB25BA">
        <w:trPr>
          <w:cantSplit/>
          <w:trHeight w:val="866"/>
        </w:trPr>
        <w:tc>
          <w:tcPr>
            <w:tcW w:w="453" w:type="pct"/>
            <w:vAlign w:val="center"/>
          </w:tcPr>
          <w:p w14:paraId="78A88318" w14:textId="77777777" w:rsidR="000C33A9" w:rsidRDefault="000C33A9" w:rsidP="00CB25BA">
            <w:pPr>
              <w:ind w:left="101"/>
              <w:jc w:val="center"/>
            </w:pPr>
            <w:r w:rsidRPr="00BC2814">
              <w:rPr>
                <w:color w:val="000000" w:themeColor="text1"/>
                <w:szCs w:val="18"/>
              </w:rPr>
              <w:t>1</w:t>
            </w:r>
          </w:p>
        </w:tc>
        <w:tc>
          <w:tcPr>
            <w:tcW w:w="926" w:type="pct"/>
            <w:vAlign w:val="center"/>
          </w:tcPr>
          <w:p w14:paraId="73BA2DD2" w14:textId="77777777" w:rsidR="000C33A9" w:rsidRPr="005E05FF" w:rsidRDefault="000C33A9" w:rsidP="00CB25BA">
            <w:pPr>
              <w:ind w:left="101"/>
              <w:rPr>
                <w:b/>
                <w:color w:val="000000" w:themeColor="text1"/>
                <w:szCs w:val="18"/>
              </w:rPr>
            </w:pPr>
            <w:r w:rsidRPr="005E05FF">
              <w:rPr>
                <w:b/>
              </w:rPr>
              <w:t>INDETERMINATE/UNKNOWN</w:t>
            </w:r>
          </w:p>
        </w:tc>
        <w:tc>
          <w:tcPr>
            <w:tcW w:w="950" w:type="pct"/>
            <w:vAlign w:val="center"/>
          </w:tcPr>
          <w:p w14:paraId="0A903F5F" w14:textId="42C4F527" w:rsidR="0006313E" w:rsidRDefault="0006313E" w:rsidP="0006313E">
            <w:pPr>
              <w:jc w:val="left"/>
              <w:rPr>
                <w:color w:val="000000" w:themeColor="text1"/>
                <w:szCs w:val="18"/>
              </w:rPr>
            </w:pPr>
            <w:r w:rsidRPr="00D365B7">
              <w:rPr>
                <w:b/>
                <w:color w:val="000000" w:themeColor="text1"/>
                <w:szCs w:val="18"/>
              </w:rPr>
              <w:t>10</w:t>
            </w:r>
            <w:r>
              <w:rPr>
                <w:color w:val="000000" w:themeColor="text1"/>
                <w:szCs w:val="18"/>
              </w:rPr>
              <w:t xml:space="preserve"> </w:t>
            </w:r>
            <w:r w:rsidRPr="0047570E">
              <w:rPr>
                <w:color w:val="000000" w:themeColor="text1"/>
                <w:szCs w:val="18"/>
              </w:rPr>
              <w:t>CertificateIssuerMissing</w:t>
            </w:r>
            <w:r>
              <w:rPr>
                <w:color w:val="000000" w:themeColor="text1"/>
                <w:szCs w:val="18"/>
              </w:rPr>
              <w:t xml:space="preserve"> (signer’s certificate is unknown)</w:t>
            </w:r>
          </w:p>
          <w:p w14:paraId="487CC61A" w14:textId="579287DB" w:rsidR="000C33A9" w:rsidRPr="007001CA" w:rsidRDefault="0006313E" w:rsidP="0006313E">
            <w:pPr>
              <w:jc w:val="left"/>
              <w:rPr>
                <w:color w:val="000000" w:themeColor="text1"/>
                <w:szCs w:val="18"/>
              </w:rPr>
            </w:pPr>
            <w:r w:rsidRPr="00D365B7">
              <w:rPr>
                <w:b/>
                <w:color w:val="000000" w:themeColor="text1"/>
                <w:szCs w:val="18"/>
              </w:rPr>
              <w:t>6</w:t>
            </w:r>
            <w:r>
              <w:rPr>
                <w:color w:val="000000" w:themeColor="text1"/>
                <w:szCs w:val="18"/>
              </w:rPr>
              <w:t xml:space="preserve"> </w:t>
            </w:r>
            <w:r w:rsidRPr="0047570E">
              <w:rPr>
                <w:color w:val="000000" w:themeColor="text1"/>
                <w:szCs w:val="18"/>
              </w:rPr>
              <w:t>CertificateUnknown</w:t>
            </w:r>
            <w:r>
              <w:rPr>
                <w:color w:val="000000" w:themeColor="text1"/>
                <w:szCs w:val="18"/>
              </w:rPr>
              <w:t xml:space="preserve"> (OCSP responder certificate is unknown)</w:t>
            </w:r>
          </w:p>
        </w:tc>
        <w:tc>
          <w:tcPr>
            <w:tcW w:w="2672" w:type="pct"/>
          </w:tcPr>
          <w:p w14:paraId="75C8B42D" w14:textId="77777777" w:rsidR="000C33A9" w:rsidRPr="00BC2814" w:rsidRDefault="000C33A9" w:rsidP="00CB25BA">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2FB50F4B" w14:textId="77777777" w:rsidR="000C33A9" w:rsidRDefault="000C33A9" w:rsidP="00CB25BA">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50188E48" w14:textId="77777777" w:rsidR="000C33A9" w:rsidRPr="00F97F18" w:rsidRDefault="000C33A9" w:rsidP="000C33A9">
            <w:pPr>
              <w:pStyle w:val="ListParagraph"/>
              <w:numPr>
                <w:ilvl w:val="0"/>
                <w:numId w:val="39"/>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5917386C" w14:textId="77777777" w:rsidR="000C33A9" w:rsidRDefault="000C33A9" w:rsidP="000C33A9">
            <w:pPr>
              <w:pStyle w:val="ListParagraph"/>
              <w:numPr>
                <w:ilvl w:val="0"/>
                <w:numId w:val="39"/>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6ADC6006" w14:textId="77777777" w:rsidR="000C33A9" w:rsidRDefault="000C33A9" w:rsidP="00CB25BA">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1D752EA3" w14:textId="77777777" w:rsidR="000C33A9" w:rsidRDefault="000C33A9" w:rsidP="00CB25BA">
            <w:pPr>
              <w:ind w:left="101"/>
              <w:jc w:val="left"/>
              <w:rPr>
                <w:rStyle w:val="Hyperlink"/>
              </w:rPr>
            </w:pPr>
            <w:r w:rsidRPr="005E05FF">
              <w:rPr>
                <w:b/>
                <w:color w:val="000000" w:themeColor="text1"/>
                <w:szCs w:val="18"/>
              </w:rPr>
              <w:t>More info</w:t>
            </w:r>
            <w:r w:rsidRPr="00BC2814">
              <w:rPr>
                <w:color w:val="000000" w:themeColor="text1"/>
                <w:szCs w:val="18"/>
              </w:rPr>
              <w:t xml:space="preserve">: </w:t>
            </w:r>
            <w:hyperlink r:id="rId50" w:history="1">
              <w:r>
                <w:rPr>
                  <w:rStyle w:val="Hyperlink"/>
                </w:rPr>
                <w:t>http://www.id.ee/index.php?id=35941</w:t>
              </w:r>
            </w:hyperlink>
          </w:p>
          <w:p w14:paraId="235CA963" w14:textId="3F8DBF9F" w:rsidR="0006313E" w:rsidRPr="005E05FF" w:rsidRDefault="0006313E" w:rsidP="00CF0C4E">
            <w:pPr>
              <w:ind w:left="101"/>
              <w:jc w:val="left"/>
              <w:rPr>
                <w:color w:val="000000" w:themeColor="text1"/>
                <w:szCs w:val="18"/>
              </w:rPr>
            </w:pPr>
            <w:r w:rsidRPr="007001CA">
              <w:rPr>
                <w:b/>
                <w:color w:val="000000" w:themeColor="text1"/>
                <w:szCs w:val="18"/>
              </w:rPr>
              <w:t>Sample file</w:t>
            </w:r>
            <w:r w:rsidRPr="00BC2814">
              <w:rPr>
                <w:color w:val="000000" w:themeColor="text1"/>
                <w:szCs w:val="18"/>
              </w:rPr>
              <w:t xml:space="preserve">: </w:t>
            </w:r>
            <w:r w:rsidRPr="000E1B8C">
              <w:rPr>
                <w:color w:val="000000" w:themeColor="text1"/>
                <w:szCs w:val="18"/>
              </w:rPr>
              <w:t>SS-4_teadmataCA.4.asice</w:t>
            </w:r>
          </w:p>
        </w:tc>
      </w:tr>
      <w:tr w:rsidR="000C33A9" w:rsidRPr="00BC2814" w14:paraId="7B640F0A" w14:textId="77777777" w:rsidTr="00CB25BA">
        <w:trPr>
          <w:cantSplit/>
          <w:trHeight w:val="866"/>
        </w:trPr>
        <w:tc>
          <w:tcPr>
            <w:tcW w:w="453" w:type="pct"/>
            <w:vAlign w:val="center"/>
          </w:tcPr>
          <w:p w14:paraId="50CE9622" w14:textId="77777777" w:rsidR="000C33A9" w:rsidRPr="00BC2814" w:rsidRDefault="000C33A9" w:rsidP="00CB25BA">
            <w:pPr>
              <w:ind w:left="101"/>
              <w:jc w:val="center"/>
              <w:rPr>
                <w:color w:val="000000" w:themeColor="text1"/>
                <w:szCs w:val="18"/>
              </w:rPr>
            </w:pPr>
            <w:r w:rsidRPr="00BC2814">
              <w:rPr>
                <w:color w:val="000000" w:themeColor="text1"/>
                <w:szCs w:val="18"/>
              </w:rPr>
              <w:lastRenderedPageBreak/>
              <w:t>2</w:t>
            </w:r>
          </w:p>
        </w:tc>
        <w:tc>
          <w:tcPr>
            <w:tcW w:w="926" w:type="pct"/>
            <w:vAlign w:val="center"/>
          </w:tcPr>
          <w:p w14:paraId="20626D0C" w14:textId="77777777" w:rsidR="000C33A9" w:rsidRPr="005E05FF" w:rsidRDefault="000C33A9" w:rsidP="00CB25BA">
            <w:pPr>
              <w:ind w:left="101"/>
              <w:rPr>
                <w:b/>
                <w:color w:val="000000" w:themeColor="text1"/>
                <w:szCs w:val="18"/>
              </w:rPr>
            </w:pPr>
            <w:r w:rsidRPr="005E05FF">
              <w:rPr>
                <w:b/>
                <w:color w:val="000000" w:themeColor="text1"/>
                <w:szCs w:val="18"/>
              </w:rPr>
              <w:t>INVALID</w:t>
            </w:r>
          </w:p>
        </w:tc>
        <w:tc>
          <w:tcPr>
            <w:tcW w:w="950" w:type="pct"/>
            <w:vAlign w:val="center"/>
          </w:tcPr>
          <w:p w14:paraId="7AFE1EE7" w14:textId="77777777" w:rsidR="000C33A9" w:rsidRPr="00BC2814" w:rsidRDefault="000C33A9" w:rsidP="00CB25BA">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1F470F1" w14:textId="77777777" w:rsidR="000C33A9" w:rsidRPr="00BC2814" w:rsidRDefault="000C33A9" w:rsidP="00CB25BA">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99D8C1E" w14:textId="77777777" w:rsidR="000C33A9" w:rsidRDefault="000C33A9" w:rsidP="00CB25BA">
            <w:pPr>
              <w:ind w:left="101"/>
              <w:rPr>
                <w:b/>
                <w:color w:val="000000" w:themeColor="text1"/>
                <w:szCs w:val="18"/>
              </w:rPr>
            </w:pPr>
            <w:r w:rsidRPr="00BC2814">
              <w:rPr>
                <w:b/>
                <w:color w:val="000000" w:themeColor="text1"/>
                <w:szCs w:val="18"/>
              </w:rPr>
              <w:t xml:space="preserve">Note: </w:t>
            </w:r>
          </w:p>
          <w:p w14:paraId="4C152814" w14:textId="77777777" w:rsidR="000C33A9" w:rsidRDefault="000C33A9" w:rsidP="000C33A9">
            <w:pPr>
              <w:pStyle w:val="ListParagraph"/>
              <w:numPr>
                <w:ilvl w:val="0"/>
                <w:numId w:val="39"/>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62AF5530" w14:textId="77777777" w:rsidR="000C33A9" w:rsidRPr="00F97F18" w:rsidRDefault="000C33A9" w:rsidP="000C33A9">
            <w:pPr>
              <w:pStyle w:val="ListParagraph"/>
              <w:numPr>
                <w:ilvl w:val="0"/>
                <w:numId w:val="39"/>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0C33A9" w:rsidRPr="00BC2814" w14:paraId="1ADC9747" w14:textId="77777777" w:rsidTr="00CB25BA">
        <w:trPr>
          <w:cantSplit/>
          <w:trHeight w:val="866"/>
        </w:trPr>
        <w:tc>
          <w:tcPr>
            <w:tcW w:w="453" w:type="pct"/>
            <w:vAlign w:val="center"/>
          </w:tcPr>
          <w:p w14:paraId="48A1F575" w14:textId="77777777" w:rsidR="000C33A9" w:rsidRDefault="000C33A9" w:rsidP="00CB25BA">
            <w:pPr>
              <w:ind w:left="101"/>
              <w:jc w:val="center"/>
            </w:pPr>
            <w:r w:rsidRPr="00BC2814">
              <w:rPr>
                <w:color w:val="000000" w:themeColor="text1"/>
                <w:szCs w:val="18"/>
              </w:rPr>
              <w:t>3</w:t>
            </w:r>
          </w:p>
        </w:tc>
        <w:tc>
          <w:tcPr>
            <w:tcW w:w="926" w:type="pct"/>
            <w:vAlign w:val="center"/>
          </w:tcPr>
          <w:p w14:paraId="0852690B" w14:textId="77777777" w:rsidR="000C33A9" w:rsidRPr="005E05FF" w:rsidRDefault="000C33A9" w:rsidP="00CB25BA">
            <w:pPr>
              <w:ind w:left="101"/>
              <w:rPr>
                <w:b/>
                <w:color w:val="000000" w:themeColor="text1"/>
                <w:szCs w:val="18"/>
              </w:rPr>
            </w:pPr>
            <w:r w:rsidRPr="005E05FF">
              <w:rPr>
                <w:b/>
              </w:rPr>
              <w:t>TEST</w:t>
            </w:r>
          </w:p>
        </w:tc>
        <w:tc>
          <w:tcPr>
            <w:tcW w:w="950" w:type="pct"/>
            <w:vAlign w:val="center"/>
          </w:tcPr>
          <w:p w14:paraId="3A88D8FD" w14:textId="77777777" w:rsidR="00231F4C" w:rsidRDefault="00231F4C" w:rsidP="007001CA">
            <w:pPr>
              <w:jc w:val="left"/>
              <w:rPr>
                <w:color w:val="000000" w:themeColor="text1"/>
                <w:szCs w:val="18"/>
              </w:rPr>
            </w:pPr>
            <w:r>
              <w:rPr>
                <w:color w:val="000000" w:themeColor="text1"/>
                <w:szCs w:val="18"/>
              </w:rPr>
              <w:t xml:space="preserve">N/A </w:t>
            </w:r>
          </w:p>
          <w:p w14:paraId="5C946ECF" w14:textId="367CC6D6" w:rsidR="000C33A9" w:rsidRPr="00BC2814" w:rsidRDefault="00231F4C" w:rsidP="007001CA">
            <w:pPr>
              <w:jc w:val="left"/>
              <w:rPr>
                <w:color w:val="000000" w:themeColor="text1"/>
                <w:szCs w:val="18"/>
              </w:rPr>
            </w:pPr>
            <w:r>
              <w:rPr>
                <w:color w:val="000000" w:themeColor="text1"/>
                <w:szCs w:val="18"/>
              </w:rPr>
              <w:t xml:space="preserve">(Separate error code has not been determined. See also chap. </w:t>
            </w:r>
            <w:r>
              <w:rPr>
                <w:color w:val="000000" w:themeColor="text1"/>
                <w:szCs w:val="18"/>
              </w:rPr>
              <w:fldChar w:fldCharType="begin"/>
            </w:r>
            <w:r>
              <w:rPr>
                <w:color w:val="000000" w:themeColor="text1"/>
                <w:szCs w:val="18"/>
              </w:rPr>
              <w:instrText xml:space="preserve"> REF _Ref374375386 \r \h </w:instrText>
            </w:r>
            <w:r>
              <w:rPr>
                <w:color w:val="000000" w:themeColor="text1"/>
                <w:szCs w:val="18"/>
              </w:rPr>
            </w:r>
            <w:r>
              <w:rPr>
                <w:color w:val="000000" w:themeColor="text1"/>
                <w:szCs w:val="18"/>
              </w:rPr>
              <w:fldChar w:fldCharType="separate"/>
            </w:r>
            <w:r w:rsidR="007001CA">
              <w:rPr>
                <w:color w:val="000000" w:themeColor="text1"/>
                <w:szCs w:val="18"/>
              </w:rPr>
              <w:t>5.4.2.1</w:t>
            </w:r>
            <w:r>
              <w:rPr>
                <w:color w:val="000000" w:themeColor="text1"/>
                <w:szCs w:val="18"/>
              </w:rPr>
              <w:fldChar w:fldCharType="end"/>
            </w:r>
            <w:r>
              <w:rPr>
                <w:color w:val="000000" w:themeColor="text1"/>
                <w:szCs w:val="18"/>
              </w:rPr>
              <w:t>)</w:t>
            </w:r>
          </w:p>
        </w:tc>
        <w:tc>
          <w:tcPr>
            <w:tcW w:w="2672" w:type="pct"/>
          </w:tcPr>
          <w:p w14:paraId="456BF4A8" w14:textId="77777777" w:rsidR="000C33A9" w:rsidRPr="00BC2814" w:rsidRDefault="000C33A9" w:rsidP="00CB25BA">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5995BBBA" w14:textId="77777777" w:rsidR="000C33A9" w:rsidRPr="00BC2814" w:rsidRDefault="000C33A9" w:rsidP="00CB25BA">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604FC195" w14:textId="77777777" w:rsidR="000C33A9" w:rsidRDefault="000C33A9" w:rsidP="000C33A9">
            <w:pPr>
              <w:pStyle w:val="ListParagraph"/>
              <w:numPr>
                <w:ilvl w:val="0"/>
                <w:numId w:val="38"/>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C26A5C" w14:textId="77777777" w:rsidR="000C33A9" w:rsidRPr="005E05FF" w:rsidRDefault="000C33A9" w:rsidP="000C33A9">
            <w:pPr>
              <w:pStyle w:val="ListParagraph"/>
              <w:numPr>
                <w:ilvl w:val="0"/>
                <w:numId w:val="38"/>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33774794" w14:textId="77777777" w:rsidR="000C33A9" w:rsidRDefault="000C33A9" w:rsidP="00CB25BA">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6BE4D7EE" w14:textId="77777777" w:rsidR="000C33A9" w:rsidRDefault="000C33A9" w:rsidP="00CB25BA">
            <w:pPr>
              <w:ind w:left="101"/>
              <w:jc w:val="left"/>
              <w:rPr>
                <w:rStyle w:val="Hyperlink"/>
              </w:rPr>
            </w:pPr>
            <w:r w:rsidRPr="005E05FF">
              <w:rPr>
                <w:b/>
                <w:color w:val="000000" w:themeColor="text1"/>
                <w:szCs w:val="18"/>
              </w:rPr>
              <w:t>More info</w:t>
            </w:r>
            <w:r w:rsidRPr="00BC2814">
              <w:rPr>
                <w:color w:val="000000" w:themeColor="text1"/>
                <w:szCs w:val="18"/>
              </w:rPr>
              <w:t xml:space="preserve">: </w:t>
            </w:r>
            <w:hyperlink r:id="rId51" w:history="1">
              <w:r w:rsidRPr="00BC2814">
                <w:rPr>
                  <w:rStyle w:val="Hyperlink"/>
                </w:rPr>
                <w:t>http://www.id.ee/index.php?id=30494</w:t>
              </w:r>
            </w:hyperlink>
          </w:p>
          <w:p w14:paraId="0201D1DC" w14:textId="23521F21" w:rsidR="00231F4C" w:rsidRPr="005E05FF" w:rsidRDefault="0010596E" w:rsidP="007001CA">
            <w:pPr>
              <w:jc w:val="left"/>
              <w:rPr>
                <w:color w:val="000000" w:themeColor="text1"/>
                <w:szCs w:val="18"/>
              </w:rPr>
            </w:pPr>
            <w:r>
              <w:rPr>
                <w:b/>
                <w:color w:val="000000" w:themeColor="text1"/>
                <w:szCs w:val="18"/>
              </w:rPr>
              <w:t xml:space="preserve"> </w:t>
            </w:r>
            <w:r w:rsidR="00231F4C" w:rsidRPr="007001CA">
              <w:rPr>
                <w:b/>
                <w:color w:val="000000" w:themeColor="text1"/>
                <w:szCs w:val="18"/>
              </w:rPr>
              <w:t>Sample file</w:t>
            </w:r>
            <w:r w:rsidR="00231F4C" w:rsidRPr="0010596E">
              <w:rPr>
                <w:color w:val="000000" w:themeColor="text1"/>
                <w:szCs w:val="18"/>
              </w:rPr>
              <w:t>: aladdin3.6.ddoc</w:t>
            </w:r>
          </w:p>
        </w:tc>
      </w:tr>
      <w:tr w:rsidR="000C33A9" w:rsidRPr="00BC2814" w14:paraId="391A1B78" w14:textId="77777777" w:rsidTr="00CB25BA">
        <w:trPr>
          <w:cantSplit/>
          <w:trHeight w:val="1573"/>
        </w:trPr>
        <w:tc>
          <w:tcPr>
            <w:tcW w:w="453" w:type="pct"/>
            <w:vAlign w:val="center"/>
          </w:tcPr>
          <w:p w14:paraId="1BA434AC" w14:textId="77777777" w:rsidR="000C33A9" w:rsidRDefault="000C33A9" w:rsidP="00CB25BA">
            <w:pPr>
              <w:ind w:left="101"/>
              <w:jc w:val="center"/>
            </w:pPr>
            <w:r w:rsidRPr="00BC2814">
              <w:t>4</w:t>
            </w:r>
          </w:p>
        </w:tc>
        <w:tc>
          <w:tcPr>
            <w:tcW w:w="926" w:type="pct"/>
            <w:vAlign w:val="center"/>
          </w:tcPr>
          <w:p w14:paraId="0585659B" w14:textId="77777777" w:rsidR="000C33A9" w:rsidRPr="005E05FF" w:rsidRDefault="000C33A9" w:rsidP="00CB25BA">
            <w:pPr>
              <w:ind w:left="101"/>
              <w:jc w:val="left"/>
              <w:rPr>
                <w:b/>
                <w:color w:val="000000" w:themeColor="text1"/>
                <w:szCs w:val="18"/>
              </w:rPr>
            </w:pPr>
            <w:r w:rsidRPr="005E05FF">
              <w:rPr>
                <w:b/>
              </w:rPr>
              <w:t>VALID WITH WARNINGS</w:t>
            </w:r>
          </w:p>
        </w:tc>
        <w:tc>
          <w:tcPr>
            <w:tcW w:w="950" w:type="pct"/>
            <w:vAlign w:val="center"/>
          </w:tcPr>
          <w:p w14:paraId="6997AAD8" w14:textId="77777777" w:rsidR="000C33A9" w:rsidRPr="00BC2814" w:rsidRDefault="000C33A9" w:rsidP="00CB25BA">
            <w:pPr>
              <w:jc w:val="left"/>
            </w:pPr>
            <w:r>
              <w:t>See the next section.</w:t>
            </w:r>
          </w:p>
        </w:tc>
        <w:tc>
          <w:tcPr>
            <w:tcW w:w="2672" w:type="pct"/>
          </w:tcPr>
          <w:p w14:paraId="7A8221DE" w14:textId="77777777" w:rsidR="000C33A9" w:rsidRPr="00BC2814" w:rsidRDefault="000C33A9" w:rsidP="00CB25BA">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6D5A3616" w14:textId="77777777" w:rsidR="000C33A9" w:rsidRPr="00BC2814" w:rsidRDefault="000C33A9" w:rsidP="00CB25BA">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38D9CE52" w14:textId="77777777" w:rsidR="000C33A9" w:rsidRPr="00BC2814" w:rsidRDefault="000C33A9" w:rsidP="000C33A9">
            <w:pPr>
              <w:pStyle w:val="ListParagraph"/>
              <w:numPr>
                <w:ilvl w:val="0"/>
                <w:numId w:val="37"/>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16CD0206" w14:textId="77777777" w:rsidR="000C33A9" w:rsidRPr="00BC2814" w:rsidRDefault="000C33A9" w:rsidP="000C33A9">
            <w:pPr>
              <w:pStyle w:val="ListParagraph"/>
              <w:numPr>
                <w:ilvl w:val="0"/>
                <w:numId w:val="37"/>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51D358AD" w14:textId="77777777" w:rsidR="000C33A9" w:rsidRPr="00BC2814" w:rsidRDefault="000C33A9" w:rsidP="000C33A9">
            <w:pPr>
              <w:pStyle w:val="ListParagraph"/>
              <w:numPr>
                <w:ilvl w:val="0"/>
                <w:numId w:val="37"/>
              </w:numPr>
              <w:spacing w:after="0"/>
              <w:contextualSpacing/>
              <w:jc w:val="both"/>
              <w:rPr>
                <w:color w:val="000000" w:themeColor="text1"/>
                <w:szCs w:val="18"/>
              </w:rPr>
            </w:pPr>
            <w:r w:rsidRPr="00BC2814">
              <w:rPr>
                <w:color w:val="000000" w:themeColor="text1"/>
                <w:szCs w:val="18"/>
              </w:rPr>
              <w:t>Validation warnings should be displayed to the user.</w:t>
            </w:r>
          </w:p>
          <w:p w14:paraId="33FDBD0A" w14:textId="77777777" w:rsidR="000C33A9" w:rsidRPr="00BC2814" w:rsidRDefault="000C33A9" w:rsidP="000C33A9">
            <w:pPr>
              <w:pStyle w:val="ListParagraph"/>
              <w:numPr>
                <w:ilvl w:val="0"/>
                <w:numId w:val="37"/>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2849FA75" w14:textId="77777777" w:rsidR="000C33A9" w:rsidRPr="00475A40" w:rsidRDefault="000C33A9" w:rsidP="000C33A9">
            <w:pPr>
              <w:pStyle w:val="ListParagraph"/>
              <w:numPr>
                <w:ilvl w:val="0"/>
                <w:numId w:val="37"/>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0C33A9" w:rsidRPr="00BC2814" w14:paraId="0040458A" w14:textId="77777777" w:rsidTr="00CB25BA">
        <w:trPr>
          <w:cantSplit/>
          <w:trHeight w:val="300"/>
        </w:trPr>
        <w:tc>
          <w:tcPr>
            <w:tcW w:w="453" w:type="pct"/>
            <w:vAlign w:val="center"/>
          </w:tcPr>
          <w:p w14:paraId="399C9094" w14:textId="77777777" w:rsidR="000C33A9" w:rsidRPr="00BC2814" w:rsidRDefault="000C33A9" w:rsidP="00CB25BA">
            <w:pPr>
              <w:ind w:left="101"/>
              <w:jc w:val="center"/>
              <w:rPr>
                <w:color w:val="000000" w:themeColor="text1"/>
                <w:szCs w:val="18"/>
              </w:rPr>
            </w:pPr>
            <w:r w:rsidRPr="00BC2814">
              <w:t>5</w:t>
            </w:r>
          </w:p>
        </w:tc>
        <w:tc>
          <w:tcPr>
            <w:tcW w:w="926" w:type="pct"/>
            <w:vAlign w:val="center"/>
          </w:tcPr>
          <w:p w14:paraId="46634A44" w14:textId="77777777" w:rsidR="000C33A9" w:rsidRPr="005E05FF" w:rsidRDefault="000C33A9" w:rsidP="00CB25BA">
            <w:pPr>
              <w:ind w:left="101"/>
              <w:rPr>
                <w:b/>
                <w:color w:val="000000" w:themeColor="text1"/>
                <w:szCs w:val="18"/>
              </w:rPr>
            </w:pPr>
            <w:r w:rsidRPr="005E05FF">
              <w:rPr>
                <w:b/>
                <w:color w:val="000000" w:themeColor="text1"/>
                <w:szCs w:val="18"/>
              </w:rPr>
              <w:t>VALID</w:t>
            </w:r>
          </w:p>
        </w:tc>
        <w:tc>
          <w:tcPr>
            <w:tcW w:w="950" w:type="pct"/>
            <w:vAlign w:val="center"/>
          </w:tcPr>
          <w:p w14:paraId="6A24FE00" w14:textId="77777777" w:rsidR="000C33A9" w:rsidRPr="00BC2814" w:rsidRDefault="000C33A9" w:rsidP="00CB25BA">
            <w:pPr>
              <w:jc w:val="left"/>
            </w:pPr>
            <w:r>
              <w:t>N/A</w:t>
            </w:r>
          </w:p>
        </w:tc>
        <w:tc>
          <w:tcPr>
            <w:tcW w:w="2672" w:type="pct"/>
          </w:tcPr>
          <w:p w14:paraId="28312409" w14:textId="77777777" w:rsidR="000C33A9" w:rsidRPr="00BC2814" w:rsidRDefault="000C33A9" w:rsidP="00CB25BA">
            <w:pPr>
              <w:ind w:left="101"/>
              <w:rPr>
                <w:color w:val="000000" w:themeColor="text1"/>
                <w:szCs w:val="18"/>
              </w:rPr>
            </w:pPr>
            <w:r w:rsidRPr="00BC2814">
              <w:t>Validation process returns no errors.</w:t>
            </w:r>
            <w:r>
              <w:t xml:space="preserve"> The signature is legally valid.</w:t>
            </w:r>
          </w:p>
        </w:tc>
      </w:tr>
    </w:tbl>
    <w:p w14:paraId="3CB8718F" w14:textId="77777777" w:rsidR="000C33A9" w:rsidRDefault="000C33A9" w:rsidP="000C33A9">
      <w:pPr>
        <w:spacing w:after="0"/>
        <w:rPr>
          <w:b/>
        </w:rPr>
      </w:pPr>
    </w:p>
    <w:p w14:paraId="0AE95E29" w14:textId="4EADB37E" w:rsidR="000C33A9" w:rsidRDefault="000C33A9" w:rsidP="000C33A9">
      <w:pPr>
        <w:rPr>
          <w:color w:val="000000" w:themeColor="text1"/>
          <w:szCs w:val="18"/>
        </w:rPr>
      </w:pPr>
      <w:r w:rsidRPr="005E05FF">
        <w:t xml:space="preserve">The error codes described in the table above are defined in </w:t>
      </w:r>
      <w:r w:rsidR="00561F73">
        <w:rPr>
          <w:color w:val="000000" w:themeColor="text1"/>
          <w:szCs w:val="18"/>
        </w:rPr>
        <w:t>Exception</w:t>
      </w:r>
      <w:r w:rsidRPr="00BC2814">
        <w:rPr>
          <w:color w:val="000000" w:themeColor="text1"/>
          <w:szCs w:val="18"/>
        </w:rPr>
        <w:t>.h</w:t>
      </w:r>
      <w:r w:rsidRPr="002F255B">
        <w:rPr>
          <w:color w:val="000000" w:themeColor="text1"/>
          <w:szCs w:val="18"/>
        </w:rPr>
        <w:t xml:space="preserve"> </w:t>
      </w:r>
      <w:r>
        <w:rPr>
          <w:color w:val="000000" w:themeColor="text1"/>
          <w:szCs w:val="18"/>
        </w:rPr>
        <w:t>source file</w:t>
      </w:r>
      <w:r w:rsidRPr="002F255B">
        <w:rPr>
          <w:color w:val="000000" w:themeColor="text1"/>
          <w:szCs w:val="18"/>
        </w:rPr>
        <w:t>.</w:t>
      </w:r>
    </w:p>
    <w:p w14:paraId="39E0DCFA" w14:textId="6C87101A" w:rsidR="000C33A9" w:rsidRDefault="000C33A9" w:rsidP="000C33A9">
      <w:r>
        <w:t xml:space="preserve">Sample code of DigiDoc file validation can be found </w:t>
      </w:r>
      <w:r w:rsidRPr="008055F7">
        <w:t xml:space="preserve">from </w:t>
      </w:r>
      <w:r w:rsidR="00561F73">
        <w:t>digidoc-tool</w:t>
      </w:r>
      <w:r>
        <w:t>.c</w:t>
      </w:r>
      <w:r w:rsidR="00561F73">
        <w:t>pp</w:t>
      </w:r>
      <w:r>
        <w:t xml:space="preserve"> utility program, from the following method: </w:t>
      </w:r>
    </w:p>
    <w:p w14:paraId="7FA7154C" w14:textId="77777777" w:rsidR="00561F73" w:rsidRPr="00CF0C4E" w:rsidRDefault="00561F73" w:rsidP="00CF0C4E">
      <w:pPr>
        <w:pStyle w:val="eclipse"/>
        <w:ind w:left="0"/>
      </w:pPr>
      <w:bookmarkStart w:id="163" w:name="_Ref373423559"/>
      <w:r w:rsidRPr="00157C50">
        <w:rPr>
          <w:rStyle w:val="CodeChar"/>
          <w:rFonts w:ascii="Consolas" w:hAnsi="Consolas" w:cs="Consolas"/>
          <w:szCs w:val="20"/>
        </w:rPr>
        <w:t xml:space="preserve">open(int argc, char* argv[]); </w:t>
      </w:r>
      <w:r w:rsidRPr="00157C50">
        <w:rPr>
          <w:rStyle w:val="CodeChar"/>
          <w:rFonts w:ascii="Consolas" w:hAnsi="Consolas" w:cs="Consolas"/>
          <w:color w:val="00B050"/>
          <w:szCs w:val="20"/>
        </w:rPr>
        <w:t>//</w:t>
      </w:r>
      <w:r w:rsidRPr="00CF0C4E">
        <w:rPr>
          <w:color w:val="00B050"/>
        </w:rPr>
        <w:t>utility program’s command “open”</w:t>
      </w:r>
    </w:p>
    <w:p w14:paraId="0DF51DAC" w14:textId="77777777" w:rsidR="000C33A9" w:rsidRPr="003F37F6" w:rsidRDefault="000C33A9" w:rsidP="000C33A9">
      <w:pPr>
        <w:pStyle w:val="Heading4"/>
        <w:ind w:left="1431" w:hanging="864"/>
      </w:pPr>
      <w:bookmarkStart w:id="164" w:name="_Ref374434615"/>
      <w:r w:rsidRPr="003F37F6">
        <w:t>Validation status VALID WITH WARNINGS</w:t>
      </w:r>
      <w:bookmarkEnd w:id="163"/>
      <w:bookmarkEnd w:id="164"/>
    </w:p>
    <w:p w14:paraId="0F7FFE2C" w14:textId="77777777" w:rsidR="000C33A9" w:rsidRDefault="000C33A9" w:rsidP="000C33A9">
      <w:r>
        <w:t>I</w:t>
      </w:r>
      <w:r w:rsidRPr="00BC2814">
        <w:t>n special cases, validation errors can be regarded as minor technical errors and the file’s validation status can be regarded as VALID WITH WARNINGS instead.</w:t>
      </w:r>
    </w:p>
    <w:p w14:paraId="3C468852" w14:textId="77777777" w:rsidR="000C33A9" w:rsidRDefault="000C33A9" w:rsidP="000C33A9">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w:t>
      </w:r>
      <w:r>
        <w:lastRenderedPageBreak/>
        <w:t>status has to be made by the library’s user according to the requirements of the specific information system.</w:t>
      </w:r>
    </w:p>
    <w:p w14:paraId="78E87D50" w14:textId="77777777" w:rsidR="000C33A9" w:rsidRPr="00BC2814" w:rsidRDefault="000C33A9" w:rsidP="000C33A9">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0A1C69DD" w14:textId="77777777" w:rsidR="000C33A9" w:rsidRPr="00BC2814" w:rsidRDefault="000C33A9" w:rsidP="000C33A9">
      <w:pPr>
        <w:pStyle w:val="ListParagraph"/>
        <w:numPr>
          <w:ilvl w:val="0"/>
          <w:numId w:val="37"/>
        </w:numPr>
        <w:spacing w:after="160" w:line="259" w:lineRule="auto"/>
        <w:contextualSpacing/>
        <w:jc w:val="both"/>
      </w:pPr>
      <w:r w:rsidRPr="00BC2814">
        <w:t xml:space="preserve">DigiDoc3 Client desktop application, </w:t>
      </w:r>
    </w:p>
    <w:p w14:paraId="03EDB1BA" w14:textId="30317DCF" w:rsidR="00CB25BA" w:rsidRPr="00BC2814" w:rsidRDefault="000C33A9">
      <w:pPr>
        <w:pStyle w:val="ListParagraph"/>
        <w:numPr>
          <w:ilvl w:val="0"/>
          <w:numId w:val="37"/>
        </w:numPr>
        <w:spacing w:after="160" w:line="259" w:lineRule="auto"/>
        <w:contextualSpacing/>
        <w:jc w:val="both"/>
      </w:pPr>
      <w:r w:rsidRPr="00BC2814">
        <w:t xml:space="preserve">JDigiDoc, Libdigidocpp and CDigiDoc software libraries’ utility programs. </w:t>
      </w:r>
    </w:p>
    <w:p w14:paraId="0B93C6E4" w14:textId="77777777" w:rsidR="000C33A9" w:rsidRPr="00BC2814" w:rsidRDefault="000C33A9" w:rsidP="000C33A9">
      <w:pPr>
        <w:pStyle w:val="Caption"/>
        <w:keepNext/>
      </w:pPr>
      <w:r w:rsidRPr="00BC2814">
        <w:t xml:space="preserve">Table </w:t>
      </w:r>
      <w:fldSimple w:instr=" SEQ Table \* ARABIC ">
        <w:r w:rsidR="007001CA">
          <w:rPr>
            <w:noProof/>
          </w:rPr>
          <w:t>1</w:t>
        </w:r>
      </w:fldSimple>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0C33A9" w:rsidRPr="00BC2814" w14:paraId="131A6830" w14:textId="77777777" w:rsidTr="00CB25BA">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3F41CEB4" w14:textId="77777777" w:rsidR="000C33A9" w:rsidRPr="00BC2814" w:rsidRDefault="000C33A9" w:rsidP="00CB25BA">
            <w:pPr>
              <w:jc w:val="center"/>
              <w:rPr>
                <w:b/>
                <w:szCs w:val="18"/>
              </w:rPr>
            </w:pPr>
            <w:r>
              <w:rPr>
                <w:b/>
                <w:szCs w:val="18"/>
              </w:rPr>
              <w:t>Status</w:t>
            </w:r>
          </w:p>
        </w:tc>
        <w:tc>
          <w:tcPr>
            <w:tcW w:w="1071" w:type="pct"/>
            <w:vAlign w:val="center"/>
          </w:tcPr>
          <w:p w14:paraId="5AA399DE" w14:textId="77777777" w:rsidR="000C33A9" w:rsidRPr="00BC2814" w:rsidRDefault="000C33A9" w:rsidP="00CB25BA">
            <w:pPr>
              <w:jc w:val="center"/>
              <w:rPr>
                <w:b/>
                <w:szCs w:val="18"/>
              </w:rPr>
            </w:pPr>
            <w:r w:rsidRPr="00BC2814">
              <w:rPr>
                <w:b/>
                <w:szCs w:val="18"/>
              </w:rPr>
              <w:t>Error code</w:t>
            </w:r>
          </w:p>
        </w:tc>
        <w:tc>
          <w:tcPr>
            <w:tcW w:w="625" w:type="pct"/>
            <w:vAlign w:val="center"/>
          </w:tcPr>
          <w:p w14:paraId="5152C89E" w14:textId="77777777" w:rsidR="000C33A9" w:rsidRPr="00BC2814" w:rsidRDefault="000C33A9" w:rsidP="00CB25BA">
            <w:pPr>
              <w:jc w:val="center"/>
              <w:rPr>
                <w:b/>
                <w:szCs w:val="18"/>
              </w:rPr>
            </w:pPr>
            <w:r w:rsidRPr="00BC2814">
              <w:rPr>
                <w:b/>
                <w:szCs w:val="18"/>
              </w:rPr>
              <w:t>Related DigiDoc file format</w:t>
            </w:r>
          </w:p>
        </w:tc>
        <w:tc>
          <w:tcPr>
            <w:tcW w:w="2500" w:type="pct"/>
            <w:noWrap/>
            <w:vAlign w:val="center"/>
          </w:tcPr>
          <w:p w14:paraId="6FE72F9C" w14:textId="77777777" w:rsidR="000C33A9" w:rsidRPr="00BC2814" w:rsidRDefault="000C33A9" w:rsidP="00CB25BA">
            <w:pPr>
              <w:jc w:val="center"/>
              <w:rPr>
                <w:b/>
                <w:szCs w:val="18"/>
              </w:rPr>
            </w:pPr>
            <w:r>
              <w:rPr>
                <w:b/>
                <w:szCs w:val="18"/>
              </w:rPr>
              <w:t>Description</w:t>
            </w:r>
          </w:p>
        </w:tc>
      </w:tr>
      <w:tr w:rsidR="00CB25BA" w:rsidRPr="00BC2814" w14:paraId="439771D3" w14:textId="77777777" w:rsidTr="00CB25BA">
        <w:trPr>
          <w:cantSplit/>
          <w:trHeight w:val="300"/>
        </w:trPr>
        <w:tc>
          <w:tcPr>
            <w:tcW w:w="804" w:type="pct"/>
            <w:vMerge w:val="restart"/>
          </w:tcPr>
          <w:p w14:paraId="62C99EE5" w14:textId="313EA350" w:rsidR="00CB25BA" w:rsidRPr="005E05FF" w:rsidRDefault="00CB25BA" w:rsidP="00CB25BA">
            <w:pPr>
              <w:jc w:val="center"/>
              <w:rPr>
                <w:b/>
                <w:szCs w:val="18"/>
              </w:rPr>
            </w:pPr>
            <w:r w:rsidRPr="005E05FF">
              <w:rPr>
                <w:b/>
                <w:szCs w:val="18"/>
              </w:rPr>
              <w:t>VALID WITH WARNINGS</w:t>
            </w:r>
          </w:p>
        </w:tc>
        <w:tc>
          <w:tcPr>
            <w:tcW w:w="1071" w:type="pct"/>
            <w:vAlign w:val="center"/>
          </w:tcPr>
          <w:p w14:paraId="57155209" w14:textId="77777777" w:rsidR="00CB25BA" w:rsidRPr="00BC2814" w:rsidRDefault="00CB25BA" w:rsidP="00CB25BA">
            <w:pPr>
              <w:jc w:val="left"/>
              <w:rPr>
                <w:color w:val="000000" w:themeColor="text1"/>
                <w:szCs w:val="18"/>
              </w:rPr>
            </w:pPr>
            <w:r w:rsidRPr="00BC2814">
              <w:rPr>
                <w:b/>
                <w:color w:val="000000" w:themeColor="text1"/>
                <w:szCs w:val="18"/>
              </w:rPr>
              <w:t xml:space="preserve">12 </w:t>
            </w:r>
            <w:r w:rsidRPr="00BC2814">
              <w:rPr>
                <w:color w:val="000000" w:themeColor="text1"/>
                <w:szCs w:val="18"/>
              </w:rPr>
              <w:t>RefereneceDigestWeak</w:t>
            </w:r>
          </w:p>
          <w:p w14:paraId="6BE1B4FE" w14:textId="67F90580" w:rsidR="00CB25BA" w:rsidRPr="00BC2814" w:rsidRDefault="00CB25BA" w:rsidP="00CB25BA">
            <w:pPr>
              <w:jc w:val="left"/>
              <w:rPr>
                <w:b/>
                <w:color w:val="000000" w:themeColor="text1"/>
                <w:szCs w:val="18"/>
              </w:rPr>
            </w:pPr>
            <w:r w:rsidRPr="00BC2814">
              <w:rPr>
                <w:b/>
                <w:color w:val="000000" w:themeColor="text1"/>
                <w:szCs w:val="18"/>
              </w:rPr>
              <w:t>13</w:t>
            </w:r>
            <w:r>
              <w:rPr>
                <w:b/>
                <w:color w:val="000000" w:themeColor="text1"/>
                <w:szCs w:val="18"/>
              </w:rPr>
              <w:t xml:space="preserve"> </w:t>
            </w:r>
            <w:r w:rsidRPr="00BC2814">
              <w:rPr>
                <w:color w:val="000000" w:themeColor="text1"/>
                <w:szCs w:val="18"/>
              </w:rPr>
              <w:t>SignatureDigestWeak</w:t>
            </w:r>
          </w:p>
        </w:tc>
        <w:tc>
          <w:tcPr>
            <w:tcW w:w="625" w:type="pct"/>
            <w:vAlign w:val="center"/>
          </w:tcPr>
          <w:p w14:paraId="4CE97380" w14:textId="433F23DB" w:rsidR="00CB25BA" w:rsidRPr="00BC2814" w:rsidRDefault="00CB25BA" w:rsidP="00CB25BA">
            <w:pPr>
              <w:ind w:left="101"/>
              <w:jc w:val="left"/>
              <w:rPr>
                <w:color w:val="000000" w:themeColor="text1"/>
                <w:szCs w:val="18"/>
              </w:rPr>
            </w:pPr>
            <w:r w:rsidRPr="00BC2814">
              <w:rPr>
                <w:color w:val="000000" w:themeColor="text1"/>
                <w:szCs w:val="18"/>
              </w:rPr>
              <w:t>BDOC 2.1</w:t>
            </w:r>
          </w:p>
        </w:tc>
        <w:tc>
          <w:tcPr>
            <w:tcW w:w="2500" w:type="pct"/>
            <w:noWrap/>
          </w:tcPr>
          <w:p w14:paraId="10521DF7" w14:textId="77777777" w:rsidR="00CB25BA" w:rsidRPr="00BC2814" w:rsidRDefault="00CB25BA" w:rsidP="00CB25BA">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39545676" w14:textId="77777777" w:rsidR="00CB25BA" w:rsidRPr="00BC2814" w:rsidRDefault="00CB25BA" w:rsidP="00CB25BA">
            <w:pPr>
              <w:ind w:left="101"/>
              <w:jc w:val="left"/>
              <w:rPr>
                <w:color w:val="000000" w:themeColor="text1"/>
                <w:szCs w:val="18"/>
                <w:u w:val="single"/>
              </w:rPr>
            </w:pPr>
            <w:r w:rsidRPr="00BC2814">
              <w:rPr>
                <w:color w:val="000000" w:themeColor="text1"/>
                <w:szCs w:val="18"/>
                <w:u w:val="single"/>
              </w:rPr>
              <w:t>Suggested warning message (also displayed in DigiDoc3 Client):</w:t>
            </w:r>
          </w:p>
          <w:p w14:paraId="6945D153" w14:textId="77777777" w:rsidR="00CB25BA" w:rsidRDefault="00CB25BA" w:rsidP="00CF0C4E">
            <w:pPr>
              <w:ind w:left="101"/>
              <w:jc w:val="left"/>
              <w:rPr>
                <w:color w:val="000000" w:themeColor="text1"/>
                <w:szCs w:val="18"/>
              </w:rPr>
            </w:pPr>
            <w:r w:rsidRPr="00BC2814">
              <w:rPr>
                <w:color w:val="000000" w:themeColor="text1"/>
                <w:szCs w:val="18"/>
              </w:rPr>
              <w:t>“The current BDOC container uses weaker encryption method than officially accepted in Estonia.”</w:t>
            </w:r>
          </w:p>
          <w:p w14:paraId="37DC0FAC" w14:textId="5A4492AE" w:rsidR="00B143BB" w:rsidRPr="00CF0C4E" w:rsidRDefault="00B143BB" w:rsidP="00CF0C4E">
            <w:pPr>
              <w:ind w:left="101"/>
              <w:jc w:val="left"/>
              <w:rPr>
                <w:color w:val="000000" w:themeColor="text1"/>
                <w:szCs w:val="18"/>
              </w:rPr>
            </w:pPr>
            <w:r w:rsidRPr="007001CA">
              <w:rPr>
                <w:b/>
                <w:color w:val="000000" w:themeColor="text1"/>
                <w:szCs w:val="18"/>
              </w:rPr>
              <w:t>Sample file</w:t>
            </w:r>
            <w:r w:rsidRPr="0010596E">
              <w:rPr>
                <w:color w:val="000000" w:themeColor="text1"/>
                <w:szCs w:val="18"/>
              </w:rPr>
              <w:t>: 23147_weak-warning-sha1.bdoc</w:t>
            </w:r>
          </w:p>
        </w:tc>
      </w:tr>
      <w:tr w:rsidR="00CB25BA" w:rsidRPr="00BC2814" w14:paraId="6F6176D4" w14:textId="77777777" w:rsidTr="00CB25BA">
        <w:trPr>
          <w:cantSplit/>
          <w:trHeight w:val="300"/>
        </w:trPr>
        <w:tc>
          <w:tcPr>
            <w:tcW w:w="804" w:type="pct"/>
            <w:vMerge/>
          </w:tcPr>
          <w:p w14:paraId="771BBE4B" w14:textId="46331879" w:rsidR="00CB25BA" w:rsidRPr="00BC2814" w:rsidRDefault="00CB25BA" w:rsidP="00CB25BA">
            <w:pPr>
              <w:jc w:val="center"/>
              <w:rPr>
                <w:b/>
                <w:color w:val="000000" w:themeColor="text1"/>
                <w:szCs w:val="18"/>
              </w:rPr>
            </w:pPr>
          </w:p>
        </w:tc>
        <w:tc>
          <w:tcPr>
            <w:tcW w:w="1071" w:type="pct"/>
            <w:vAlign w:val="center"/>
          </w:tcPr>
          <w:p w14:paraId="7E6040AC" w14:textId="6C998946" w:rsidR="00CB25BA" w:rsidRPr="00BC2814" w:rsidRDefault="00CF0C4E" w:rsidP="00CB25BA">
            <w:pPr>
              <w:jc w:val="left"/>
              <w:rPr>
                <w:color w:val="000000" w:themeColor="text1"/>
                <w:szCs w:val="18"/>
              </w:rPr>
            </w:pPr>
            <w:r w:rsidRPr="00BC2814">
              <w:rPr>
                <w:b/>
                <w:color w:val="000000" w:themeColor="text1"/>
                <w:szCs w:val="18"/>
              </w:rPr>
              <w:t>14</w:t>
            </w:r>
            <w:r>
              <w:rPr>
                <w:b/>
                <w:color w:val="000000" w:themeColor="text1"/>
                <w:szCs w:val="18"/>
              </w:rPr>
              <w:t xml:space="preserve"> </w:t>
            </w:r>
            <w:r w:rsidRPr="00BC2814">
              <w:rPr>
                <w:color w:val="000000" w:themeColor="text1"/>
                <w:szCs w:val="18"/>
              </w:rPr>
              <w:t>DataFileNameSpaceWarning</w:t>
            </w:r>
          </w:p>
        </w:tc>
        <w:tc>
          <w:tcPr>
            <w:tcW w:w="625" w:type="pct"/>
            <w:vAlign w:val="center"/>
          </w:tcPr>
          <w:p w14:paraId="4D9E0962" w14:textId="77777777" w:rsidR="00CB25BA" w:rsidRPr="00BC2814" w:rsidRDefault="00CB25BA" w:rsidP="00CB25BA">
            <w:pPr>
              <w:ind w:left="101"/>
              <w:jc w:val="left"/>
              <w:rPr>
                <w:color w:val="000000" w:themeColor="text1"/>
                <w:szCs w:val="18"/>
              </w:rPr>
            </w:pPr>
            <w:r w:rsidRPr="00BC2814">
              <w:rPr>
                <w:color w:val="000000" w:themeColor="text1"/>
                <w:szCs w:val="18"/>
              </w:rPr>
              <w:t>DDOC 1.0</w:t>
            </w:r>
          </w:p>
          <w:p w14:paraId="42DADB07" w14:textId="77777777" w:rsidR="00CB25BA" w:rsidRPr="00BC2814" w:rsidRDefault="00CB25BA" w:rsidP="00CB25BA">
            <w:pPr>
              <w:ind w:left="101"/>
              <w:jc w:val="left"/>
              <w:rPr>
                <w:color w:val="000000" w:themeColor="text1"/>
                <w:szCs w:val="18"/>
              </w:rPr>
            </w:pPr>
            <w:r w:rsidRPr="00BC2814">
              <w:rPr>
                <w:color w:val="000000" w:themeColor="text1"/>
                <w:szCs w:val="18"/>
              </w:rPr>
              <w:t>DDOC 1.1</w:t>
            </w:r>
          </w:p>
          <w:p w14:paraId="611180FF" w14:textId="77777777" w:rsidR="00CB25BA" w:rsidRPr="00BC2814" w:rsidRDefault="00CB25BA" w:rsidP="00CB25BA">
            <w:pPr>
              <w:ind w:left="101"/>
              <w:jc w:val="left"/>
              <w:rPr>
                <w:color w:val="000000" w:themeColor="text1"/>
                <w:szCs w:val="18"/>
              </w:rPr>
            </w:pPr>
            <w:r w:rsidRPr="00BC2814">
              <w:rPr>
                <w:color w:val="000000" w:themeColor="text1"/>
                <w:szCs w:val="18"/>
              </w:rPr>
              <w:t>DDOC 1.2</w:t>
            </w:r>
          </w:p>
          <w:p w14:paraId="778E8E3A" w14:textId="77777777" w:rsidR="00CB25BA" w:rsidRPr="00BC2814" w:rsidRDefault="00CB25BA" w:rsidP="00CB25BA">
            <w:pPr>
              <w:ind w:left="101"/>
              <w:jc w:val="left"/>
              <w:rPr>
                <w:color w:val="000000" w:themeColor="text1"/>
                <w:szCs w:val="18"/>
              </w:rPr>
            </w:pPr>
            <w:r w:rsidRPr="00BC2814">
              <w:rPr>
                <w:color w:val="000000" w:themeColor="text1"/>
                <w:szCs w:val="18"/>
              </w:rPr>
              <w:t>DDOC 1.3</w:t>
            </w:r>
          </w:p>
        </w:tc>
        <w:tc>
          <w:tcPr>
            <w:tcW w:w="2500" w:type="pct"/>
            <w:noWrap/>
          </w:tcPr>
          <w:p w14:paraId="32F32DE0" w14:textId="77777777" w:rsidR="00CB25BA" w:rsidRPr="00BC2814" w:rsidRDefault="00CB25BA" w:rsidP="00CB25BA">
            <w:pPr>
              <w:ind w:left="101"/>
              <w:jc w:val="left"/>
              <w:rPr>
                <w:color w:val="000000" w:themeColor="text1"/>
                <w:szCs w:val="18"/>
              </w:rPr>
            </w:pPr>
            <w:r w:rsidRPr="00BC2814">
              <w:rPr>
                <w:color w:val="000000" w:themeColor="text1"/>
                <w:szCs w:val="18"/>
              </w:rPr>
              <w:t>&lt;DataFile&gt; element’s xmlns attribute is missing.</w:t>
            </w:r>
          </w:p>
          <w:p w14:paraId="3633A5F2" w14:textId="77777777" w:rsidR="00CB25BA" w:rsidRDefault="00CB25BA" w:rsidP="00CB25BA">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7671F7E6" w14:textId="77777777" w:rsidR="00CB25BA" w:rsidRDefault="00CB25BA" w:rsidP="00CB25BA">
            <w:pPr>
              <w:ind w:left="101"/>
              <w:jc w:val="left"/>
              <w:rPr>
                <w:rStyle w:val="Hyperlink"/>
              </w:rPr>
            </w:pPr>
            <w:r w:rsidRPr="005E05FF">
              <w:rPr>
                <w:b/>
                <w:color w:val="000000" w:themeColor="text1"/>
                <w:szCs w:val="18"/>
              </w:rPr>
              <w:t>More info</w:t>
            </w:r>
            <w:r w:rsidRPr="00BC2814">
              <w:rPr>
                <w:color w:val="000000" w:themeColor="text1"/>
                <w:szCs w:val="18"/>
              </w:rPr>
              <w:t xml:space="preserve">: </w:t>
            </w:r>
            <w:hyperlink r:id="rId52" w:history="1">
              <w:r w:rsidRPr="00BC2814">
                <w:rPr>
                  <w:rStyle w:val="Hyperlink"/>
                </w:rPr>
                <w:t>http://www.id.ee/?id=36213</w:t>
              </w:r>
            </w:hyperlink>
          </w:p>
          <w:p w14:paraId="0D401B3C" w14:textId="77777777" w:rsidR="00CB25BA" w:rsidRPr="00BC2814" w:rsidRDefault="00CB25BA" w:rsidP="00CB25BA">
            <w:pPr>
              <w:ind w:left="101"/>
              <w:jc w:val="left"/>
              <w:rPr>
                <w:color w:val="000000" w:themeColor="text1"/>
                <w:szCs w:val="18"/>
              </w:rPr>
            </w:pPr>
            <w:r w:rsidRPr="007001CA">
              <w:rPr>
                <w:b/>
                <w:color w:val="000000" w:themeColor="text1"/>
                <w:szCs w:val="18"/>
              </w:rPr>
              <w:t>Sample file</w:t>
            </w:r>
            <w:r w:rsidRPr="007001CA">
              <w:rPr>
                <w:color w:val="000000" w:themeColor="text1"/>
                <w:szCs w:val="18"/>
              </w:rPr>
              <w:t>: 18912.ddoc</w:t>
            </w:r>
          </w:p>
        </w:tc>
      </w:tr>
      <w:tr w:rsidR="00CB25BA" w:rsidRPr="00BC2814" w14:paraId="00B06AA6" w14:textId="77777777" w:rsidTr="00CB25BA">
        <w:trPr>
          <w:cantSplit/>
          <w:trHeight w:val="300"/>
        </w:trPr>
        <w:tc>
          <w:tcPr>
            <w:tcW w:w="804" w:type="pct"/>
            <w:vMerge/>
          </w:tcPr>
          <w:p w14:paraId="09189F66" w14:textId="77777777" w:rsidR="00CB25BA" w:rsidRPr="00BC2814" w:rsidRDefault="00CB25BA" w:rsidP="00CB25BA">
            <w:pPr>
              <w:jc w:val="left"/>
              <w:rPr>
                <w:b/>
                <w:color w:val="000000" w:themeColor="text1"/>
                <w:szCs w:val="18"/>
              </w:rPr>
            </w:pPr>
          </w:p>
        </w:tc>
        <w:tc>
          <w:tcPr>
            <w:tcW w:w="1071" w:type="pct"/>
            <w:vAlign w:val="center"/>
          </w:tcPr>
          <w:p w14:paraId="10A7D39D" w14:textId="6286D9F3" w:rsidR="00CB25BA" w:rsidRPr="00BC2814" w:rsidRDefault="00CF0C4E" w:rsidP="00CB25BA">
            <w:pPr>
              <w:jc w:val="left"/>
              <w:rPr>
                <w:color w:val="000000" w:themeColor="text1"/>
                <w:szCs w:val="18"/>
              </w:rPr>
            </w:pPr>
            <w:r w:rsidRPr="00BC2814">
              <w:rPr>
                <w:b/>
                <w:color w:val="000000" w:themeColor="text1"/>
                <w:szCs w:val="18"/>
              </w:rPr>
              <w:t>15</w:t>
            </w:r>
            <w:r>
              <w:rPr>
                <w:b/>
                <w:color w:val="000000" w:themeColor="text1"/>
                <w:szCs w:val="18"/>
              </w:rPr>
              <w:t xml:space="preserve"> </w:t>
            </w:r>
            <w:r w:rsidRPr="00BC2814">
              <w:rPr>
                <w:color w:val="000000" w:themeColor="text1"/>
                <w:szCs w:val="18"/>
              </w:rPr>
              <w:t>IssuerNameSpaceWarning</w:t>
            </w:r>
          </w:p>
        </w:tc>
        <w:tc>
          <w:tcPr>
            <w:tcW w:w="625" w:type="pct"/>
            <w:vAlign w:val="center"/>
          </w:tcPr>
          <w:p w14:paraId="116DF36C" w14:textId="77777777" w:rsidR="00CB25BA" w:rsidRPr="00BC2814" w:rsidRDefault="00CB25BA" w:rsidP="00CB25BA">
            <w:pPr>
              <w:ind w:left="101"/>
              <w:jc w:val="left"/>
              <w:rPr>
                <w:color w:val="000000" w:themeColor="text1"/>
                <w:szCs w:val="18"/>
              </w:rPr>
            </w:pPr>
            <w:r w:rsidRPr="00BC2814">
              <w:rPr>
                <w:color w:val="000000" w:themeColor="text1"/>
                <w:szCs w:val="18"/>
              </w:rPr>
              <w:t>DDOC 1.1</w:t>
            </w:r>
          </w:p>
          <w:p w14:paraId="4220315A" w14:textId="77777777" w:rsidR="00CB25BA" w:rsidRPr="00BC2814" w:rsidRDefault="00CB25BA" w:rsidP="00CB25BA">
            <w:pPr>
              <w:ind w:left="101"/>
              <w:jc w:val="left"/>
              <w:rPr>
                <w:color w:val="000000" w:themeColor="text1"/>
                <w:szCs w:val="18"/>
              </w:rPr>
            </w:pPr>
            <w:r w:rsidRPr="00BC2814">
              <w:rPr>
                <w:color w:val="000000" w:themeColor="text1"/>
                <w:szCs w:val="18"/>
              </w:rPr>
              <w:t>DDOC 1.2</w:t>
            </w:r>
          </w:p>
          <w:p w14:paraId="68122F98" w14:textId="77777777" w:rsidR="00CB25BA" w:rsidRPr="00BC2814" w:rsidRDefault="00CB25BA" w:rsidP="00CB25BA">
            <w:pPr>
              <w:ind w:left="101"/>
              <w:jc w:val="left"/>
              <w:rPr>
                <w:color w:val="000000" w:themeColor="text1"/>
                <w:szCs w:val="18"/>
              </w:rPr>
            </w:pPr>
            <w:r w:rsidRPr="00BC2814">
              <w:rPr>
                <w:color w:val="000000" w:themeColor="text1"/>
                <w:szCs w:val="18"/>
              </w:rPr>
              <w:t>DDOC 1.3</w:t>
            </w:r>
          </w:p>
        </w:tc>
        <w:tc>
          <w:tcPr>
            <w:tcW w:w="2500" w:type="pct"/>
            <w:noWrap/>
          </w:tcPr>
          <w:p w14:paraId="1CB8DB9F" w14:textId="77777777" w:rsidR="00CB25BA" w:rsidRPr="00BC2814" w:rsidRDefault="00CB25BA" w:rsidP="00CB25BA">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7ACE30D5" w14:textId="77777777" w:rsidR="00CB25BA" w:rsidRDefault="00CB25BA" w:rsidP="00CB25BA">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533465EC" w14:textId="77777777" w:rsidR="00CB25BA" w:rsidRPr="00BC2814" w:rsidRDefault="00CB25BA" w:rsidP="00CB25BA">
            <w:pPr>
              <w:ind w:left="101"/>
              <w:jc w:val="left"/>
              <w:rPr>
                <w:color w:val="000000" w:themeColor="text1"/>
                <w:szCs w:val="18"/>
              </w:rPr>
            </w:pPr>
            <w:r w:rsidRPr="005E05FF">
              <w:rPr>
                <w:b/>
                <w:color w:val="000000" w:themeColor="text1"/>
                <w:szCs w:val="18"/>
              </w:rPr>
              <w:t>More info</w:t>
            </w:r>
            <w:r w:rsidRPr="00BC2814">
              <w:rPr>
                <w:color w:val="000000" w:themeColor="text1"/>
                <w:szCs w:val="18"/>
              </w:rPr>
              <w:t xml:space="preserve">: </w:t>
            </w:r>
            <w:hyperlink r:id="rId53" w:history="1">
              <w:r w:rsidRPr="00BC2814">
                <w:rPr>
                  <w:rStyle w:val="Hyperlink"/>
                </w:rPr>
                <w:t>http://www.id.ee/?id=36213</w:t>
              </w:r>
            </w:hyperlink>
          </w:p>
          <w:p w14:paraId="1C36E308" w14:textId="77777777" w:rsidR="00CB25BA" w:rsidRPr="005A3F1C" w:rsidRDefault="00CB25BA" w:rsidP="00CB25BA">
            <w:pPr>
              <w:ind w:left="101"/>
              <w:jc w:val="left"/>
              <w:rPr>
                <w:color w:val="000000" w:themeColor="text1"/>
                <w:szCs w:val="18"/>
              </w:rPr>
            </w:pPr>
            <w:r w:rsidRPr="007001CA">
              <w:rPr>
                <w:b/>
                <w:color w:val="000000" w:themeColor="text1"/>
                <w:szCs w:val="18"/>
              </w:rPr>
              <w:t>Sample file</w:t>
            </w:r>
            <w:r w:rsidRPr="007001CA">
              <w:rPr>
                <w:color w:val="000000" w:themeColor="text1"/>
                <w:szCs w:val="18"/>
              </w:rPr>
              <w:t>: 20bait_nonce.ddoc</w:t>
            </w:r>
          </w:p>
        </w:tc>
      </w:tr>
      <w:tr w:rsidR="00CB25BA" w:rsidRPr="00BC2814" w14:paraId="5AA19219" w14:textId="77777777" w:rsidTr="00CB25BA">
        <w:trPr>
          <w:cantSplit/>
          <w:trHeight w:val="3275"/>
        </w:trPr>
        <w:tc>
          <w:tcPr>
            <w:tcW w:w="804" w:type="pct"/>
            <w:vMerge/>
          </w:tcPr>
          <w:p w14:paraId="0AF81363" w14:textId="77777777" w:rsidR="00CB25BA" w:rsidRPr="00BC2814" w:rsidRDefault="00CB25BA" w:rsidP="00CB25BA">
            <w:pPr>
              <w:jc w:val="left"/>
              <w:rPr>
                <w:b/>
                <w:color w:val="000000" w:themeColor="text1"/>
                <w:szCs w:val="18"/>
              </w:rPr>
            </w:pPr>
          </w:p>
        </w:tc>
        <w:tc>
          <w:tcPr>
            <w:tcW w:w="1071" w:type="pct"/>
            <w:vAlign w:val="center"/>
          </w:tcPr>
          <w:p w14:paraId="0B6516DF" w14:textId="77777777" w:rsidR="00CF0C4E" w:rsidRDefault="00CF0C4E" w:rsidP="00CF0C4E">
            <w:pPr>
              <w:jc w:val="left"/>
              <w:rPr>
                <w:color w:val="000000" w:themeColor="text1"/>
                <w:szCs w:val="18"/>
              </w:rPr>
            </w:pPr>
            <w:r>
              <w:rPr>
                <w:color w:val="000000" w:themeColor="text1"/>
                <w:szCs w:val="18"/>
              </w:rPr>
              <w:t xml:space="preserve">N/A </w:t>
            </w:r>
          </w:p>
          <w:p w14:paraId="6A0C6F77" w14:textId="7EBFB6D0" w:rsidR="00CB25BA" w:rsidRPr="00BC2814" w:rsidRDefault="00CF0C4E" w:rsidP="00CF0C4E">
            <w:pPr>
              <w:jc w:val="left"/>
              <w:rPr>
                <w:color w:val="000000" w:themeColor="text1"/>
                <w:szCs w:val="18"/>
              </w:rPr>
            </w:pPr>
            <w:r>
              <w:rPr>
                <w:color w:val="000000" w:themeColor="text1"/>
                <w:szCs w:val="18"/>
              </w:rPr>
              <w:t xml:space="preserve">(Separate error code has not been determined. See also chap. </w:t>
            </w:r>
            <w:r>
              <w:rPr>
                <w:color w:val="000000" w:themeColor="text1"/>
                <w:szCs w:val="18"/>
              </w:rPr>
              <w:fldChar w:fldCharType="begin"/>
            </w:r>
            <w:r>
              <w:rPr>
                <w:color w:val="000000" w:themeColor="text1"/>
                <w:szCs w:val="18"/>
              </w:rPr>
              <w:instrText xml:space="preserve"> REF _Ref374375657 \r \h </w:instrText>
            </w:r>
            <w:r>
              <w:rPr>
                <w:color w:val="000000" w:themeColor="text1"/>
                <w:szCs w:val="18"/>
              </w:rPr>
            </w:r>
            <w:r>
              <w:rPr>
                <w:color w:val="000000" w:themeColor="text1"/>
                <w:szCs w:val="18"/>
              </w:rPr>
              <w:fldChar w:fldCharType="separate"/>
            </w:r>
            <w:r w:rsidR="007001CA">
              <w:rPr>
                <w:color w:val="000000" w:themeColor="text1"/>
                <w:szCs w:val="18"/>
              </w:rPr>
              <w:t>5.4.2.2</w:t>
            </w:r>
            <w:r>
              <w:rPr>
                <w:color w:val="000000" w:themeColor="text1"/>
                <w:szCs w:val="18"/>
              </w:rPr>
              <w:fldChar w:fldCharType="end"/>
            </w:r>
            <w:r>
              <w:rPr>
                <w:color w:val="000000" w:themeColor="text1"/>
                <w:szCs w:val="18"/>
              </w:rPr>
              <w:t>)</w:t>
            </w:r>
          </w:p>
        </w:tc>
        <w:tc>
          <w:tcPr>
            <w:tcW w:w="625" w:type="pct"/>
            <w:vAlign w:val="center"/>
          </w:tcPr>
          <w:p w14:paraId="7A1D1DE7" w14:textId="77777777" w:rsidR="00CB25BA" w:rsidRPr="00BC2814" w:rsidRDefault="00CB25BA" w:rsidP="00CB25BA">
            <w:pPr>
              <w:ind w:left="101"/>
              <w:jc w:val="left"/>
              <w:rPr>
                <w:color w:val="000000" w:themeColor="text1"/>
                <w:szCs w:val="18"/>
              </w:rPr>
            </w:pPr>
            <w:r w:rsidRPr="00BC2814">
              <w:rPr>
                <w:color w:val="000000" w:themeColor="text1"/>
                <w:szCs w:val="18"/>
              </w:rPr>
              <w:t>DDOC 1.0</w:t>
            </w:r>
          </w:p>
          <w:p w14:paraId="4A111E34" w14:textId="77777777" w:rsidR="00CB25BA" w:rsidRPr="00BC2814" w:rsidRDefault="00CB25BA" w:rsidP="00CB25BA">
            <w:pPr>
              <w:ind w:left="101"/>
              <w:jc w:val="left"/>
              <w:rPr>
                <w:color w:val="000000" w:themeColor="text1"/>
                <w:szCs w:val="18"/>
              </w:rPr>
            </w:pPr>
            <w:r w:rsidRPr="00BC2814">
              <w:rPr>
                <w:color w:val="000000" w:themeColor="text1"/>
                <w:szCs w:val="18"/>
              </w:rPr>
              <w:t>DDOC 1.1</w:t>
            </w:r>
          </w:p>
          <w:p w14:paraId="0DC09154" w14:textId="77777777" w:rsidR="00CB25BA" w:rsidRDefault="00CB25BA" w:rsidP="00CB25BA">
            <w:pPr>
              <w:ind w:left="101"/>
              <w:jc w:val="left"/>
              <w:rPr>
                <w:color w:val="000000" w:themeColor="text1"/>
                <w:szCs w:val="18"/>
              </w:rPr>
            </w:pPr>
            <w:r w:rsidRPr="00BC2814">
              <w:rPr>
                <w:color w:val="000000" w:themeColor="text1"/>
                <w:szCs w:val="18"/>
              </w:rPr>
              <w:t>DDOC 1.2</w:t>
            </w:r>
          </w:p>
          <w:p w14:paraId="2F93EE3A" w14:textId="77777777" w:rsidR="00CB25BA" w:rsidRPr="00BC2814" w:rsidRDefault="00CB25BA" w:rsidP="00CB25BA">
            <w:pPr>
              <w:ind w:left="101"/>
              <w:jc w:val="left"/>
              <w:rPr>
                <w:color w:val="000000" w:themeColor="text1"/>
                <w:szCs w:val="18"/>
              </w:rPr>
            </w:pPr>
          </w:p>
        </w:tc>
        <w:tc>
          <w:tcPr>
            <w:tcW w:w="2500" w:type="pct"/>
            <w:noWrap/>
          </w:tcPr>
          <w:p w14:paraId="5926EF13" w14:textId="77777777" w:rsidR="00CB25BA" w:rsidRPr="00BC2814" w:rsidRDefault="00CB25BA" w:rsidP="00CB25BA">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45AE9B19" w14:textId="77777777" w:rsidR="00CB25BA" w:rsidRDefault="00CB25BA" w:rsidP="00CB25BA">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5680D6D6" w14:textId="77777777" w:rsidR="00CB25BA" w:rsidRDefault="00CB25BA" w:rsidP="00CB25BA">
            <w:pPr>
              <w:ind w:left="101"/>
              <w:jc w:val="left"/>
              <w:rPr>
                <w:color w:val="000000" w:themeColor="text1"/>
                <w:szCs w:val="18"/>
              </w:rPr>
            </w:pPr>
            <w:r w:rsidRPr="005E05FF">
              <w:rPr>
                <w:b/>
                <w:color w:val="000000" w:themeColor="text1"/>
                <w:szCs w:val="18"/>
              </w:rPr>
              <w:t>More info</w:t>
            </w:r>
            <w:r w:rsidRPr="00BC2814">
              <w:rPr>
                <w:color w:val="000000" w:themeColor="text1"/>
                <w:szCs w:val="18"/>
              </w:rPr>
              <w:t xml:space="preserve">: </w:t>
            </w:r>
            <w:hyperlink r:id="rId54" w:history="1">
              <w:r>
                <w:rPr>
                  <w:rStyle w:val="Hyperlink"/>
                </w:rPr>
                <w:t>http://www.id.ee/index.php?id=36161</w:t>
              </w:r>
            </w:hyperlink>
            <w:r>
              <w:rPr>
                <w:rStyle w:val="Hyperlink"/>
              </w:rPr>
              <w:t xml:space="preserve"> </w:t>
            </w:r>
            <w:r>
              <w:rPr>
                <w:color w:val="000000" w:themeColor="text1"/>
                <w:szCs w:val="18"/>
              </w:rPr>
              <w:t xml:space="preserve"> </w:t>
            </w:r>
          </w:p>
          <w:p w14:paraId="27BEB7E5" w14:textId="77777777" w:rsidR="00CB25BA" w:rsidRPr="00BC2814" w:rsidRDefault="00CB25BA" w:rsidP="00CB25BA">
            <w:pPr>
              <w:ind w:left="101"/>
              <w:jc w:val="left"/>
              <w:rPr>
                <w:color w:val="000000" w:themeColor="text1"/>
                <w:szCs w:val="18"/>
              </w:rPr>
            </w:pPr>
            <w:r w:rsidRPr="007001CA">
              <w:rPr>
                <w:b/>
                <w:color w:val="000000" w:themeColor="text1"/>
                <w:szCs w:val="18"/>
              </w:rPr>
              <w:t>Sample file</w:t>
            </w:r>
            <w:r w:rsidRPr="007001CA">
              <w:rPr>
                <w:color w:val="000000" w:themeColor="text1"/>
                <w:szCs w:val="18"/>
              </w:rPr>
              <w:t>: DigiDoc 1.0 (tartu_ja_tallinna_koostooleping).ddoc</w:t>
            </w:r>
          </w:p>
        </w:tc>
      </w:tr>
    </w:tbl>
    <w:p w14:paraId="036EB4FC" w14:textId="77777777" w:rsidR="000C33A9" w:rsidRDefault="000C33A9" w:rsidP="000C33A9">
      <w:pPr>
        <w:rPr>
          <w:b/>
        </w:rPr>
      </w:pPr>
    </w:p>
    <w:p w14:paraId="4921CA3D" w14:textId="3AB4F8E7" w:rsidR="000C33A9" w:rsidRDefault="000C33A9" w:rsidP="000C33A9">
      <w:pPr>
        <w:jc w:val="left"/>
        <w:rPr>
          <w:lang w:val="en-GB"/>
        </w:rPr>
      </w:pPr>
      <w:r w:rsidRPr="005E05FF">
        <w:t xml:space="preserve">Sample code for determining validation warnings can be found from </w:t>
      </w:r>
      <w:r w:rsidR="00CF0C4E">
        <w:t>digidoc-tool.cpp</w:t>
      </w:r>
      <w:r w:rsidRPr="005E05FF">
        <w:t xml:space="preserve"> utili</w:t>
      </w:r>
      <w:r>
        <w:t>ty program</w:t>
      </w:r>
      <w:r w:rsidR="00F61938">
        <w:t>, s</w:t>
      </w:r>
      <w:r>
        <w:t xml:space="preserve">ee command </w:t>
      </w:r>
      <w:r w:rsidR="00B666F4">
        <w:t>open, function validate().</w:t>
      </w:r>
    </w:p>
    <w:p w14:paraId="1C47835F" w14:textId="341B1E00" w:rsidR="00F61938" w:rsidRDefault="00F61938" w:rsidP="007001CA">
      <w:pPr>
        <w:pStyle w:val="Heading3"/>
      </w:pPr>
      <w:bookmarkStart w:id="165" w:name="_Toc374439810"/>
      <w:bookmarkStart w:id="166" w:name="_Toc374440561"/>
      <w:bookmarkStart w:id="167" w:name="_Toc374439811"/>
      <w:bookmarkStart w:id="168" w:name="_Toc374440562"/>
      <w:bookmarkStart w:id="169" w:name="_Toc374439812"/>
      <w:bookmarkStart w:id="170" w:name="_Toc374440563"/>
      <w:bookmarkStart w:id="171" w:name="_Toc374439813"/>
      <w:bookmarkStart w:id="172" w:name="_Toc374440564"/>
      <w:bookmarkStart w:id="173" w:name="_Toc374439814"/>
      <w:bookmarkStart w:id="174" w:name="_Toc374440565"/>
      <w:bookmarkStart w:id="175" w:name="_Toc374439815"/>
      <w:bookmarkStart w:id="176" w:name="_Toc374440566"/>
      <w:bookmarkStart w:id="177" w:name="_Toc374439816"/>
      <w:bookmarkStart w:id="178" w:name="_Toc374440567"/>
      <w:bookmarkStart w:id="179" w:name="_Toc374439817"/>
      <w:bookmarkStart w:id="180" w:name="_Toc374440568"/>
      <w:bookmarkStart w:id="181" w:name="_Toc374439818"/>
      <w:bookmarkStart w:id="182" w:name="_Toc374440569"/>
      <w:bookmarkStart w:id="183" w:name="_Toc374439819"/>
      <w:bookmarkStart w:id="184" w:name="_Toc374440570"/>
      <w:bookmarkStart w:id="185" w:name="_Toc374439820"/>
      <w:bookmarkStart w:id="186" w:name="_Toc374440571"/>
      <w:bookmarkStart w:id="187" w:name="_Toc374439821"/>
      <w:bookmarkStart w:id="188" w:name="_Toc374440572"/>
      <w:bookmarkStart w:id="189" w:name="_Toc374439822"/>
      <w:bookmarkStart w:id="190" w:name="_Toc374440573"/>
      <w:bookmarkStart w:id="191" w:name="_Toc374439823"/>
      <w:bookmarkStart w:id="192" w:name="_Toc374440574"/>
      <w:bookmarkStart w:id="193" w:name="_Toc374439824"/>
      <w:bookmarkStart w:id="194" w:name="_Toc374440575"/>
      <w:bookmarkStart w:id="195" w:name="_Toc374439825"/>
      <w:bookmarkStart w:id="196" w:name="_Toc374440576"/>
      <w:bookmarkStart w:id="197" w:name="_Toc374439826"/>
      <w:bookmarkStart w:id="198" w:name="_Toc374440577"/>
      <w:bookmarkStart w:id="199" w:name="_Toc374439827"/>
      <w:bookmarkStart w:id="200" w:name="_Toc374440578"/>
      <w:bookmarkStart w:id="201" w:name="_Toc374439828"/>
      <w:bookmarkStart w:id="202" w:name="_Toc374440579"/>
      <w:bookmarkStart w:id="203" w:name="_Toc374439829"/>
      <w:bookmarkStart w:id="204" w:name="_Toc374440580"/>
      <w:bookmarkStart w:id="205" w:name="_Toc374439830"/>
      <w:bookmarkStart w:id="206" w:name="_Toc374440581"/>
      <w:bookmarkStart w:id="207" w:name="_Toc374439831"/>
      <w:bookmarkStart w:id="208" w:name="_Toc374440582"/>
      <w:bookmarkStart w:id="209" w:name="_Toc374439832"/>
      <w:bookmarkStart w:id="210" w:name="_Toc374440583"/>
      <w:bookmarkStart w:id="211" w:name="_Toc374439833"/>
      <w:bookmarkStart w:id="212" w:name="_Toc374440584"/>
      <w:bookmarkStart w:id="213" w:name="_Toc374439834"/>
      <w:bookmarkStart w:id="214" w:name="_Toc374440585"/>
      <w:bookmarkStart w:id="215" w:name="_Toc374439835"/>
      <w:bookmarkStart w:id="216" w:name="_Toc374440586"/>
      <w:bookmarkStart w:id="217" w:name="_Toc374439836"/>
      <w:bookmarkStart w:id="218" w:name="_Toc374440587"/>
      <w:bookmarkStart w:id="219" w:name="_Toc374439837"/>
      <w:bookmarkStart w:id="220" w:name="_Toc374440588"/>
      <w:bookmarkStart w:id="221" w:name="_Toc374439838"/>
      <w:bookmarkStart w:id="222" w:name="_Toc374440589"/>
      <w:bookmarkStart w:id="223" w:name="_Toc374439839"/>
      <w:bookmarkStart w:id="224" w:name="_Toc374440590"/>
      <w:bookmarkStart w:id="225" w:name="_Toc374439840"/>
      <w:bookmarkStart w:id="226" w:name="_Toc374440591"/>
      <w:bookmarkStart w:id="227" w:name="_Toc374439841"/>
      <w:bookmarkStart w:id="228" w:name="_Toc374440592"/>
      <w:bookmarkStart w:id="229" w:name="_Toc357417968"/>
      <w:bookmarkStart w:id="230" w:name="_Toc357514123"/>
      <w:bookmarkStart w:id="231" w:name="_Toc357526165"/>
      <w:bookmarkStart w:id="232" w:name="_Toc37444462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Additional information about validation</w:t>
      </w:r>
      <w:bookmarkEnd w:id="232"/>
    </w:p>
    <w:p w14:paraId="7E87A03C" w14:textId="0F5AB7C0" w:rsidR="00F61938" w:rsidRDefault="00F61938" w:rsidP="007001CA">
      <w:pPr>
        <w:pStyle w:val="Heading4"/>
      </w:pPr>
      <w:r>
        <w:t>Overview of validation activities</w:t>
      </w:r>
    </w:p>
    <w:p w14:paraId="13273CD5" w14:textId="77777777" w:rsidR="00F61938" w:rsidRPr="00067B2A" w:rsidRDefault="00F61938" w:rsidP="00F61938">
      <w:pPr>
        <w:rPr>
          <w:lang w:val="en-GB"/>
        </w:rPr>
      </w:pPr>
      <w:r w:rsidRPr="00067B2A">
        <w:rPr>
          <w:lang w:val="en-GB"/>
        </w:rPr>
        <w:t xml:space="preserve">Overview of validation activities is as follows: </w:t>
      </w:r>
    </w:p>
    <w:p w14:paraId="635562C3" w14:textId="77777777" w:rsidR="00F61938" w:rsidRPr="00067B2A" w:rsidRDefault="00F61938" w:rsidP="00F61938">
      <w:pPr>
        <w:pStyle w:val="ListParagraph"/>
        <w:numPr>
          <w:ilvl w:val="0"/>
          <w:numId w:val="18"/>
        </w:numPr>
        <w:rPr>
          <w:lang w:val="en-GB"/>
        </w:rPr>
      </w:pPr>
      <w:r w:rsidRPr="00067B2A">
        <w:rPr>
          <w:lang w:val="en-GB"/>
        </w:rPr>
        <w:t xml:space="preserve">checking that all the data files and signature’s meta-data (signer’s role, etc.) are included in the signature by calculating the data objects’ digest values and comparing them with the </w:t>
      </w:r>
      <w:r>
        <w:rPr>
          <w:lang w:val="en-GB"/>
        </w:rPr>
        <w:t>&lt;</w:t>
      </w:r>
      <w:r w:rsidRPr="00067B2A">
        <w:rPr>
          <w:lang w:val="en-GB"/>
        </w:rPr>
        <w:t>Reference</w:t>
      </w:r>
      <w:r>
        <w:rPr>
          <w:lang w:val="en-GB"/>
        </w:rPr>
        <w:t>&gt;</w:t>
      </w:r>
      <w:r w:rsidRPr="00067B2A">
        <w:rPr>
          <w:lang w:val="en-GB"/>
        </w:rPr>
        <w:t xml:space="preserve"> element values in the signature; </w:t>
      </w:r>
    </w:p>
    <w:p w14:paraId="5DBAB332" w14:textId="77777777" w:rsidR="00F61938" w:rsidRPr="00067B2A" w:rsidRDefault="00F61938" w:rsidP="00F61938">
      <w:pPr>
        <w:pStyle w:val="ListParagraph"/>
        <w:numPr>
          <w:ilvl w:val="0"/>
          <w:numId w:val="18"/>
        </w:numPr>
        <w:rPr>
          <w:lang w:val="en-GB"/>
        </w:rPr>
      </w:pPr>
      <w:r w:rsidRPr="00067B2A">
        <w:rPr>
          <w:lang w:val="en-GB"/>
        </w:rPr>
        <w:t>checking that the claimed signer’s certificate is the actual certificate that was used for signing; checking that the “Non-repudiaton” value is set in the “Key Usage” extension of the signer’s certificate</w:t>
      </w:r>
      <w:r>
        <w:rPr>
          <w:lang w:val="en-GB"/>
        </w:rPr>
        <w:t>;</w:t>
      </w:r>
    </w:p>
    <w:p w14:paraId="5E7975A1" w14:textId="77777777" w:rsidR="00F61938" w:rsidRPr="00067B2A" w:rsidRDefault="00F61938" w:rsidP="00F61938">
      <w:pPr>
        <w:pStyle w:val="ListParagraph"/>
        <w:numPr>
          <w:ilvl w:val="0"/>
          <w:numId w:val="18"/>
        </w:numPr>
        <w:rPr>
          <w:lang w:val="en-GB"/>
        </w:rPr>
      </w:pPr>
      <w:r w:rsidRPr="00067B2A">
        <w:rPr>
          <w:lang w:val="en-GB"/>
        </w:rPr>
        <w:t xml:space="preserve">checking that the signature value is correct by decrypting the value with the signer’s public key and comparing the result with digest calculated from </w:t>
      </w:r>
      <w:r>
        <w:rPr>
          <w:lang w:val="en-GB"/>
        </w:rPr>
        <w:t>&lt;</w:t>
      </w:r>
      <w:r w:rsidRPr="00067B2A">
        <w:rPr>
          <w:lang w:val="en-GB"/>
        </w:rPr>
        <w:t>SignedInfo</w:t>
      </w:r>
      <w:r>
        <w:rPr>
          <w:lang w:val="en-GB"/>
        </w:rPr>
        <w:t>&gt;</w:t>
      </w:r>
      <w:r w:rsidRPr="00067B2A">
        <w:rPr>
          <w:lang w:val="en-GB"/>
        </w:rPr>
        <w:t xml:space="preserve"> element block;</w:t>
      </w:r>
    </w:p>
    <w:p w14:paraId="74A293FA" w14:textId="77777777" w:rsidR="00F61938" w:rsidRPr="00067B2A" w:rsidRDefault="00F61938" w:rsidP="00F61938">
      <w:pPr>
        <w:pStyle w:val="ListParagraph"/>
        <w:numPr>
          <w:ilvl w:val="0"/>
          <w:numId w:val="18"/>
        </w:numPr>
        <w:rPr>
          <w:lang w:val="en-GB"/>
        </w:rPr>
      </w:pPr>
      <w:r w:rsidRPr="00067B2A">
        <w:rPr>
          <w:lang w:val="en-GB"/>
        </w:rPr>
        <w:t xml:space="preserve">checking that the OCSP response confirms the signer certificate’s validity and corresponds to the signature value (by comparing the digest value of </w:t>
      </w:r>
      <w:r>
        <w:rPr>
          <w:lang w:val="en-GB"/>
        </w:rPr>
        <w:t>&lt;</w:t>
      </w:r>
      <w:r w:rsidRPr="00067B2A">
        <w:rPr>
          <w:lang w:val="en-GB"/>
        </w:rPr>
        <w:t>SignatureValue</w:t>
      </w:r>
      <w:r>
        <w:rPr>
          <w:lang w:val="en-GB"/>
        </w:rPr>
        <w:t>&gt;</w:t>
      </w:r>
      <w:r w:rsidRPr="00067B2A">
        <w:rPr>
          <w:lang w:val="en-GB"/>
        </w:rPr>
        <w:t xml:space="preserve"> element’s value and OCSP response’s nonce value);</w:t>
      </w:r>
    </w:p>
    <w:p w14:paraId="633C1610" w14:textId="61478208" w:rsidR="00F61938" w:rsidRPr="007001CA" w:rsidRDefault="00F61938" w:rsidP="007001CA">
      <w:pPr>
        <w:pStyle w:val="ListParagraph"/>
        <w:numPr>
          <w:ilvl w:val="0"/>
          <w:numId w:val="18"/>
        </w:numPr>
      </w:pPr>
      <w:r w:rsidRPr="00067B2A">
        <w:rPr>
          <w:lang w:val="en-GB"/>
        </w:rPr>
        <w:t>checking that the signer’s and OCSP responder’s certificates are trusted (i.e. the certificates’ issuers are registered in trust store).</w:t>
      </w:r>
    </w:p>
    <w:p w14:paraId="2F3D2449" w14:textId="77777777" w:rsidR="00743FC7" w:rsidRPr="000575FB" w:rsidRDefault="00743FC7" w:rsidP="00BF1B8D">
      <w:pPr>
        <w:pStyle w:val="Heading2"/>
      </w:pPr>
      <w:bookmarkStart w:id="233" w:name="_Toc374444627"/>
      <w:r w:rsidRPr="000575FB">
        <w:t>Extracting data files</w:t>
      </w:r>
      <w:bookmarkEnd w:id="233"/>
    </w:p>
    <w:p w14:paraId="57A5C28F" w14:textId="77777777" w:rsidR="00CD2B96" w:rsidRPr="000575FB" w:rsidRDefault="0078227E" w:rsidP="0078227E">
      <w:pPr>
        <w:rPr>
          <w:lang w:val="en-GB"/>
        </w:rPr>
      </w:pPr>
      <w:r w:rsidRPr="000575FB">
        <w:rPr>
          <w:lang w:val="en-GB"/>
        </w:rPr>
        <w:t xml:space="preserve">A data file can be extracted from container and written to the specified location in the file system </w:t>
      </w:r>
      <w:r w:rsidR="00501C75" w:rsidRPr="000575FB">
        <w:rPr>
          <w:lang w:val="en-GB"/>
        </w:rPr>
        <w:t>or to an output stream</w:t>
      </w:r>
      <w:r w:rsidR="00C5055C" w:rsidRPr="000575FB">
        <w:rPr>
          <w:lang w:val="en-GB"/>
        </w:rPr>
        <w:t>.</w:t>
      </w:r>
      <w:r w:rsidR="00CD2B96" w:rsidRPr="000575FB">
        <w:rPr>
          <w:lang w:val="en-GB"/>
        </w:rPr>
        <w:t xml:space="preserve"> </w:t>
      </w:r>
    </w:p>
    <w:p w14:paraId="0D25D114" w14:textId="77777777" w:rsidR="00CD2B96" w:rsidRPr="000575FB" w:rsidRDefault="00C5055C" w:rsidP="00A1203F">
      <w:pPr>
        <w:pStyle w:val="ListParagraph"/>
        <w:numPr>
          <w:ilvl w:val="0"/>
          <w:numId w:val="20"/>
        </w:numPr>
        <w:rPr>
          <w:lang w:val="en-GB"/>
        </w:rPr>
      </w:pPr>
      <w:r w:rsidRPr="000575FB">
        <w:rPr>
          <w:lang w:val="en-GB"/>
        </w:rPr>
        <w:t>Y</w:t>
      </w:r>
      <w:r w:rsidR="00CD2B96" w:rsidRPr="000575FB">
        <w:rPr>
          <w:lang w:val="en-GB"/>
        </w:rPr>
        <w:t xml:space="preserve">ou can write the data file to a stream </w:t>
      </w:r>
      <w:r w:rsidR="00885B67" w:rsidRPr="000575FB">
        <w:rPr>
          <w:lang w:val="en-GB"/>
        </w:rPr>
        <w:t>and keep it in memory</w:t>
      </w:r>
      <w:r w:rsidR="00CD2B96" w:rsidRPr="000575FB">
        <w:rPr>
          <w:lang w:val="en-GB"/>
        </w:rPr>
        <w:t>:</w:t>
      </w:r>
    </w:p>
    <w:p w14:paraId="7ED299AB" w14:textId="77777777" w:rsidR="00CD2B96" w:rsidRPr="00A1203F" w:rsidRDefault="00CD2B96" w:rsidP="00A1203F">
      <w:pPr>
        <w:pStyle w:val="eclipse"/>
        <w:ind w:left="720"/>
        <w:rPr>
          <w:highlight w:val="yellow"/>
          <w:lang w:val="en-GB"/>
        </w:rPr>
      </w:pPr>
      <w:r w:rsidRPr="000575FB">
        <w:rPr>
          <w:lang w:val="en-GB"/>
        </w:rPr>
        <w:t>void DataFile::saveAs(std::ostream &amp;os);</w:t>
      </w:r>
    </w:p>
    <w:p w14:paraId="705E382B" w14:textId="77777777" w:rsidR="0078227E" w:rsidRPr="000575FB" w:rsidRDefault="00C5055C" w:rsidP="00A1203F">
      <w:pPr>
        <w:pStyle w:val="ListParagraph"/>
        <w:numPr>
          <w:ilvl w:val="0"/>
          <w:numId w:val="20"/>
        </w:numPr>
        <w:rPr>
          <w:lang w:val="en-GB"/>
        </w:rPr>
      </w:pPr>
      <w:r w:rsidRPr="000575FB">
        <w:rPr>
          <w:lang w:val="en-GB"/>
        </w:rPr>
        <w:t>T</w:t>
      </w:r>
      <w:r w:rsidR="00CD2B96" w:rsidRPr="000575FB">
        <w:rPr>
          <w:lang w:val="en-GB"/>
        </w:rPr>
        <w:t xml:space="preserve">he file can be written to file system </w:t>
      </w:r>
      <w:r w:rsidR="0078227E" w:rsidRPr="000575FB">
        <w:rPr>
          <w:lang w:val="en-GB"/>
        </w:rPr>
        <w:t>with the following method:</w:t>
      </w:r>
    </w:p>
    <w:p w14:paraId="699DBDFC" w14:textId="77777777" w:rsidR="0078227E" w:rsidRPr="000575FB" w:rsidRDefault="0078227E" w:rsidP="00A1203F">
      <w:pPr>
        <w:pStyle w:val="eclipse"/>
        <w:ind w:left="720"/>
        <w:rPr>
          <w:highlight w:val="yellow"/>
          <w:lang w:val="en-GB"/>
        </w:rPr>
      </w:pPr>
      <w:r w:rsidRPr="000575FB">
        <w:rPr>
          <w:lang w:val="en-GB"/>
        </w:rPr>
        <w:t>void DataFile::saveAs(const std::string&amp; path);</w:t>
      </w:r>
    </w:p>
    <w:p w14:paraId="638E49D5" w14:textId="77777777" w:rsidR="005F48C0" w:rsidRPr="000575FB" w:rsidRDefault="005F48C0" w:rsidP="00282CA2">
      <w:pPr>
        <w:rPr>
          <w:lang w:val="en-GB"/>
        </w:rPr>
      </w:pPr>
      <w:r w:rsidRPr="000575FB">
        <w:rPr>
          <w:lang w:val="en-GB"/>
        </w:rPr>
        <w:t>List of all the document’s data files can be retrieved with the following method:</w:t>
      </w:r>
    </w:p>
    <w:p w14:paraId="64B34FB0" w14:textId="77777777" w:rsidR="005F48C0" w:rsidRPr="000575FB" w:rsidRDefault="005F48C0" w:rsidP="005F48C0">
      <w:pPr>
        <w:pStyle w:val="eclipse"/>
        <w:ind w:left="0"/>
        <w:rPr>
          <w:lang w:val="en-GB"/>
        </w:rPr>
      </w:pPr>
      <w:r w:rsidRPr="00A1203F">
        <w:rPr>
          <w:lang w:val="en-GB"/>
        </w:rPr>
        <w:lastRenderedPageBreak/>
        <w:t>DataFileList Container::dataFiles();</w:t>
      </w:r>
    </w:p>
    <w:p w14:paraId="4E04EE93" w14:textId="77777777" w:rsidR="00282CA2" w:rsidRPr="000575FB" w:rsidRDefault="005F48C0" w:rsidP="00282CA2">
      <w:pPr>
        <w:rPr>
          <w:lang w:val="en-GB"/>
        </w:rPr>
      </w:pPr>
      <w:r w:rsidRPr="000575FB">
        <w:rPr>
          <w:lang w:val="en-GB"/>
        </w:rPr>
        <w:t xml:space="preserve">For example, </w:t>
      </w:r>
      <w:r w:rsidR="00282CA2" w:rsidRPr="000575FB">
        <w:rPr>
          <w:lang w:val="en-GB"/>
        </w:rPr>
        <w:t xml:space="preserve">read in </w:t>
      </w:r>
      <w:r w:rsidR="00D03C1D" w:rsidRPr="000575FB">
        <w:rPr>
          <w:lang w:val="en-GB"/>
        </w:rPr>
        <w:t xml:space="preserve">a DigiDoc document and </w:t>
      </w:r>
      <w:r w:rsidR="001F7E26" w:rsidRPr="000575FB">
        <w:rPr>
          <w:lang w:val="en-GB"/>
        </w:rPr>
        <w:t xml:space="preserve">write </w:t>
      </w:r>
      <w:r w:rsidR="00D03C1D" w:rsidRPr="000575FB">
        <w:rPr>
          <w:lang w:val="en-GB"/>
        </w:rPr>
        <w:t>its data files</w:t>
      </w:r>
      <w:r w:rsidR="001F7E26" w:rsidRPr="000575FB">
        <w:rPr>
          <w:lang w:val="en-GB"/>
        </w:rPr>
        <w:t xml:space="preserve"> to file system</w:t>
      </w:r>
      <w:r w:rsidR="00174041" w:rsidRPr="000575FB">
        <w:rPr>
          <w:lang w:val="en-GB"/>
        </w:rPr>
        <w:t xml:space="preserve"> as follows</w:t>
      </w:r>
      <w:r w:rsidR="00282CA2" w:rsidRPr="000575FB">
        <w:rPr>
          <w:lang w:val="en-GB"/>
        </w:rPr>
        <w:t xml:space="preserve">: </w:t>
      </w:r>
    </w:p>
    <w:p w14:paraId="2E415CDD" w14:textId="77777777" w:rsidR="005F48C0" w:rsidRPr="00A1203F" w:rsidRDefault="005F48C0" w:rsidP="005F48C0">
      <w:pPr>
        <w:pStyle w:val="eclipse"/>
        <w:ind w:left="0"/>
        <w:rPr>
          <w:rStyle w:val="ecl-commentChar"/>
          <w:lang w:val="en-GB"/>
        </w:rPr>
      </w:pPr>
      <w:r w:rsidRPr="000575FB">
        <w:rPr>
          <w:lang w:val="en-GB"/>
        </w:rPr>
        <w:t>Container doc(</w:t>
      </w:r>
      <w:r w:rsidRPr="00A1203F">
        <w:rPr>
          <w:rStyle w:val="ecl-stringChar"/>
          <w:lang w:val="en-GB"/>
        </w:rPr>
        <w:t>"&lt;input-file’s-path&gt;"</w:t>
      </w:r>
      <w:r w:rsidRPr="000575FB">
        <w:rPr>
          <w:lang w:val="en-GB"/>
        </w:rPr>
        <w:t xml:space="preserve">); </w:t>
      </w:r>
      <w:r w:rsidRPr="00A1203F">
        <w:rPr>
          <w:rStyle w:val="ecl-commentChar"/>
          <w:lang w:val="en-GB"/>
        </w:rPr>
        <w:t xml:space="preserve">// read in a document </w:t>
      </w:r>
    </w:p>
    <w:p w14:paraId="1C944D80" w14:textId="77777777" w:rsidR="005F48C0" w:rsidRPr="000575FB" w:rsidRDefault="005F48C0" w:rsidP="005F48C0">
      <w:pPr>
        <w:pStyle w:val="eclipse"/>
        <w:ind w:left="0"/>
        <w:rPr>
          <w:lang w:val="en-GB"/>
        </w:rPr>
      </w:pPr>
      <w:r w:rsidRPr="000575FB">
        <w:rPr>
          <w:lang w:val="en-GB"/>
        </w:rPr>
        <w:t xml:space="preserve">DataFileList files = doc.dataFiles(); </w:t>
      </w:r>
      <w:r w:rsidRPr="00A1203F">
        <w:rPr>
          <w:rStyle w:val="ecl-commentChar"/>
          <w:lang w:val="en-GB"/>
        </w:rPr>
        <w:t>// get the data files’ list</w:t>
      </w:r>
    </w:p>
    <w:p w14:paraId="006DD85C" w14:textId="77777777" w:rsidR="005F48C0" w:rsidRPr="000575FB" w:rsidRDefault="005F48C0" w:rsidP="005F48C0">
      <w:pPr>
        <w:pStyle w:val="eclipse"/>
        <w:ind w:left="0"/>
        <w:rPr>
          <w:lang w:val="en-GB"/>
        </w:rPr>
      </w:pPr>
    </w:p>
    <w:p w14:paraId="1111DF06" w14:textId="77777777" w:rsidR="005F48C0" w:rsidRPr="000575FB" w:rsidRDefault="005F48C0" w:rsidP="005F48C0">
      <w:pPr>
        <w:pStyle w:val="eclipse"/>
        <w:ind w:left="0"/>
        <w:rPr>
          <w:lang w:val="en-GB"/>
        </w:rPr>
      </w:pPr>
      <w:r w:rsidRPr="000575FB">
        <w:rPr>
          <w:lang w:val="en-GB"/>
        </w:rPr>
        <w:t xml:space="preserve">for(DataFileList::const_iterator i = </w:t>
      </w:r>
      <w:r w:rsidR="002E4D5F" w:rsidRPr="000575FB">
        <w:rPr>
          <w:lang w:val="en-GB"/>
        </w:rPr>
        <w:t>files.</w:t>
      </w:r>
      <w:r w:rsidRPr="000575FB">
        <w:rPr>
          <w:lang w:val="en-GB"/>
        </w:rPr>
        <w:t xml:space="preserve">begin(); i != </w:t>
      </w:r>
      <w:r w:rsidR="002E4D5F" w:rsidRPr="000575FB">
        <w:rPr>
          <w:lang w:val="en-GB"/>
        </w:rPr>
        <w:t>files.</w:t>
      </w:r>
      <w:r w:rsidRPr="000575FB">
        <w:rPr>
          <w:lang w:val="en-GB"/>
        </w:rPr>
        <w:t>end(); ++i){</w:t>
      </w:r>
    </w:p>
    <w:p w14:paraId="75A592FD" w14:textId="77777777" w:rsidR="005F48C0" w:rsidRPr="000575FB" w:rsidRDefault="005F48C0" w:rsidP="0038743D">
      <w:pPr>
        <w:pStyle w:val="eclipse"/>
        <w:ind w:left="0" w:firstLine="284"/>
        <w:rPr>
          <w:lang w:val="en-GB"/>
        </w:rPr>
      </w:pPr>
      <w:r w:rsidRPr="000575FB">
        <w:rPr>
          <w:lang w:val="en-GB"/>
        </w:rPr>
        <w:t>try {</w:t>
      </w:r>
    </w:p>
    <w:p w14:paraId="6C04E6E3" w14:textId="77777777" w:rsidR="005F48C0" w:rsidRPr="000575FB" w:rsidRDefault="005F48C0" w:rsidP="0038743D">
      <w:pPr>
        <w:pStyle w:val="eclipse"/>
        <w:ind w:left="0" w:firstLine="567"/>
        <w:rPr>
          <w:lang w:val="en-GB"/>
        </w:rPr>
      </w:pPr>
      <w:r w:rsidRPr="000575FB">
        <w:rPr>
          <w:lang w:val="en-GB"/>
        </w:rPr>
        <w:t>std::string dst = i-&gt;fileName();</w:t>
      </w:r>
      <w:r w:rsidR="001B14E7" w:rsidRPr="000575FB">
        <w:rPr>
          <w:lang w:val="en-GB"/>
        </w:rPr>
        <w:t xml:space="preserve"> </w:t>
      </w:r>
      <w:r w:rsidR="001B14E7" w:rsidRPr="00A1203F">
        <w:rPr>
          <w:rStyle w:val="ecl-commentChar"/>
          <w:lang w:val="en-GB"/>
        </w:rPr>
        <w:t>// get the data file’s name</w:t>
      </w:r>
    </w:p>
    <w:p w14:paraId="131A7526" w14:textId="77777777" w:rsidR="005F48C0" w:rsidRPr="000575FB" w:rsidRDefault="005F48C0" w:rsidP="0038743D">
      <w:pPr>
        <w:pStyle w:val="eclipse"/>
        <w:ind w:left="0" w:firstLine="567"/>
        <w:rPr>
          <w:lang w:val="en-GB"/>
        </w:rPr>
      </w:pPr>
      <w:r w:rsidRPr="000575FB">
        <w:rPr>
          <w:lang w:val="en-GB"/>
        </w:rPr>
        <w:t>i-&gt;saveAs(dst);</w:t>
      </w:r>
      <w:r w:rsidR="005C6A3D" w:rsidRPr="000575FB">
        <w:rPr>
          <w:lang w:val="en-GB"/>
        </w:rPr>
        <w:t xml:space="preserve"> </w:t>
      </w:r>
      <w:r w:rsidR="005C6A3D" w:rsidRPr="00A1203F">
        <w:rPr>
          <w:rStyle w:val="ecl-commentChar"/>
          <w:lang w:val="en-GB"/>
        </w:rPr>
        <w:t xml:space="preserve">// save the </w:t>
      </w:r>
      <w:r w:rsidR="001B14E7" w:rsidRPr="00A1203F">
        <w:rPr>
          <w:rStyle w:val="ecl-commentChar"/>
          <w:lang w:val="en-GB"/>
        </w:rPr>
        <w:t xml:space="preserve">data </w:t>
      </w:r>
      <w:r w:rsidR="005C6A3D" w:rsidRPr="00A1203F">
        <w:rPr>
          <w:rStyle w:val="ecl-commentChar"/>
          <w:lang w:val="en-GB"/>
        </w:rPr>
        <w:t xml:space="preserve">file to </w:t>
      </w:r>
      <w:r w:rsidR="001B14E7" w:rsidRPr="00A1203F">
        <w:rPr>
          <w:rStyle w:val="ecl-commentChar"/>
          <w:lang w:val="en-GB"/>
        </w:rPr>
        <w:t>working</w:t>
      </w:r>
      <w:r w:rsidR="005C6A3D" w:rsidRPr="00A1203F">
        <w:rPr>
          <w:rStyle w:val="ecl-commentChar"/>
          <w:lang w:val="en-GB"/>
        </w:rPr>
        <w:t xml:space="preserve"> directory</w:t>
      </w:r>
    </w:p>
    <w:p w14:paraId="790CEED2" w14:textId="77777777" w:rsidR="005F48C0" w:rsidRPr="000575FB" w:rsidRDefault="005F48C0" w:rsidP="0038743D">
      <w:pPr>
        <w:pStyle w:val="eclipse"/>
        <w:ind w:left="0" w:firstLine="284"/>
        <w:rPr>
          <w:lang w:val="en-GB"/>
        </w:rPr>
      </w:pPr>
      <w:r w:rsidRPr="000575FB">
        <w:rPr>
          <w:lang w:val="en-GB"/>
        </w:rPr>
        <w:t>} catch(const Exception &amp;e) {</w:t>
      </w:r>
    </w:p>
    <w:p w14:paraId="0032DB17" w14:textId="77777777" w:rsidR="005F48C0" w:rsidRPr="000575FB" w:rsidRDefault="005F48C0" w:rsidP="0038743D">
      <w:pPr>
        <w:pStyle w:val="eclipse"/>
        <w:ind w:left="0" w:firstLine="567"/>
        <w:rPr>
          <w:lang w:val="en-GB"/>
        </w:rPr>
      </w:pPr>
      <w:r w:rsidRPr="000575FB">
        <w:rPr>
          <w:lang w:val="en-GB"/>
        </w:rPr>
        <w:t>printf(</w:t>
      </w:r>
      <w:r w:rsidRPr="00A1203F">
        <w:rPr>
          <w:rStyle w:val="Ecl-paramChar"/>
          <w:lang w:val="en-GB"/>
        </w:rPr>
        <w:t>"  Document %s extraction: FAILED\n"</w:t>
      </w:r>
      <w:r w:rsidRPr="000575FB">
        <w:rPr>
          <w:lang w:val="en-GB"/>
        </w:rPr>
        <w:t>, i-&gt;fileName().c_</w:t>
      </w:r>
      <w:r w:rsidR="00D03C1D" w:rsidRPr="000575FB">
        <w:rPr>
          <w:lang w:val="en-GB"/>
        </w:rPr>
        <w:t>str()</w:t>
      </w:r>
      <w:r w:rsidRPr="000575FB">
        <w:rPr>
          <w:lang w:val="en-GB"/>
        </w:rPr>
        <w:t>);</w:t>
      </w:r>
    </w:p>
    <w:p w14:paraId="3A0BAAF1" w14:textId="77777777" w:rsidR="005F48C0" w:rsidRPr="000575FB" w:rsidRDefault="005F48C0" w:rsidP="0038743D">
      <w:pPr>
        <w:pStyle w:val="eclipse"/>
        <w:ind w:left="0" w:firstLine="284"/>
        <w:rPr>
          <w:lang w:val="en-GB"/>
        </w:rPr>
      </w:pPr>
      <w:r w:rsidRPr="000575FB">
        <w:rPr>
          <w:lang w:val="en-GB"/>
        </w:rPr>
        <w:t>}</w:t>
      </w:r>
    </w:p>
    <w:p w14:paraId="6CA9B21F" w14:textId="77777777" w:rsidR="005F48C0" w:rsidRPr="00A1203F" w:rsidRDefault="005F48C0" w:rsidP="005F48C0">
      <w:pPr>
        <w:pStyle w:val="eclipse"/>
        <w:ind w:left="0"/>
        <w:rPr>
          <w:highlight w:val="yellow"/>
          <w:lang w:val="en-GB"/>
        </w:rPr>
      </w:pPr>
      <w:r w:rsidRPr="000575FB">
        <w:rPr>
          <w:lang w:val="en-GB"/>
        </w:rPr>
        <w:t>}</w:t>
      </w:r>
    </w:p>
    <w:p w14:paraId="45233DEE" w14:textId="77777777" w:rsidR="00743FC7" w:rsidRPr="000575FB" w:rsidRDefault="00743FC7" w:rsidP="00BF1B8D">
      <w:pPr>
        <w:pStyle w:val="Heading2"/>
      </w:pPr>
      <w:bookmarkStart w:id="234" w:name="_Toc374444628"/>
      <w:r w:rsidRPr="000575FB">
        <w:t xml:space="preserve">Removing signatures </w:t>
      </w:r>
      <w:r w:rsidR="00897D4B" w:rsidRPr="000575FB">
        <w:t>and data files</w:t>
      </w:r>
      <w:bookmarkEnd w:id="234"/>
    </w:p>
    <w:p w14:paraId="740BB83D" w14:textId="77777777" w:rsidR="00897D4B" w:rsidRPr="000575FB" w:rsidRDefault="00A76C7F" w:rsidP="00897D4B">
      <w:pPr>
        <w:rPr>
          <w:lang w:val="en-GB"/>
        </w:rPr>
      </w:pPr>
      <w:r w:rsidRPr="000575FB">
        <w:rPr>
          <w:lang w:val="en-GB"/>
        </w:rPr>
        <w:t xml:space="preserve">In order to remove a </w:t>
      </w:r>
      <w:r w:rsidR="00AB63CE" w:rsidRPr="000575FB">
        <w:rPr>
          <w:lang w:val="en-GB"/>
        </w:rPr>
        <w:t xml:space="preserve">signature from </w:t>
      </w:r>
      <w:r w:rsidRPr="000575FB">
        <w:rPr>
          <w:lang w:val="en-GB"/>
        </w:rPr>
        <w:t xml:space="preserve">DigiDoc document, </w:t>
      </w:r>
      <w:r w:rsidR="00AB63CE" w:rsidRPr="000575FB">
        <w:rPr>
          <w:lang w:val="en-GB"/>
        </w:rPr>
        <w:t>use the following method:</w:t>
      </w:r>
    </w:p>
    <w:p w14:paraId="00A7E1C4" w14:textId="77777777" w:rsidR="00010C62" w:rsidRPr="000575FB" w:rsidRDefault="00010C62" w:rsidP="00710DAC">
      <w:pPr>
        <w:pStyle w:val="eclipse"/>
        <w:ind w:left="0"/>
        <w:rPr>
          <w:lang w:val="en-GB"/>
        </w:rPr>
      </w:pPr>
      <w:r w:rsidRPr="000575FB">
        <w:rPr>
          <w:lang w:val="en-GB"/>
        </w:rPr>
        <w:t>v</w:t>
      </w:r>
      <w:r w:rsidR="00710DAC" w:rsidRPr="000575FB">
        <w:rPr>
          <w:lang w:val="en-GB"/>
        </w:rPr>
        <w:t>oid Container::removeSignature(unsigned int id</w:t>
      </w:r>
      <w:r w:rsidRPr="000575FB">
        <w:rPr>
          <w:lang w:val="en-GB"/>
        </w:rPr>
        <w:t>)</w:t>
      </w:r>
      <w:r w:rsidR="00710DAC" w:rsidRPr="000575FB">
        <w:rPr>
          <w:lang w:val="en-GB"/>
        </w:rPr>
        <w:t>;</w:t>
      </w:r>
      <w:r w:rsidR="007003C9" w:rsidRPr="000575FB">
        <w:rPr>
          <w:lang w:val="en-GB"/>
        </w:rPr>
        <w:t xml:space="preserve"> </w:t>
      </w:r>
    </w:p>
    <w:p w14:paraId="438CDB5E" w14:textId="77777777" w:rsidR="00210FBC" w:rsidRPr="00A1203F" w:rsidRDefault="00AB63CE" w:rsidP="00210FBC">
      <w:pPr>
        <w:rPr>
          <w:lang w:val="en-GB"/>
        </w:rPr>
      </w:pPr>
      <w:r w:rsidRPr="000575FB">
        <w:rPr>
          <w:lang w:val="en-GB"/>
        </w:rPr>
        <w:t xml:space="preserve">Data files can be removed from a container only after all </w:t>
      </w:r>
      <w:r w:rsidR="004841EB" w:rsidRPr="000575FB">
        <w:rPr>
          <w:lang w:val="en-GB"/>
        </w:rPr>
        <w:t xml:space="preserve">of </w:t>
      </w:r>
      <w:r w:rsidRPr="000575FB">
        <w:rPr>
          <w:lang w:val="en-GB"/>
        </w:rPr>
        <w:t xml:space="preserve">its signatures have been removed. </w:t>
      </w:r>
      <w:r w:rsidR="001D3251" w:rsidRPr="000575FB">
        <w:rPr>
          <w:lang w:val="en-GB"/>
        </w:rPr>
        <w:t>Use the following method to remove a data file from DigiDoc container:</w:t>
      </w:r>
    </w:p>
    <w:p w14:paraId="0DC883B6" w14:textId="77777777" w:rsidR="00BC0857" w:rsidRPr="00A1203F" w:rsidRDefault="0079008A" w:rsidP="001D3251">
      <w:pPr>
        <w:pStyle w:val="eclipse"/>
        <w:ind w:left="0"/>
        <w:rPr>
          <w:lang w:val="en-GB"/>
        </w:rPr>
      </w:pPr>
      <w:r w:rsidRPr="00A1203F">
        <w:rPr>
          <w:lang w:val="en-GB"/>
        </w:rPr>
        <w:t>void Container::removeDataFile(unsigned int id</w:t>
      </w:r>
      <w:r w:rsidR="001D3251" w:rsidRPr="00A1203F">
        <w:rPr>
          <w:lang w:val="en-GB"/>
        </w:rPr>
        <w:t>);</w:t>
      </w:r>
    </w:p>
    <w:p w14:paraId="6071A4E6" w14:textId="77777777" w:rsidR="004841EB" w:rsidRPr="00A1203F" w:rsidRDefault="002D1308" w:rsidP="004841EB">
      <w:pPr>
        <w:rPr>
          <w:lang w:val="en-GB"/>
        </w:rPr>
      </w:pPr>
      <w:r w:rsidRPr="00A1203F">
        <w:rPr>
          <w:lang w:val="en-GB"/>
        </w:rPr>
        <w:t>“Id” parameters of the abovementioned methods represent the signature’</w:t>
      </w:r>
      <w:r w:rsidR="00C13889" w:rsidRPr="00A1203F">
        <w:rPr>
          <w:lang w:val="en-GB"/>
        </w:rPr>
        <w:t>s and</w:t>
      </w:r>
      <w:r w:rsidRPr="00A1203F">
        <w:rPr>
          <w:lang w:val="en-GB"/>
        </w:rPr>
        <w:t xml:space="preserve"> data file’s </w:t>
      </w:r>
      <w:r w:rsidR="009B6151" w:rsidRPr="00A1203F">
        <w:rPr>
          <w:lang w:val="en-GB"/>
        </w:rPr>
        <w:t>sequence numbers in the container</w:t>
      </w:r>
      <w:r w:rsidRPr="00A1203F">
        <w:rPr>
          <w:lang w:val="en-GB"/>
        </w:rPr>
        <w:t>. The identifiers are determined when a data file or signature is added to the container</w:t>
      </w:r>
      <w:r w:rsidR="009B6151" w:rsidRPr="00A1203F">
        <w:rPr>
          <w:lang w:val="en-GB"/>
        </w:rPr>
        <w:t xml:space="preserve">, counting starts from zero. </w:t>
      </w:r>
    </w:p>
    <w:p w14:paraId="02CFE5D9" w14:textId="77777777" w:rsidR="00DB22E7" w:rsidRPr="000575FB" w:rsidRDefault="002F7308" w:rsidP="00A1203F">
      <w:pPr>
        <w:rPr>
          <w:rFonts w:cs="Arial"/>
          <w:b/>
          <w:bCs/>
          <w:i/>
          <w:iCs/>
          <w:sz w:val="28"/>
          <w:szCs w:val="28"/>
          <w:lang w:val="en-GB"/>
        </w:rPr>
      </w:pPr>
      <w:r w:rsidRPr="000575FB">
        <w:rPr>
          <w:b/>
          <w:lang w:val="en-GB"/>
        </w:rPr>
        <w:t>Note</w:t>
      </w:r>
      <w:r w:rsidRPr="000575FB">
        <w:rPr>
          <w:lang w:val="en-GB"/>
        </w:rPr>
        <w:t>: the functionality of modifying files in DigiDoc file formats SK-XML, DIGIDOC-XML 1.1, DIGIDOC-XML 1.2 and BDOC 1.0 is not supported.</w:t>
      </w:r>
    </w:p>
    <w:p w14:paraId="7CB16495" w14:textId="77777777" w:rsidR="00743FC7" w:rsidRPr="000575FB" w:rsidRDefault="00743FC7" w:rsidP="00BF1B8D">
      <w:pPr>
        <w:pStyle w:val="Heading2"/>
      </w:pPr>
      <w:bookmarkStart w:id="235" w:name="_Toc374444629"/>
      <w:r w:rsidRPr="000575FB">
        <w:t>Shutting down the library</w:t>
      </w:r>
      <w:bookmarkEnd w:id="235"/>
    </w:p>
    <w:p w14:paraId="3C6CB585" w14:textId="77777777" w:rsidR="00743FC7" w:rsidRPr="000575FB" w:rsidRDefault="00743FC7" w:rsidP="00743FC7">
      <w:pPr>
        <w:rPr>
          <w:lang w:val="en-GB"/>
        </w:rPr>
      </w:pPr>
      <w:r w:rsidRPr="000575FB">
        <w:rPr>
          <w:lang w:val="en-GB"/>
        </w:rPr>
        <w:t>After finishing work with Libdigidocpp, then the last task is to shut down the library:</w:t>
      </w:r>
    </w:p>
    <w:p w14:paraId="317C96CB" w14:textId="77777777" w:rsidR="00743FC7" w:rsidRPr="000575FB" w:rsidRDefault="00743FC7" w:rsidP="00743FC7">
      <w:pPr>
        <w:pStyle w:val="eclipse"/>
        <w:ind w:left="11"/>
        <w:rPr>
          <w:lang w:val="en-GB"/>
        </w:rPr>
      </w:pPr>
      <w:r w:rsidRPr="000575FB">
        <w:rPr>
          <w:lang w:val="en-GB"/>
        </w:rPr>
        <w:t>digidoc::terminate();</w:t>
      </w:r>
    </w:p>
    <w:p w14:paraId="13B1BDAB" w14:textId="77777777" w:rsidR="00743FC7" w:rsidRPr="000575FB" w:rsidRDefault="00A83EC3" w:rsidP="00743FC7">
      <w:pPr>
        <w:rPr>
          <w:lang w:val="en-GB"/>
        </w:rPr>
      </w:pPr>
      <w:r w:rsidRPr="000575FB">
        <w:rPr>
          <w:lang w:val="en-GB"/>
        </w:rPr>
        <w:t>The termination method closes libraries used in Libdigidocpp implementation and deletes temporary files</w:t>
      </w:r>
      <w:r w:rsidR="004C5546" w:rsidRPr="000575FB">
        <w:rPr>
          <w:lang w:val="en-GB"/>
        </w:rPr>
        <w:t xml:space="preserve"> </w:t>
      </w:r>
      <w:r w:rsidR="00777A77" w:rsidRPr="000575FB">
        <w:rPr>
          <w:lang w:val="en-GB"/>
        </w:rPr>
        <w:t>that may have been written</w:t>
      </w:r>
      <w:r w:rsidR="004C5546" w:rsidRPr="000575FB">
        <w:rPr>
          <w:lang w:val="en-GB"/>
        </w:rPr>
        <w:t xml:space="preserve"> to disk </w:t>
      </w:r>
      <w:r w:rsidR="00777A77" w:rsidRPr="000575FB">
        <w:rPr>
          <w:lang w:val="en-GB"/>
        </w:rPr>
        <w:t>when</w:t>
      </w:r>
      <w:r w:rsidR="004C5546" w:rsidRPr="000575FB">
        <w:rPr>
          <w:lang w:val="en-GB"/>
        </w:rPr>
        <w:t xml:space="preserve"> working with the library</w:t>
      </w:r>
      <w:r w:rsidR="00E92CC8" w:rsidRPr="000575FB">
        <w:rPr>
          <w:lang w:val="en-GB"/>
        </w:rPr>
        <w:t>.</w:t>
      </w:r>
    </w:p>
    <w:p w14:paraId="24C60D62" w14:textId="77777777" w:rsidR="002D74F4" w:rsidRPr="000575FB" w:rsidRDefault="002D74F4" w:rsidP="002D74F4">
      <w:pPr>
        <w:pStyle w:val="Heading2"/>
        <w:rPr>
          <w:kern w:val="32"/>
          <w:sz w:val="32"/>
          <w:szCs w:val="32"/>
        </w:rPr>
      </w:pPr>
      <w:bookmarkStart w:id="236" w:name="_Toc345343589"/>
      <w:bookmarkStart w:id="237" w:name="_Toc374444630"/>
      <w:r w:rsidRPr="000575FB">
        <w:t>Exception handling</w:t>
      </w:r>
      <w:bookmarkEnd w:id="237"/>
    </w:p>
    <w:p w14:paraId="5CFC2E49" w14:textId="77777777" w:rsidR="003F0AC1" w:rsidRPr="00A1203F" w:rsidRDefault="001911C9" w:rsidP="001911C9">
      <w:pPr>
        <w:rPr>
          <w:lang w:val="en-GB"/>
        </w:rPr>
      </w:pPr>
      <w:r w:rsidRPr="00A1203F">
        <w:rPr>
          <w:lang w:val="en-GB"/>
        </w:rPr>
        <w:t xml:space="preserve">The Libdigidocpp library may throw exceptions that are instances of Exception class (defined in Exception.h source file). The code which uses Libdigidocpp’s API should be wrapped in a try/catch block as follows: </w:t>
      </w:r>
    </w:p>
    <w:p w14:paraId="51887D83" w14:textId="77777777" w:rsidR="000D0DAD" w:rsidRDefault="000D0DAD" w:rsidP="001911C9">
      <w:pPr>
        <w:pStyle w:val="eclipse"/>
        <w:ind w:left="0"/>
        <w:rPr>
          <w:lang w:val="en-GB"/>
        </w:rPr>
      </w:pPr>
      <w:r w:rsidRPr="00A1203F">
        <w:rPr>
          <w:lang w:val="en-GB"/>
        </w:rPr>
        <w:t>try {</w:t>
      </w:r>
      <w:r w:rsidR="000A549E" w:rsidRPr="00A1203F">
        <w:rPr>
          <w:lang w:val="en-GB"/>
        </w:rPr>
        <w:t xml:space="preserve"> </w:t>
      </w:r>
    </w:p>
    <w:p w14:paraId="7C43E001" w14:textId="77777777" w:rsidR="008B58FB" w:rsidRPr="00A1203F" w:rsidRDefault="008B58FB" w:rsidP="001911C9">
      <w:pPr>
        <w:pStyle w:val="eclipse"/>
        <w:ind w:left="0"/>
        <w:rPr>
          <w:lang w:val="en-GB"/>
        </w:rPr>
      </w:pPr>
    </w:p>
    <w:p w14:paraId="52F58943" w14:textId="77777777" w:rsidR="000A549E" w:rsidRDefault="000C74F0" w:rsidP="008B58FB">
      <w:pPr>
        <w:pStyle w:val="eclipse"/>
        <w:ind w:left="0" w:firstLine="720"/>
        <w:rPr>
          <w:color w:val="00B050"/>
          <w:lang w:val="en-GB"/>
        </w:rPr>
      </w:pPr>
      <w:r w:rsidRPr="00A1203F">
        <w:rPr>
          <w:color w:val="00B050"/>
          <w:lang w:val="en-GB"/>
        </w:rPr>
        <w:t>// code implementation</w:t>
      </w:r>
    </w:p>
    <w:p w14:paraId="309FB5C5" w14:textId="77777777" w:rsidR="008B58FB" w:rsidRPr="00A1203F" w:rsidRDefault="008B58FB" w:rsidP="008B58FB">
      <w:pPr>
        <w:pStyle w:val="eclipse"/>
        <w:ind w:left="0" w:firstLine="720"/>
        <w:rPr>
          <w:color w:val="00B050"/>
          <w:lang w:val="en-GB"/>
        </w:rPr>
      </w:pPr>
    </w:p>
    <w:p w14:paraId="7A0D05A7" w14:textId="77777777" w:rsidR="000D0DAD" w:rsidRPr="00A1203F" w:rsidRDefault="000D0DAD" w:rsidP="001911C9">
      <w:pPr>
        <w:pStyle w:val="eclipse"/>
        <w:ind w:left="0"/>
        <w:rPr>
          <w:lang w:val="en-GB"/>
        </w:rPr>
      </w:pPr>
      <w:r w:rsidRPr="00A1203F">
        <w:rPr>
          <w:lang w:val="en-GB"/>
        </w:rPr>
        <w:t>} catch(</w:t>
      </w:r>
      <w:r w:rsidR="000A549E" w:rsidRPr="00A1203F">
        <w:rPr>
          <w:lang w:val="en-GB"/>
        </w:rPr>
        <w:t>const Exception &amp;e</w:t>
      </w:r>
      <w:r w:rsidRPr="00A1203F">
        <w:rPr>
          <w:lang w:val="en-GB"/>
        </w:rPr>
        <w:t>) {</w:t>
      </w:r>
      <w:r w:rsidR="00283E71" w:rsidRPr="00A1203F">
        <w:rPr>
          <w:lang w:val="en-GB"/>
        </w:rPr>
        <w:t xml:space="preserve">  </w:t>
      </w:r>
    </w:p>
    <w:p w14:paraId="609ED59F" w14:textId="77777777" w:rsidR="00D5491C" w:rsidRPr="00A1203F" w:rsidRDefault="00A62EF6" w:rsidP="00A62EF6">
      <w:pPr>
        <w:pStyle w:val="eclipse"/>
        <w:ind w:left="0"/>
        <w:rPr>
          <w:lang w:val="en-GB"/>
        </w:rPr>
      </w:pPr>
      <w:r w:rsidRPr="00A1203F">
        <w:rPr>
          <w:lang w:val="en-GB"/>
        </w:rPr>
        <w:t xml:space="preserve">    </w:t>
      </w:r>
      <w:r w:rsidR="00D5491C" w:rsidRPr="00A1203F">
        <w:rPr>
          <w:lang w:val="en-GB"/>
        </w:rPr>
        <w:t>printf(</w:t>
      </w:r>
      <w:r w:rsidR="00D5491C" w:rsidRPr="00A1203F">
        <w:rPr>
          <w:rStyle w:val="Ecl-paramChar"/>
          <w:lang w:val="en-GB"/>
        </w:rPr>
        <w:t>"Exception:%s\n"</w:t>
      </w:r>
      <w:r w:rsidR="00D5491C" w:rsidRPr="00A1203F">
        <w:rPr>
          <w:lang w:val="en-GB"/>
        </w:rPr>
        <w:t xml:space="preserve">, parseException(e).c_str()); </w:t>
      </w:r>
      <w:r w:rsidR="00D5491C" w:rsidRPr="00A1203F">
        <w:rPr>
          <w:color w:val="00B050"/>
          <w:lang w:val="en-GB"/>
        </w:rPr>
        <w:t xml:space="preserve">// Sample exception </w:t>
      </w:r>
    </w:p>
    <w:p w14:paraId="48761BA3" w14:textId="77777777" w:rsidR="000C74F0" w:rsidRPr="00A1203F" w:rsidRDefault="00D5491C" w:rsidP="00D5491C">
      <w:pPr>
        <w:pStyle w:val="eclipse"/>
        <w:ind w:left="0" w:firstLine="720"/>
        <w:rPr>
          <w:color w:val="00B050"/>
          <w:lang w:val="en-GB"/>
        </w:rPr>
      </w:pPr>
      <w:r w:rsidRPr="00A1203F">
        <w:rPr>
          <w:lang w:val="en-GB"/>
        </w:rPr>
        <w:t xml:space="preserve">  </w:t>
      </w:r>
      <w:r w:rsidRPr="00A1203F">
        <w:rPr>
          <w:lang w:val="en-GB"/>
        </w:rPr>
        <w:tab/>
      </w:r>
      <w:r w:rsidRPr="00A1203F">
        <w:rPr>
          <w:lang w:val="en-GB"/>
        </w:rPr>
        <w:tab/>
      </w:r>
      <w:r w:rsidRPr="00A1203F">
        <w:rPr>
          <w:lang w:val="en-GB"/>
        </w:rPr>
        <w:tab/>
      </w:r>
      <w:r w:rsidRPr="00A1203F">
        <w:rPr>
          <w:lang w:val="en-GB"/>
        </w:rPr>
        <w:tab/>
      </w:r>
      <w:r w:rsidRPr="00A1203F">
        <w:rPr>
          <w:lang w:val="en-GB"/>
        </w:rPr>
        <w:tab/>
      </w:r>
      <w:r w:rsidRPr="00A1203F">
        <w:rPr>
          <w:lang w:val="en-GB"/>
        </w:rPr>
        <w:tab/>
      </w:r>
      <w:r w:rsidRPr="00A1203F">
        <w:rPr>
          <w:lang w:val="en-GB"/>
        </w:rPr>
        <w:tab/>
      </w:r>
      <w:r w:rsidRPr="00A1203F">
        <w:rPr>
          <w:color w:val="00B050"/>
          <w:lang w:val="en-GB"/>
        </w:rPr>
        <w:t>// handling method</w:t>
      </w:r>
    </w:p>
    <w:p w14:paraId="760F251D" w14:textId="77777777" w:rsidR="000D0DAD" w:rsidRPr="00A1203F" w:rsidRDefault="000D0DAD" w:rsidP="001911C9">
      <w:pPr>
        <w:pStyle w:val="eclipse"/>
        <w:ind w:left="0"/>
        <w:rPr>
          <w:lang w:val="en-GB"/>
        </w:rPr>
      </w:pPr>
      <w:r w:rsidRPr="00A1203F">
        <w:rPr>
          <w:lang w:val="en-GB"/>
        </w:rPr>
        <w:t>}</w:t>
      </w:r>
    </w:p>
    <w:p w14:paraId="3E0FAEC4" w14:textId="77777777" w:rsidR="00D5491C" w:rsidRPr="00A1203F" w:rsidRDefault="00B95892" w:rsidP="00583D50">
      <w:pPr>
        <w:spacing w:after="0"/>
        <w:rPr>
          <w:lang w:val="en-GB"/>
        </w:rPr>
      </w:pPr>
      <w:r w:rsidRPr="00A1203F">
        <w:rPr>
          <w:lang w:val="en-GB"/>
        </w:rPr>
        <w:t>An Exception instance</w:t>
      </w:r>
      <w:r w:rsidR="000C74F0" w:rsidRPr="00A1203F">
        <w:rPr>
          <w:lang w:val="en-GB"/>
        </w:rPr>
        <w:t xml:space="preserve"> thrown by the library may contain a stack</w:t>
      </w:r>
      <w:r w:rsidR="00D5491C" w:rsidRPr="00A1203F">
        <w:rPr>
          <w:lang w:val="en-GB"/>
        </w:rPr>
        <w:t xml:space="preserve"> </w:t>
      </w:r>
      <w:r w:rsidR="000C74F0" w:rsidRPr="00A1203F">
        <w:rPr>
          <w:lang w:val="en-GB"/>
        </w:rPr>
        <w:t>trace</w:t>
      </w:r>
      <w:r w:rsidR="00D5491C" w:rsidRPr="00A1203F">
        <w:rPr>
          <w:lang w:val="en-GB"/>
        </w:rPr>
        <w:t xml:space="preserve"> of the </w:t>
      </w:r>
      <w:r w:rsidRPr="00A1203F">
        <w:rPr>
          <w:lang w:val="en-GB"/>
        </w:rPr>
        <w:t xml:space="preserve">hierarchy of </w:t>
      </w:r>
      <w:r w:rsidR="00D5491C" w:rsidRPr="00A1203F">
        <w:rPr>
          <w:lang w:val="en-GB"/>
        </w:rPr>
        <w:t xml:space="preserve">exceptions. </w:t>
      </w:r>
      <w:r w:rsidR="00583D50" w:rsidRPr="00A1203F">
        <w:rPr>
          <w:lang w:val="en-GB"/>
        </w:rPr>
        <w:t>For example, to parse the whole stack trace, do as follows:</w:t>
      </w:r>
      <w:r w:rsidR="00D07E15" w:rsidRPr="00A1203F">
        <w:rPr>
          <w:lang w:val="en-GB"/>
        </w:rPr>
        <w:t xml:space="preserve"> </w:t>
      </w:r>
    </w:p>
    <w:p w14:paraId="7AB057F6" w14:textId="77777777" w:rsidR="00583D50" w:rsidRPr="00A1203F" w:rsidRDefault="00583D50" w:rsidP="00583D50">
      <w:pPr>
        <w:pStyle w:val="eclipse"/>
        <w:ind w:left="0"/>
        <w:rPr>
          <w:lang w:val="en-GB"/>
        </w:rPr>
      </w:pPr>
      <w:r w:rsidRPr="00A1203F">
        <w:rPr>
          <w:lang w:val="en-GB"/>
        </w:rPr>
        <w:lastRenderedPageBreak/>
        <w:t>std::string parseException(const Exception &amp;e)</w:t>
      </w:r>
    </w:p>
    <w:p w14:paraId="5A2B7280" w14:textId="77777777" w:rsidR="00583D50" w:rsidRPr="00A1203F" w:rsidRDefault="00583D50" w:rsidP="00583D50">
      <w:pPr>
        <w:pStyle w:val="eclipse"/>
        <w:ind w:left="0"/>
        <w:rPr>
          <w:lang w:val="en-GB"/>
        </w:rPr>
      </w:pPr>
      <w:r w:rsidRPr="00A1203F">
        <w:rPr>
          <w:lang w:val="en-GB"/>
        </w:rPr>
        <w:t>{</w:t>
      </w:r>
    </w:p>
    <w:p w14:paraId="4FD47556" w14:textId="77777777" w:rsidR="00583D50" w:rsidRPr="00A1203F" w:rsidRDefault="00583D50" w:rsidP="00583D50">
      <w:pPr>
        <w:pStyle w:val="eclipse"/>
        <w:ind w:left="0"/>
        <w:rPr>
          <w:lang w:val="en-GB"/>
        </w:rPr>
      </w:pPr>
      <w:r w:rsidRPr="00A1203F">
        <w:rPr>
          <w:lang w:val="en-GB"/>
        </w:rPr>
        <w:t xml:space="preserve">    std::string result = e.msg() + </w:t>
      </w:r>
      <w:r w:rsidRPr="00A1203F">
        <w:rPr>
          <w:rStyle w:val="Ecl-paramChar"/>
          <w:lang w:val="en-GB"/>
        </w:rPr>
        <w:t>"\n"</w:t>
      </w:r>
      <w:r w:rsidRPr="00A1203F">
        <w:rPr>
          <w:lang w:val="en-GB"/>
        </w:rPr>
        <w:t>;</w:t>
      </w:r>
      <w:r w:rsidR="00C20675" w:rsidRPr="00A1203F">
        <w:rPr>
          <w:lang w:val="en-GB"/>
        </w:rPr>
        <w:t xml:space="preserve"> </w:t>
      </w:r>
      <w:r w:rsidR="00C20675" w:rsidRPr="00A1203F">
        <w:rPr>
          <w:rStyle w:val="ecl-commentChar"/>
          <w:lang w:val="en-GB"/>
        </w:rPr>
        <w:t xml:space="preserve">// the error message is </w:t>
      </w:r>
      <w:r w:rsidR="00153D59" w:rsidRPr="00A1203F">
        <w:rPr>
          <w:rStyle w:val="ecl-commentChar"/>
          <w:lang w:val="en-GB"/>
        </w:rPr>
        <w:t>retrieved</w:t>
      </w:r>
    </w:p>
    <w:p w14:paraId="24A6401B" w14:textId="77777777" w:rsidR="008B58FB" w:rsidRPr="00A1203F" w:rsidRDefault="00583D50" w:rsidP="00583D50">
      <w:pPr>
        <w:pStyle w:val="eclipse"/>
        <w:ind w:left="0"/>
        <w:rPr>
          <w:color w:val="00B050"/>
          <w:shd w:val="clear" w:color="auto" w:fill="EEECE1" w:themeFill="background2"/>
          <w:lang w:val="en-GB"/>
        </w:rPr>
      </w:pPr>
      <w:r w:rsidRPr="00A1203F">
        <w:rPr>
          <w:lang w:val="en-GB"/>
        </w:rPr>
        <w:t xml:space="preserve">    Exception::Causes list = e.causes();</w:t>
      </w:r>
      <w:r w:rsidR="00153D59" w:rsidRPr="00A1203F">
        <w:rPr>
          <w:lang w:val="en-GB"/>
        </w:rPr>
        <w:t xml:space="preserve"> </w:t>
      </w:r>
      <w:r w:rsidR="00A62EF6" w:rsidRPr="00A1203F">
        <w:rPr>
          <w:rStyle w:val="ecl-commentChar"/>
          <w:lang w:val="en-GB"/>
        </w:rPr>
        <w:t xml:space="preserve">// list of exceptions in lower level </w:t>
      </w:r>
    </w:p>
    <w:p w14:paraId="18F619D0" w14:textId="77777777" w:rsidR="008B58FB" w:rsidRPr="00A1203F" w:rsidRDefault="00272414" w:rsidP="00272414">
      <w:pPr>
        <w:pStyle w:val="eclipse"/>
        <w:ind w:left="0"/>
        <w:rPr>
          <w:color w:val="00B050"/>
          <w:lang w:val="en-GB"/>
        </w:rPr>
      </w:pPr>
      <w:r>
        <w:rPr>
          <w:color w:val="00B050"/>
          <w:lang w:val="en-GB"/>
        </w:rPr>
        <w:t xml:space="preserve">    </w:t>
      </w:r>
      <w:r w:rsidR="00CF3CD0" w:rsidRPr="00A1203F">
        <w:rPr>
          <w:color w:val="00B050"/>
          <w:lang w:val="en-GB"/>
        </w:rPr>
        <w:t>// Iteration</w:t>
      </w:r>
      <w:r w:rsidR="007620CB" w:rsidRPr="00A1203F">
        <w:rPr>
          <w:color w:val="00B050"/>
          <w:lang w:val="en-GB"/>
        </w:rPr>
        <w:t xml:space="preserve"> through the list</w:t>
      </w:r>
      <w:r w:rsidR="00270960" w:rsidRPr="00A1203F">
        <w:rPr>
          <w:color w:val="00B050"/>
          <w:lang w:val="en-GB"/>
        </w:rPr>
        <w:t xml:space="preserve"> of causes</w:t>
      </w:r>
      <w:r w:rsidR="00927509">
        <w:rPr>
          <w:color w:val="00B050"/>
          <w:lang w:val="en-GB"/>
        </w:rPr>
        <w:t>:</w:t>
      </w:r>
    </w:p>
    <w:p w14:paraId="3448F769" w14:textId="77777777" w:rsidR="00583D50" w:rsidRPr="00A1203F" w:rsidRDefault="00583D50" w:rsidP="00583D50">
      <w:pPr>
        <w:pStyle w:val="eclipse"/>
        <w:ind w:left="0"/>
        <w:rPr>
          <w:lang w:val="en-GB"/>
        </w:rPr>
      </w:pPr>
      <w:r w:rsidRPr="00A1203F">
        <w:rPr>
          <w:lang w:val="en-GB"/>
        </w:rPr>
        <w:t xml:space="preserve">    for(Exception::Causes::const_iterator i = list.begin(); i != list.end(); ++i)</w:t>
      </w:r>
    </w:p>
    <w:p w14:paraId="6E484F7C" w14:textId="77777777" w:rsidR="00B6509D" w:rsidRPr="00A1203F" w:rsidRDefault="00583D50" w:rsidP="00583D50">
      <w:pPr>
        <w:pStyle w:val="eclipse"/>
        <w:ind w:left="0"/>
        <w:rPr>
          <w:lang w:val="en-GB"/>
        </w:rPr>
      </w:pPr>
      <w:r w:rsidRPr="00A1203F">
        <w:rPr>
          <w:lang w:val="en-GB"/>
        </w:rPr>
        <w:t xml:space="preserve">        result += parseException(*i);</w:t>
      </w:r>
      <w:r w:rsidR="00A679F3" w:rsidRPr="00A1203F">
        <w:rPr>
          <w:lang w:val="en-GB"/>
        </w:rPr>
        <w:t xml:space="preserve"> </w:t>
      </w:r>
      <w:r w:rsidR="00A679F3" w:rsidRPr="00A1203F">
        <w:rPr>
          <w:rStyle w:val="ecl-commentChar"/>
          <w:lang w:val="en-GB"/>
        </w:rPr>
        <w:t xml:space="preserve">// </w:t>
      </w:r>
      <w:r w:rsidR="00E022D8" w:rsidRPr="00A1203F">
        <w:rPr>
          <w:rStyle w:val="ecl-commentChar"/>
          <w:lang w:val="en-GB"/>
        </w:rPr>
        <w:t>Parsing the exceptions recursively</w:t>
      </w:r>
    </w:p>
    <w:p w14:paraId="671E27CE" w14:textId="77777777" w:rsidR="00583D50" w:rsidRPr="00A1203F" w:rsidRDefault="00583D50" w:rsidP="00583D50">
      <w:pPr>
        <w:pStyle w:val="eclipse"/>
        <w:ind w:left="0"/>
        <w:rPr>
          <w:lang w:val="en-GB"/>
        </w:rPr>
      </w:pPr>
      <w:r w:rsidRPr="00A1203F">
        <w:rPr>
          <w:lang w:val="en-GB"/>
        </w:rPr>
        <w:t xml:space="preserve">    return result;</w:t>
      </w:r>
      <w:r w:rsidR="00B6509D" w:rsidRPr="00A1203F">
        <w:rPr>
          <w:lang w:val="en-GB"/>
        </w:rPr>
        <w:t xml:space="preserve"> </w:t>
      </w:r>
      <w:r w:rsidR="00B6509D" w:rsidRPr="00A1203F">
        <w:rPr>
          <w:rStyle w:val="ecl-commentChar"/>
          <w:lang w:val="en-GB"/>
        </w:rPr>
        <w:t>// The error message is returned</w:t>
      </w:r>
    </w:p>
    <w:p w14:paraId="0AE9E913" w14:textId="77777777" w:rsidR="00D5491C" w:rsidRPr="00A1203F" w:rsidRDefault="00583D50" w:rsidP="00583D50">
      <w:pPr>
        <w:pStyle w:val="eclipse"/>
        <w:ind w:left="0"/>
        <w:rPr>
          <w:lang w:val="en-GB"/>
        </w:rPr>
      </w:pPr>
      <w:r w:rsidRPr="00A1203F">
        <w:rPr>
          <w:lang w:val="en-GB"/>
        </w:rPr>
        <w:t>}</w:t>
      </w:r>
    </w:p>
    <w:p w14:paraId="4A9F2C35" w14:textId="77777777" w:rsidR="0038791A" w:rsidRPr="000575FB" w:rsidRDefault="0038791A">
      <w:pPr>
        <w:spacing w:after="0"/>
        <w:jc w:val="left"/>
        <w:rPr>
          <w:rFonts w:cs="Arial"/>
          <w:bCs/>
          <w:kern w:val="32"/>
          <w:sz w:val="32"/>
          <w:szCs w:val="32"/>
          <w:lang w:val="en-GB"/>
        </w:rPr>
      </w:pPr>
      <w:r w:rsidRPr="00A1203F">
        <w:rPr>
          <w:lang w:val="en-GB"/>
        </w:rPr>
        <w:br w:type="page"/>
      </w:r>
    </w:p>
    <w:p w14:paraId="576FD0D5" w14:textId="77777777" w:rsidR="00743FC7" w:rsidRPr="000575FB" w:rsidRDefault="00743FC7" w:rsidP="00743FC7">
      <w:pPr>
        <w:pStyle w:val="Heading1"/>
      </w:pPr>
      <w:bookmarkStart w:id="238" w:name="_Ref362182612"/>
      <w:bookmarkStart w:id="239" w:name="_Toc374444631"/>
      <w:r w:rsidRPr="000575FB">
        <w:lastRenderedPageBreak/>
        <w:t>Libdigidocpp utility</w:t>
      </w:r>
      <w:bookmarkEnd w:id="236"/>
      <w:r w:rsidRPr="000575FB">
        <w:t xml:space="preserve"> program</w:t>
      </w:r>
      <w:bookmarkEnd w:id="238"/>
      <w:bookmarkEnd w:id="239"/>
    </w:p>
    <w:p w14:paraId="77AB6493" w14:textId="77777777" w:rsidR="00743FC7" w:rsidRPr="000575FB" w:rsidRDefault="00743FC7" w:rsidP="00743FC7">
      <w:pPr>
        <w:rPr>
          <w:lang w:val="en-GB"/>
        </w:rPr>
      </w:pPr>
      <w:r w:rsidRPr="000575FB">
        <w:rPr>
          <w:lang w:val="en-GB"/>
        </w:rPr>
        <w:t>The command line utility program digidoc-tool.exe which is included in the Libdigidocpp distribution can be used to test the library or simply use it directly to handle digitally signed documents.</w:t>
      </w:r>
    </w:p>
    <w:p w14:paraId="053E5C82" w14:textId="77777777" w:rsidR="00743FC7" w:rsidRPr="000575FB" w:rsidRDefault="00743FC7" w:rsidP="00743FC7">
      <w:pPr>
        <w:rPr>
          <w:lang w:val="en-GB"/>
        </w:rPr>
      </w:pPr>
      <w:r w:rsidRPr="000575FB">
        <w:rPr>
          <w:lang w:val="en-GB"/>
        </w:rPr>
        <w:t>The general format for executing the program is:</w:t>
      </w:r>
    </w:p>
    <w:p w14:paraId="446F9981" w14:textId="77777777" w:rsidR="00743FC7" w:rsidRPr="000575FB" w:rsidRDefault="00743FC7" w:rsidP="00743FC7">
      <w:pPr>
        <w:pStyle w:val="bat"/>
        <w:ind w:left="0"/>
        <w:rPr>
          <w:lang w:val="en-GB"/>
        </w:rPr>
      </w:pPr>
      <w:r w:rsidRPr="000575FB">
        <w:rPr>
          <w:lang w:val="en-GB"/>
        </w:rPr>
        <w:t xml:space="preserve">&gt; digidoc-tool </w:t>
      </w:r>
      <w:r w:rsidRPr="000575FB">
        <w:rPr>
          <w:color w:val="0070C0"/>
          <w:lang w:val="en-GB"/>
        </w:rPr>
        <w:t>[command] [options] [</w:t>
      </w:r>
      <w:r w:rsidR="00C23C0A" w:rsidRPr="000575FB">
        <w:rPr>
          <w:color w:val="0070C0"/>
          <w:lang w:val="en-GB"/>
        </w:rPr>
        <w:t xml:space="preserve">input/output </w:t>
      </w:r>
      <w:r w:rsidRPr="000575FB">
        <w:rPr>
          <w:color w:val="0070C0"/>
          <w:lang w:val="en-GB"/>
        </w:rPr>
        <w:t>file]</w:t>
      </w:r>
    </w:p>
    <w:p w14:paraId="0860BF23" w14:textId="77777777" w:rsidR="00743FC7" w:rsidRPr="000575FB" w:rsidRDefault="00743FC7" w:rsidP="00BF1B8D">
      <w:pPr>
        <w:pStyle w:val="Heading2"/>
      </w:pPr>
      <w:bookmarkStart w:id="240" w:name="_Toc374444632"/>
      <w:r w:rsidRPr="000575FB">
        <w:t>Creating and signing a document</w:t>
      </w:r>
      <w:bookmarkEnd w:id="240"/>
    </w:p>
    <w:p w14:paraId="029149F5" w14:textId="029E6636" w:rsidR="00743FC7" w:rsidRPr="000575FB" w:rsidRDefault="00743FC7" w:rsidP="00743FC7">
      <w:pPr>
        <w:rPr>
          <w:lang w:val="en-GB"/>
        </w:rPr>
      </w:pPr>
      <w:r w:rsidRPr="000575FB">
        <w:rPr>
          <w:lang w:val="en-GB"/>
        </w:rPr>
        <w:t>Command “create” can be used to create a new DigiDoc container, add data files</w:t>
      </w:r>
      <w:r w:rsidR="00627593" w:rsidRPr="000575FB">
        <w:rPr>
          <w:lang w:val="en-GB"/>
        </w:rPr>
        <w:t>,</w:t>
      </w:r>
      <w:r w:rsidRPr="000575FB">
        <w:rPr>
          <w:lang w:val="en-GB"/>
        </w:rPr>
        <w:t xml:space="preserve"> </w:t>
      </w:r>
      <w:r w:rsidR="00627593" w:rsidRPr="000575FB">
        <w:rPr>
          <w:lang w:val="en-GB"/>
        </w:rPr>
        <w:t>optionally</w:t>
      </w:r>
      <w:r w:rsidRPr="000575FB">
        <w:rPr>
          <w:lang w:val="en-GB"/>
        </w:rPr>
        <w:t xml:space="preserve"> some meta-info about the signer and sign the document.</w:t>
      </w:r>
      <w:r w:rsidR="002B530E" w:rsidRPr="000575FB">
        <w:rPr>
          <w:lang w:val="en-GB"/>
        </w:rPr>
        <w:t xml:space="preserve"> D</w:t>
      </w:r>
      <w:r w:rsidRPr="000575FB">
        <w:rPr>
          <w:lang w:val="en-GB"/>
        </w:rPr>
        <w:t>ocuments can be created</w:t>
      </w:r>
      <w:r w:rsidR="00CA4876" w:rsidRPr="000575FB">
        <w:rPr>
          <w:lang w:val="en-GB"/>
        </w:rPr>
        <w:t xml:space="preserve"> only</w:t>
      </w:r>
      <w:r w:rsidRPr="000575FB">
        <w:rPr>
          <w:lang w:val="en-GB"/>
        </w:rPr>
        <w:t xml:space="preserve"> in </w:t>
      </w:r>
      <w:r w:rsidR="00D71EDB">
        <w:rPr>
          <w:b/>
          <w:lang w:val="en-GB"/>
        </w:rPr>
        <w:t>BDOC 2.1</w:t>
      </w:r>
      <w:r w:rsidRPr="000575FB">
        <w:rPr>
          <w:lang w:val="en-GB"/>
        </w:rPr>
        <w:t xml:space="preserve"> format</w:t>
      </w:r>
      <w:r w:rsidR="00122C38" w:rsidRPr="000575FB">
        <w:rPr>
          <w:lang w:val="en-GB"/>
        </w:rPr>
        <w:t>.</w:t>
      </w:r>
    </w:p>
    <w:p w14:paraId="1ACEDDE0" w14:textId="77777777" w:rsidR="00743FC7" w:rsidRPr="000575FB" w:rsidRDefault="00743FC7" w:rsidP="00743FC7">
      <w:pPr>
        <w:rPr>
          <w:lang w:val="en-GB"/>
        </w:rPr>
      </w:pPr>
      <w:r w:rsidRPr="000575FB">
        <w:rPr>
          <w:lang w:val="en-GB"/>
        </w:rPr>
        <w:t>General form of the command is:</w:t>
      </w:r>
    </w:p>
    <w:p w14:paraId="0D2291C1" w14:textId="77777777" w:rsidR="00743FC7" w:rsidRPr="000575FB" w:rsidRDefault="00743FC7" w:rsidP="00743FC7">
      <w:pPr>
        <w:pStyle w:val="bat"/>
        <w:ind w:left="0"/>
        <w:rPr>
          <w:lang w:val="en-GB"/>
        </w:rPr>
      </w:pPr>
      <w:r w:rsidRPr="000575FB">
        <w:rPr>
          <w:lang w:val="en-GB"/>
        </w:rPr>
        <w:t xml:space="preserve">&gt; digidoc-tool </w:t>
      </w:r>
      <w:r w:rsidRPr="000575FB">
        <w:rPr>
          <w:color w:val="auto"/>
          <w:lang w:val="en-GB"/>
        </w:rPr>
        <w:t xml:space="preserve">create </w:t>
      </w:r>
      <w:r w:rsidRPr="000575FB">
        <w:rPr>
          <w:lang w:val="en-GB"/>
        </w:rPr>
        <w:t>--file=&lt;data-file&gt; &lt;output</w:t>
      </w:r>
      <w:r w:rsidR="00BB5210" w:rsidRPr="000575FB">
        <w:rPr>
          <w:lang w:val="en-GB"/>
        </w:rPr>
        <w:t>-</w:t>
      </w:r>
      <w:r w:rsidR="003159F4" w:rsidRPr="000575FB">
        <w:rPr>
          <w:lang w:val="en-GB"/>
        </w:rPr>
        <w:t>bdoc</w:t>
      </w:r>
      <w:r w:rsidRPr="000575FB">
        <w:rPr>
          <w:lang w:val="en-GB"/>
        </w:rPr>
        <w:t>-file&gt;</w:t>
      </w:r>
    </w:p>
    <w:p w14:paraId="023E4626" w14:textId="77777777" w:rsidR="00743FC7" w:rsidRPr="000575FB" w:rsidRDefault="00743FC7" w:rsidP="00743FC7">
      <w:pPr>
        <w:rPr>
          <w:lang w:val="en-GB"/>
        </w:rPr>
      </w:pPr>
      <w:r w:rsidRPr="000575FB">
        <w:rPr>
          <w:lang w:val="en-GB"/>
        </w:rPr>
        <w:t>Available options:</w:t>
      </w:r>
    </w:p>
    <w:tbl>
      <w:tblPr>
        <w:tblStyle w:val="Param"/>
        <w:tblW w:w="0" w:type="auto"/>
        <w:tblInd w:w="108" w:type="dxa"/>
        <w:tblLook w:val="04A0" w:firstRow="1" w:lastRow="0" w:firstColumn="1" w:lastColumn="0" w:noHBand="0" w:noVBand="1"/>
      </w:tblPr>
      <w:tblGrid>
        <w:gridCol w:w="1560"/>
        <w:gridCol w:w="6095"/>
      </w:tblGrid>
      <w:tr w:rsidR="00743FC7" w:rsidRPr="00A1203F" w14:paraId="55CBB58A" w14:textId="77777777" w:rsidTr="0081253A">
        <w:trPr>
          <w:cnfStyle w:val="100000000000" w:firstRow="1" w:lastRow="0" w:firstColumn="0" w:lastColumn="0" w:oddVBand="0" w:evenVBand="0" w:oddHBand="0" w:evenHBand="0" w:firstRowFirstColumn="0" w:firstRowLastColumn="0" w:lastRowFirstColumn="0" w:lastRowLastColumn="0"/>
        </w:trPr>
        <w:tc>
          <w:tcPr>
            <w:tcW w:w="1560" w:type="dxa"/>
            <w:tcBorders>
              <w:top w:val="nil"/>
              <w:bottom w:val="single" w:sz="4" w:space="0" w:color="auto"/>
            </w:tcBorders>
            <w:shd w:val="clear" w:color="auto" w:fill="auto"/>
          </w:tcPr>
          <w:p w14:paraId="2A15D9A7" w14:textId="10EC98B8" w:rsidR="00743FC7" w:rsidRPr="000575FB" w:rsidRDefault="00743FC7" w:rsidP="0081253A">
            <w:pPr>
              <w:rPr>
                <w:lang w:val="en-GB"/>
              </w:rPr>
            </w:pPr>
            <w:r w:rsidRPr="000575FB">
              <w:rPr>
                <w:b/>
                <w:lang w:val="en-GB"/>
              </w:rPr>
              <w:t>--file</w:t>
            </w:r>
            <w:r w:rsidR="006C56D3">
              <w:rPr>
                <w:b/>
                <w:lang w:val="en-GB"/>
              </w:rPr>
              <w:t>=</w:t>
            </w:r>
          </w:p>
        </w:tc>
        <w:tc>
          <w:tcPr>
            <w:tcW w:w="6095" w:type="dxa"/>
            <w:tcBorders>
              <w:top w:val="nil"/>
              <w:bottom w:val="single" w:sz="4" w:space="0" w:color="auto"/>
            </w:tcBorders>
            <w:shd w:val="clear" w:color="auto" w:fill="auto"/>
          </w:tcPr>
          <w:p w14:paraId="234B97D7" w14:textId="77777777" w:rsidR="00743FC7" w:rsidRPr="000575FB" w:rsidRDefault="00743FC7" w:rsidP="0081253A">
            <w:pPr>
              <w:rPr>
                <w:lang w:val="en-GB"/>
              </w:rPr>
            </w:pPr>
            <w:r w:rsidRPr="000575FB">
              <w:rPr>
                <w:lang w:val="en-GB"/>
              </w:rPr>
              <w:t>Required</w:t>
            </w:r>
          </w:p>
          <w:p w14:paraId="260CD81E" w14:textId="77777777" w:rsidR="00743FC7" w:rsidRPr="000575FB" w:rsidRDefault="00743FC7" w:rsidP="0081253A">
            <w:pPr>
              <w:rPr>
                <w:lang w:val="en-GB"/>
              </w:rPr>
            </w:pPr>
            <w:r w:rsidRPr="000575FB">
              <w:rPr>
                <w:lang w:val="en-GB"/>
              </w:rPr>
              <w:t xml:space="preserve">Data file(s) to be signed. The option can occur multiple times. </w:t>
            </w:r>
          </w:p>
        </w:tc>
      </w:tr>
      <w:tr w:rsidR="00841B16" w:rsidRPr="00A1203F" w14:paraId="74C4780E" w14:textId="77777777" w:rsidTr="00E55BCA">
        <w:trPr>
          <w:trHeight w:val="335"/>
        </w:trPr>
        <w:tc>
          <w:tcPr>
            <w:tcW w:w="1560" w:type="dxa"/>
          </w:tcPr>
          <w:p w14:paraId="03004348" w14:textId="7F91A179" w:rsidR="00841B16" w:rsidRPr="000575FB" w:rsidRDefault="00841B16" w:rsidP="00E55BCA">
            <w:pPr>
              <w:rPr>
                <w:b/>
                <w:lang w:val="en-GB"/>
              </w:rPr>
            </w:pPr>
            <w:r w:rsidRPr="000575FB">
              <w:rPr>
                <w:b/>
                <w:lang w:val="en-GB"/>
              </w:rPr>
              <w:t>--pin</w:t>
            </w:r>
            <w:r w:rsidR="006C56D3">
              <w:rPr>
                <w:b/>
                <w:lang w:val="en-GB"/>
              </w:rPr>
              <w:t>=</w:t>
            </w:r>
          </w:p>
        </w:tc>
        <w:tc>
          <w:tcPr>
            <w:tcW w:w="6095" w:type="dxa"/>
          </w:tcPr>
          <w:p w14:paraId="3C21D3F5" w14:textId="77777777" w:rsidR="00841B16" w:rsidRPr="000575FB" w:rsidRDefault="00841B16" w:rsidP="00E55BCA">
            <w:pPr>
              <w:rPr>
                <w:lang w:val="en-GB"/>
              </w:rPr>
            </w:pPr>
            <w:r w:rsidRPr="000575FB">
              <w:rPr>
                <w:lang w:val="en-GB"/>
              </w:rPr>
              <w:t>Optional</w:t>
            </w:r>
          </w:p>
          <w:p w14:paraId="78CD3DB0" w14:textId="77777777" w:rsidR="00841B16" w:rsidRPr="000575FB" w:rsidRDefault="00841B16" w:rsidP="00E55BCA">
            <w:pPr>
              <w:rPr>
                <w:lang w:val="en-GB"/>
              </w:rPr>
            </w:pPr>
            <w:r w:rsidRPr="000575FB">
              <w:rPr>
                <w:lang w:val="en-GB"/>
              </w:rPr>
              <w:t>If PIN is not provided with this parameter value and (the default) PKCS#11 module is used for signing then the utility program asks for the user to insert PIN code to command line during the program’s execution time.</w:t>
            </w:r>
          </w:p>
        </w:tc>
      </w:tr>
      <w:tr w:rsidR="00743FC7" w:rsidRPr="00A1203F" w14:paraId="28C8AB34" w14:textId="77777777" w:rsidTr="0081253A">
        <w:tc>
          <w:tcPr>
            <w:tcW w:w="1560" w:type="dxa"/>
            <w:tcBorders>
              <w:top w:val="single" w:sz="4" w:space="0" w:color="auto"/>
            </w:tcBorders>
          </w:tcPr>
          <w:p w14:paraId="303E9950" w14:textId="4B726B77" w:rsidR="00743FC7" w:rsidRPr="000575FB" w:rsidRDefault="00743FC7" w:rsidP="0081253A">
            <w:pPr>
              <w:rPr>
                <w:b/>
                <w:lang w:val="en-GB"/>
              </w:rPr>
            </w:pPr>
            <w:r w:rsidRPr="000575FB">
              <w:rPr>
                <w:b/>
                <w:lang w:val="en-GB"/>
              </w:rPr>
              <w:t>--city</w:t>
            </w:r>
            <w:r w:rsidR="006C56D3">
              <w:rPr>
                <w:b/>
                <w:lang w:val="en-GB"/>
              </w:rPr>
              <w:t>=</w:t>
            </w:r>
          </w:p>
        </w:tc>
        <w:tc>
          <w:tcPr>
            <w:tcW w:w="6095" w:type="dxa"/>
            <w:tcBorders>
              <w:top w:val="single" w:sz="4" w:space="0" w:color="auto"/>
            </w:tcBorders>
          </w:tcPr>
          <w:p w14:paraId="6C8C5F03" w14:textId="77777777" w:rsidR="00743FC7" w:rsidRPr="000575FB" w:rsidRDefault="00743FC7" w:rsidP="0081253A">
            <w:pPr>
              <w:rPr>
                <w:lang w:val="en-GB"/>
              </w:rPr>
            </w:pPr>
            <w:r w:rsidRPr="000575FB">
              <w:rPr>
                <w:lang w:val="en-GB"/>
              </w:rPr>
              <w:t>Optional</w:t>
            </w:r>
          </w:p>
          <w:p w14:paraId="6025E4D5" w14:textId="77777777" w:rsidR="00743FC7" w:rsidRPr="000575FB" w:rsidRDefault="00743FC7" w:rsidP="0081253A">
            <w:pPr>
              <w:rPr>
                <w:lang w:val="en-GB"/>
              </w:rPr>
            </w:pPr>
            <w:r w:rsidRPr="000575FB">
              <w:rPr>
                <w:lang w:val="en-GB"/>
              </w:rPr>
              <w:t>City where the signature is created.</w:t>
            </w:r>
          </w:p>
        </w:tc>
      </w:tr>
      <w:tr w:rsidR="00743FC7" w:rsidRPr="00A1203F" w14:paraId="5B88D5F9" w14:textId="77777777" w:rsidTr="0081253A">
        <w:tc>
          <w:tcPr>
            <w:tcW w:w="1560" w:type="dxa"/>
          </w:tcPr>
          <w:p w14:paraId="355CABFA" w14:textId="69D5D5A8" w:rsidR="00743FC7" w:rsidRPr="000575FB" w:rsidRDefault="00743FC7" w:rsidP="0081253A">
            <w:pPr>
              <w:rPr>
                <w:b/>
                <w:lang w:val="en-GB"/>
              </w:rPr>
            </w:pPr>
            <w:r w:rsidRPr="000575FB">
              <w:rPr>
                <w:b/>
                <w:lang w:val="en-GB"/>
              </w:rPr>
              <w:t>--state</w:t>
            </w:r>
            <w:r w:rsidR="006C56D3">
              <w:rPr>
                <w:b/>
                <w:lang w:val="en-GB"/>
              </w:rPr>
              <w:t>=</w:t>
            </w:r>
          </w:p>
        </w:tc>
        <w:tc>
          <w:tcPr>
            <w:tcW w:w="6095" w:type="dxa"/>
          </w:tcPr>
          <w:p w14:paraId="3F3E779A" w14:textId="77777777" w:rsidR="00743FC7" w:rsidRPr="000575FB" w:rsidRDefault="00743FC7" w:rsidP="0081253A">
            <w:pPr>
              <w:rPr>
                <w:lang w:val="en-GB"/>
              </w:rPr>
            </w:pPr>
            <w:r w:rsidRPr="000575FB">
              <w:rPr>
                <w:lang w:val="en-GB"/>
              </w:rPr>
              <w:t>Optional</w:t>
            </w:r>
          </w:p>
          <w:p w14:paraId="5A7F2A5B" w14:textId="77777777" w:rsidR="00743FC7" w:rsidRPr="000575FB" w:rsidRDefault="00743FC7" w:rsidP="0081253A">
            <w:pPr>
              <w:rPr>
                <w:lang w:val="en-GB"/>
              </w:rPr>
            </w:pPr>
            <w:r w:rsidRPr="000575FB">
              <w:rPr>
                <w:lang w:val="en-GB"/>
              </w:rPr>
              <w:t>State or province where the signature is created.</w:t>
            </w:r>
          </w:p>
        </w:tc>
      </w:tr>
      <w:tr w:rsidR="00743FC7" w:rsidRPr="00A1203F" w14:paraId="3909D01F" w14:textId="77777777" w:rsidTr="0081253A">
        <w:tc>
          <w:tcPr>
            <w:tcW w:w="1560" w:type="dxa"/>
          </w:tcPr>
          <w:p w14:paraId="2B85A765" w14:textId="0E262E95" w:rsidR="00743FC7" w:rsidRPr="000575FB" w:rsidRDefault="00743FC7" w:rsidP="0081253A">
            <w:pPr>
              <w:rPr>
                <w:b/>
                <w:lang w:val="en-GB"/>
              </w:rPr>
            </w:pPr>
            <w:r w:rsidRPr="000575FB">
              <w:rPr>
                <w:b/>
                <w:lang w:val="en-GB"/>
              </w:rPr>
              <w:t>--postalCode</w:t>
            </w:r>
            <w:r w:rsidR="006C56D3">
              <w:rPr>
                <w:b/>
                <w:lang w:val="en-GB"/>
              </w:rPr>
              <w:t>=</w:t>
            </w:r>
          </w:p>
        </w:tc>
        <w:tc>
          <w:tcPr>
            <w:tcW w:w="6095" w:type="dxa"/>
          </w:tcPr>
          <w:p w14:paraId="4173A3C9" w14:textId="77777777" w:rsidR="00743FC7" w:rsidRPr="000575FB" w:rsidRDefault="00743FC7" w:rsidP="0081253A">
            <w:pPr>
              <w:rPr>
                <w:lang w:val="en-GB"/>
              </w:rPr>
            </w:pPr>
            <w:r w:rsidRPr="000575FB">
              <w:rPr>
                <w:lang w:val="en-GB"/>
              </w:rPr>
              <w:t>Optional</w:t>
            </w:r>
          </w:p>
          <w:p w14:paraId="0C5F248C" w14:textId="77777777" w:rsidR="00743FC7" w:rsidRPr="000575FB" w:rsidRDefault="00743FC7" w:rsidP="0081253A">
            <w:pPr>
              <w:rPr>
                <w:lang w:val="en-GB"/>
              </w:rPr>
            </w:pPr>
            <w:r w:rsidRPr="000575FB">
              <w:rPr>
                <w:lang w:val="en-GB"/>
              </w:rPr>
              <w:t>Postal code of the place where the signature is created.</w:t>
            </w:r>
          </w:p>
        </w:tc>
      </w:tr>
      <w:tr w:rsidR="00743FC7" w:rsidRPr="00A1203F" w14:paraId="67D75CCD" w14:textId="77777777" w:rsidTr="0081253A">
        <w:tc>
          <w:tcPr>
            <w:tcW w:w="1560" w:type="dxa"/>
          </w:tcPr>
          <w:p w14:paraId="4882171E" w14:textId="56F4F349" w:rsidR="00743FC7" w:rsidRPr="000575FB" w:rsidRDefault="00743FC7" w:rsidP="0081253A">
            <w:pPr>
              <w:rPr>
                <w:b/>
                <w:lang w:val="en-GB"/>
              </w:rPr>
            </w:pPr>
            <w:r w:rsidRPr="000575FB">
              <w:rPr>
                <w:b/>
                <w:lang w:val="en-GB"/>
              </w:rPr>
              <w:t>--country</w:t>
            </w:r>
            <w:r w:rsidR="006C56D3">
              <w:rPr>
                <w:b/>
                <w:lang w:val="en-GB"/>
              </w:rPr>
              <w:t>=</w:t>
            </w:r>
          </w:p>
        </w:tc>
        <w:tc>
          <w:tcPr>
            <w:tcW w:w="6095" w:type="dxa"/>
          </w:tcPr>
          <w:p w14:paraId="41BDBC48" w14:textId="77777777" w:rsidR="00743FC7" w:rsidRPr="000575FB" w:rsidRDefault="00743FC7" w:rsidP="0081253A">
            <w:pPr>
              <w:rPr>
                <w:lang w:val="en-GB"/>
              </w:rPr>
            </w:pPr>
            <w:r w:rsidRPr="000575FB">
              <w:rPr>
                <w:lang w:val="en-GB"/>
              </w:rPr>
              <w:t>Optional</w:t>
            </w:r>
          </w:p>
          <w:p w14:paraId="26ECDC97" w14:textId="77777777" w:rsidR="00743FC7" w:rsidRPr="000575FB" w:rsidRDefault="00743FC7" w:rsidP="0081253A">
            <w:pPr>
              <w:rPr>
                <w:lang w:val="en-GB"/>
              </w:rPr>
            </w:pPr>
            <w:r w:rsidRPr="000575FB">
              <w:rPr>
                <w:lang w:val="en-GB"/>
              </w:rPr>
              <w:t>Country of origin. ISO 3166-type 2-character country codes are used (e.g. EE)</w:t>
            </w:r>
          </w:p>
        </w:tc>
      </w:tr>
      <w:tr w:rsidR="00743FC7" w:rsidRPr="00A1203F" w14:paraId="05D1B751" w14:textId="77777777" w:rsidTr="0081253A">
        <w:trPr>
          <w:trHeight w:val="335"/>
        </w:trPr>
        <w:tc>
          <w:tcPr>
            <w:tcW w:w="1560" w:type="dxa"/>
          </w:tcPr>
          <w:p w14:paraId="4C101D68" w14:textId="6DE074FD" w:rsidR="00743FC7" w:rsidRPr="000575FB" w:rsidRDefault="00743FC7" w:rsidP="0081253A">
            <w:pPr>
              <w:rPr>
                <w:b/>
                <w:lang w:val="en-GB"/>
              </w:rPr>
            </w:pPr>
            <w:r w:rsidRPr="000575FB">
              <w:rPr>
                <w:b/>
                <w:lang w:val="en-GB"/>
              </w:rPr>
              <w:t>--role</w:t>
            </w:r>
            <w:r w:rsidR="006C56D3">
              <w:rPr>
                <w:b/>
                <w:lang w:val="en-GB"/>
              </w:rPr>
              <w:t>=</w:t>
            </w:r>
          </w:p>
        </w:tc>
        <w:tc>
          <w:tcPr>
            <w:tcW w:w="6095" w:type="dxa"/>
          </w:tcPr>
          <w:p w14:paraId="2144FF11" w14:textId="77777777" w:rsidR="00743FC7" w:rsidRPr="000575FB" w:rsidRDefault="00743FC7" w:rsidP="0081253A">
            <w:pPr>
              <w:rPr>
                <w:lang w:val="en-GB"/>
              </w:rPr>
            </w:pPr>
            <w:r w:rsidRPr="000575FB">
              <w:rPr>
                <w:lang w:val="en-GB"/>
              </w:rPr>
              <w:t>Optional</w:t>
            </w:r>
          </w:p>
          <w:p w14:paraId="6EF9F24F" w14:textId="77777777" w:rsidR="00743FC7" w:rsidRPr="000575FB" w:rsidRDefault="00743FC7" w:rsidP="0081253A">
            <w:pPr>
              <w:rPr>
                <w:lang w:val="en-GB"/>
              </w:rPr>
            </w:pPr>
            <w:r w:rsidRPr="000575FB">
              <w:rPr>
                <w:lang w:val="en-GB"/>
              </w:rPr>
              <w:t>Signer’s role(s). The option can occur multiple times.</w:t>
            </w:r>
          </w:p>
        </w:tc>
      </w:tr>
      <w:tr w:rsidR="00FD449B" w:rsidRPr="00A1203F" w14:paraId="61B69234" w14:textId="77777777" w:rsidTr="0081253A">
        <w:trPr>
          <w:trHeight w:val="335"/>
        </w:trPr>
        <w:tc>
          <w:tcPr>
            <w:tcW w:w="1560" w:type="dxa"/>
          </w:tcPr>
          <w:p w14:paraId="59724038" w14:textId="77777777" w:rsidR="00FD449B" w:rsidRPr="000575FB" w:rsidRDefault="00FD449B" w:rsidP="0081253A">
            <w:pPr>
              <w:rPr>
                <w:b/>
                <w:lang w:val="en-GB"/>
              </w:rPr>
            </w:pPr>
            <w:r w:rsidRPr="000575FB">
              <w:rPr>
                <w:b/>
                <w:lang w:val="en-GB"/>
              </w:rPr>
              <w:t>--sha(1,224,</w:t>
            </w:r>
          </w:p>
          <w:p w14:paraId="0F167B1D" w14:textId="77777777" w:rsidR="00FD449B" w:rsidRPr="000575FB" w:rsidRDefault="00FD449B" w:rsidP="0081253A">
            <w:pPr>
              <w:rPr>
                <w:b/>
                <w:lang w:val="en-GB"/>
              </w:rPr>
            </w:pPr>
            <w:r w:rsidRPr="000575FB">
              <w:rPr>
                <w:b/>
                <w:lang w:val="en-GB"/>
              </w:rPr>
              <w:t>256,384,512)</w:t>
            </w:r>
          </w:p>
        </w:tc>
        <w:tc>
          <w:tcPr>
            <w:tcW w:w="6095" w:type="dxa"/>
          </w:tcPr>
          <w:p w14:paraId="6C7DC80C" w14:textId="77777777" w:rsidR="00FD449B" w:rsidRPr="000575FB" w:rsidRDefault="00FD449B" w:rsidP="0081253A">
            <w:pPr>
              <w:rPr>
                <w:lang w:val="en-GB"/>
              </w:rPr>
            </w:pPr>
            <w:r w:rsidRPr="000575FB">
              <w:rPr>
                <w:lang w:val="en-GB"/>
              </w:rPr>
              <w:t>Optional</w:t>
            </w:r>
          </w:p>
          <w:p w14:paraId="30705D43" w14:textId="77777777" w:rsidR="00FD449B" w:rsidRPr="000575FB" w:rsidRDefault="00D4186F" w:rsidP="00CE211B">
            <w:pPr>
              <w:rPr>
                <w:lang w:val="en-GB"/>
              </w:rPr>
            </w:pPr>
            <w:r>
              <w:rPr>
                <w:lang w:val="en-GB"/>
              </w:rPr>
              <w:t xml:space="preserve">Used for testing purposes. </w:t>
            </w:r>
            <w:r w:rsidR="00FD449B" w:rsidRPr="000575FB">
              <w:rPr>
                <w:lang w:val="en-GB"/>
              </w:rPr>
              <w:t>Specifies the hash function that is used for calculating digest</w:t>
            </w:r>
            <w:r w:rsidR="00CE211B" w:rsidRPr="000575FB">
              <w:rPr>
                <w:lang w:val="en-GB"/>
              </w:rPr>
              <w:t xml:space="preserve"> values</w:t>
            </w:r>
            <w:r w:rsidR="00FD449B" w:rsidRPr="000575FB">
              <w:rPr>
                <w:lang w:val="en-GB"/>
              </w:rPr>
              <w:t>. If not specified then SHA-256 is used by default.</w:t>
            </w:r>
          </w:p>
        </w:tc>
      </w:tr>
    </w:tbl>
    <w:p w14:paraId="3413BDF1" w14:textId="77777777" w:rsidR="00743FC7" w:rsidRPr="000575FB" w:rsidRDefault="00743FC7" w:rsidP="00743FC7">
      <w:pPr>
        <w:rPr>
          <w:lang w:val="en-GB"/>
        </w:rPr>
      </w:pPr>
    </w:p>
    <w:p w14:paraId="746A9359" w14:textId="77777777" w:rsidR="00743FC7" w:rsidRPr="000575FB" w:rsidRDefault="00743FC7" w:rsidP="00743FC7">
      <w:pPr>
        <w:rPr>
          <w:lang w:val="en-GB"/>
        </w:rPr>
      </w:pPr>
      <w:r w:rsidRPr="000575FB">
        <w:rPr>
          <w:lang w:val="en-GB"/>
        </w:rPr>
        <w:t>Options for specifying module used f</w:t>
      </w:r>
      <w:r w:rsidR="00393496" w:rsidRPr="000575FB">
        <w:rPr>
          <w:lang w:val="en-GB"/>
        </w:rPr>
        <w:t>or accessing the signing token</w:t>
      </w:r>
      <w:r w:rsidR="005D0A51" w:rsidRPr="000575FB">
        <w:rPr>
          <w:lang w:val="en-GB"/>
        </w:rPr>
        <w:t xml:space="preserve"> -</w:t>
      </w:r>
      <w:r w:rsidR="00393496" w:rsidRPr="000575FB">
        <w:rPr>
          <w:lang w:val="en-GB"/>
        </w:rPr>
        <w:t xml:space="preserve"> </w:t>
      </w:r>
      <w:r w:rsidR="00C12C35" w:rsidRPr="000575FB">
        <w:rPr>
          <w:lang w:val="en-GB"/>
        </w:rPr>
        <w:t xml:space="preserve">possible alternatives are </w:t>
      </w:r>
      <w:r w:rsidR="00393496" w:rsidRPr="000575FB">
        <w:rPr>
          <w:lang w:val="en-GB"/>
        </w:rPr>
        <w:t>PKCS#11</w:t>
      </w:r>
      <w:r w:rsidR="00907923">
        <w:rPr>
          <w:lang w:val="en-GB"/>
        </w:rPr>
        <w:t xml:space="preserve"> and</w:t>
      </w:r>
      <w:r w:rsidR="00393496" w:rsidRPr="000575FB">
        <w:rPr>
          <w:lang w:val="en-GB"/>
        </w:rPr>
        <w:t xml:space="preserve"> CryptoAPI/CNG</w:t>
      </w:r>
      <w:r w:rsidRPr="000575FB">
        <w:rPr>
          <w:lang w:val="en-GB"/>
        </w:rPr>
        <w:t>). When signing module is not specified then PKCS#11 module is used by default.</w:t>
      </w:r>
      <w:r w:rsidR="00393496" w:rsidRPr="000575FB">
        <w:rPr>
          <w:lang w:val="en-GB"/>
        </w:rPr>
        <w:t xml:space="preserve"> </w:t>
      </w:r>
    </w:p>
    <w:tbl>
      <w:tblPr>
        <w:tblStyle w:val="Param"/>
        <w:tblW w:w="0" w:type="auto"/>
        <w:tblInd w:w="108" w:type="dxa"/>
        <w:tblLook w:val="0480" w:firstRow="0" w:lastRow="0" w:firstColumn="1" w:lastColumn="0" w:noHBand="0" w:noVBand="1"/>
      </w:tblPr>
      <w:tblGrid>
        <w:gridCol w:w="1560"/>
        <w:gridCol w:w="6095"/>
      </w:tblGrid>
      <w:tr w:rsidR="00743FC7" w:rsidRPr="00A1203F" w14:paraId="245267DD" w14:textId="77777777" w:rsidTr="0081253A">
        <w:trPr>
          <w:trHeight w:val="335"/>
        </w:trPr>
        <w:tc>
          <w:tcPr>
            <w:tcW w:w="1560" w:type="dxa"/>
          </w:tcPr>
          <w:p w14:paraId="37A3C481" w14:textId="3FEFCEE1" w:rsidR="00743FC7" w:rsidRPr="000575FB" w:rsidRDefault="00743FC7" w:rsidP="00FD449B">
            <w:pPr>
              <w:rPr>
                <w:b/>
                <w:lang w:val="en-GB"/>
              </w:rPr>
            </w:pPr>
            <w:r w:rsidRPr="000575FB">
              <w:rPr>
                <w:b/>
                <w:lang w:val="en-GB"/>
              </w:rPr>
              <w:lastRenderedPageBreak/>
              <w:t>--pkcs11</w:t>
            </w:r>
            <w:r w:rsidR="006C56D3">
              <w:rPr>
                <w:b/>
                <w:lang w:val="en-GB"/>
              </w:rPr>
              <w:t>[=]</w:t>
            </w:r>
          </w:p>
        </w:tc>
        <w:tc>
          <w:tcPr>
            <w:tcW w:w="6095" w:type="dxa"/>
          </w:tcPr>
          <w:p w14:paraId="20B6566B" w14:textId="77777777" w:rsidR="00743FC7" w:rsidRPr="000575FB" w:rsidRDefault="00743FC7" w:rsidP="0081253A">
            <w:pPr>
              <w:rPr>
                <w:lang w:val="en-GB"/>
              </w:rPr>
            </w:pPr>
            <w:r w:rsidRPr="000575FB">
              <w:rPr>
                <w:lang w:val="en-GB"/>
              </w:rPr>
              <w:t>Optional</w:t>
            </w:r>
          </w:p>
          <w:p w14:paraId="0E1DFA46" w14:textId="77777777" w:rsidR="00F42109" w:rsidRPr="000575FB" w:rsidRDefault="00393496" w:rsidP="005E2640">
            <w:pPr>
              <w:rPr>
                <w:lang w:val="en-GB"/>
              </w:rPr>
            </w:pPr>
            <w:r w:rsidRPr="000575FB">
              <w:rPr>
                <w:lang w:val="en-GB"/>
              </w:rPr>
              <w:t>Signing is done via PKCS#11 module - the default module for singing with smart card</w:t>
            </w:r>
            <w:r w:rsidR="002D56CB" w:rsidRPr="000575FB">
              <w:rPr>
                <w:lang w:val="en-GB"/>
              </w:rPr>
              <w:t xml:space="preserve"> in Linux and OS X</w:t>
            </w:r>
            <w:r w:rsidRPr="000575FB">
              <w:rPr>
                <w:lang w:val="en-GB"/>
              </w:rPr>
              <w:t>.</w:t>
            </w:r>
            <w:r w:rsidR="00AC0E11" w:rsidRPr="000575FB">
              <w:rPr>
                <w:lang w:val="en-GB"/>
              </w:rPr>
              <w:t xml:space="preserve"> </w:t>
            </w:r>
            <w:r w:rsidR="00743FC7" w:rsidRPr="000575FB">
              <w:rPr>
                <w:lang w:val="en-GB"/>
              </w:rPr>
              <w:t>When signing via PKCS#11 module then the parameter’s value can be used to specify the path and filename of PKCS#11 driver in your file system. For example, “opensc-pkcs11.dll” in Windows environment and “opensc-pkcs11.so” in Linux.</w:t>
            </w:r>
          </w:p>
          <w:p w14:paraId="2F171A22" w14:textId="77777777" w:rsidR="00743FC7" w:rsidRPr="000575FB" w:rsidRDefault="00F42109" w:rsidP="005E2640">
            <w:pPr>
              <w:rPr>
                <w:lang w:val="en-GB"/>
              </w:rPr>
            </w:pPr>
            <w:r w:rsidRPr="000575FB">
              <w:rPr>
                <w:lang w:val="en-GB"/>
              </w:rPr>
              <w:t>If the parameter’s value is left unspecified then PKCS#11 driver’s location is looked up from configuration file (see also chap. “</w:t>
            </w:r>
            <w:r w:rsidRPr="000575FB">
              <w:rPr>
                <w:lang w:val="en-GB"/>
              </w:rPr>
              <w:fldChar w:fldCharType="begin"/>
            </w:r>
            <w:r w:rsidRPr="000575FB">
              <w:rPr>
                <w:lang w:val="en-GB"/>
              </w:rPr>
              <w:instrText xml:space="preserve"> REF _Ref350839582 \r \h </w:instrText>
            </w:r>
            <w:r w:rsidRPr="000575FB">
              <w:rPr>
                <w:lang w:val="en-GB"/>
              </w:rPr>
            </w:r>
            <w:r w:rsidRPr="000575FB">
              <w:rPr>
                <w:lang w:val="en-GB"/>
              </w:rPr>
              <w:fldChar w:fldCharType="separate"/>
            </w:r>
            <w:r w:rsidR="007001CA">
              <w:rPr>
                <w:lang w:val="en-GB"/>
              </w:rPr>
              <w:t>4.2</w:t>
            </w:r>
            <w:r w:rsidRPr="000575FB">
              <w:rPr>
                <w:lang w:val="en-GB"/>
              </w:rPr>
              <w:fldChar w:fldCharType="end"/>
            </w:r>
            <w:r w:rsidRPr="000575FB">
              <w:rPr>
                <w:lang w:val="en-GB"/>
              </w:rPr>
              <w:t xml:space="preserve"> </w:t>
            </w:r>
            <w:r w:rsidRPr="000575FB">
              <w:rPr>
                <w:lang w:val="en-GB"/>
              </w:rPr>
              <w:fldChar w:fldCharType="begin"/>
            </w:r>
            <w:r w:rsidRPr="000575FB">
              <w:rPr>
                <w:lang w:val="en-GB"/>
              </w:rPr>
              <w:instrText xml:space="preserve"> REF _Ref350839582 \h </w:instrText>
            </w:r>
            <w:r w:rsidRPr="000575FB">
              <w:rPr>
                <w:lang w:val="en-GB"/>
              </w:rPr>
            </w:r>
            <w:r w:rsidRPr="000575FB">
              <w:rPr>
                <w:lang w:val="en-GB"/>
              </w:rPr>
              <w:fldChar w:fldCharType="separate"/>
            </w:r>
            <w:r w:rsidR="007001CA" w:rsidRPr="000575FB">
              <w:t>Configuration parameters</w:t>
            </w:r>
            <w:r w:rsidRPr="000575FB">
              <w:rPr>
                <w:lang w:val="en-GB"/>
              </w:rPr>
              <w:fldChar w:fldCharType="end"/>
            </w:r>
            <w:r w:rsidRPr="000575FB">
              <w:rPr>
                <w:lang w:val="en-GB"/>
              </w:rPr>
              <w:t>”).</w:t>
            </w:r>
          </w:p>
        </w:tc>
      </w:tr>
      <w:tr w:rsidR="00743FC7" w:rsidRPr="00A1203F" w14:paraId="69510ADB" w14:textId="77777777" w:rsidTr="0081253A">
        <w:trPr>
          <w:trHeight w:val="335"/>
        </w:trPr>
        <w:tc>
          <w:tcPr>
            <w:tcW w:w="1560" w:type="dxa"/>
          </w:tcPr>
          <w:p w14:paraId="08675724" w14:textId="77777777" w:rsidR="00743FC7" w:rsidRPr="000575FB" w:rsidRDefault="00743FC7" w:rsidP="0081253A">
            <w:pPr>
              <w:rPr>
                <w:b/>
                <w:lang w:val="en-GB"/>
              </w:rPr>
            </w:pPr>
            <w:r w:rsidRPr="000575FB">
              <w:rPr>
                <w:b/>
                <w:lang w:val="en-GB"/>
              </w:rPr>
              <w:t>--cng</w:t>
            </w:r>
            <w:r w:rsidRPr="000575FB">
              <w:rPr>
                <w:lang w:val="en-GB"/>
              </w:rPr>
              <w:t xml:space="preserve">  </w:t>
            </w:r>
          </w:p>
        </w:tc>
        <w:tc>
          <w:tcPr>
            <w:tcW w:w="6095" w:type="dxa"/>
          </w:tcPr>
          <w:p w14:paraId="7F86A8FC" w14:textId="77777777" w:rsidR="00743FC7" w:rsidRPr="000575FB" w:rsidRDefault="00743FC7" w:rsidP="0081253A">
            <w:pPr>
              <w:rPr>
                <w:lang w:val="en-GB"/>
              </w:rPr>
            </w:pPr>
            <w:r w:rsidRPr="000575FB">
              <w:rPr>
                <w:lang w:val="en-GB"/>
              </w:rPr>
              <w:t>Optional</w:t>
            </w:r>
          </w:p>
          <w:p w14:paraId="6C0DD27E" w14:textId="77777777" w:rsidR="00F81785" w:rsidRPr="000575FB" w:rsidRDefault="00B71A83" w:rsidP="0081253A">
            <w:pPr>
              <w:rPr>
                <w:lang w:val="en-GB"/>
              </w:rPr>
            </w:pPr>
            <w:r w:rsidRPr="000575FB">
              <w:rPr>
                <w:lang w:val="en-GB"/>
              </w:rPr>
              <w:t>Set the parameter to sign via Microsoft CNG API (in Windows environment). If “--pin” parameter’s value is not set then PIN insertion dialog is displayed to the user. Parameter “--cng” may optionally be used along with parameter “--selectFirst”.</w:t>
            </w:r>
          </w:p>
        </w:tc>
      </w:tr>
      <w:tr w:rsidR="00743FC7" w:rsidRPr="00A1203F" w14:paraId="422342E8" w14:textId="77777777" w:rsidTr="0081253A">
        <w:trPr>
          <w:trHeight w:val="335"/>
        </w:trPr>
        <w:tc>
          <w:tcPr>
            <w:tcW w:w="1560" w:type="dxa"/>
          </w:tcPr>
          <w:p w14:paraId="651A60BA" w14:textId="77777777" w:rsidR="00743FC7" w:rsidRPr="000575FB" w:rsidRDefault="00743FC7" w:rsidP="0081253A">
            <w:pPr>
              <w:rPr>
                <w:b/>
                <w:lang w:val="en-GB"/>
              </w:rPr>
            </w:pPr>
            <w:r w:rsidRPr="000575FB">
              <w:rPr>
                <w:b/>
                <w:lang w:val="en-GB"/>
              </w:rPr>
              <w:t>--selectFirst</w:t>
            </w:r>
            <w:r w:rsidRPr="000575FB">
              <w:rPr>
                <w:lang w:val="en-GB"/>
              </w:rPr>
              <w:t xml:space="preserve">  </w:t>
            </w:r>
          </w:p>
        </w:tc>
        <w:tc>
          <w:tcPr>
            <w:tcW w:w="6095" w:type="dxa"/>
          </w:tcPr>
          <w:p w14:paraId="3FFDB25C" w14:textId="77777777" w:rsidR="00743FC7" w:rsidRPr="000575FB" w:rsidRDefault="00743FC7" w:rsidP="0081253A">
            <w:pPr>
              <w:rPr>
                <w:lang w:val="en-GB"/>
              </w:rPr>
            </w:pPr>
            <w:r w:rsidRPr="000575FB">
              <w:rPr>
                <w:lang w:val="en-GB"/>
              </w:rPr>
              <w:t>Optional</w:t>
            </w:r>
          </w:p>
          <w:p w14:paraId="02B057C1" w14:textId="77777777" w:rsidR="00743FC7" w:rsidRPr="000575FB" w:rsidRDefault="00B71A83" w:rsidP="00C562B6">
            <w:pPr>
              <w:rPr>
                <w:lang w:val="en-GB"/>
              </w:rPr>
            </w:pPr>
            <w:r w:rsidRPr="000575FB">
              <w:rPr>
                <w:lang w:val="en-GB"/>
              </w:rPr>
              <w:t>Additional parameter that can optionally be used along with parameter “–cng”. When the parameter is set then the first certificate in Windows certificate store is chosen for signature creation. If the parameter is not set then certificate selection dialog window is displayed to user.</w:t>
            </w:r>
          </w:p>
        </w:tc>
      </w:tr>
    </w:tbl>
    <w:p w14:paraId="5DCA962C" w14:textId="35F1B82C" w:rsidR="006155ED" w:rsidRDefault="006155ED" w:rsidP="00743FC7">
      <w:pPr>
        <w:rPr>
          <w:b/>
          <w:lang w:val="en-GB"/>
        </w:rPr>
      </w:pPr>
    </w:p>
    <w:p w14:paraId="3FF0094D" w14:textId="70E3914C" w:rsidR="00743FC7" w:rsidRDefault="004E57F8" w:rsidP="00743FC7">
      <w:pPr>
        <w:rPr>
          <w:lang w:val="en-GB"/>
        </w:rPr>
      </w:pPr>
      <w:r w:rsidRPr="00A1203F">
        <w:rPr>
          <w:b/>
          <w:lang w:val="en-GB"/>
        </w:rPr>
        <w:t>Note</w:t>
      </w:r>
      <w:r>
        <w:rPr>
          <w:lang w:val="en-GB"/>
        </w:rPr>
        <w:t xml:space="preserve">: </w:t>
      </w:r>
      <w:r w:rsidR="004026CC">
        <w:rPr>
          <w:lang w:val="en-GB"/>
        </w:rPr>
        <w:t xml:space="preserve">there is also </w:t>
      </w:r>
      <w:r>
        <w:rPr>
          <w:lang w:val="en-GB"/>
        </w:rPr>
        <w:t>PKCS#</w:t>
      </w:r>
      <w:r w:rsidR="006155ED">
        <w:rPr>
          <w:lang w:val="en-GB"/>
        </w:rPr>
        <w:t>12 signing</w:t>
      </w:r>
      <w:r w:rsidR="004026CC">
        <w:rPr>
          <w:lang w:val="en-GB"/>
        </w:rPr>
        <w:t xml:space="preserve"> module</w:t>
      </w:r>
      <w:r w:rsidR="006155ED">
        <w:rPr>
          <w:lang w:val="en-GB"/>
        </w:rPr>
        <w:t xml:space="preserve"> </w:t>
      </w:r>
      <w:r w:rsidR="004026CC">
        <w:rPr>
          <w:lang w:val="en-GB"/>
        </w:rPr>
        <w:t xml:space="preserve">support </w:t>
      </w:r>
      <w:r w:rsidR="00DA60A6">
        <w:rPr>
          <w:lang w:val="en-GB"/>
        </w:rPr>
        <w:t xml:space="preserve">implemented </w:t>
      </w:r>
      <w:r w:rsidR="004026CC">
        <w:rPr>
          <w:lang w:val="en-GB"/>
        </w:rPr>
        <w:t>in</w:t>
      </w:r>
      <w:r w:rsidR="00DA60A6">
        <w:rPr>
          <w:lang w:val="en-GB"/>
        </w:rPr>
        <w:t xml:space="preserve"> Libdigidocpp utility program</w:t>
      </w:r>
      <w:r w:rsidR="004026CC">
        <w:rPr>
          <w:lang w:val="en-GB"/>
        </w:rPr>
        <w:t xml:space="preserve"> which is used for testing signature creation with ECC keys.</w:t>
      </w:r>
      <w:r w:rsidR="006155ED">
        <w:rPr>
          <w:lang w:val="en-GB"/>
        </w:rPr>
        <w:t xml:space="preserve"> </w:t>
      </w:r>
      <w:r w:rsidR="006155ED" w:rsidRPr="000575FB">
        <w:rPr>
          <w:lang w:val="en-GB"/>
        </w:rPr>
        <w:t>More detailed description about usage scenarios is to be determined in the future.</w:t>
      </w:r>
    </w:p>
    <w:p w14:paraId="76A1975A" w14:textId="77777777" w:rsidR="006155ED" w:rsidRPr="000575FB" w:rsidRDefault="006155ED" w:rsidP="00743FC7">
      <w:pPr>
        <w:rPr>
          <w:lang w:val="en-GB"/>
        </w:rPr>
      </w:pPr>
    </w:p>
    <w:p w14:paraId="3038435E" w14:textId="77777777" w:rsidR="00743FC7" w:rsidRPr="000575FB" w:rsidRDefault="00743FC7" w:rsidP="00743FC7">
      <w:pPr>
        <w:spacing w:after="60"/>
        <w:rPr>
          <w:lang w:val="en-GB"/>
        </w:rPr>
      </w:pPr>
      <w:r w:rsidRPr="000575FB">
        <w:rPr>
          <w:b/>
          <w:u w:val="single"/>
          <w:lang w:val="en-GB"/>
        </w:rPr>
        <w:t>Sample commands for creating and signing DigiDoc files</w:t>
      </w:r>
      <w:r w:rsidRPr="000575FB">
        <w:rPr>
          <w:lang w:val="en-GB"/>
        </w:rPr>
        <w:t>:</w:t>
      </w:r>
    </w:p>
    <w:p w14:paraId="797D47BC" w14:textId="77777777" w:rsidR="0062560D" w:rsidRPr="000575FB" w:rsidRDefault="00743FC7" w:rsidP="00743FC7">
      <w:pPr>
        <w:pStyle w:val="bat"/>
        <w:ind w:left="0"/>
        <w:rPr>
          <w:b/>
          <w:u w:val="single"/>
          <w:lang w:val="en-GB"/>
        </w:rPr>
      </w:pPr>
      <w:r w:rsidRPr="000575FB">
        <w:rPr>
          <w:b/>
          <w:u w:val="single"/>
          <w:lang w:val="en-GB"/>
        </w:rPr>
        <w:t xml:space="preserve">Sample: creating new </w:t>
      </w:r>
      <w:r w:rsidR="000434D1" w:rsidRPr="000575FB">
        <w:rPr>
          <w:b/>
          <w:u w:val="single"/>
          <w:lang w:val="en-GB"/>
        </w:rPr>
        <w:t xml:space="preserve">BDOC file, adding </w:t>
      </w:r>
      <w:r w:rsidR="002F32D0" w:rsidRPr="000575FB">
        <w:rPr>
          <w:b/>
          <w:u w:val="single"/>
          <w:lang w:val="en-GB"/>
        </w:rPr>
        <w:t xml:space="preserve">multiple </w:t>
      </w:r>
      <w:r w:rsidR="000434D1" w:rsidRPr="000575FB">
        <w:rPr>
          <w:b/>
          <w:u w:val="single"/>
          <w:lang w:val="en-GB"/>
        </w:rPr>
        <w:t>data files and signing</w:t>
      </w:r>
      <w:r w:rsidRPr="000575FB">
        <w:rPr>
          <w:b/>
          <w:u w:val="single"/>
          <w:lang w:val="en-GB"/>
        </w:rPr>
        <w:t xml:space="preserve"> </w:t>
      </w:r>
      <w:r w:rsidR="0092359D" w:rsidRPr="000575FB">
        <w:rPr>
          <w:b/>
          <w:u w:val="single"/>
          <w:lang w:val="en-GB"/>
        </w:rPr>
        <w:t>via</w:t>
      </w:r>
      <w:r w:rsidR="00FD1D69" w:rsidRPr="000575FB">
        <w:rPr>
          <w:b/>
          <w:u w:val="single"/>
          <w:lang w:val="en-GB"/>
        </w:rPr>
        <w:t xml:space="preserve"> PKCS#11 driver</w:t>
      </w:r>
    </w:p>
    <w:p w14:paraId="5635E84A" w14:textId="77777777" w:rsidR="00322D04" w:rsidRPr="000575FB" w:rsidRDefault="00743FC7" w:rsidP="000434D1">
      <w:pPr>
        <w:pStyle w:val="bat"/>
        <w:ind w:left="0"/>
        <w:rPr>
          <w:lang w:val="en-GB"/>
        </w:rPr>
      </w:pPr>
      <w:r w:rsidRPr="000575FB">
        <w:rPr>
          <w:lang w:val="en-GB"/>
        </w:rPr>
        <w:t xml:space="preserve">&gt; </w:t>
      </w:r>
      <w:r w:rsidR="000434D1" w:rsidRPr="000575FB">
        <w:rPr>
          <w:lang w:val="en-GB"/>
        </w:rPr>
        <w:t xml:space="preserve">digidoc-tool </w:t>
      </w:r>
      <w:r w:rsidR="000434D1" w:rsidRPr="000575FB">
        <w:rPr>
          <w:b/>
          <w:color w:val="auto"/>
          <w:lang w:val="en-GB"/>
        </w:rPr>
        <w:t>create</w:t>
      </w:r>
      <w:r w:rsidR="000434D1" w:rsidRPr="000575FB">
        <w:rPr>
          <w:color w:val="auto"/>
          <w:lang w:val="en-GB"/>
        </w:rPr>
        <w:t xml:space="preserve"> </w:t>
      </w:r>
      <w:r w:rsidR="000434D1" w:rsidRPr="000575FB">
        <w:rPr>
          <w:color w:val="0070C0"/>
          <w:lang w:val="en-GB"/>
        </w:rPr>
        <w:t>--file=</w:t>
      </w:r>
      <w:r w:rsidR="000434D1" w:rsidRPr="000575FB">
        <w:rPr>
          <w:lang w:val="en-GB"/>
        </w:rPr>
        <w:t xml:space="preserve">file1.txt </w:t>
      </w:r>
      <w:r w:rsidR="000434D1" w:rsidRPr="000575FB">
        <w:rPr>
          <w:color w:val="0070C0"/>
          <w:lang w:val="en-GB"/>
        </w:rPr>
        <w:t>--file=</w:t>
      </w:r>
      <w:r w:rsidR="000434D1" w:rsidRPr="000575FB">
        <w:rPr>
          <w:lang w:val="en-GB"/>
        </w:rPr>
        <w:t xml:space="preserve">file2.pdf </w:t>
      </w:r>
      <w:r w:rsidR="00B60603" w:rsidRPr="000575FB">
        <w:rPr>
          <w:color w:val="0070C0"/>
          <w:lang w:val="en-GB"/>
        </w:rPr>
        <w:t>--country=</w:t>
      </w:r>
      <w:r w:rsidR="00B60603" w:rsidRPr="000575FB">
        <w:rPr>
          <w:lang w:val="en-GB"/>
        </w:rPr>
        <w:t xml:space="preserve">Estonia </w:t>
      </w:r>
    </w:p>
    <w:p w14:paraId="6D1D356C" w14:textId="77777777" w:rsidR="000434D1" w:rsidRPr="000575FB" w:rsidRDefault="00322D04" w:rsidP="000434D1">
      <w:pPr>
        <w:pStyle w:val="bat"/>
        <w:ind w:left="0"/>
        <w:rPr>
          <w:lang w:val="en-GB"/>
        </w:rPr>
      </w:pPr>
      <w:r w:rsidRPr="000575FB">
        <w:rPr>
          <w:color w:val="0070C0"/>
          <w:lang w:val="en-GB"/>
        </w:rPr>
        <w:t>--state=</w:t>
      </w:r>
      <w:r w:rsidRPr="000575FB">
        <w:rPr>
          <w:lang w:val="en-GB"/>
        </w:rPr>
        <w:t xml:space="preserve">Harjumaa </w:t>
      </w:r>
      <w:r w:rsidR="000A2E5F" w:rsidRPr="000575FB">
        <w:rPr>
          <w:color w:val="0070C0"/>
          <w:lang w:val="en-GB"/>
        </w:rPr>
        <w:t>--</w:t>
      </w:r>
      <w:r w:rsidR="00916455" w:rsidRPr="000575FB">
        <w:rPr>
          <w:color w:val="0070C0"/>
          <w:lang w:val="en-GB"/>
        </w:rPr>
        <w:t>city=</w:t>
      </w:r>
      <w:r w:rsidR="00916455" w:rsidRPr="000575FB">
        <w:rPr>
          <w:lang w:val="en-GB"/>
        </w:rPr>
        <w:t>Tallinn</w:t>
      </w:r>
      <w:r w:rsidR="000A2E5F" w:rsidRPr="000575FB">
        <w:rPr>
          <w:lang w:val="en-GB"/>
        </w:rPr>
        <w:t xml:space="preserve"> </w:t>
      </w:r>
      <w:r w:rsidR="00020128" w:rsidRPr="000575FB">
        <w:rPr>
          <w:color w:val="0070C0"/>
          <w:lang w:val="en-GB"/>
        </w:rPr>
        <w:t>--</w:t>
      </w:r>
      <w:r w:rsidRPr="000575FB">
        <w:rPr>
          <w:color w:val="0070C0"/>
          <w:lang w:val="en-GB"/>
        </w:rPr>
        <w:t>postalCode=</w:t>
      </w:r>
      <w:r w:rsidRPr="000575FB">
        <w:rPr>
          <w:lang w:val="en-GB"/>
        </w:rPr>
        <w:t>12345</w:t>
      </w:r>
      <w:r w:rsidR="002D15D3" w:rsidRPr="000575FB">
        <w:rPr>
          <w:lang w:val="en-GB"/>
        </w:rPr>
        <w:t xml:space="preserve"> </w:t>
      </w:r>
      <w:r w:rsidR="002D15D3" w:rsidRPr="00A1203F">
        <w:rPr>
          <w:color w:val="0070C0"/>
          <w:lang w:val="en-GB"/>
        </w:rPr>
        <w:t>--pkcs11</w:t>
      </w:r>
      <w:r w:rsidRPr="00A1203F">
        <w:rPr>
          <w:color w:val="0070C0"/>
          <w:lang w:val="en-GB"/>
        </w:rPr>
        <w:t xml:space="preserve"> </w:t>
      </w:r>
      <w:r w:rsidR="000434D1" w:rsidRPr="000575FB">
        <w:rPr>
          <w:color w:val="0070C0"/>
          <w:lang w:val="en-GB"/>
        </w:rPr>
        <w:t>demo-container.bdoc</w:t>
      </w:r>
    </w:p>
    <w:p w14:paraId="14976892" w14:textId="77777777" w:rsidR="00743FC7" w:rsidRPr="000575FB" w:rsidRDefault="00743FC7" w:rsidP="00743FC7">
      <w:pPr>
        <w:pStyle w:val="bat"/>
        <w:ind w:left="0"/>
        <w:rPr>
          <w:lang w:val="en-GB"/>
        </w:rPr>
      </w:pPr>
    </w:p>
    <w:p w14:paraId="0F937817" w14:textId="77777777" w:rsidR="00743FC7" w:rsidRPr="000575FB" w:rsidRDefault="00743FC7" w:rsidP="00743FC7">
      <w:pPr>
        <w:pStyle w:val="bat"/>
        <w:ind w:left="0"/>
        <w:rPr>
          <w:lang w:val="en-GB"/>
        </w:rPr>
      </w:pPr>
      <w:r w:rsidRPr="000575FB">
        <w:rPr>
          <w:lang w:val="en-GB"/>
        </w:rPr>
        <w:t>Input:</w:t>
      </w:r>
    </w:p>
    <w:p w14:paraId="2772D609" w14:textId="77777777" w:rsidR="00743FC7" w:rsidRPr="000575FB" w:rsidRDefault="00810CD7" w:rsidP="00743FC7">
      <w:pPr>
        <w:pStyle w:val="bat"/>
        <w:ind w:left="0"/>
        <w:rPr>
          <w:lang w:val="en-GB"/>
        </w:rPr>
      </w:pPr>
      <w:r w:rsidRPr="000575FB">
        <w:rPr>
          <w:lang w:val="en-GB"/>
        </w:rPr>
        <w:t xml:space="preserve">  </w:t>
      </w:r>
      <w:r w:rsidR="00743FC7" w:rsidRPr="000575FB">
        <w:rPr>
          <w:lang w:val="en-GB"/>
        </w:rPr>
        <w:t xml:space="preserve">- </w:t>
      </w:r>
      <w:r w:rsidR="000434D1" w:rsidRPr="000575FB">
        <w:rPr>
          <w:lang w:val="en-GB"/>
        </w:rPr>
        <w:t xml:space="preserve">file1.txt </w:t>
      </w:r>
      <w:r w:rsidR="00743FC7" w:rsidRPr="000575FB">
        <w:rPr>
          <w:lang w:val="en-GB"/>
        </w:rPr>
        <w:tab/>
      </w:r>
      <w:r w:rsidR="000434D1" w:rsidRPr="000575FB">
        <w:rPr>
          <w:lang w:val="en-GB"/>
        </w:rPr>
        <w:tab/>
      </w:r>
      <w:r w:rsidRPr="000575FB">
        <w:rPr>
          <w:lang w:val="en-GB"/>
        </w:rPr>
        <w:tab/>
      </w:r>
      <w:r w:rsidR="00743FC7" w:rsidRPr="000575FB">
        <w:rPr>
          <w:lang w:val="en-GB"/>
        </w:rPr>
        <w:t>- a data file to be added to container</w:t>
      </w:r>
    </w:p>
    <w:p w14:paraId="7B89DC46" w14:textId="77777777" w:rsidR="000434D1" w:rsidRPr="000575FB" w:rsidRDefault="00810CD7" w:rsidP="000434D1">
      <w:pPr>
        <w:pStyle w:val="bat"/>
        <w:ind w:left="0"/>
        <w:rPr>
          <w:lang w:val="en-GB"/>
        </w:rPr>
      </w:pPr>
      <w:r w:rsidRPr="000575FB">
        <w:rPr>
          <w:lang w:val="en-GB"/>
        </w:rPr>
        <w:t xml:space="preserve">  </w:t>
      </w:r>
      <w:r w:rsidR="00743FC7" w:rsidRPr="000575FB">
        <w:rPr>
          <w:lang w:val="en-GB"/>
        </w:rPr>
        <w:t xml:space="preserve">- </w:t>
      </w:r>
      <w:r w:rsidR="000434D1" w:rsidRPr="000575FB">
        <w:rPr>
          <w:lang w:val="en-GB"/>
        </w:rPr>
        <w:t>file2.pdf</w:t>
      </w:r>
      <w:r w:rsidR="00743FC7" w:rsidRPr="000575FB">
        <w:rPr>
          <w:lang w:val="en-GB"/>
        </w:rPr>
        <w:tab/>
      </w:r>
      <w:r w:rsidR="00743FC7" w:rsidRPr="000575FB">
        <w:rPr>
          <w:lang w:val="en-GB"/>
        </w:rPr>
        <w:tab/>
      </w:r>
      <w:r w:rsidRPr="000575FB">
        <w:rPr>
          <w:lang w:val="en-GB"/>
        </w:rPr>
        <w:tab/>
      </w:r>
      <w:r w:rsidR="00743FC7" w:rsidRPr="000575FB">
        <w:rPr>
          <w:lang w:val="en-GB"/>
        </w:rPr>
        <w:t xml:space="preserve">- </w:t>
      </w:r>
      <w:r w:rsidR="000434D1" w:rsidRPr="000575FB">
        <w:rPr>
          <w:lang w:val="en-GB"/>
        </w:rPr>
        <w:t>a data file to be added to container</w:t>
      </w:r>
    </w:p>
    <w:p w14:paraId="72D474CB" w14:textId="77777777" w:rsidR="00554A89" w:rsidRPr="000575FB" w:rsidRDefault="00810CD7" w:rsidP="000434D1">
      <w:pPr>
        <w:pStyle w:val="bat"/>
        <w:ind w:left="0"/>
        <w:rPr>
          <w:lang w:val="en-GB"/>
        </w:rPr>
      </w:pPr>
      <w:r w:rsidRPr="000575FB">
        <w:rPr>
          <w:lang w:val="en-GB"/>
        </w:rPr>
        <w:t xml:space="preserve">  </w:t>
      </w:r>
      <w:r w:rsidR="00554A89" w:rsidRPr="000575FB">
        <w:rPr>
          <w:lang w:val="en-GB"/>
        </w:rPr>
        <w:t>- Estonia</w:t>
      </w:r>
      <w:r w:rsidR="00554A89" w:rsidRPr="000575FB">
        <w:rPr>
          <w:lang w:val="en-GB"/>
        </w:rPr>
        <w:tab/>
      </w:r>
      <w:r w:rsidR="00554A89" w:rsidRPr="000575FB">
        <w:rPr>
          <w:lang w:val="en-GB"/>
        </w:rPr>
        <w:tab/>
      </w:r>
      <w:r w:rsidRPr="000575FB">
        <w:rPr>
          <w:lang w:val="en-GB"/>
        </w:rPr>
        <w:tab/>
      </w:r>
      <w:r w:rsidR="00554A89" w:rsidRPr="000575FB">
        <w:rPr>
          <w:lang w:val="en-GB"/>
        </w:rPr>
        <w:t>- country where the signature is created</w:t>
      </w:r>
    </w:p>
    <w:p w14:paraId="5B918A41" w14:textId="77777777" w:rsidR="003B6FAD" w:rsidRPr="000575FB" w:rsidRDefault="00810CD7" w:rsidP="000434D1">
      <w:pPr>
        <w:pStyle w:val="bat"/>
        <w:ind w:left="0"/>
        <w:rPr>
          <w:lang w:val="en-GB"/>
        </w:rPr>
      </w:pPr>
      <w:r w:rsidRPr="000575FB">
        <w:rPr>
          <w:lang w:val="en-GB"/>
        </w:rPr>
        <w:t xml:space="preserve">  </w:t>
      </w:r>
      <w:r w:rsidR="003B6FAD" w:rsidRPr="000575FB">
        <w:rPr>
          <w:lang w:val="en-GB"/>
        </w:rPr>
        <w:t>- Harjumaa</w:t>
      </w:r>
      <w:r w:rsidR="003B6FAD" w:rsidRPr="000575FB">
        <w:rPr>
          <w:lang w:val="en-GB"/>
        </w:rPr>
        <w:tab/>
      </w:r>
      <w:r w:rsidR="003B6FAD" w:rsidRPr="000575FB">
        <w:rPr>
          <w:lang w:val="en-GB"/>
        </w:rPr>
        <w:tab/>
      </w:r>
      <w:r w:rsidRPr="000575FB">
        <w:rPr>
          <w:lang w:val="en-GB"/>
        </w:rPr>
        <w:tab/>
      </w:r>
      <w:r w:rsidR="003B6FAD" w:rsidRPr="000575FB">
        <w:rPr>
          <w:lang w:val="en-GB"/>
        </w:rPr>
        <w:t>- county where the signature is created</w:t>
      </w:r>
    </w:p>
    <w:p w14:paraId="7971B8DA" w14:textId="77777777" w:rsidR="00B60603" w:rsidRPr="000575FB" w:rsidRDefault="00810CD7" w:rsidP="00B60603">
      <w:pPr>
        <w:pStyle w:val="bat"/>
        <w:ind w:left="720" w:hanging="720"/>
        <w:rPr>
          <w:lang w:val="en-GB"/>
        </w:rPr>
      </w:pPr>
      <w:r w:rsidRPr="000575FB">
        <w:rPr>
          <w:lang w:val="en-GB"/>
        </w:rPr>
        <w:t xml:space="preserve">  </w:t>
      </w:r>
      <w:r w:rsidR="00B60603" w:rsidRPr="000575FB">
        <w:rPr>
          <w:lang w:val="en-GB"/>
        </w:rPr>
        <w:t>- Tallinn</w:t>
      </w:r>
      <w:r w:rsidR="00B60603" w:rsidRPr="000575FB">
        <w:rPr>
          <w:lang w:val="en-GB"/>
        </w:rPr>
        <w:tab/>
      </w:r>
      <w:r w:rsidR="00B60603" w:rsidRPr="000575FB">
        <w:rPr>
          <w:lang w:val="en-GB"/>
        </w:rPr>
        <w:tab/>
      </w:r>
      <w:r w:rsidRPr="000575FB">
        <w:rPr>
          <w:lang w:val="en-GB"/>
        </w:rPr>
        <w:tab/>
      </w:r>
      <w:r w:rsidR="00B60603" w:rsidRPr="000575FB">
        <w:rPr>
          <w:lang w:val="en-GB"/>
        </w:rPr>
        <w:t>- city where the signature is created</w:t>
      </w:r>
    </w:p>
    <w:p w14:paraId="1ACD69DA" w14:textId="77777777" w:rsidR="003B6FAD" w:rsidRPr="000575FB" w:rsidRDefault="00810CD7" w:rsidP="00B60603">
      <w:pPr>
        <w:pStyle w:val="bat"/>
        <w:ind w:left="720" w:hanging="720"/>
        <w:rPr>
          <w:lang w:val="en-GB"/>
        </w:rPr>
      </w:pPr>
      <w:r w:rsidRPr="000575FB">
        <w:rPr>
          <w:lang w:val="en-GB"/>
        </w:rPr>
        <w:t xml:space="preserve">  </w:t>
      </w:r>
      <w:r w:rsidR="003B6FAD" w:rsidRPr="000575FB">
        <w:rPr>
          <w:lang w:val="en-GB"/>
        </w:rPr>
        <w:t>- 12345</w:t>
      </w:r>
      <w:r w:rsidR="003B6FAD" w:rsidRPr="000575FB">
        <w:rPr>
          <w:lang w:val="en-GB"/>
        </w:rPr>
        <w:tab/>
      </w:r>
      <w:r w:rsidR="003B6FAD" w:rsidRPr="000575FB">
        <w:rPr>
          <w:lang w:val="en-GB"/>
        </w:rPr>
        <w:tab/>
      </w:r>
      <w:r w:rsidR="003B6FAD" w:rsidRPr="000575FB">
        <w:rPr>
          <w:lang w:val="en-GB"/>
        </w:rPr>
        <w:tab/>
        <w:t>- postal code of the signature creation location</w:t>
      </w:r>
    </w:p>
    <w:p w14:paraId="55627DFA" w14:textId="77777777" w:rsidR="002D15D3" w:rsidRPr="000575FB" w:rsidRDefault="002D15D3" w:rsidP="002D15D3">
      <w:pPr>
        <w:pStyle w:val="bat"/>
        <w:ind w:left="720" w:hanging="720"/>
        <w:rPr>
          <w:lang w:val="en-GB"/>
        </w:rPr>
      </w:pPr>
      <w:r w:rsidRPr="000575FB">
        <w:rPr>
          <w:lang w:val="en-GB"/>
        </w:rPr>
        <w:t xml:space="preserve">  - --pkcs11</w:t>
      </w:r>
      <w:r w:rsidRPr="000575FB">
        <w:rPr>
          <w:lang w:val="en-GB"/>
        </w:rPr>
        <w:tab/>
      </w:r>
      <w:r w:rsidRPr="000575FB">
        <w:rPr>
          <w:lang w:val="en-GB"/>
        </w:rPr>
        <w:tab/>
      </w:r>
      <w:r w:rsidRPr="000575FB">
        <w:rPr>
          <w:lang w:val="en-GB"/>
        </w:rPr>
        <w:tab/>
        <w:t xml:space="preserve">- </w:t>
      </w:r>
      <w:r w:rsidR="00AF496B" w:rsidRPr="000575FB">
        <w:rPr>
          <w:lang w:val="en-GB"/>
        </w:rPr>
        <w:t>signing is done via PKCS</w:t>
      </w:r>
      <w:r w:rsidRPr="000575FB">
        <w:rPr>
          <w:lang w:val="en-GB"/>
        </w:rPr>
        <w:t>#11 module</w:t>
      </w:r>
    </w:p>
    <w:p w14:paraId="3E87B8FC" w14:textId="77777777" w:rsidR="00743FC7" w:rsidRPr="000575FB" w:rsidRDefault="00810CD7" w:rsidP="00743FC7">
      <w:pPr>
        <w:pStyle w:val="bat"/>
        <w:ind w:left="0"/>
        <w:rPr>
          <w:lang w:val="en-GB"/>
        </w:rPr>
      </w:pPr>
      <w:r w:rsidRPr="000575FB">
        <w:rPr>
          <w:lang w:val="en-GB"/>
        </w:rPr>
        <w:t xml:space="preserve">  </w:t>
      </w:r>
      <w:r w:rsidR="000434D1" w:rsidRPr="000575FB">
        <w:rPr>
          <w:lang w:val="en-GB"/>
        </w:rPr>
        <w:t>- demo-container.bdoc</w:t>
      </w:r>
      <w:r w:rsidR="00743FC7" w:rsidRPr="000575FB">
        <w:rPr>
          <w:lang w:val="en-GB"/>
        </w:rPr>
        <w:tab/>
        <w:t>- container to be created</w:t>
      </w:r>
      <w:r w:rsidR="000434D1" w:rsidRPr="000575FB">
        <w:rPr>
          <w:lang w:val="en-GB"/>
        </w:rPr>
        <w:t xml:space="preserve"> (in BDOC2.0 format)</w:t>
      </w:r>
    </w:p>
    <w:p w14:paraId="77D07B3A" w14:textId="77777777" w:rsidR="00743FC7" w:rsidRPr="000575FB" w:rsidRDefault="00743FC7" w:rsidP="00743FC7">
      <w:pPr>
        <w:pStyle w:val="bat"/>
        <w:ind w:left="0"/>
        <w:rPr>
          <w:lang w:val="en-GB"/>
        </w:rPr>
      </w:pPr>
    </w:p>
    <w:p w14:paraId="14145E8D" w14:textId="77777777" w:rsidR="005E2640" w:rsidRPr="000575FB" w:rsidRDefault="005E2640" w:rsidP="00743FC7">
      <w:pPr>
        <w:pStyle w:val="bat"/>
        <w:ind w:left="0"/>
        <w:rPr>
          <w:b/>
          <w:u w:val="single"/>
          <w:lang w:val="en-GB"/>
        </w:rPr>
      </w:pPr>
      <w:r w:rsidRPr="000575FB">
        <w:rPr>
          <w:b/>
          <w:u w:val="single"/>
          <w:lang w:val="en-GB"/>
        </w:rPr>
        <w:t xml:space="preserve">Sample: creating new BDOC file, adding data file and signing </w:t>
      </w:r>
      <w:r w:rsidR="0092359D" w:rsidRPr="000575FB">
        <w:rPr>
          <w:b/>
          <w:u w:val="single"/>
          <w:lang w:val="en-GB"/>
        </w:rPr>
        <w:t>via CNG API</w:t>
      </w:r>
    </w:p>
    <w:p w14:paraId="6C7C1213" w14:textId="77777777" w:rsidR="00743FC7" w:rsidRPr="000575FB" w:rsidRDefault="00743FC7" w:rsidP="00743FC7">
      <w:pPr>
        <w:pStyle w:val="bat"/>
        <w:ind w:left="0"/>
        <w:rPr>
          <w:lang w:val="en-GB"/>
        </w:rPr>
      </w:pPr>
      <w:r w:rsidRPr="000575FB">
        <w:rPr>
          <w:lang w:val="en-GB"/>
        </w:rPr>
        <w:t xml:space="preserve">&gt; digidoc-tool </w:t>
      </w:r>
      <w:r w:rsidRPr="000575FB">
        <w:rPr>
          <w:b/>
          <w:color w:val="auto"/>
          <w:lang w:val="en-GB"/>
        </w:rPr>
        <w:t>create</w:t>
      </w:r>
      <w:r w:rsidRPr="000575FB">
        <w:rPr>
          <w:color w:val="auto"/>
          <w:lang w:val="en-GB"/>
        </w:rPr>
        <w:t xml:space="preserve"> </w:t>
      </w:r>
      <w:r w:rsidRPr="000575FB">
        <w:rPr>
          <w:lang w:val="en-GB"/>
        </w:rPr>
        <w:t xml:space="preserve">--file=file1.txt </w:t>
      </w:r>
      <w:r w:rsidR="00681630" w:rsidRPr="000575FB">
        <w:rPr>
          <w:color w:val="0070C0"/>
          <w:lang w:val="en-GB"/>
        </w:rPr>
        <w:t>--cng</w:t>
      </w:r>
      <w:r w:rsidR="00984A95" w:rsidRPr="000575FB">
        <w:rPr>
          <w:color w:val="0070C0"/>
          <w:lang w:val="en-GB"/>
        </w:rPr>
        <w:t xml:space="preserve"> </w:t>
      </w:r>
      <w:r w:rsidRPr="000575FB">
        <w:rPr>
          <w:lang w:val="en-GB"/>
        </w:rPr>
        <w:t>demo-container.bdoc</w:t>
      </w:r>
      <w:r w:rsidR="0092359D" w:rsidRPr="000575FB">
        <w:rPr>
          <w:lang w:val="en-GB"/>
        </w:rPr>
        <w:t xml:space="preserve"> </w:t>
      </w:r>
    </w:p>
    <w:p w14:paraId="6ECE4E59" w14:textId="77777777" w:rsidR="0062560D" w:rsidRPr="000575FB" w:rsidRDefault="0062560D" w:rsidP="00681630">
      <w:pPr>
        <w:pStyle w:val="bat"/>
        <w:ind w:left="0"/>
        <w:rPr>
          <w:lang w:val="en-GB"/>
        </w:rPr>
      </w:pPr>
    </w:p>
    <w:p w14:paraId="7BA09873" w14:textId="77777777" w:rsidR="00681630" w:rsidRPr="000575FB" w:rsidRDefault="00681630" w:rsidP="00681630">
      <w:pPr>
        <w:pStyle w:val="bat"/>
        <w:ind w:left="0"/>
        <w:rPr>
          <w:lang w:val="en-GB"/>
        </w:rPr>
      </w:pPr>
      <w:r w:rsidRPr="000575FB">
        <w:rPr>
          <w:lang w:val="en-GB"/>
        </w:rPr>
        <w:t>Input:</w:t>
      </w:r>
    </w:p>
    <w:p w14:paraId="5B05782D" w14:textId="77777777" w:rsidR="00681630" w:rsidRPr="000575FB" w:rsidRDefault="00810CD7" w:rsidP="00681630">
      <w:pPr>
        <w:pStyle w:val="bat"/>
        <w:ind w:left="0"/>
        <w:rPr>
          <w:color w:val="auto"/>
          <w:lang w:val="en-GB"/>
        </w:rPr>
      </w:pPr>
      <w:r w:rsidRPr="000575FB">
        <w:rPr>
          <w:color w:val="auto"/>
          <w:lang w:val="en-GB"/>
        </w:rPr>
        <w:t xml:space="preserve">  </w:t>
      </w:r>
      <w:r w:rsidR="00681630" w:rsidRPr="000575FB">
        <w:rPr>
          <w:color w:val="auto"/>
          <w:lang w:val="en-GB"/>
        </w:rPr>
        <w:t xml:space="preserve">- file1.txt </w:t>
      </w:r>
      <w:r w:rsidR="00681630" w:rsidRPr="000575FB">
        <w:rPr>
          <w:color w:val="auto"/>
          <w:lang w:val="en-GB"/>
        </w:rPr>
        <w:tab/>
      </w:r>
      <w:r w:rsidR="00681630" w:rsidRPr="000575FB">
        <w:rPr>
          <w:color w:val="auto"/>
          <w:lang w:val="en-GB"/>
        </w:rPr>
        <w:tab/>
      </w:r>
      <w:r w:rsidRPr="000575FB">
        <w:rPr>
          <w:color w:val="auto"/>
          <w:lang w:val="en-GB"/>
        </w:rPr>
        <w:tab/>
      </w:r>
      <w:r w:rsidR="00681630" w:rsidRPr="000575FB">
        <w:rPr>
          <w:color w:val="auto"/>
          <w:lang w:val="en-GB"/>
        </w:rPr>
        <w:t>- a data file to be added to container</w:t>
      </w:r>
    </w:p>
    <w:p w14:paraId="7BE02EAF" w14:textId="77777777" w:rsidR="005D452A" w:rsidRPr="000575FB" w:rsidRDefault="00810CD7" w:rsidP="00681630">
      <w:pPr>
        <w:pStyle w:val="bat"/>
        <w:ind w:left="0"/>
        <w:rPr>
          <w:color w:val="auto"/>
          <w:lang w:val="en-GB"/>
        </w:rPr>
      </w:pPr>
      <w:r w:rsidRPr="000575FB">
        <w:rPr>
          <w:color w:val="auto"/>
          <w:lang w:val="en-GB"/>
        </w:rPr>
        <w:t xml:space="preserve">  </w:t>
      </w:r>
      <w:r w:rsidR="00681630" w:rsidRPr="000575FB">
        <w:rPr>
          <w:color w:val="auto"/>
          <w:lang w:val="en-GB"/>
        </w:rPr>
        <w:t>- --cng</w:t>
      </w:r>
      <w:r w:rsidR="00681630" w:rsidRPr="000575FB">
        <w:rPr>
          <w:color w:val="auto"/>
          <w:lang w:val="en-GB"/>
        </w:rPr>
        <w:tab/>
      </w:r>
      <w:r w:rsidR="00681630" w:rsidRPr="000575FB">
        <w:rPr>
          <w:color w:val="auto"/>
          <w:lang w:val="en-GB"/>
        </w:rPr>
        <w:tab/>
      </w:r>
      <w:r w:rsidR="00681630" w:rsidRPr="000575FB">
        <w:rPr>
          <w:color w:val="auto"/>
          <w:lang w:val="en-GB"/>
        </w:rPr>
        <w:tab/>
        <w:t>- CNG API is used for signing</w:t>
      </w:r>
    </w:p>
    <w:p w14:paraId="626BF5B2" w14:textId="77777777" w:rsidR="00681630" w:rsidRPr="000575FB" w:rsidRDefault="00810CD7" w:rsidP="00681630">
      <w:pPr>
        <w:pStyle w:val="bat"/>
        <w:ind w:left="0"/>
        <w:rPr>
          <w:lang w:val="en-GB"/>
        </w:rPr>
      </w:pPr>
      <w:r w:rsidRPr="000575FB">
        <w:rPr>
          <w:lang w:val="en-GB"/>
        </w:rPr>
        <w:t xml:space="preserve">  </w:t>
      </w:r>
      <w:r w:rsidR="00681630" w:rsidRPr="000575FB">
        <w:rPr>
          <w:lang w:val="en-GB"/>
        </w:rPr>
        <w:t>- demo-container.bdoc</w:t>
      </w:r>
      <w:r w:rsidR="00681630" w:rsidRPr="000575FB">
        <w:rPr>
          <w:lang w:val="en-GB"/>
        </w:rPr>
        <w:tab/>
        <w:t>- container to be created (in BDOC2.0 format)</w:t>
      </w:r>
    </w:p>
    <w:p w14:paraId="62BD8CE5" w14:textId="77777777" w:rsidR="005D7BAE" w:rsidRPr="000575FB" w:rsidRDefault="005D7BAE" w:rsidP="00681630">
      <w:pPr>
        <w:pStyle w:val="bat"/>
        <w:ind w:left="0"/>
        <w:rPr>
          <w:lang w:val="en-GB"/>
        </w:rPr>
      </w:pPr>
    </w:p>
    <w:p w14:paraId="1CD3283A" w14:textId="77777777" w:rsidR="005D7BAE" w:rsidRPr="000575FB" w:rsidRDefault="005D7BAE" w:rsidP="005D7BAE">
      <w:pPr>
        <w:pStyle w:val="bat"/>
        <w:ind w:left="0"/>
        <w:rPr>
          <w:b/>
          <w:u w:val="single"/>
          <w:lang w:val="en-GB"/>
        </w:rPr>
      </w:pPr>
      <w:r w:rsidRPr="000575FB">
        <w:rPr>
          <w:b/>
          <w:u w:val="single"/>
          <w:lang w:val="en-GB"/>
        </w:rPr>
        <w:t>Sample: creating new BDOC file, adding data file and signing via CNG API</w:t>
      </w:r>
      <w:r w:rsidR="00E6765B" w:rsidRPr="000575FB">
        <w:rPr>
          <w:b/>
          <w:u w:val="single"/>
          <w:lang w:val="en-GB"/>
        </w:rPr>
        <w:t xml:space="preserve">, </w:t>
      </w:r>
      <w:r w:rsidR="00A9292B" w:rsidRPr="000575FB">
        <w:rPr>
          <w:b/>
          <w:u w:val="single"/>
          <w:lang w:val="en-GB"/>
        </w:rPr>
        <w:t xml:space="preserve">dialog windows </w:t>
      </w:r>
      <w:r w:rsidR="008562A3" w:rsidRPr="000575FB">
        <w:rPr>
          <w:b/>
          <w:u w:val="single"/>
          <w:lang w:val="en-GB"/>
        </w:rPr>
        <w:t xml:space="preserve">for certificate selection and PIN insertion </w:t>
      </w:r>
      <w:r w:rsidR="00A9292B" w:rsidRPr="000575FB">
        <w:rPr>
          <w:b/>
          <w:u w:val="single"/>
          <w:lang w:val="en-GB"/>
        </w:rPr>
        <w:t>are not displayed</w:t>
      </w:r>
    </w:p>
    <w:p w14:paraId="6BBAF649" w14:textId="77777777" w:rsidR="005D7BAE" w:rsidRPr="000575FB" w:rsidRDefault="005D7BAE" w:rsidP="005D7BAE">
      <w:pPr>
        <w:pStyle w:val="bat"/>
        <w:ind w:left="0"/>
        <w:rPr>
          <w:lang w:val="en-GB"/>
        </w:rPr>
      </w:pPr>
      <w:r w:rsidRPr="000575FB">
        <w:rPr>
          <w:lang w:val="en-GB"/>
        </w:rPr>
        <w:t xml:space="preserve">&gt; digidoc-tool </w:t>
      </w:r>
      <w:r w:rsidRPr="000575FB">
        <w:rPr>
          <w:b/>
          <w:color w:val="auto"/>
          <w:lang w:val="en-GB"/>
        </w:rPr>
        <w:t>create</w:t>
      </w:r>
      <w:r w:rsidRPr="000575FB">
        <w:rPr>
          <w:color w:val="auto"/>
          <w:lang w:val="en-GB"/>
        </w:rPr>
        <w:t xml:space="preserve"> </w:t>
      </w:r>
      <w:r w:rsidRPr="000575FB">
        <w:rPr>
          <w:lang w:val="en-GB"/>
        </w:rPr>
        <w:t xml:space="preserve">--file=file1.txt </w:t>
      </w:r>
      <w:r w:rsidR="00055383" w:rsidRPr="000575FB">
        <w:rPr>
          <w:color w:val="0070C0"/>
          <w:lang w:val="en-GB"/>
        </w:rPr>
        <w:t>--</w:t>
      </w:r>
      <w:r w:rsidRPr="000575FB">
        <w:rPr>
          <w:color w:val="0070C0"/>
          <w:lang w:val="en-GB"/>
        </w:rPr>
        <w:t xml:space="preserve">cng --selectFirst </w:t>
      </w:r>
      <w:r w:rsidR="00B85385" w:rsidRPr="000575FB">
        <w:rPr>
          <w:color w:val="0070C0"/>
          <w:lang w:val="en-GB"/>
        </w:rPr>
        <w:t>--pin=</w:t>
      </w:r>
      <w:r w:rsidR="00234FC6" w:rsidRPr="000575FB">
        <w:rPr>
          <w:color w:val="auto"/>
          <w:lang w:val="en-GB"/>
        </w:rPr>
        <w:t>01497</w:t>
      </w:r>
      <w:r w:rsidR="00B85385" w:rsidRPr="000575FB">
        <w:rPr>
          <w:color w:val="auto"/>
          <w:lang w:val="en-GB"/>
        </w:rPr>
        <w:t xml:space="preserve"> </w:t>
      </w:r>
      <w:r w:rsidRPr="000575FB">
        <w:rPr>
          <w:lang w:val="en-GB"/>
        </w:rPr>
        <w:t xml:space="preserve">demo-container.bdoc </w:t>
      </w:r>
    </w:p>
    <w:p w14:paraId="7E8737B7" w14:textId="77777777" w:rsidR="0062560D" w:rsidRPr="000575FB" w:rsidRDefault="0062560D" w:rsidP="005D7BAE">
      <w:pPr>
        <w:pStyle w:val="bat"/>
        <w:ind w:left="0"/>
        <w:rPr>
          <w:lang w:val="en-GB"/>
        </w:rPr>
      </w:pPr>
    </w:p>
    <w:p w14:paraId="24716895" w14:textId="77777777" w:rsidR="005D7BAE" w:rsidRPr="000575FB" w:rsidRDefault="005D7BAE" w:rsidP="005D7BAE">
      <w:pPr>
        <w:pStyle w:val="bat"/>
        <w:ind w:left="0"/>
        <w:rPr>
          <w:lang w:val="en-GB"/>
        </w:rPr>
      </w:pPr>
      <w:r w:rsidRPr="000575FB">
        <w:rPr>
          <w:lang w:val="en-GB"/>
        </w:rPr>
        <w:t>Input:</w:t>
      </w:r>
    </w:p>
    <w:p w14:paraId="2DC5F4C5" w14:textId="77777777" w:rsidR="005D7BAE" w:rsidRPr="000575FB" w:rsidRDefault="00810CD7" w:rsidP="005D7BAE">
      <w:pPr>
        <w:pStyle w:val="bat"/>
        <w:ind w:left="0"/>
        <w:rPr>
          <w:lang w:val="en-GB"/>
        </w:rPr>
      </w:pPr>
      <w:r w:rsidRPr="000575FB">
        <w:rPr>
          <w:lang w:val="en-GB"/>
        </w:rPr>
        <w:t xml:space="preserve">  </w:t>
      </w:r>
      <w:r w:rsidR="005D7BAE" w:rsidRPr="000575FB">
        <w:rPr>
          <w:lang w:val="en-GB"/>
        </w:rPr>
        <w:t xml:space="preserve">- file1.txt </w:t>
      </w:r>
      <w:r w:rsidR="005D7BAE" w:rsidRPr="000575FB">
        <w:rPr>
          <w:lang w:val="en-GB"/>
        </w:rPr>
        <w:tab/>
      </w:r>
      <w:r w:rsidR="005D7BAE" w:rsidRPr="000575FB">
        <w:rPr>
          <w:lang w:val="en-GB"/>
        </w:rPr>
        <w:tab/>
      </w:r>
      <w:r w:rsidRPr="000575FB">
        <w:rPr>
          <w:lang w:val="en-GB"/>
        </w:rPr>
        <w:tab/>
      </w:r>
      <w:r w:rsidR="005D7BAE" w:rsidRPr="000575FB">
        <w:rPr>
          <w:lang w:val="en-GB"/>
        </w:rPr>
        <w:t>- a data file to be added to container</w:t>
      </w:r>
    </w:p>
    <w:p w14:paraId="1E4BFED6" w14:textId="77777777" w:rsidR="005D7BAE" w:rsidRPr="000575FB" w:rsidRDefault="00810CD7" w:rsidP="005D7BAE">
      <w:pPr>
        <w:pStyle w:val="bat"/>
        <w:ind w:left="0"/>
        <w:rPr>
          <w:color w:val="auto"/>
          <w:lang w:val="en-GB"/>
        </w:rPr>
      </w:pPr>
      <w:r w:rsidRPr="000575FB">
        <w:rPr>
          <w:color w:val="auto"/>
          <w:lang w:val="en-GB"/>
        </w:rPr>
        <w:lastRenderedPageBreak/>
        <w:t xml:space="preserve">  </w:t>
      </w:r>
      <w:r w:rsidR="00FE4125" w:rsidRPr="000575FB">
        <w:rPr>
          <w:color w:val="auto"/>
          <w:lang w:val="en-GB"/>
        </w:rPr>
        <w:t xml:space="preserve">- </w:t>
      </w:r>
      <w:r w:rsidR="005D7BAE" w:rsidRPr="000575FB">
        <w:rPr>
          <w:color w:val="auto"/>
          <w:lang w:val="en-GB"/>
        </w:rPr>
        <w:t>--cng</w:t>
      </w:r>
      <w:r w:rsidR="005D7BAE" w:rsidRPr="000575FB">
        <w:rPr>
          <w:color w:val="auto"/>
          <w:lang w:val="en-GB"/>
        </w:rPr>
        <w:tab/>
      </w:r>
      <w:r w:rsidR="005D7BAE" w:rsidRPr="000575FB">
        <w:rPr>
          <w:color w:val="auto"/>
          <w:lang w:val="en-GB"/>
        </w:rPr>
        <w:tab/>
      </w:r>
      <w:r w:rsidR="005D7BAE" w:rsidRPr="000575FB">
        <w:rPr>
          <w:color w:val="auto"/>
          <w:lang w:val="en-GB"/>
        </w:rPr>
        <w:tab/>
        <w:t>- CNG API is used for signing</w:t>
      </w:r>
    </w:p>
    <w:p w14:paraId="647C2657" w14:textId="77777777" w:rsidR="005D7BAE" w:rsidRPr="000575FB" w:rsidRDefault="00810CD7" w:rsidP="00810CD7">
      <w:pPr>
        <w:pStyle w:val="bat"/>
        <w:ind w:left="2880" w:hanging="2880"/>
        <w:rPr>
          <w:color w:val="auto"/>
          <w:lang w:val="en-GB"/>
        </w:rPr>
      </w:pPr>
      <w:r w:rsidRPr="000575FB">
        <w:rPr>
          <w:color w:val="auto"/>
          <w:lang w:val="en-GB"/>
        </w:rPr>
        <w:t xml:space="preserve">  </w:t>
      </w:r>
      <w:r w:rsidR="005D7BAE" w:rsidRPr="000575FB">
        <w:rPr>
          <w:color w:val="auto"/>
          <w:lang w:val="en-GB"/>
        </w:rPr>
        <w:t>- --selectFirst</w:t>
      </w:r>
      <w:r w:rsidR="005D7BAE" w:rsidRPr="000575FB">
        <w:rPr>
          <w:color w:val="auto"/>
          <w:lang w:val="en-GB"/>
        </w:rPr>
        <w:tab/>
        <w:t>- the first signing certificate</w:t>
      </w:r>
      <w:r w:rsidR="00645ECC" w:rsidRPr="000575FB">
        <w:rPr>
          <w:color w:val="auto"/>
          <w:lang w:val="en-GB"/>
        </w:rPr>
        <w:t xml:space="preserve"> in store</w:t>
      </w:r>
      <w:r w:rsidR="005D7BAE" w:rsidRPr="000575FB">
        <w:rPr>
          <w:color w:val="auto"/>
          <w:lang w:val="en-GB"/>
        </w:rPr>
        <w:t xml:space="preserve"> is used for signing</w:t>
      </w:r>
    </w:p>
    <w:p w14:paraId="09D7C634" w14:textId="77777777" w:rsidR="0062359D" w:rsidRPr="000575FB" w:rsidRDefault="00810CD7" w:rsidP="005D7BAE">
      <w:pPr>
        <w:pStyle w:val="bat"/>
        <w:ind w:left="0"/>
        <w:rPr>
          <w:color w:val="auto"/>
          <w:lang w:val="en-GB"/>
        </w:rPr>
      </w:pPr>
      <w:r w:rsidRPr="000575FB">
        <w:rPr>
          <w:color w:val="auto"/>
          <w:lang w:val="en-GB"/>
        </w:rPr>
        <w:t xml:space="preserve">  </w:t>
      </w:r>
      <w:r w:rsidR="00741774" w:rsidRPr="000575FB">
        <w:rPr>
          <w:color w:val="auto"/>
          <w:lang w:val="en-GB"/>
        </w:rPr>
        <w:t xml:space="preserve">- </w:t>
      </w:r>
      <w:r w:rsidR="00234FC6" w:rsidRPr="000575FB">
        <w:rPr>
          <w:color w:val="auto"/>
          <w:lang w:val="en-GB"/>
        </w:rPr>
        <w:t>01497</w:t>
      </w:r>
      <w:r w:rsidR="0062359D" w:rsidRPr="000575FB">
        <w:rPr>
          <w:color w:val="auto"/>
          <w:lang w:val="en-GB"/>
        </w:rPr>
        <w:tab/>
      </w:r>
      <w:r w:rsidR="0062359D" w:rsidRPr="000575FB">
        <w:rPr>
          <w:color w:val="auto"/>
          <w:lang w:val="en-GB"/>
        </w:rPr>
        <w:tab/>
      </w:r>
      <w:r w:rsidR="00741774" w:rsidRPr="000575FB">
        <w:rPr>
          <w:color w:val="auto"/>
          <w:lang w:val="en-GB"/>
        </w:rPr>
        <w:tab/>
      </w:r>
      <w:r w:rsidR="0062359D" w:rsidRPr="000575FB">
        <w:rPr>
          <w:color w:val="auto"/>
          <w:lang w:val="en-GB"/>
        </w:rPr>
        <w:t>- PIN code (PIN2 in case of Estonian ID cards)</w:t>
      </w:r>
    </w:p>
    <w:p w14:paraId="35DB7043" w14:textId="77777777" w:rsidR="005D7BAE" w:rsidRPr="000575FB" w:rsidRDefault="00810CD7" w:rsidP="00681630">
      <w:pPr>
        <w:pStyle w:val="bat"/>
        <w:ind w:left="0"/>
        <w:rPr>
          <w:lang w:val="en-GB"/>
        </w:rPr>
      </w:pPr>
      <w:r w:rsidRPr="000575FB">
        <w:rPr>
          <w:lang w:val="en-GB"/>
        </w:rPr>
        <w:t xml:space="preserve">  </w:t>
      </w:r>
      <w:r w:rsidR="005D7BAE" w:rsidRPr="000575FB">
        <w:rPr>
          <w:lang w:val="en-GB"/>
        </w:rPr>
        <w:t>- demo-container.bdoc</w:t>
      </w:r>
      <w:r w:rsidR="005D7BAE" w:rsidRPr="000575FB">
        <w:rPr>
          <w:lang w:val="en-GB"/>
        </w:rPr>
        <w:tab/>
        <w:t>- container to be created (in BDOC2.0 format)</w:t>
      </w:r>
    </w:p>
    <w:p w14:paraId="3E6E9D19" w14:textId="77777777" w:rsidR="00743FC7" w:rsidRPr="000575FB" w:rsidRDefault="00E03E5B" w:rsidP="00BF1B8D">
      <w:pPr>
        <w:pStyle w:val="Heading2"/>
      </w:pPr>
      <w:bookmarkStart w:id="241" w:name="_Toc357514130"/>
      <w:bookmarkStart w:id="242" w:name="_Toc357526172"/>
      <w:bookmarkStart w:id="243" w:name="_Toc357514131"/>
      <w:bookmarkStart w:id="244" w:name="_Toc357526173"/>
      <w:bookmarkStart w:id="245" w:name="_Toc357514132"/>
      <w:bookmarkStart w:id="246" w:name="_Toc357526174"/>
      <w:bookmarkStart w:id="247" w:name="_Toc357514133"/>
      <w:bookmarkStart w:id="248" w:name="_Toc357526175"/>
      <w:bookmarkStart w:id="249" w:name="_Toc357514134"/>
      <w:bookmarkStart w:id="250" w:name="_Toc357526176"/>
      <w:bookmarkStart w:id="251" w:name="_Toc357514135"/>
      <w:bookmarkStart w:id="252" w:name="_Toc357526177"/>
      <w:bookmarkStart w:id="253" w:name="_Toc357514136"/>
      <w:bookmarkStart w:id="254" w:name="_Toc357526178"/>
      <w:bookmarkStart w:id="255" w:name="_Toc357514137"/>
      <w:bookmarkStart w:id="256" w:name="_Toc357526179"/>
      <w:bookmarkStart w:id="257" w:name="_Toc374444633"/>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sidRPr="000575FB">
        <w:t>Opening document,</w:t>
      </w:r>
      <w:r w:rsidR="00E52289" w:rsidRPr="000575FB">
        <w:t xml:space="preserve"> v</w:t>
      </w:r>
      <w:r w:rsidR="00CC7304" w:rsidRPr="000575FB">
        <w:t>alidating signatures and extracting data files</w:t>
      </w:r>
      <w:bookmarkEnd w:id="257"/>
      <w:r w:rsidR="00743FC7" w:rsidRPr="000575FB">
        <w:t xml:space="preserve"> </w:t>
      </w:r>
    </w:p>
    <w:p w14:paraId="348D8AFE" w14:textId="77777777" w:rsidR="00C24D0F" w:rsidRPr="000575FB" w:rsidRDefault="007F6235" w:rsidP="00C24D0F">
      <w:pPr>
        <w:rPr>
          <w:lang w:val="en-GB"/>
        </w:rPr>
      </w:pPr>
      <w:r w:rsidRPr="000575FB">
        <w:rPr>
          <w:lang w:val="en-GB"/>
        </w:rPr>
        <w:t>Command “open” enables to read in an existing DigiDoc document, p</w:t>
      </w:r>
      <w:r w:rsidR="00C12005" w:rsidRPr="000575FB">
        <w:rPr>
          <w:lang w:val="en-GB"/>
        </w:rPr>
        <w:t xml:space="preserve">rint out a list of its contents and </w:t>
      </w:r>
      <w:r w:rsidRPr="000575FB">
        <w:rPr>
          <w:lang w:val="en-GB"/>
        </w:rPr>
        <w:t>validate signatures</w:t>
      </w:r>
      <w:r w:rsidR="00C12005" w:rsidRPr="000575FB">
        <w:rPr>
          <w:lang w:val="en-GB"/>
        </w:rPr>
        <w:t xml:space="preserve">. By specifying the additional option </w:t>
      </w:r>
      <w:r w:rsidR="00611F9D" w:rsidRPr="000575FB">
        <w:rPr>
          <w:lang w:val="en-GB"/>
        </w:rPr>
        <w:t>--extractaAll</w:t>
      </w:r>
      <w:r w:rsidR="00C12005" w:rsidRPr="000575FB">
        <w:rPr>
          <w:lang w:val="en-GB"/>
        </w:rPr>
        <w:t>, the</w:t>
      </w:r>
      <w:r w:rsidR="00611F9D" w:rsidRPr="000575FB">
        <w:rPr>
          <w:lang w:val="en-GB"/>
        </w:rPr>
        <w:t>n the data files are extracted</w:t>
      </w:r>
      <w:r w:rsidRPr="000575FB">
        <w:rPr>
          <w:lang w:val="en-GB"/>
        </w:rPr>
        <w:t xml:space="preserve"> </w:t>
      </w:r>
      <w:r w:rsidR="003B17C2" w:rsidRPr="000575FB">
        <w:rPr>
          <w:lang w:val="en-GB"/>
        </w:rPr>
        <w:t>from</w:t>
      </w:r>
      <w:r w:rsidRPr="000575FB">
        <w:rPr>
          <w:lang w:val="en-GB"/>
        </w:rPr>
        <w:t xml:space="preserve"> the container and store</w:t>
      </w:r>
      <w:r w:rsidR="00611F9D" w:rsidRPr="000575FB">
        <w:rPr>
          <w:lang w:val="en-GB"/>
        </w:rPr>
        <w:t>d</w:t>
      </w:r>
      <w:r w:rsidRPr="000575FB">
        <w:rPr>
          <w:lang w:val="en-GB"/>
        </w:rPr>
        <w:t xml:space="preserve"> on the disk.</w:t>
      </w:r>
      <w:r w:rsidR="00760266" w:rsidRPr="000575FB">
        <w:rPr>
          <w:lang w:val="en-GB"/>
        </w:rPr>
        <w:t xml:space="preserve"> </w:t>
      </w:r>
      <w:r w:rsidR="006336FF" w:rsidRPr="000575FB">
        <w:rPr>
          <w:lang w:val="en-GB"/>
        </w:rPr>
        <w:t xml:space="preserve">All DigiDoc </w:t>
      </w:r>
      <w:r w:rsidR="00A41CB2" w:rsidRPr="000575FB">
        <w:rPr>
          <w:lang w:val="en-GB"/>
        </w:rPr>
        <w:t xml:space="preserve">file </w:t>
      </w:r>
      <w:r w:rsidR="006336FF" w:rsidRPr="000575FB">
        <w:rPr>
          <w:lang w:val="en-GB"/>
        </w:rPr>
        <w:t>formats are supported with this command</w:t>
      </w:r>
      <w:r w:rsidR="00680E62" w:rsidRPr="000575FB">
        <w:rPr>
          <w:lang w:val="en-GB"/>
        </w:rPr>
        <w:t xml:space="preserve"> (except of BDOC1.0)</w:t>
      </w:r>
      <w:r w:rsidR="006336FF" w:rsidRPr="000575FB">
        <w:rPr>
          <w:lang w:val="en-GB"/>
        </w:rPr>
        <w:t>.</w:t>
      </w:r>
    </w:p>
    <w:p w14:paraId="351A13FB" w14:textId="77777777" w:rsidR="00C24D0F" w:rsidRPr="000575FB" w:rsidRDefault="00C24D0F" w:rsidP="00C24D0F">
      <w:pPr>
        <w:rPr>
          <w:lang w:val="en-GB"/>
        </w:rPr>
      </w:pPr>
      <w:r w:rsidRPr="000575FB">
        <w:rPr>
          <w:lang w:val="en-GB"/>
        </w:rPr>
        <w:t>General form of the command is:</w:t>
      </w:r>
    </w:p>
    <w:p w14:paraId="447D58A1" w14:textId="77777777" w:rsidR="00C24D0F" w:rsidRPr="000575FB" w:rsidRDefault="00C24D0F" w:rsidP="00C24D0F">
      <w:pPr>
        <w:pStyle w:val="bat"/>
        <w:ind w:left="0"/>
        <w:rPr>
          <w:lang w:val="en-GB"/>
        </w:rPr>
      </w:pPr>
      <w:r w:rsidRPr="000575FB">
        <w:rPr>
          <w:lang w:val="en-GB"/>
        </w:rPr>
        <w:t xml:space="preserve">&gt; </w:t>
      </w:r>
      <w:r w:rsidRPr="000575FB">
        <w:rPr>
          <w:color w:val="auto"/>
          <w:lang w:val="en-GB"/>
        </w:rPr>
        <w:t xml:space="preserve">digidoc-tool open </w:t>
      </w:r>
      <w:r w:rsidR="000F6CE3" w:rsidRPr="000575FB">
        <w:rPr>
          <w:color w:val="auto"/>
          <w:lang w:val="en-GB"/>
        </w:rPr>
        <w:t xml:space="preserve">&lt;input-container-file&gt; </w:t>
      </w:r>
    </w:p>
    <w:p w14:paraId="17BDE72A" w14:textId="77777777" w:rsidR="004128EC" w:rsidRPr="000575FB" w:rsidRDefault="004128EC" w:rsidP="004128EC">
      <w:pPr>
        <w:rPr>
          <w:lang w:val="en-GB"/>
        </w:rPr>
      </w:pPr>
      <w:r w:rsidRPr="000575FB">
        <w:rPr>
          <w:lang w:val="en-GB"/>
        </w:rPr>
        <w:t>Available options:</w:t>
      </w:r>
    </w:p>
    <w:tbl>
      <w:tblPr>
        <w:tblStyle w:val="Param"/>
        <w:tblW w:w="0" w:type="auto"/>
        <w:tblInd w:w="108" w:type="dxa"/>
        <w:tblLook w:val="0480" w:firstRow="0" w:lastRow="0" w:firstColumn="1" w:lastColumn="0" w:noHBand="0" w:noVBand="1"/>
      </w:tblPr>
      <w:tblGrid>
        <w:gridCol w:w="1560"/>
        <w:gridCol w:w="6095"/>
      </w:tblGrid>
      <w:tr w:rsidR="004128EC" w:rsidRPr="00A1203F" w14:paraId="67C9975E" w14:textId="77777777" w:rsidTr="00C81E34">
        <w:tc>
          <w:tcPr>
            <w:tcW w:w="1560" w:type="dxa"/>
          </w:tcPr>
          <w:p w14:paraId="6B5A0574" w14:textId="77777777" w:rsidR="004128EC" w:rsidRPr="000575FB" w:rsidRDefault="004128EC" w:rsidP="00C81E34">
            <w:pPr>
              <w:rPr>
                <w:b/>
                <w:lang w:val="en-GB"/>
              </w:rPr>
            </w:pPr>
            <w:r w:rsidRPr="000575FB">
              <w:rPr>
                <w:b/>
                <w:lang w:val="en-GB"/>
              </w:rPr>
              <w:t>--extractAll</w:t>
            </w:r>
          </w:p>
        </w:tc>
        <w:tc>
          <w:tcPr>
            <w:tcW w:w="6095" w:type="dxa"/>
          </w:tcPr>
          <w:p w14:paraId="7790331D" w14:textId="77777777" w:rsidR="004128EC" w:rsidRPr="000575FB" w:rsidRDefault="004128EC" w:rsidP="00C81E34">
            <w:pPr>
              <w:rPr>
                <w:lang w:val="en-GB"/>
              </w:rPr>
            </w:pPr>
            <w:r w:rsidRPr="000575FB">
              <w:rPr>
                <w:lang w:val="en-GB"/>
              </w:rPr>
              <w:t>Optional</w:t>
            </w:r>
          </w:p>
          <w:p w14:paraId="7205E907" w14:textId="77777777" w:rsidR="004128EC" w:rsidRPr="000575FB" w:rsidRDefault="004128EC" w:rsidP="00C81E34">
            <w:pPr>
              <w:rPr>
                <w:lang w:val="en-GB"/>
              </w:rPr>
            </w:pPr>
            <w:r w:rsidRPr="000575FB">
              <w:rPr>
                <w:lang w:val="en-GB"/>
              </w:rPr>
              <w:t xml:space="preserve">If set, then all of the input container’s data files are extracted and written to disk. If an output directory is not specified with the value of this parameter then the extracted files are written to the same directory where the input file is located. </w:t>
            </w:r>
          </w:p>
        </w:tc>
      </w:tr>
      <w:tr w:rsidR="004D0BDB" w:rsidRPr="00A1203F" w14:paraId="70C5F40F" w14:textId="77777777" w:rsidTr="005911A3">
        <w:tblPrEx>
          <w:tblLook w:val="04A0" w:firstRow="1" w:lastRow="0" w:firstColumn="1" w:lastColumn="0" w:noHBand="0" w:noVBand="1"/>
        </w:tblPrEx>
        <w:trPr>
          <w:trHeight w:val="335"/>
        </w:trPr>
        <w:tc>
          <w:tcPr>
            <w:tcW w:w="1560" w:type="dxa"/>
          </w:tcPr>
          <w:p w14:paraId="5A81DADF" w14:textId="77777777" w:rsidR="004D0BDB" w:rsidRDefault="004D0BDB" w:rsidP="005911A3">
            <w:pPr>
              <w:spacing w:after="0"/>
              <w:rPr>
                <w:b/>
                <w:lang w:val="en-GB"/>
              </w:rPr>
            </w:pPr>
            <w:r>
              <w:rPr>
                <w:b/>
                <w:lang w:val="en-GB"/>
              </w:rPr>
              <w:t>--warnings=</w:t>
            </w:r>
          </w:p>
          <w:p w14:paraId="42B685E9" w14:textId="77777777" w:rsidR="004D0BDB" w:rsidRPr="000575FB" w:rsidRDefault="004D0BDB" w:rsidP="005911A3">
            <w:pPr>
              <w:rPr>
                <w:b/>
                <w:lang w:val="en-GB"/>
              </w:rPr>
            </w:pPr>
            <w:r>
              <w:rPr>
                <w:b/>
                <w:lang w:val="en-GB"/>
              </w:rPr>
              <w:t>(ignore, warnings, error)</w:t>
            </w:r>
          </w:p>
        </w:tc>
        <w:tc>
          <w:tcPr>
            <w:tcW w:w="6095" w:type="dxa"/>
          </w:tcPr>
          <w:p w14:paraId="7A2D9CE9" w14:textId="77777777" w:rsidR="004D0BDB" w:rsidRDefault="00E67AD0" w:rsidP="005911A3">
            <w:pPr>
              <w:rPr>
                <w:lang w:val="en-GB"/>
              </w:rPr>
            </w:pPr>
            <w:r>
              <w:rPr>
                <w:lang w:val="en-GB"/>
              </w:rPr>
              <w:t>Optional</w:t>
            </w:r>
          </w:p>
          <w:p w14:paraId="63EA1B5D" w14:textId="18CEC766" w:rsidR="00E67AD0" w:rsidRPr="003E3BC7" w:rsidRDefault="003E3BC7" w:rsidP="005911A3">
            <w:pPr>
              <w:rPr>
                <w:lang w:val="en-GB"/>
              </w:rPr>
            </w:pPr>
            <w:r>
              <w:rPr>
                <w:lang w:val="en-GB"/>
              </w:rPr>
              <w:t>Enables</w:t>
            </w:r>
            <w:r w:rsidR="00E67AD0" w:rsidRPr="003E3BC7">
              <w:rPr>
                <w:lang w:val="en-GB"/>
              </w:rPr>
              <w:t xml:space="preserve"> to choose the displaying</w:t>
            </w:r>
            <w:r>
              <w:rPr>
                <w:lang w:val="en-GB"/>
              </w:rPr>
              <w:t xml:space="preserve"> of validation warnings (if present) of </w:t>
            </w:r>
            <w:r w:rsidR="00E67AD0" w:rsidRPr="003E3BC7">
              <w:rPr>
                <w:lang w:val="en-GB"/>
              </w:rPr>
              <w:t xml:space="preserve">the file being opened. </w:t>
            </w:r>
            <w:r>
              <w:rPr>
                <w:lang w:val="en-GB"/>
              </w:rPr>
              <w:t xml:space="preserve">Can be used to test the warnings system of the utility program </w:t>
            </w:r>
            <w:r w:rsidR="00E67AD0" w:rsidRPr="003E3BC7">
              <w:rPr>
                <w:lang w:val="en-GB"/>
              </w:rPr>
              <w:t>(see also “</w:t>
            </w:r>
            <w:r w:rsidR="00E67AD0" w:rsidRPr="007001CA">
              <w:rPr>
                <w:sz w:val="20"/>
                <w:lang w:val="en-GB"/>
              </w:rPr>
              <w:fldChar w:fldCharType="begin"/>
            </w:r>
            <w:r w:rsidR="00E67AD0" w:rsidRPr="003E3BC7">
              <w:rPr>
                <w:lang w:val="en-GB"/>
              </w:rPr>
              <w:instrText xml:space="preserve"> REF _Ref374434615 \h </w:instrText>
            </w:r>
            <w:r w:rsidRPr="007001CA">
              <w:rPr>
                <w:lang w:val="en-GB"/>
              </w:rPr>
              <w:instrText xml:space="preserve"> \* MERGEFORMAT </w:instrText>
            </w:r>
            <w:r w:rsidR="00E67AD0" w:rsidRPr="007001CA">
              <w:rPr>
                <w:sz w:val="20"/>
                <w:lang w:val="en-GB"/>
              </w:rPr>
            </w:r>
            <w:r w:rsidR="00E67AD0" w:rsidRPr="007001CA">
              <w:rPr>
                <w:sz w:val="20"/>
                <w:lang w:val="en-GB"/>
              </w:rPr>
              <w:fldChar w:fldCharType="separate"/>
            </w:r>
            <w:r w:rsidR="007001CA" w:rsidRPr="003F37F6">
              <w:t>Validation status VALID WITH WARNINGS</w:t>
            </w:r>
            <w:r w:rsidR="00E67AD0" w:rsidRPr="007001CA">
              <w:rPr>
                <w:sz w:val="20"/>
                <w:lang w:val="en-GB"/>
              </w:rPr>
              <w:fldChar w:fldCharType="end"/>
            </w:r>
            <w:r w:rsidR="00E67AD0" w:rsidRPr="003E3BC7">
              <w:rPr>
                <w:lang w:val="en-GB"/>
              </w:rPr>
              <w:t xml:space="preserve">”). </w:t>
            </w:r>
          </w:p>
          <w:p w14:paraId="498AD515" w14:textId="14A587C4" w:rsidR="00E67AD0" w:rsidRDefault="003E3BC7" w:rsidP="005911A3">
            <w:pPr>
              <w:rPr>
                <w:lang w:val="en-GB"/>
              </w:rPr>
            </w:pPr>
            <w:r w:rsidRPr="007001CA">
              <w:rPr>
                <w:lang w:val="en-GB"/>
              </w:rPr>
              <w:t xml:space="preserve">The </w:t>
            </w:r>
            <w:r w:rsidR="00E67AD0" w:rsidRPr="003E3BC7">
              <w:rPr>
                <w:lang w:val="en-GB"/>
              </w:rPr>
              <w:t>options include:</w:t>
            </w:r>
          </w:p>
          <w:p w14:paraId="3AB37B20" w14:textId="4FC459D0" w:rsidR="003E3BC7" w:rsidRPr="003E3BC7" w:rsidRDefault="003E3BC7" w:rsidP="007001CA">
            <w:pPr>
              <w:pStyle w:val="ListParagraph"/>
              <w:numPr>
                <w:ilvl w:val="0"/>
                <w:numId w:val="3"/>
              </w:numPr>
              <w:rPr>
                <w:lang w:val="en-GB"/>
              </w:rPr>
            </w:pPr>
            <w:r>
              <w:rPr>
                <w:lang w:val="en-GB"/>
              </w:rPr>
              <w:t>warnings – the default value used. The minor technical errors that are considered as warnings, are printed out as warnings.</w:t>
            </w:r>
          </w:p>
          <w:p w14:paraId="2E35DE1A" w14:textId="13791A62" w:rsidR="00E67AD0" w:rsidRPr="003E3BC7" w:rsidRDefault="00E67AD0" w:rsidP="007001CA">
            <w:pPr>
              <w:pStyle w:val="ListParagraph"/>
              <w:numPr>
                <w:ilvl w:val="0"/>
                <w:numId w:val="3"/>
              </w:numPr>
              <w:rPr>
                <w:lang w:val="en-GB"/>
              </w:rPr>
            </w:pPr>
            <w:r w:rsidRPr="003E3BC7">
              <w:rPr>
                <w:lang w:val="en-GB"/>
              </w:rPr>
              <w:t xml:space="preserve"> error </w:t>
            </w:r>
            <w:r w:rsidR="003E3BC7">
              <w:rPr>
                <w:lang w:val="en-GB"/>
              </w:rPr>
              <w:t>–</w:t>
            </w:r>
            <w:r w:rsidRPr="003E3BC7">
              <w:rPr>
                <w:lang w:val="en-GB"/>
              </w:rPr>
              <w:t xml:space="preserve"> </w:t>
            </w:r>
            <w:r w:rsidR="003E3BC7">
              <w:rPr>
                <w:lang w:val="en-GB"/>
              </w:rPr>
              <w:t>the errors that are otherwise considered as warnings (by the utility program), are printed out as errors.</w:t>
            </w:r>
            <w:r w:rsidRPr="003E3BC7">
              <w:rPr>
                <w:lang w:val="en-GB"/>
              </w:rPr>
              <w:t xml:space="preserve"> </w:t>
            </w:r>
          </w:p>
          <w:p w14:paraId="6F3C20DF" w14:textId="2A8BF78B" w:rsidR="00E67AD0" w:rsidRPr="00E67AD0" w:rsidRDefault="00E67AD0" w:rsidP="007001CA">
            <w:pPr>
              <w:pStyle w:val="ListParagraph"/>
              <w:numPr>
                <w:ilvl w:val="0"/>
                <w:numId w:val="3"/>
              </w:numPr>
              <w:rPr>
                <w:lang w:val="en-GB"/>
              </w:rPr>
            </w:pPr>
            <w:r w:rsidRPr="003E3BC7">
              <w:rPr>
                <w:lang w:val="en-GB"/>
              </w:rPr>
              <w:t xml:space="preserve">ignore – </w:t>
            </w:r>
            <w:r w:rsidR="003E3BC7">
              <w:rPr>
                <w:lang w:val="en-GB"/>
              </w:rPr>
              <w:t>the errors that are otherwise considered as warnings (by the utility program), are not printed out. If there are any other errors present then these are treated as usual.</w:t>
            </w:r>
          </w:p>
        </w:tc>
      </w:tr>
    </w:tbl>
    <w:p w14:paraId="3BC0EBA8" w14:textId="6E1D6350" w:rsidR="004128EC" w:rsidRDefault="004128EC" w:rsidP="00743FC7">
      <w:pPr>
        <w:rPr>
          <w:lang w:val="en-GB"/>
        </w:rPr>
      </w:pPr>
    </w:p>
    <w:p w14:paraId="731D6531" w14:textId="77777777" w:rsidR="000E7CE6" w:rsidRPr="000575FB" w:rsidRDefault="000E7CE6" w:rsidP="00743FC7">
      <w:pPr>
        <w:rPr>
          <w:lang w:val="en-GB"/>
        </w:rPr>
      </w:pPr>
      <w:r w:rsidRPr="000575FB">
        <w:rPr>
          <w:lang w:val="en-GB"/>
        </w:rPr>
        <w:t xml:space="preserve">Output of the default command </w:t>
      </w:r>
      <w:r w:rsidR="00107593" w:rsidRPr="000575FB">
        <w:rPr>
          <w:lang w:val="en-GB"/>
        </w:rPr>
        <w:t>contains the following data</w:t>
      </w:r>
      <w:r w:rsidR="0091366B" w:rsidRPr="000575FB">
        <w:rPr>
          <w:lang w:val="en-GB"/>
        </w:rPr>
        <w:t xml:space="preserve"> of the container</w:t>
      </w:r>
      <w:r w:rsidRPr="000575FB">
        <w:rPr>
          <w:lang w:val="en-GB"/>
        </w:rPr>
        <w:t>:</w:t>
      </w:r>
    </w:p>
    <w:p w14:paraId="49C00ED9" w14:textId="77777777" w:rsidR="000E7CE6" w:rsidRPr="000575FB" w:rsidRDefault="000E7CE6" w:rsidP="001F03E5">
      <w:pPr>
        <w:pStyle w:val="bat"/>
        <w:ind w:left="0"/>
        <w:rPr>
          <w:lang w:val="en-GB"/>
        </w:rPr>
      </w:pPr>
      <w:r w:rsidRPr="000575FB">
        <w:rPr>
          <w:lang w:val="en-GB"/>
        </w:rPr>
        <w:t xml:space="preserve">  Container type: </w:t>
      </w:r>
      <w:r w:rsidR="00525F49" w:rsidRPr="000575FB">
        <w:rPr>
          <w:color w:val="0070C0"/>
          <w:lang w:val="en-GB"/>
        </w:rPr>
        <w:t>&lt;container’s mime-type&gt;</w:t>
      </w:r>
    </w:p>
    <w:p w14:paraId="68067305" w14:textId="77777777" w:rsidR="000E7CE6" w:rsidRPr="000575FB" w:rsidRDefault="001F03E5" w:rsidP="001F03E5">
      <w:pPr>
        <w:pStyle w:val="bat"/>
        <w:ind w:left="0"/>
        <w:rPr>
          <w:lang w:val="en-GB"/>
        </w:rPr>
      </w:pPr>
      <w:r w:rsidRPr="000575FB">
        <w:rPr>
          <w:lang w:val="en-GB"/>
        </w:rPr>
        <w:t xml:space="preserve">  Documents (</w:t>
      </w:r>
      <w:r w:rsidRPr="000575FB">
        <w:rPr>
          <w:color w:val="0070C0"/>
          <w:lang w:val="en-GB"/>
        </w:rPr>
        <w:t>&lt;number of data files in container&gt;</w:t>
      </w:r>
      <w:r w:rsidR="000E7CE6" w:rsidRPr="000575FB">
        <w:rPr>
          <w:lang w:val="en-GB"/>
        </w:rPr>
        <w:t>):</w:t>
      </w:r>
    </w:p>
    <w:p w14:paraId="5A777F00" w14:textId="77777777" w:rsidR="00454A95" w:rsidRPr="000575FB" w:rsidRDefault="000E7CE6" w:rsidP="001F03E5">
      <w:pPr>
        <w:pStyle w:val="bat"/>
        <w:ind w:left="0"/>
        <w:rPr>
          <w:lang w:val="en-GB"/>
        </w:rPr>
      </w:pPr>
      <w:r w:rsidRPr="000575FB">
        <w:rPr>
          <w:lang w:val="en-GB"/>
        </w:rPr>
        <w:t xml:space="preserve">    Document (</w:t>
      </w:r>
      <w:r w:rsidR="001F03E5" w:rsidRPr="000575FB">
        <w:rPr>
          <w:color w:val="0070C0"/>
          <w:lang w:val="en-GB"/>
        </w:rPr>
        <w:t>&lt;data file’s mime-type&gt;</w:t>
      </w:r>
      <w:r w:rsidRPr="000575FB">
        <w:rPr>
          <w:lang w:val="en-GB"/>
        </w:rPr>
        <w:t xml:space="preserve">): </w:t>
      </w:r>
      <w:r w:rsidR="001F03E5" w:rsidRPr="000575FB">
        <w:rPr>
          <w:color w:val="0070C0"/>
          <w:lang w:val="en-GB"/>
        </w:rPr>
        <w:t>&lt;file’s name&gt;</w:t>
      </w:r>
      <w:r w:rsidR="001F03E5" w:rsidRPr="000575FB">
        <w:rPr>
          <w:lang w:val="en-GB"/>
        </w:rPr>
        <w:t xml:space="preserve"> </w:t>
      </w:r>
      <w:r w:rsidRPr="000575FB">
        <w:rPr>
          <w:lang w:val="en-GB"/>
        </w:rPr>
        <w:t>(</w:t>
      </w:r>
      <w:r w:rsidR="001F03E5" w:rsidRPr="000575FB">
        <w:rPr>
          <w:color w:val="0070C0"/>
          <w:lang w:val="en-GB"/>
        </w:rPr>
        <w:t>&lt;file’s size&gt;</w:t>
      </w:r>
      <w:r w:rsidRPr="000575FB">
        <w:rPr>
          <w:lang w:val="en-GB"/>
        </w:rPr>
        <w:t xml:space="preserve"> bytes)</w:t>
      </w:r>
    </w:p>
    <w:p w14:paraId="35500A54" w14:textId="77777777" w:rsidR="000A6F19" w:rsidRPr="000575FB" w:rsidRDefault="000A6F19" w:rsidP="000A6F19">
      <w:pPr>
        <w:pStyle w:val="bat"/>
        <w:ind w:left="0"/>
        <w:rPr>
          <w:lang w:val="en-GB"/>
        </w:rPr>
      </w:pPr>
      <w:r w:rsidRPr="000575FB">
        <w:rPr>
          <w:lang w:val="en-GB"/>
        </w:rPr>
        <w:t xml:space="preserve">  </w:t>
      </w:r>
      <w:r w:rsidR="00454A95" w:rsidRPr="000575FB">
        <w:rPr>
          <w:lang w:val="en-GB"/>
        </w:rPr>
        <w:t>Signatures (</w:t>
      </w:r>
      <w:r w:rsidR="00454A95" w:rsidRPr="000575FB">
        <w:rPr>
          <w:color w:val="0070C0"/>
          <w:lang w:val="en-GB"/>
        </w:rPr>
        <w:t>&lt;number of signatures in container&gt;</w:t>
      </w:r>
      <w:r w:rsidR="000E7CE6" w:rsidRPr="000575FB">
        <w:rPr>
          <w:lang w:val="en-GB"/>
        </w:rPr>
        <w:t>):</w:t>
      </w:r>
    </w:p>
    <w:p w14:paraId="5AA8FE7F" w14:textId="77777777" w:rsidR="000E7CE6" w:rsidRPr="000575FB" w:rsidRDefault="00454A95" w:rsidP="001F03E5">
      <w:pPr>
        <w:pStyle w:val="bat"/>
        <w:ind w:left="0"/>
        <w:rPr>
          <w:lang w:val="en-GB"/>
        </w:rPr>
      </w:pPr>
      <w:r w:rsidRPr="000575FB">
        <w:rPr>
          <w:lang w:val="en-GB"/>
        </w:rPr>
        <w:t xml:space="preserve">    Signature </w:t>
      </w:r>
      <w:r w:rsidRPr="000575FB">
        <w:rPr>
          <w:color w:val="0070C0"/>
          <w:lang w:val="en-GB"/>
        </w:rPr>
        <w:t>&lt;signature’s sequence number&gt;</w:t>
      </w:r>
      <w:r w:rsidR="000E7CE6" w:rsidRPr="000575FB">
        <w:rPr>
          <w:lang w:val="en-GB"/>
        </w:rPr>
        <w:t xml:space="preserve"> (</w:t>
      </w:r>
      <w:r w:rsidRPr="000575FB">
        <w:rPr>
          <w:color w:val="0070C0"/>
          <w:lang w:val="en-GB"/>
        </w:rPr>
        <w:t>&lt;sig</w:t>
      </w:r>
      <w:r w:rsidR="00525F49" w:rsidRPr="000575FB">
        <w:rPr>
          <w:color w:val="0070C0"/>
          <w:lang w:val="en-GB"/>
        </w:rPr>
        <w:t>n</w:t>
      </w:r>
      <w:r w:rsidRPr="000575FB">
        <w:rPr>
          <w:color w:val="0070C0"/>
          <w:lang w:val="en-GB"/>
        </w:rPr>
        <w:t>ature’s profile&gt;</w:t>
      </w:r>
      <w:r w:rsidR="000E7CE6" w:rsidRPr="000575FB">
        <w:rPr>
          <w:lang w:val="en-GB"/>
        </w:rPr>
        <w:t>):</w:t>
      </w:r>
    </w:p>
    <w:p w14:paraId="20384101" w14:textId="77777777" w:rsidR="000E7CE6" w:rsidRPr="000575FB" w:rsidRDefault="000E7CE6" w:rsidP="001F03E5">
      <w:pPr>
        <w:pStyle w:val="bat"/>
        <w:ind w:left="0"/>
        <w:rPr>
          <w:lang w:val="en-GB"/>
        </w:rPr>
      </w:pPr>
      <w:r w:rsidRPr="000575FB">
        <w:rPr>
          <w:lang w:val="en-GB"/>
        </w:rPr>
        <w:t xml:space="preserve">      Validation: </w:t>
      </w:r>
      <w:r w:rsidR="00454A95" w:rsidRPr="000575FB">
        <w:rPr>
          <w:color w:val="0070C0"/>
          <w:lang w:val="en-GB"/>
        </w:rPr>
        <w:t>&lt;</w:t>
      </w:r>
      <w:r w:rsidR="00CD6D96" w:rsidRPr="000575FB">
        <w:rPr>
          <w:color w:val="0070C0"/>
          <w:lang w:val="en-GB"/>
        </w:rPr>
        <w:t xml:space="preserve">signature validation result: </w:t>
      </w:r>
      <w:r w:rsidRPr="000575FB">
        <w:rPr>
          <w:color w:val="0070C0"/>
          <w:lang w:val="en-GB"/>
        </w:rPr>
        <w:t>OK</w:t>
      </w:r>
      <w:r w:rsidR="00454A95" w:rsidRPr="000575FB">
        <w:rPr>
          <w:color w:val="0070C0"/>
          <w:lang w:val="en-GB"/>
        </w:rPr>
        <w:t>/</w:t>
      </w:r>
      <w:r w:rsidR="003C73C2" w:rsidRPr="000575FB">
        <w:rPr>
          <w:color w:val="0070C0"/>
          <w:lang w:val="en-GB"/>
        </w:rPr>
        <w:t>FAILED</w:t>
      </w:r>
      <w:r w:rsidR="00454A95" w:rsidRPr="000575FB">
        <w:rPr>
          <w:color w:val="0070C0"/>
          <w:lang w:val="en-GB"/>
        </w:rPr>
        <w:t>&gt;</w:t>
      </w:r>
    </w:p>
    <w:p w14:paraId="2922884D" w14:textId="77777777" w:rsidR="00C82ECD" w:rsidRDefault="000E7CE6" w:rsidP="001F03E5">
      <w:pPr>
        <w:pStyle w:val="bat"/>
        <w:ind w:left="0"/>
        <w:rPr>
          <w:color w:val="0070C0"/>
          <w:lang w:val="en-GB"/>
        </w:rPr>
      </w:pPr>
      <w:r w:rsidRPr="000575FB">
        <w:rPr>
          <w:lang w:val="en-GB"/>
        </w:rPr>
        <w:t xml:space="preserve">      EPES policy: urn:oid:</w:t>
      </w:r>
      <w:r w:rsidR="00525F49" w:rsidRPr="000575FB">
        <w:rPr>
          <w:lang w:val="en-GB"/>
        </w:rPr>
        <w:t xml:space="preserve"> </w:t>
      </w:r>
      <w:r w:rsidR="00C82ECD" w:rsidRPr="000575FB">
        <w:rPr>
          <w:color w:val="0070C0"/>
          <w:lang w:val="en-GB"/>
        </w:rPr>
        <w:t>&lt;signature policy identifier</w:t>
      </w:r>
      <w:r w:rsidR="007B3850" w:rsidRPr="000575FB">
        <w:rPr>
          <w:color w:val="0070C0"/>
          <w:lang w:val="en-GB"/>
        </w:rPr>
        <w:t xml:space="preserve"> OID</w:t>
      </w:r>
      <w:r w:rsidR="00C82ECD" w:rsidRPr="000575FB">
        <w:rPr>
          <w:color w:val="0070C0"/>
          <w:lang w:val="en-GB"/>
        </w:rPr>
        <w:t xml:space="preserve">&gt; </w:t>
      </w:r>
    </w:p>
    <w:p w14:paraId="2CD3A9A5" w14:textId="2246B591" w:rsidR="00D74C45" w:rsidRPr="000575FB" w:rsidRDefault="00D74C45" w:rsidP="001F03E5">
      <w:pPr>
        <w:pStyle w:val="bat"/>
        <w:ind w:left="0"/>
        <w:rPr>
          <w:lang w:val="en-GB"/>
        </w:rPr>
      </w:pPr>
      <w:r>
        <w:rPr>
          <w:color w:val="0070C0"/>
          <w:lang w:val="en-GB"/>
        </w:rPr>
        <w:t xml:space="preserve">      </w:t>
      </w:r>
      <w:r w:rsidRPr="00D74C45">
        <w:rPr>
          <w:color w:val="auto"/>
          <w:lang w:val="en-GB"/>
        </w:rPr>
        <w:t xml:space="preserve">SPUri: </w:t>
      </w:r>
      <w:r w:rsidR="00A95EDC" w:rsidRPr="00A95EDC">
        <w:rPr>
          <w:color w:val="0070C0"/>
          <w:lang w:val="en-GB"/>
        </w:rPr>
        <w:t xml:space="preserve">&lt;URL to the </w:t>
      </w:r>
      <w:r w:rsidR="00D71EDB">
        <w:rPr>
          <w:color w:val="0070C0"/>
          <w:lang w:val="en-GB"/>
        </w:rPr>
        <w:t>BDOC 2.1</w:t>
      </w:r>
      <w:r w:rsidR="00A95EDC" w:rsidRPr="00A95EDC">
        <w:rPr>
          <w:color w:val="0070C0"/>
          <w:lang w:val="en-GB"/>
        </w:rPr>
        <w:t xml:space="preserve"> specification document&gt;</w:t>
      </w:r>
    </w:p>
    <w:p w14:paraId="4F1FF735" w14:textId="77777777" w:rsidR="000E7CE6" w:rsidRPr="000575FB" w:rsidRDefault="000E7CE6" w:rsidP="001F03E5">
      <w:pPr>
        <w:pStyle w:val="bat"/>
        <w:ind w:left="0"/>
        <w:rPr>
          <w:lang w:val="en-GB"/>
        </w:rPr>
      </w:pPr>
      <w:r w:rsidRPr="000575FB">
        <w:rPr>
          <w:lang w:val="en-GB"/>
        </w:rPr>
        <w:t xml:space="preserve">      Signature method: </w:t>
      </w:r>
      <w:r w:rsidR="007B3850" w:rsidRPr="000575FB">
        <w:rPr>
          <w:color w:val="0070C0"/>
          <w:lang w:val="en-GB"/>
        </w:rPr>
        <w:t>&lt;signature method URI&gt;</w:t>
      </w:r>
      <w:r w:rsidR="00796842" w:rsidRPr="000575FB">
        <w:rPr>
          <w:lang w:val="en-GB"/>
        </w:rPr>
        <w:t xml:space="preserve"> </w:t>
      </w:r>
    </w:p>
    <w:p w14:paraId="185B850C" w14:textId="77777777" w:rsidR="004128EC" w:rsidRDefault="000E7CE6" w:rsidP="001F03E5">
      <w:pPr>
        <w:pStyle w:val="bat"/>
        <w:ind w:left="0"/>
        <w:rPr>
          <w:color w:val="0070C0"/>
          <w:lang w:val="en-GB"/>
        </w:rPr>
      </w:pPr>
      <w:r w:rsidRPr="000575FB">
        <w:rPr>
          <w:lang w:val="en-GB"/>
        </w:rPr>
        <w:t xml:space="preserve">      Signing time: </w:t>
      </w:r>
      <w:r w:rsidR="001760B3" w:rsidRPr="000575FB">
        <w:rPr>
          <w:color w:val="0070C0"/>
          <w:lang w:val="en-GB"/>
        </w:rPr>
        <w:t>&lt;</w:t>
      </w:r>
      <w:r w:rsidR="008622F4">
        <w:rPr>
          <w:color w:val="0070C0"/>
          <w:lang w:val="en-GB"/>
        </w:rPr>
        <w:t xml:space="preserve">signing </w:t>
      </w:r>
      <w:r w:rsidR="001760B3" w:rsidRPr="000575FB">
        <w:rPr>
          <w:color w:val="0070C0"/>
          <w:lang w:val="en-GB"/>
        </w:rPr>
        <w:t>time according to computer’s settings</w:t>
      </w:r>
      <w:r w:rsidR="004128EC">
        <w:rPr>
          <w:color w:val="0070C0"/>
          <w:lang w:val="en-GB"/>
        </w:rPr>
        <w:t xml:space="preserve"> (not the     </w:t>
      </w:r>
    </w:p>
    <w:p w14:paraId="0A0BDA34" w14:textId="77777777" w:rsidR="000E7CE6" w:rsidRPr="000575FB" w:rsidRDefault="00856CDA" w:rsidP="004128EC">
      <w:pPr>
        <w:pStyle w:val="bat"/>
        <w:ind w:left="0" w:firstLine="720"/>
        <w:rPr>
          <w:lang w:val="en-GB"/>
        </w:rPr>
      </w:pPr>
      <w:r>
        <w:rPr>
          <w:color w:val="0070C0"/>
          <w:lang w:val="en-GB"/>
        </w:rPr>
        <w:t xml:space="preserve">             </w:t>
      </w:r>
      <w:r w:rsidR="004128EC">
        <w:rPr>
          <w:color w:val="0070C0"/>
          <w:lang w:val="en-GB"/>
        </w:rPr>
        <w:t>official signing time)</w:t>
      </w:r>
      <w:r w:rsidR="001760B3" w:rsidRPr="000575FB">
        <w:rPr>
          <w:color w:val="0070C0"/>
          <w:lang w:val="en-GB"/>
        </w:rPr>
        <w:t>&gt;</w:t>
      </w:r>
    </w:p>
    <w:p w14:paraId="03BEC341" w14:textId="77777777" w:rsidR="000E7CE6" w:rsidRDefault="000E7CE6" w:rsidP="001F03E5">
      <w:pPr>
        <w:pStyle w:val="bat"/>
        <w:ind w:left="0"/>
        <w:rPr>
          <w:color w:val="0070C0"/>
          <w:lang w:val="en-GB"/>
        </w:rPr>
      </w:pPr>
      <w:r w:rsidRPr="000575FB">
        <w:rPr>
          <w:lang w:val="en-GB"/>
        </w:rPr>
        <w:lastRenderedPageBreak/>
        <w:t xml:space="preserve">      Signing cert: </w:t>
      </w:r>
      <w:r w:rsidR="001760B3" w:rsidRPr="000575FB">
        <w:rPr>
          <w:color w:val="0070C0"/>
          <w:lang w:val="en-GB"/>
        </w:rPr>
        <w:t>&lt;subject CN field’s value&gt;</w:t>
      </w:r>
    </w:p>
    <w:p w14:paraId="4855373B" w14:textId="77777777" w:rsidR="00D74C45" w:rsidRPr="00D74C45" w:rsidRDefault="00D74C45" w:rsidP="00D74C45">
      <w:pPr>
        <w:pStyle w:val="bat"/>
        <w:ind w:left="0"/>
        <w:rPr>
          <w:lang w:val="en-GB"/>
        </w:rPr>
      </w:pPr>
      <w:r>
        <w:rPr>
          <w:lang w:val="en-GB"/>
        </w:rPr>
        <w:t xml:space="preserve">      </w:t>
      </w:r>
      <w:r w:rsidRPr="00D74C45">
        <w:rPr>
          <w:lang w:val="en-GB"/>
        </w:rPr>
        <w:t xml:space="preserve">Produced At: </w:t>
      </w:r>
      <w:r w:rsidRPr="00A95EDC">
        <w:rPr>
          <w:color w:val="0070C0"/>
          <w:lang w:val="en-GB"/>
        </w:rPr>
        <w:t>&lt;</w:t>
      </w:r>
      <w:r w:rsidR="00A95EDC" w:rsidRPr="00A95EDC">
        <w:rPr>
          <w:color w:val="0070C0"/>
          <w:lang w:val="en-GB"/>
        </w:rPr>
        <w:t xml:space="preserve">time of OCSP response’s issuance, i.e. </w:t>
      </w:r>
      <w:r w:rsidR="00856CDA">
        <w:rPr>
          <w:color w:val="0070C0"/>
          <w:lang w:val="en-GB"/>
        </w:rPr>
        <w:t>official</w:t>
      </w:r>
      <w:r w:rsidR="00A95EDC" w:rsidRPr="00A95EDC">
        <w:rPr>
          <w:color w:val="0070C0"/>
          <w:lang w:val="en-GB"/>
        </w:rPr>
        <w:t xml:space="preserve"> signing time</w:t>
      </w:r>
      <w:r w:rsidRPr="00A95EDC">
        <w:rPr>
          <w:color w:val="0070C0"/>
          <w:lang w:val="en-GB"/>
        </w:rPr>
        <w:t>&gt;</w:t>
      </w:r>
    </w:p>
    <w:p w14:paraId="0834A921" w14:textId="77777777" w:rsidR="00D74C45" w:rsidRDefault="00D74C45" w:rsidP="00D74C45">
      <w:pPr>
        <w:pStyle w:val="bat"/>
        <w:ind w:left="0"/>
        <w:rPr>
          <w:color w:val="0070C0"/>
          <w:lang w:val="en-GB"/>
        </w:rPr>
      </w:pPr>
      <w:r>
        <w:rPr>
          <w:lang w:val="en-GB"/>
        </w:rPr>
        <w:t xml:space="preserve">      </w:t>
      </w:r>
      <w:r w:rsidRPr="00D74C45">
        <w:rPr>
          <w:lang w:val="en-GB"/>
        </w:rPr>
        <w:t xml:space="preserve">OCSP Responder: </w:t>
      </w:r>
      <w:r w:rsidRPr="00881A65">
        <w:rPr>
          <w:color w:val="0070C0"/>
          <w:lang w:val="en-GB"/>
        </w:rPr>
        <w:t>&lt;</w:t>
      </w:r>
      <w:r w:rsidR="00881A65">
        <w:rPr>
          <w:color w:val="0070C0"/>
          <w:lang w:val="en-GB"/>
        </w:rPr>
        <w:t>OCSP responder certificate CN field’s value</w:t>
      </w:r>
      <w:r w:rsidRPr="00881A65">
        <w:rPr>
          <w:color w:val="0070C0"/>
          <w:lang w:val="en-GB"/>
        </w:rPr>
        <w:t>&gt;</w:t>
      </w:r>
    </w:p>
    <w:p w14:paraId="66D98E90" w14:textId="77777777" w:rsidR="00F4507C" w:rsidRDefault="00F4507C" w:rsidP="00D74C45">
      <w:pPr>
        <w:pStyle w:val="bat"/>
        <w:ind w:left="0"/>
        <w:rPr>
          <w:color w:val="0070C0"/>
          <w:lang w:val="en-GB"/>
        </w:rPr>
      </w:pPr>
      <w:r>
        <w:rPr>
          <w:color w:val="0070C0"/>
          <w:lang w:val="en-GB"/>
        </w:rPr>
        <w:t xml:space="preserve">     </w:t>
      </w:r>
      <w:r w:rsidRPr="007001CA">
        <w:rPr>
          <w:color w:val="auto"/>
          <w:lang w:val="en-GB"/>
        </w:rPr>
        <w:t xml:space="preserve"> OCSP Nonce </w:t>
      </w:r>
      <w:r>
        <w:rPr>
          <w:color w:val="0070C0"/>
          <w:lang w:val="en-GB"/>
        </w:rPr>
        <w:t xml:space="preserve">(&lt;length in bytes&gt;): &lt;OCSP responses nonce field’s value (has to </w:t>
      </w:r>
    </w:p>
    <w:p w14:paraId="23B234D3" w14:textId="4ACEB3C8" w:rsidR="00F4507C" w:rsidRPr="00D74C45" w:rsidRDefault="00F4507C" w:rsidP="007001CA">
      <w:pPr>
        <w:pStyle w:val="bat"/>
        <w:ind w:left="0" w:firstLine="720"/>
        <w:rPr>
          <w:lang w:val="en-GB"/>
        </w:rPr>
      </w:pPr>
      <w:r>
        <w:rPr>
          <w:color w:val="0070C0"/>
          <w:lang w:val="en-GB"/>
        </w:rPr>
        <w:t xml:space="preserve">            correspond to the &lt;SignatureValue&gt; element’s hash)&gt;</w:t>
      </w:r>
    </w:p>
    <w:p w14:paraId="67491088" w14:textId="77777777" w:rsidR="00D74C45" w:rsidRPr="000575FB" w:rsidRDefault="00D74C45" w:rsidP="00D74C45">
      <w:pPr>
        <w:pStyle w:val="bat"/>
        <w:ind w:left="0"/>
        <w:rPr>
          <w:lang w:val="en-GB"/>
        </w:rPr>
      </w:pPr>
      <w:r>
        <w:rPr>
          <w:lang w:val="en-GB"/>
        </w:rPr>
        <w:t xml:space="preserve">      </w:t>
      </w:r>
      <w:r w:rsidRPr="00157C50">
        <w:rPr>
          <w:lang w:val="en-GB"/>
        </w:rPr>
        <w:t xml:space="preserve">Warnings: </w:t>
      </w:r>
      <w:r w:rsidRPr="00157C50">
        <w:rPr>
          <w:color w:val="0070C0"/>
          <w:lang w:val="en-GB"/>
        </w:rPr>
        <w:t>&lt;</w:t>
      </w:r>
      <w:r w:rsidR="00881A65" w:rsidRPr="00157C50">
        <w:rPr>
          <w:color w:val="0070C0"/>
          <w:lang w:val="en-GB"/>
        </w:rPr>
        <w:t>possible valid</w:t>
      </w:r>
      <w:r w:rsidR="00881A65" w:rsidRPr="000C27C2">
        <w:rPr>
          <w:color w:val="0070C0"/>
          <w:lang w:val="en-GB"/>
        </w:rPr>
        <w:t>ation related warnings</w:t>
      </w:r>
      <w:r w:rsidR="00E65C59" w:rsidRPr="000C27C2">
        <w:rPr>
          <w:color w:val="0070C0"/>
          <w:lang w:val="en-GB"/>
        </w:rPr>
        <w:t xml:space="preserve"> (see explanation below)</w:t>
      </w:r>
      <w:r w:rsidRPr="000C27C2">
        <w:rPr>
          <w:color w:val="0070C0"/>
          <w:lang w:val="en-GB"/>
        </w:rPr>
        <w:t>&gt;</w:t>
      </w:r>
    </w:p>
    <w:p w14:paraId="3D6C7F9E" w14:textId="77777777" w:rsidR="003E3BC7" w:rsidRDefault="003E3BC7" w:rsidP="00743FC7">
      <w:pPr>
        <w:rPr>
          <w:b/>
          <w:lang w:val="en-GB"/>
        </w:rPr>
      </w:pPr>
    </w:p>
    <w:p w14:paraId="790C1E6C" w14:textId="52D17238" w:rsidR="000652F8" w:rsidRPr="007001CA" w:rsidRDefault="003E3BC7" w:rsidP="00743FC7">
      <w:pPr>
        <w:rPr>
          <w:highlight w:val="yellow"/>
          <w:lang w:val="en-GB"/>
        </w:rPr>
      </w:pPr>
      <w:r w:rsidRPr="007001CA">
        <w:rPr>
          <w:b/>
          <w:lang w:val="en-GB"/>
        </w:rPr>
        <w:t>Note</w:t>
      </w:r>
      <w:r>
        <w:rPr>
          <w:lang w:val="en-GB"/>
        </w:rPr>
        <w:t>: by default, i</w:t>
      </w:r>
      <w:r w:rsidR="00CC0B4B" w:rsidRPr="00157C50">
        <w:rPr>
          <w:lang w:val="en-GB"/>
        </w:rPr>
        <w:t xml:space="preserve">f the signature validation </w:t>
      </w:r>
      <w:r w:rsidR="000C27C2" w:rsidRPr="007001CA">
        <w:rPr>
          <w:lang w:val="en-GB"/>
        </w:rPr>
        <w:t>process discovered errors that are regarded as minor technical errors in digidoc-tool.cpp utility program then the document is considered as VALID WITH WARNINGS, the errors are printed out as warnings to the end user. See also chapter “</w:t>
      </w:r>
      <w:r w:rsidR="000C27C2" w:rsidRPr="007001CA">
        <w:rPr>
          <w:lang w:val="en-GB"/>
        </w:rPr>
        <w:fldChar w:fldCharType="begin"/>
      </w:r>
      <w:r w:rsidR="000C27C2" w:rsidRPr="007001CA">
        <w:rPr>
          <w:lang w:val="en-GB"/>
        </w:rPr>
        <w:instrText xml:space="preserve"> REF _Ref374401570 \r \h  \* MERGEFORMAT </w:instrText>
      </w:r>
      <w:r w:rsidR="000C27C2" w:rsidRPr="007001CA">
        <w:rPr>
          <w:lang w:val="en-GB"/>
        </w:rPr>
      </w:r>
      <w:r w:rsidR="000C27C2" w:rsidRPr="007001CA">
        <w:rPr>
          <w:lang w:val="en-GB"/>
        </w:rPr>
        <w:fldChar w:fldCharType="separate"/>
      </w:r>
      <w:r w:rsidR="007001CA">
        <w:rPr>
          <w:lang w:val="en-GB"/>
        </w:rPr>
        <w:t>5.4.3</w:t>
      </w:r>
      <w:r w:rsidR="000C27C2" w:rsidRPr="007001CA">
        <w:rPr>
          <w:lang w:val="en-GB"/>
        </w:rPr>
        <w:fldChar w:fldCharType="end"/>
      </w:r>
      <w:r w:rsidR="000C27C2" w:rsidRPr="007001CA">
        <w:rPr>
          <w:lang w:val="en-GB"/>
        </w:rPr>
        <w:t xml:space="preserve"> </w:t>
      </w:r>
      <w:r w:rsidR="000C27C2" w:rsidRPr="007001CA">
        <w:rPr>
          <w:lang w:val="en-GB"/>
        </w:rPr>
        <w:fldChar w:fldCharType="begin"/>
      </w:r>
      <w:r w:rsidR="000C27C2" w:rsidRPr="007001CA">
        <w:rPr>
          <w:lang w:val="en-GB"/>
        </w:rPr>
        <w:instrText xml:space="preserve"> REF _Ref374401579 \h  \* MERGEFORMAT </w:instrText>
      </w:r>
      <w:r w:rsidR="000C27C2" w:rsidRPr="007001CA">
        <w:rPr>
          <w:lang w:val="en-GB"/>
        </w:rPr>
      </w:r>
      <w:r w:rsidR="000C27C2" w:rsidRPr="007001CA">
        <w:rPr>
          <w:lang w:val="en-GB"/>
        </w:rPr>
        <w:fldChar w:fldCharType="separate"/>
      </w:r>
      <w:r w:rsidR="007001CA">
        <w:t>Determining the validation status</w:t>
      </w:r>
      <w:r w:rsidR="000C27C2" w:rsidRPr="007001CA">
        <w:rPr>
          <w:lang w:val="en-GB"/>
        </w:rPr>
        <w:fldChar w:fldCharType="end"/>
      </w:r>
      <w:r w:rsidR="000C27C2" w:rsidRPr="007001CA">
        <w:rPr>
          <w:lang w:val="en-GB"/>
        </w:rPr>
        <w:t>”.</w:t>
      </w:r>
    </w:p>
    <w:p w14:paraId="38740860" w14:textId="77777777" w:rsidR="00693B56" w:rsidRPr="003275C6" w:rsidRDefault="00693B56" w:rsidP="00A1203F">
      <w:pPr>
        <w:pStyle w:val="ListParagraph"/>
        <w:ind w:left="720"/>
        <w:rPr>
          <w:lang w:val="en-GB"/>
        </w:rPr>
      </w:pPr>
    </w:p>
    <w:p w14:paraId="56722AC8" w14:textId="77777777" w:rsidR="00954DA3" w:rsidRPr="000575FB" w:rsidRDefault="00954DA3" w:rsidP="00954DA3">
      <w:pPr>
        <w:spacing w:after="60"/>
        <w:rPr>
          <w:lang w:val="en-GB"/>
        </w:rPr>
      </w:pPr>
      <w:r w:rsidRPr="000575FB">
        <w:rPr>
          <w:b/>
          <w:u w:val="single"/>
          <w:lang w:val="en-GB"/>
        </w:rPr>
        <w:t>Sample commands for validating signatures and extracting data files</w:t>
      </w:r>
      <w:r w:rsidRPr="000575FB">
        <w:rPr>
          <w:lang w:val="en-GB"/>
        </w:rPr>
        <w:t>:</w:t>
      </w:r>
    </w:p>
    <w:p w14:paraId="74E027AD" w14:textId="77777777" w:rsidR="00954DA3" w:rsidRPr="000575FB" w:rsidRDefault="00954DA3" w:rsidP="00954DA3">
      <w:pPr>
        <w:pStyle w:val="bat"/>
        <w:ind w:left="0"/>
        <w:rPr>
          <w:b/>
          <w:u w:val="single"/>
          <w:lang w:val="en-GB"/>
        </w:rPr>
      </w:pPr>
      <w:r w:rsidRPr="000575FB">
        <w:rPr>
          <w:b/>
          <w:u w:val="single"/>
          <w:lang w:val="en-GB"/>
        </w:rPr>
        <w:t xml:space="preserve">Sample: </w:t>
      </w:r>
      <w:r w:rsidR="00F535DE" w:rsidRPr="000575FB">
        <w:rPr>
          <w:b/>
          <w:u w:val="single"/>
          <w:lang w:val="en-GB"/>
        </w:rPr>
        <w:t>opening</w:t>
      </w:r>
      <w:r w:rsidR="00281238" w:rsidRPr="000575FB">
        <w:rPr>
          <w:b/>
          <w:u w:val="single"/>
          <w:lang w:val="en-GB"/>
        </w:rPr>
        <w:t xml:space="preserve"> </w:t>
      </w:r>
      <w:r w:rsidR="00A24741">
        <w:rPr>
          <w:b/>
          <w:u w:val="single"/>
          <w:lang w:val="en-GB"/>
        </w:rPr>
        <w:t xml:space="preserve">BDOC </w:t>
      </w:r>
      <w:r w:rsidR="00281238" w:rsidRPr="000575FB">
        <w:rPr>
          <w:b/>
          <w:u w:val="single"/>
          <w:lang w:val="en-GB"/>
        </w:rPr>
        <w:t>container, listing its contents and validating signatures</w:t>
      </w:r>
    </w:p>
    <w:p w14:paraId="565EFCB3" w14:textId="77777777" w:rsidR="00923FAB" w:rsidRPr="000575FB" w:rsidRDefault="00923FAB" w:rsidP="00923FAB">
      <w:pPr>
        <w:pStyle w:val="bat"/>
        <w:ind w:left="0"/>
        <w:rPr>
          <w:lang w:val="en-GB"/>
        </w:rPr>
      </w:pPr>
      <w:r w:rsidRPr="000575FB">
        <w:rPr>
          <w:lang w:val="en-GB"/>
        </w:rPr>
        <w:t xml:space="preserve">&gt; digidoc-tool </w:t>
      </w:r>
      <w:r w:rsidRPr="000575FB">
        <w:rPr>
          <w:b/>
          <w:color w:val="auto"/>
          <w:lang w:val="en-GB"/>
        </w:rPr>
        <w:t>open</w:t>
      </w:r>
      <w:r w:rsidRPr="000575FB">
        <w:rPr>
          <w:color w:val="auto"/>
          <w:lang w:val="en-GB"/>
        </w:rPr>
        <w:t xml:space="preserve"> </w:t>
      </w:r>
      <w:r w:rsidRPr="000575FB">
        <w:rPr>
          <w:lang w:val="en-GB"/>
        </w:rPr>
        <w:t>demo-container.bdoc</w:t>
      </w:r>
    </w:p>
    <w:p w14:paraId="15114BC0" w14:textId="77777777" w:rsidR="00954DA3" w:rsidRPr="000575FB" w:rsidRDefault="00954DA3" w:rsidP="00954DA3">
      <w:pPr>
        <w:pStyle w:val="bat"/>
        <w:ind w:left="0"/>
        <w:rPr>
          <w:lang w:val="en-GB"/>
        </w:rPr>
      </w:pPr>
    </w:p>
    <w:p w14:paraId="5393CDBB" w14:textId="77777777" w:rsidR="00954DA3" w:rsidRPr="000575FB" w:rsidRDefault="00954DA3" w:rsidP="00954DA3">
      <w:pPr>
        <w:pStyle w:val="bat"/>
        <w:ind w:left="0"/>
        <w:rPr>
          <w:lang w:val="en-GB"/>
        </w:rPr>
      </w:pPr>
      <w:r w:rsidRPr="000575FB">
        <w:rPr>
          <w:lang w:val="en-GB"/>
        </w:rPr>
        <w:t>Input:</w:t>
      </w:r>
    </w:p>
    <w:p w14:paraId="684855A0" w14:textId="77777777" w:rsidR="00097AEE" w:rsidRPr="000575FB" w:rsidRDefault="00810CD7" w:rsidP="00EA0FC6">
      <w:pPr>
        <w:pStyle w:val="bat"/>
        <w:ind w:left="2880" w:hanging="2880"/>
        <w:rPr>
          <w:lang w:val="en-GB"/>
        </w:rPr>
      </w:pPr>
      <w:r w:rsidRPr="000575FB">
        <w:rPr>
          <w:lang w:val="en-GB"/>
        </w:rPr>
        <w:t xml:space="preserve">  </w:t>
      </w:r>
      <w:r w:rsidR="00954DA3" w:rsidRPr="000575FB">
        <w:rPr>
          <w:lang w:val="en-GB"/>
        </w:rPr>
        <w:t xml:space="preserve">- </w:t>
      </w:r>
      <w:r w:rsidR="00097AEE" w:rsidRPr="000575FB">
        <w:rPr>
          <w:lang w:val="en-GB"/>
        </w:rPr>
        <w:t>demo-container.bdoc</w:t>
      </w:r>
      <w:r w:rsidR="00954DA3" w:rsidRPr="000575FB">
        <w:rPr>
          <w:lang w:val="en-GB"/>
        </w:rPr>
        <w:tab/>
        <w:t xml:space="preserve">- </w:t>
      </w:r>
      <w:r w:rsidR="00954649" w:rsidRPr="000575FB">
        <w:rPr>
          <w:lang w:val="en-GB"/>
        </w:rPr>
        <w:t xml:space="preserve">input DigiDoc file which contents are listed and </w:t>
      </w:r>
      <w:r w:rsidR="00E164CA" w:rsidRPr="000575FB">
        <w:rPr>
          <w:lang w:val="en-GB"/>
        </w:rPr>
        <w:t xml:space="preserve">   </w:t>
      </w:r>
      <w:r w:rsidR="00954649" w:rsidRPr="000575FB">
        <w:rPr>
          <w:lang w:val="en-GB"/>
        </w:rPr>
        <w:t xml:space="preserve">signatures </w:t>
      </w:r>
      <w:r w:rsidR="00C12005" w:rsidRPr="000575FB">
        <w:rPr>
          <w:lang w:val="en-GB"/>
        </w:rPr>
        <w:t>validated</w:t>
      </w:r>
    </w:p>
    <w:p w14:paraId="3A09BB09" w14:textId="77777777" w:rsidR="00C12005" w:rsidRPr="000575FB" w:rsidRDefault="00C12005" w:rsidP="00C12005">
      <w:pPr>
        <w:pStyle w:val="bat"/>
        <w:ind w:left="2880" w:hanging="2880"/>
        <w:rPr>
          <w:lang w:val="en-GB"/>
        </w:rPr>
      </w:pPr>
      <w:r w:rsidRPr="000575FB">
        <w:rPr>
          <w:lang w:val="en-GB"/>
        </w:rPr>
        <w:t>Output:</w:t>
      </w:r>
    </w:p>
    <w:p w14:paraId="22590EEE" w14:textId="77777777" w:rsidR="00C12005" w:rsidRPr="000575FB" w:rsidRDefault="00C12005" w:rsidP="00C12005">
      <w:pPr>
        <w:pStyle w:val="bat"/>
        <w:ind w:hanging="567"/>
        <w:rPr>
          <w:lang w:val="en-GB"/>
        </w:rPr>
      </w:pPr>
      <w:r w:rsidRPr="000575FB">
        <w:rPr>
          <w:lang w:val="en-GB"/>
        </w:rPr>
        <w:t xml:space="preserve">  Container type: application/vnd.etsi.asic-e+zip</w:t>
      </w:r>
    </w:p>
    <w:p w14:paraId="4D9E7EF3" w14:textId="77777777" w:rsidR="00C12005" w:rsidRPr="000575FB" w:rsidRDefault="00C12005" w:rsidP="00C12005">
      <w:pPr>
        <w:pStyle w:val="bat"/>
        <w:ind w:hanging="567"/>
        <w:rPr>
          <w:lang w:val="en-GB"/>
        </w:rPr>
      </w:pPr>
      <w:r w:rsidRPr="000575FB">
        <w:rPr>
          <w:lang w:val="en-GB"/>
        </w:rPr>
        <w:t xml:space="preserve">  Documents (2):</w:t>
      </w:r>
    </w:p>
    <w:p w14:paraId="54791CD9" w14:textId="77777777" w:rsidR="00C12005" w:rsidRPr="000575FB" w:rsidRDefault="00C12005" w:rsidP="00C12005">
      <w:pPr>
        <w:pStyle w:val="bat"/>
        <w:ind w:left="426" w:hanging="426"/>
        <w:rPr>
          <w:lang w:val="en-GB"/>
        </w:rPr>
      </w:pPr>
      <w:r w:rsidRPr="000575FB">
        <w:rPr>
          <w:lang w:val="en-GB"/>
        </w:rPr>
        <w:t xml:space="preserve">    Document (application/octet-stream): file1.txt (434 bytes)</w:t>
      </w:r>
    </w:p>
    <w:p w14:paraId="4554923D" w14:textId="77777777" w:rsidR="00C12005" w:rsidRPr="000575FB" w:rsidRDefault="00C12005" w:rsidP="00C12005">
      <w:pPr>
        <w:pStyle w:val="bat"/>
        <w:ind w:left="1134" w:hanging="1134"/>
        <w:rPr>
          <w:lang w:val="en-GB"/>
        </w:rPr>
      </w:pPr>
      <w:r w:rsidRPr="000575FB">
        <w:rPr>
          <w:lang w:val="en-GB"/>
        </w:rPr>
        <w:t xml:space="preserve">    Document (application/octet-stream): file2.pdf (476841 bytes)</w:t>
      </w:r>
    </w:p>
    <w:p w14:paraId="587B0D18" w14:textId="77777777" w:rsidR="00C12005" w:rsidRPr="000575FB" w:rsidRDefault="00C12005" w:rsidP="00C12005">
      <w:pPr>
        <w:pStyle w:val="bat"/>
        <w:ind w:hanging="567"/>
        <w:rPr>
          <w:lang w:val="en-GB"/>
        </w:rPr>
      </w:pPr>
      <w:r w:rsidRPr="000575FB">
        <w:rPr>
          <w:lang w:val="en-GB"/>
        </w:rPr>
        <w:t xml:space="preserve">  Signatures (1):</w:t>
      </w:r>
    </w:p>
    <w:p w14:paraId="03B230E2" w14:textId="77777777" w:rsidR="00C12005" w:rsidRPr="000575FB" w:rsidRDefault="00C12005" w:rsidP="00C12005">
      <w:pPr>
        <w:pStyle w:val="bat"/>
        <w:ind w:left="1134" w:hanging="1134"/>
        <w:rPr>
          <w:lang w:val="en-GB"/>
        </w:rPr>
      </w:pPr>
      <w:r w:rsidRPr="000575FB">
        <w:rPr>
          <w:lang w:val="en-GB"/>
        </w:rPr>
        <w:t xml:space="preserve">    Signature</w:t>
      </w:r>
      <w:r w:rsidR="00BB3E73" w:rsidRPr="000575FB">
        <w:rPr>
          <w:lang w:val="en-GB"/>
        </w:rPr>
        <w:t xml:space="preserve"> 0 (</w:t>
      </w:r>
      <w:r w:rsidR="00E65297" w:rsidRPr="000575FB">
        <w:rPr>
          <w:lang w:val="en-GB"/>
        </w:rPr>
        <w:t>EPES/time-mark</w:t>
      </w:r>
      <w:r w:rsidRPr="000575FB">
        <w:rPr>
          <w:lang w:val="en-GB"/>
        </w:rPr>
        <w:t>):</w:t>
      </w:r>
    </w:p>
    <w:p w14:paraId="6609F570" w14:textId="77777777" w:rsidR="00C12005" w:rsidRPr="000575FB" w:rsidRDefault="00C12005" w:rsidP="00C12005">
      <w:pPr>
        <w:pStyle w:val="bat"/>
        <w:ind w:left="1418" w:hanging="1418"/>
        <w:rPr>
          <w:lang w:val="en-GB"/>
        </w:rPr>
      </w:pPr>
      <w:r w:rsidRPr="000575FB">
        <w:rPr>
          <w:lang w:val="en-GB"/>
        </w:rPr>
        <w:t xml:space="preserve">      </w:t>
      </w:r>
      <w:r w:rsidRPr="000575FB">
        <w:rPr>
          <w:color w:val="auto"/>
          <w:lang w:val="en-GB"/>
        </w:rPr>
        <w:t>Validation: OK</w:t>
      </w:r>
    </w:p>
    <w:p w14:paraId="2719B164" w14:textId="4EE0F77A" w:rsidR="00F21646" w:rsidRDefault="00C12005" w:rsidP="00C12005">
      <w:pPr>
        <w:pStyle w:val="bat"/>
        <w:ind w:left="2880" w:hanging="2880"/>
        <w:rPr>
          <w:lang w:val="en-GB"/>
        </w:rPr>
      </w:pPr>
      <w:r w:rsidRPr="000575FB">
        <w:rPr>
          <w:lang w:val="en-GB"/>
        </w:rPr>
        <w:t xml:space="preserve">      EPES policy: urn:</w:t>
      </w:r>
      <w:r w:rsidR="00E65297" w:rsidRPr="000575FB">
        <w:rPr>
          <w:lang w:val="en-GB"/>
        </w:rPr>
        <w:t>oid:1.3.6.1.4.1.10015.1000.3.</w:t>
      </w:r>
      <w:r w:rsidR="004D6B9A">
        <w:rPr>
          <w:lang w:val="en-GB"/>
        </w:rPr>
        <w:t>2</w:t>
      </w:r>
      <w:r w:rsidR="00E65297" w:rsidRPr="000575FB">
        <w:rPr>
          <w:lang w:val="en-GB"/>
        </w:rPr>
        <w:t>.1</w:t>
      </w:r>
    </w:p>
    <w:p w14:paraId="1FB70BCB" w14:textId="2782F0CB" w:rsidR="00C12005" w:rsidRPr="000575FB" w:rsidRDefault="00F21646" w:rsidP="00C12005">
      <w:pPr>
        <w:pStyle w:val="bat"/>
        <w:ind w:left="2880" w:hanging="2880"/>
        <w:rPr>
          <w:lang w:val="en-GB"/>
        </w:rPr>
      </w:pPr>
      <w:r>
        <w:rPr>
          <w:lang w:val="en-GB"/>
        </w:rPr>
        <w:t xml:space="preserve">      </w:t>
      </w:r>
      <w:r w:rsidRPr="00F21646">
        <w:rPr>
          <w:lang w:val="en-GB"/>
        </w:rPr>
        <w:t>SPUri: https://www.sk.ee/repository/bdoc-spec2</w:t>
      </w:r>
      <w:r w:rsidR="004D6B9A">
        <w:rPr>
          <w:lang w:val="en-GB"/>
        </w:rPr>
        <w:t>1</w:t>
      </w:r>
      <w:r w:rsidRPr="00F21646">
        <w:rPr>
          <w:lang w:val="en-GB"/>
        </w:rPr>
        <w:t>.pdf</w:t>
      </w:r>
    </w:p>
    <w:p w14:paraId="4C4C22A4" w14:textId="77777777" w:rsidR="00C12005" w:rsidRPr="000575FB" w:rsidRDefault="00C12005" w:rsidP="00C12005">
      <w:pPr>
        <w:pStyle w:val="bat"/>
        <w:ind w:left="2880" w:hanging="2880"/>
        <w:rPr>
          <w:lang w:val="en-GB"/>
        </w:rPr>
      </w:pPr>
      <w:r w:rsidRPr="000575FB">
        <w:rPr>
          <w:lang w:val="en-GB"/>
        </w:rPr>
        <w:t xml:space="preserve">      Signature method: http://www.w3.org/20</w:t>
      </w:r>
      <w:r w:rsidR="00F21646">
        <w:rPr>
          <w:lang w:val="en-GB"/>
        </w:rPr>
        <w:t>01/04/xmldsig</w:t>
      </w:r>
      <w:r w:rsidR="00BE4C24">
        <w:rPr>
          <w:lang w:val="en-GB"/>
        </w:rPr>
        <w:t>-more</w:t>
      </w:r>
      <w:r w:rsidR="00F21646">
        <w:rPr>
          <w:lang w:val="en-GB"/>
        </w:rPr>
        <w:t>#rsa-sha</w:t>
      </w:r>
      <w:r w:rsidR="00BE4C24">
        <w:rPr>
          <w:lang w:val="en-GB"/>
        </w:rPr>
        <w:t>256</w:t>
      </w:r>
    </w:p>
    <w:p w14:paraId="1FD9DAC0" w14:textId="77777777" w:rsidR="00C12005" w:rsidRPr="000575FB" w:rsidRDefault="00C12005" w:rsidP="00C12005">
      <w:pPr>
        <w:pStyle w:val="bat"/>
        <w:ind w:left="2880" w:hanging="2880"/>
        <w:rPr>
          <w:lang w:val="en-GB"/>
        </w:rPr>
      </w:pPr>
      <w:r w:rsidRPr="000575FB">
        <w:rPr>
          <w:lang w:val="en-GB"/>
        </w:rPr>
        <w:t xml:space="preserve">      Signing time: 2013-03-13T08:48:13Z</w:t>
      </w:r>
    </w:p>
    <w:p w14:paraId="03A9C42E" w14:textId="77777777" w:rsidR="00C12005" w:rsidRDefault="00C12005" w:rsidP="00C12005">
      <w:pPr>
        <w:pStyle w:val="bat"/>
        <w:ind w:left="2880" w:hanging="2880"/>
        <w:rPr>
          <w:lang w:val="en-GB"/>
        </w:rPr>
      </w:pPr>
      <w:r w:rsidRPr="000575FB">
        <w:rPr>
          <w:lang w:val="en-GB"/>
        </w:rPr>
        <w:t xml:space="preserve">      Signing cert: MÄNNIK,MARI-LIIS,47101010033</w:t>
      </w:r>
    </w:p>
    <w:p w14:paraId="22D7D6AE" w14:textId="77777777" w:rsidR="00F21646" w:rsidRPr="00F21646" w:rsidRDefault="00F21646" w:rsidP="00F21646">
      <w:pPr>
        <w:pStyle w:val="bat"/>
        <w:ind w:left="2880" w:hanging="2880"/>
        <w:rPr>
          <w:lang w:val="en-GB"/>
        </w:rPr>
      </w:pPr>
      <w:r>
        <w:rPr>
          <w:lang w:val="en-GB"/>
        </w:rPr>
        <w:t xml:space="preserve">      </w:t>
      </w:r>
      <w:r w:rsidRPr="00F21646">
        <w:rPr>
          <w:lang w:val="en-GB"/>
        </w:rPr>
        <w:t>Produced At: 2013-05-14T23:41:20Z</w:t>
      </w:r>
    </w:p>
    <w:p w14:paraId="4D538D01" w14:textId="77777777" w:rsidR="00F21646" w:rsidRDefault="00F21646" w:rsidP="00F21646">
      <w:pPr>
        <w:pStyle w:val="bat"/>
        <w:ind w:left="2880" w:hanging="2880"/>
        <w:rPr>
          <w:lang w:val="en-GB"/>
        </w:rPr>
      </w:pPr>
      <w:r>
        <w:rPr>
          <w:lang w:val="en-GB"/>
        </w:rPr>
        <w:t xml:space="preserve">      </w:t>
      </w:r>
      <w:r w:rsidRPr="00F21646">
        <w:rPr>
          <w:lang w:val="en-GB"/>
        </w:rPr>
        <w:t>OCSP Responder: TEST of SK OCSP RESPONDER 2011</w:t>
      </w:r>
    </w:p>
    <w:p w14:paraId="5B6B47D0" w14:textId="77777777" w:rsidR="00F4507C" w:rsidRDefault="00F4507C" w:rsidP="007001CA">
      <w:pPr>
        <w:pStyle w:val="bat"/>
        <w:ind w:left="0"/>
        <w:rPr>
          <w:lang w:val="en-GB"/>
        </w:rPr>
      </w:pPr>
      <w:r>
        <w:rPr>
          <w:lang w:val="en-GB"/>
        </w:rPr>
        <w:t xml:space="preserve">      </w:t>
      </w:r>
      <w:r w:rsidRPr="00F4507C">
        <w:rPr>
          <w:lang w:val="en-GB"/>
        </w:rPr>
        <w:t>OCSP Nonce (51): 30 31 30 0D 06 09 60 86 4</w:t>
      </w:r>
      <w:r>
        <w:rPr>
          <w:lang w:val="en-GB"/>
        </w:rPr>
        <w:t xml:space="preserve">8 01 65 03 04 02 01 05 00 04 20      </w:t>
      </w:r>
    </w:p>
    <w:p w14:paraId="6D3F7C37" w14:textId="77777777" w:rsidR="00F4507C" w:rsidRDefault="00F4507C" w:rsidP="007001CA">
      <w:pPr>
        <w:pStyle w:val="bat"/>
        <w:ind w:left="0"/>
        <w:rPr>
          <w:lang w:val="en-GB"/>
        </w:rPr>
      </w:pPr>
      <w:r>
        <w:rPr>
          <w:lang w:val="en-GB"/>
        </w:rPr>
        <w:t xml:space="preserve">      </w:t>
      </w:r>
      <w:r w:rsidRPr="00F4507C">
        <w:rPr>
          <w:lang w:val="en-GB"/>
        </w:rPr>
        <w:t>10</w:t>
      </w:r>
      <w:r>
        <w:rPr>
          <w:lang w:val="en-GB"/>
        </w:rPr>
        <w:t xml:space="preserve"> </w:t>
      </w:r>
      <w:r w:rsidRPr="00F4507C">
        <w:rPr>
          <w:lang w:val="en-GB"/>
        </w:rPr>
        <w:t xml:space="preserve">35 D7 45 F1 42 C1 0C 4D 96 EA 1A 13 C4 34 28 B0 8A 0A 07 47 AA 96 72 0D </w:t>
      </w:r>
    </w:p>
    <w:p w14:paraId="0BD08F70" w14:textId="3F4A6284" w:rsidR="00F4507C" w:rsidRPr="00F21646" w:rsidRDefault="00F4507C" w:rsidP="007001CA">
      <w:pPr>
        <w:pStyle w:val="bat"/>
        <w:ind w:left="0"/>
        <w:rPr>
          <w:lang w:val="en-GB"/>
        </w:rPr>
      </w:pPr>
      <w:r>
        <w:rPr>
          <w:lang w:val="en-GB"/>
        </w:rPr>
        <w:t xml:space="preserve">      </w:t>
      </w:r>
      <w:r w:rsidRPr="00F4507C">
        <w:rPr>
          <w:lang w:val="en-GB"/>
        </w:rPr>
        <w:t>3B 1C C9 02 D0 4B 15</w:t>
      </w:r>
    </w:p>
    <w:p w14:paraId="19553742" w14:textId="77777777" w:rsidR="00BE4C24" w:rsidRDefault="00BE4C24" w:rsidP="00A1203F">
      <w:pPr>
        <w:pStyle w:val="bat"/>
        <w:ind w:left="0"/>
        <w:rPr>
          <w:lang w:val="en-GB"/>
        </w:rPr>
      </w:pPr>
    </w:p>
    <w:p w14:paraId="753594EC" w14:textId="655C5DAE" w:rsidR="00BE4C24" w:rsidRPr="00F4507C" w:rsidRDefault="00BE4C24" w:rsidP="00BE4C24">
      <w:pPr>
        <w:pStyle w:val="bat"/>
        <w:ind w:left="0"/>
        <w:rPr>
          <w:b/>
          <w:u w:val="single"/>
          <w:lang w:val="en-GB"/>
        </w:rPr>
      </w:pPr>
      <w:r w:rsidRPr="00F4507C">
        <w:rPr>
          <w:b/>
          <w:u w:val="single"/>
          <w:lang w:val="en-GB"/>
        </w:rPr>
        <w:t xml:space="preserve">Sample: opening </w:t>
      </w:r>
      <w:r w:rsidR="00F4507C">
        <w:rPr>
          <w:b/>
          <w:u w:val="single"/>
          <w:lang w:val="en-GB"/>
        </w:rPr>
        <w:t>BDOC</w:t>
      </w:r>
      <w:r w:rsidRPr="00F4507C">
        <w:rPr>
          <w:b/>
          <w:u w:val="single"/>
          <w:lang w:val="en-GB"/>
        </w:rPr>
        <w:t xml:space="preserve"> container, listing its contents and validating signatures (warnings are displayed as SHA-1 hash function is used</w:t>
      </w:r>
      <w:r w:rsidR="00F4507C" w:rsidRPr="007001CA">
        <w:rPr>
          <w:b/>
          <w:u w:val="single"/>
          <w:lang w:val="en-GB"/>
        </w:rPr>
        <w:t xml:space="preserve"> in a BDOC file</w:t>
      </w:r>
      <w:r w:rsidRPr="00F4507C">
        <w:rPr>
          <w:b/>
          <w:u w:val="single"/>
          <w:lang w:val="en-GB"/>
        </w:rPr>
        <w:t>)</w:t>
      </w:r>
    </w:p>
    <w:p w14:paraId="239F198C" w14:textId="64D87996" w:rsidR="00BE4C24" w:rsidRPr="00F4507C" w:rsidRDefault="00BE4C24" w:rsidP="00BE4C24">
      <w:pPr>
        <w:pStyle w:val="bat"/>
        <w:ind w:left="0"/>
        <w:rPr>
          <w:lang w:val="en-GB"/>
        </w:rPr>
      </w:pPr>
      <w:r w:rsidRPr="00F4507C">
        <w:rPr>
          <w:lang w:val="en-GB"/>
        </w:rPr>
        <w:t xml:space="preserve">&gt; digidoc-tool </w:t>
      </w:r>
      <w:r w:rsidRPr="00F4507C">
        <w:rPr>
          <w:b/>
          <w:color w:val="auto"/>
          <w:lang w:val="en-GB"/>
        </w:rPr>
        <w:t>open</w:t>
      </w:r>
      <w:r w:rsidRPr="00F4507C">
        <w:rPr>
          <w:color w:val="auto"/>
          <w:lang w:val="en-GB"/>
        </w:rPr>
        <w:t xml:space="preserve"> </w:t>
      </w:r>
      <w:r w:rsidR="00F4507C" w:rsidRPr="007001CA">
        <w:rPr>
          <w:lang w:val="en-GB"/>
        </w:rPr>
        <w:t>weak-sha</w:t>
      </w:r>
      <w:r w:rsidR="00641530" w:rsidRPr="00F4507C">
        <w:rPr>
          <w:lang w:val="en-GB"/>
        </w:rPr>
        <w:t>.</w:t>
      </w:r>
      <w:r w:rsidR="00F4507C" w:rsidRPr="007001CA">
        <w:rPr>
          <w:lang w:val="en-GB"/>
        </w:rPr>
        <w:t>b</w:t>
      </w:r>
      <w:r w:rsidRPr="00F4507C">
        <w:rPr>
          <w:lang w:val="en-GB"/>
        </w:rPr>
        <w:t>doc</w:t>
      </w:r>
    </w:p>
    <w:p w14:paraId="29A3D46C" w14:textId="77777777" w:rsidR="00BE4C24" w:rsidRPr="00F4507C" w:rsidRDefault="00BE4C24" w:rsidP="00BE4C24">
      <w:pPr>
        <w:pStyle w:val="bat"/>
        <w:ind w:left="0"/>
        <w:rPr>
          <w:lang w:val="en-GB"/>
        </w:rPr>
      </w:pPr>
    </w:p>
    <w:p w14:paraId="0D18EE6E" w14:textId="77777777" w:rsidR="00BE4C24" w:rsidRPr="00F4507C" w:rsidRDefault="00BE4C24" w:rsidP="00BE4C24">
      <w:pPr>
        <w:pStyle w:val="bat"/>
        <w:ind w:left="0"/>
        <w:rPr>
          <w:lang w:val="en-GB"/>
        </w:rPr>
      </w:pPr>
      <w:r w:rsidRPr="00F4507C">
        <w:rPr>
          <w:lang w:val="en-GB"/>
        </w:rPr>
        <w:t>Input:</w:t>
      </w:r>
    </w:p>
    <w:p w14:paraId="107FB879" w14:textId="4F89463E" w:rsidR="00641530" w:rsidRPr="00F4507C" w:rsidRDefault="00BE4C24" w:rsidP="00BE4C24">
      <w:pPr>
        <w:pStyle w:val="bat"/>
        <w:ind w:left="2880" w:hanging="2880"/>
        <w:rPr>
          <w:lang w:val="en-GB"/>
        </w:rPr>
      </w:pPr>
      <w:r w:rsidRPr="00F4507C">
        <w:rPr>
          <w:lang w:val="en-GB"/>
        </w:rPr>
        <w:t xml:space="preserve">  - </w:t>
      </w:r>
      <w:r w:rsidR="00F4507C" w:rsidRPr="007001CA">
        <w:rPr>
          <w:lang w:val="en-GB"/>
        </w:rPr>
        <w:t>weak-sha.bdoc</w:t>
      </w:r>
      <w:r w:rsidRPr="00F4507C">
        <w:rPr>
          <w:lang w:val="en-GB"/>
        </w:rPr>
        <w:tab/>
      </w:r>
      <w:r w:rsidR="00641530" w:rsidRPr="00F4507C">
        <w:rPr>
          <w:lang w:val="en-GB"/>
        </w:rPr>
        <w:tab/>
      </w:r>
      <w:r w:rsidRPr="00F4507C">
        <w:rPr>
          <w:lang w:val="en-GB"/>
        </w:rPr>
        <w:t xml:space="preserve">- </w:t>
      </w:r>
      <w:r w:rsidR="00641530" w:rsidRPr="00F4507C">
        <w:rPr>
          <w:lang w:val="en-GB"/>
        </w:rPr>
        <w:t xml:space="preserve">input </w:t>
      </w:r>
      <w:r w:rsidR="00F4507C" w:rsidRPr="007001CA">
        <w:rPr>
          <w:lang w:val="en-GB"/>
        </w:rPr>
        <w:t>BDOC 2.1</w:t>
      </w:r>
      <w:r w:rsidR="00641530" w:rsidRPr="00F4507C">
        <w:rPr>
          <w:lang w:val="en-GB"/>
        </w:rPr>
        <w:t xml:space="preserve"> </w:t>
      </w:r>
      <w:r w:rsidRPr="00F4507C">
        <w:rPr>
          <w:lang w:val="en-GB"/>
        </w:rPr>
        <w:t xml:space="preserve">file which contents </w:t>
      </w:r>
      <w:r w:rsidR="00641530" w:rsidRPr="00F4507C">
        <w:rPr>
          <w:lang w:val="en-GB"/>
        </w:rPr>
        <w:t xml:space="preserve">    </w:t>
      </w:r>
    </w:p>
    <w:p w14:paraId="0ED4AA84" w14:textId="77777777" w:rsidR="00BE4C24" w:rsidRPr="00F4507C" w:rsidRDefault="00641530" w:rsidP="00BE4C24">
      <w:pPr>
        <w:pStyle w:val="bat"/>
        <w:ind w:left="2880" w:hanging="2880"/>
        <w:rPr>
          <w:lang w:val="en-GB"/>
        </w:rPr>
      </w:pPr>
      <w:r w:rsidRPr="00F4507C">
        <w:rPr>
          <w:lang w:val="en-GB"/>
        </w:rPr>
        <w:t xml:space="preserve"> </w:t>
      </w:r>
      <w:r w:rsidRPr="00F4507C">
        <w:rPr>
          <w:lang w:val="en-GB"/>
        </w:rPr>
        <w:tab/>
      </w:r>
      <w:r w:rsidRPr="00F4507C">
        <w:rPr>
          <w:lang w:val="en-GB"/>
        </w:rPr>
        <w:tab/>
        <w:t xml:space="preserve">  are listed and </w:t>
      </w:r>
      <w:r w:rsidR="00BE4C24" w:rsidRPr="00F4507C">
        <w:rPr>
          <w:lang w:val="en-GB"/>
        </w:rPr>
        <w:t>signatures validated</w:t>
      </w:r>
    </w:p>
    <w:p w14:paraId="0F9E320B" w14:textId="77777777" w:rsidR="00BE4C24" w:rsidRPr="00F4507C" w:rsidRDefault="00BE4C24" w:rsidP="00BE4C24">
      <w:pPr>
        <w:pStyle w:val="bat"/>
        <w:ind w:left="2880" w:hanging="2880"/>
        <w:rPr>
          <w:lang w:val="en-GB"/>
        </w:rPr>
      </w:pPr>
      <w:r w:rsidRPr="00F4507C">
        <w:rPr>
          <w:lang w:val="en-GB"/>
        </w:rPr>
        <w:t>Output:</w:t>
      </w:r>
    </w:p>
    <w:p w14:paraId="42F28A4A" w14:textId="60589E6D" w:rsidR="003B56FE" w:rsidRPr="00F4507C" w:rsidRDefault="003B56FE" w:rsidP="003B56FE">
      <w:pPr>
        <w:pStyle w:val="bat"/>
        <w:ind w:left="2880" w:hanging="2880"/>
        <w:rPr>
          <w:lang w:val="en-GB"/>
        </w:rPr>
      </w:pPr>
      <w:r w:rsidRPr="00F4507C">
        <w:rPr>
          <w:lang w:val="en-GB"/>
        </w:rPr>
        <w:t xml:space="preserve">  Container type: </w:t>
      </w:r>
      <w:r w:rsidR="00F4507C" w:rsidRPr="00F4507C">
        <w:rPr>
          <w:lang w:val="en-GB"/>
        </w:rPr>
        <w:t>application/vnd.etsi.asic-e+zip</w:t>
      </w:r>
    </w:p>
    <w:p w14:paraId="6DB01EDC" w14:textId="77777777" w:rsidR="003B56FE" w:rsidRPr="00F4507C" w:rsidRDefault="003B56FE" w:rsidP="003B56FE">
      <w:pPr>
        <w:pStyle w:val="bat"/>
        <w:ind w:left="2880" w:hanging="2880"/>
        <w:rPr>
          <w:lang w:val="en-GB"/>
        </w:rPr>
      </w:pPr>
      <w:r w:rsidRPr="00F4507C">
        <w:rPr>
          <w:lang w:val="en-GB"/>
        </w:rPr>
        <w:t xml:space="preserve">  Documents (1):</w:t>
      </w:r>
    </w:p>
    <w:p w14:paraId="189CBFEE" w14:textId="77777777" w:rsidR="003B56FE" w:rsidRPr="00F4507C" w:rsidRDefault="003B56FE" w:rsidP="003B56FE">
      <w:pPr>
        <w:pStyle w:val="bat"/>
        <w:ind w:left="2880" w:hanging="2880"/>
        <w:rPr>
          <w:lang w:val="en-GB"/>
        </w:rPr>
      </w:pPr>
      <w:r w:rsidRPr="00F4507C">
        <w:rPr>
          <w:lang w:val="en-GB"/>
        </w:rPr>
        <w:t xml:space="preserve">    Document (application/octet-stream): test.txt (314 bytes)</w:t>
      </w:r>
    </w:p>
    <w:p w14:paraId="507BD76A" w14:textId="77777777" w:rsidR="003B56FE" w:rsidRPr="00F4507C" w:rsidRDefault="003B56FE" w:rsidP="003B56FE">
      <w:pPr>
        <w:pStyle w:val="bat"/>
        <w:ind w:left="2880" w:hanging="2880"/>
        <w:rPr>
          <w:lang w:val="en-GB"/>
        </w:rPr>
      </w:pPr>
      <w:r w:rsidRPr="00F4507C">
        <w:rPr>
          <w:lang w:val="en-GB"/>
        </w:rPr>
        <w:t xml:space="preserve">  Signatures (1):</w:t>
      </w:r>
    </w:p>
    <w:p w14:paraId="3A03E210" w14:textId="42C296A3" w:rsidR="003B56FE" w:rsidRPr="00F4507C" w:rsidRDefault="003B56FE" w:rsidP="003B56FE">
      <w:pPr>
        <w:pStyle w:val="bat"/>
        <w:ind w:left="2880" w:hanging="2880"/>
        <w:rPr>
          <w:lang w:val="en-GB"/>
        </w:rPr>
      </w:pPr>
      <w:r w:rsidRPr="00F4507C">
        <w:rPr>
          <w:lang w:val="en-GB"/>
        </w:rPr>
        <w:t xml:space="preserve">    Signature 0 (</w:t>
      </w:r>
      <w:r w:rsidR="00F4507C" w:rsidRPr="00F4507C">
        <w:rPr>
          <w:lang w:val="en-GB"/>
        </w:rPr>
        <w:t>EPES/time-mark</w:t>
      </w:r>
      <w:r w:rsidRPr="00F4507C">
        <w:rPr>
          <w:lang w:val="en-GB"/>
        </w:rPr>
        <w:t>):</w:t>
      </w:r>
    </w:p>
    <w:p w14:paraId="42045083" w14:textId="77777777" w:rsidR="003B56FE" w:rsidRPr="00F4507C" w:rsidRDefault="003B56FE" w:rsidP="003B56FE">
      <w:pPr>
        <w:pStyle w:val="bat"/>
        <w:ind w:left="2880" w:hanging="2880"/>
        <w:rPr>
          <w:lang w:val="en-GB"/>
        </w:rPr>
      </w:pPr>
      <w:r w:rsidRPr="00F4507C">
        <w:rPr>
          <w:lang w:val="en-GB"/>
        </w:rPr>
        <w:t xml:space="preserve">      Validation: OK</w:t>
      </w:r>
    </w:p>
    <w:p w14:paraId="3A917D1E" w14:textId="41185841" w:rsidR="003B56FE" w:rsidRPr="00F4507C" w:rsidRDefault="003B56FE" w:rsidP="003B56FE">
      <w:pPr>
        <w:pStyle w:val="bat"/>
        <w:ind w:left="2880" w:hanging="2880"/>
        <w:rPr>
          <w:lang w:val="en-GB"/>
        </w:rPr>
      </w:pPr>
      <w:r w:rsidRPr="00F4507C">
        <w:rPr>
          <w:lang w:val="en-GB"/>
        </w:rPr>
        <w:t xml:space="preserve">      EPES policy:</w:t>
      </w:r>
      <w:r w:rsidR="00F4507C" w:rsidRPr="007001CA">
        <w:rPr>
          <w:lang w:val="en-GB"/>
        </w:rPr>
        <w:t xml:space="preserve"> urn:oid:1.3.6.1.4.1.10015.1000.3.2.1</w:t>
      </w:r>
    </w:p>
    <w:p w14:paraId="7A79C555" w14:textId="40D8F1C0" w:rsidR="003B56FE" w:rsidRPr="00F4507C" w:rsidRDefault="003B56FE" w:rsidP="003B56FE">
      <w:pPr>
        <w:pStyle w:val="bat"/>
        <w:ind w:left="2880" w:hanging="2880"/>
        <w:rPr>
          <w:lang w:val="en-GB"/>
        </w:rPr>
      </w:pPr>
      <w:r w:rsidRPr="00F4507C">
        <w:rPr>
          <w:lang w:val="en-GB"/>
        </w:rPr>
        <w:t xml:space="preserve">      SPUri:</w:t>
      </w:r>
      <w:r w:rsidR="00F4507C" w:rsidRPr="00F4507C">
        <w:t xml:space="preserve"> </w:t>
      </w:r>
      <w:r w:rsidR="00F4507C" w:rsidRPr="00F4507C">
        <w:rPr>
          <w:lang w:val="en-GB"/>
        </w:rPr>
        <w:t>https://www.sk.ee/repository/bdoc-spec21.pdf</w:t>
      </w:r>
    </w:p>
    <w:p w14:paraId="2C943B20" w14:textId="77777777" w:rsidR="003B56FE" w:rsidRPr="00F4507C" w:rsidRDefault="003B56FE" w:rsidP="003B56FE">
      <w:pPr>
        <w:pStyle w:val="bat"/>
        <w:ind w:left="2880" w:hanging="2880"/>
        <w:rPr>
          <w:lang w:val="en-GB"/>
        </w:rPr>
      </w:pPr>
      <w:r w:rsidRPr="00F4507C">
        <w:rPr>
          <w:lang w:val="en-GB"/>
        </w:rPr>
        <w:t xml:space="preserve">      Signature method: http://www.w3.org/2000/09/xmldsig#rsa-sha1</w:t>
      </w:r>
    </w:p>
    <w:p w14:paraId="4DAD0E2B" w14:textId="77777777" w:rsidR="003B56FE" w:rsidRPr="00F4507C" w:rsidRDefault="003B56FE" w:rsidP="007001CA">
      <w:pPr>
        <w:pStyle w:val="bat"/>
        <w:spacing w:after="0"/>
        <w:ind w:left="2880" w:hanging="2880"/>
        <w:rPr>
          <w:lang w:val="en-GB"/>
        </w:rPr>
      </w:pPr>
      <w:r w:rsidRPr="00F4507C">
        <w:rPr>
          <w:lang w:val="en-GB"/>
        </w:rPr>
        <w:lastRenderedPageBreak/>
        <w:t xml:space="preserve">      Signing time: 2012-11-13T11:04:32Z</w:t>
      </w:r>
    </w:p>
    <w:p w14:paraId="030575C5" w14:textId="77777777" w:rsidR="003B56FE" w:rsidRPr="00F4507C" w:rsidRDefault="003B56FE" w:rsidP="003B56FE">
      <w:pPr>
        <w:pStyle w:val="bat"/>
        <w:ind w:left="2880" w:hanging="2880"/>
        <w:rPr>
          <w:lang w:val="en-GB"/>
        </w:rPr>
      </w:pPr>
      <w:r w:rsidRPr="00F4507C">
        <w:rPr>
          <w:lang w:val="en-GB"/>
        </w:rPr>
        <w:t xml:space="preserve">      Signing cert: MÄNNIK,MARI-LIIS,47101010033</w:t>
      </w:r>
    </w:p>
    <w:p w14:paraId="0383BA7F" w14:textId="77777777" w:rsidR="003B56FE" w:rsidRPr="00F4507C" w:rsidRDefault="003B56FE" w:rsidP="003B56FE">
      <w:pPr>
        <w:pStyle w:val="bat"/>
        <w:ind w:left="2880" w:hanging="2880"/>
        <w:rPr>
          <w:lang w:val="en-GB"/>
        </w:rPr>
      </w:pPr>
      <w:r w:rsidRPr="00F4507C">
        <w:rPr>
          <w:lang w:val="en-GB"/>
        </w:rPr>
        <w:t xml:space="preserve">      Produced At: 2012-11-13T11:04:45Z</w:t>
      </w:r>
    </w:p>
    <w:p w14:paraId="6F9648E4" w14:textId="77777777" w:rsidR="00434943" w:rsidRDefault="003B56FE" w:rsidP="00434943">
      <w:pPr>
        <w:pStyle w:val="bat"/>
        <w:ind w:left="2880" w:hanging="2880"/>
        <w:rPr>
          <w:lang w:val="en-GB"/>
        </w:rPr>
      </w:pPr>
      <w:r w:rsidRPr="00F4507C">
        <w:rPr>
          <w:lang w:val="en-GB"/>
        </w:rPr>
        <w:t xml:space="preserve">      OCSP Responder: </w:t>
      </w:r>
      <w:r w:rsidR="00434943" w:rsidRPr="00F4507C">
        <w:rPr>
          <w:lang w:val="en-GB"/>
        </w:rPr>
        <w:t>TEST of SK OCSP RESPONDER 2011</w:t>
      </w:r>
    </w:p>
    <w:p w14:paraId="37358112" w14:textId="4D9CBABA" w:rsidR="00F4507C" w:rsidRPr="00F4507C" w:rsidRDefault="00F4507C" w:rsidP="007001CA">
      <w:pPr>
        <w:pStyle w:val="bat"/>
        <w:spacing w:before="0" w:after="0"/>
        <w:ind w:hanging="567"/>
        <w:rPr>
          <w:lang w:val="en-GB"/>
        </w:rPr>
      </w:pPr>
      <w:r w:rsidRPr="00F4507C">
        <w:rPr>
          <w:lang w:val="en-GB"/>
        </w:rPr>
        <w:t xml:space="preserve">    </w:t>
      </w:r>
      <w:r>
        <w:rPr>
          <w:lang w:val="en-GB"/>
        </w:rPr>
        <w:t xml:space="preserve">  </w:t>
      </w:r>
      <w:r w:rsidRPr="00F4507C">
        <w:rPr>
          <w:lang w:val="en-GB"/>
        </w:rPr>
        <w:t>OCSP Nonce (51): 30 31 30 0D 06 09 60 86 4</w:t>
      </w:r>
      <w:r>
        <w:rPr>
          <w:lang w:val="en-GB"/>
        </w:rPr>
        <w:t xml:space="preserve">8 01 65 03 04 02 01 05 00 04 20 </w:t>
      </w:r>
      <w:r w:rsidRPr="00F4507C">
        <w:rPr>
          <w:lang w:val="en-GB"/>
        </w:rPr>
        <w:t>10</w:t>
      </w:r>
      <w:r>
        <w:rPr>
          <w:lang w:val="en-GB"/>
        </w:rPr>
        <w:t xml:space="preserve"> </w:t>
      </w:r>
      <w:r w:rsidRPr="00F4507C">
        <w:rPr>
          <w:lang w:val="en-GB"/>
        </w:rPr>
        <w:t>35 D7 45 F1 42 C1 0C 4D 96 EA 1A 13 C4 34 28 B0 8A 0A 07 47 AA 96 72 0D 3B 1C C9 02 D0 4B 15</w:t>
      </w:r>
    </w:p>
    <w:p w14:paraId="737750D8" w14:textId="10B45647" w:rsidR="001E70C8" w:rsidRPr="00F21646" w:rsidRDefault="00F4507C" w:rsidP="00F4507C">
      <w:pPr>
        <w:pStyle w:val="bat"/>
        <w:ind w:left="2880" w:hanging="2880"/>
        <w:rPr>
          <w:lang w:val="en-GB"/>
        </w:rPr>
      </w:pPr>
      <w:r w:rsidRPr="00F4507C">
        <w:rPr>
          <w:lang w:val="en-GB"/>
        </w:rPr>
        <w:t xml:space="preserve">   </w:t>
      </w:r>
      <w:r>
        <w:rPr>
          <w:lang w:val="en-GB"/>
        </w:rPr>
        <w:t xml:space="preserve">  </w:t>
      </w:r>
      <w:r w:rsidRPr="00F4507C">
        <w:rPr>
          <w:lang w:val="en-GB"/>
        </w:rPr>
        <w:t xml:space="preserve"> Warnings: RefereneceDigestWeak, SignatureDigestWeak,</w:t>
      </w:r>
    </w:p>
    <w:p w14:paraId="619FEC0A" w14:textId="77777777" w:rsidR="00F4507C" w:rsidRDefault="00F4507C" w:rsidP="00F14AB8">
      <w:pPr>
        <w:pStyle w:val="bat"/>
        <w:ind w:left="0"/>
        <w:rPr>
          <w:b/>
          <w:u w:val="single"/>
          <w:lang w:val="en-GB"/>
        </w:rPr>
      </w:pPr>
    </w:p>
    <w:p w14:paraId="260B85F5" w14:textId="77777777" w:rsidR="00F14AB8" w:rsidRPr="000575FB" w:rsidRDefault="00F14AB8" w:rsidP="00F14AB8">
      <w:pPr>
        <w:pStyle w:val="bat"/>
        <w:ind w:left="0"/>
        <w:rPr>
          <w:b/>
          <w:u w:val="single"/>
          <w:lang w:val="en-GB"/>
        </w:rPr>
      </w:pPr>
      <w:r w:rsidRPr="000575FB">
        <w:rPr>
          <w:b/>
          <w:u w:val="single"/>
          <w:lang w:val="en-GB"/>
        </w:rPr>
        <w:t>Sample: opening container, extracting its data files</w:t>
      </w:r>
    </w:p>
    <w:p w14:paraId="231EC6CC" w14:textId="77777777" w:rsidR="00F14AB8" w:rsidRPr="000575FB" w:rsidRDefault="00F14AB8" w:rsidP="00F14AB8">
      <w:pPr>
        <w:pStyle w:val="bat"/>
        <w:ind w:left="0"/>
        <w:rPr>
          <w:lang w:val="en-GB"/>
        </w:rPr>
      </w:pPr>
      <w:r w:rsidRPr="000575FB">
        <w:rPr>
          <w:lang w:val="en-GB"/>
        </w:rPr>
        <w:t xml:space="preserve">&gt; digidoc-tool </w:t>
      </w:r>
      <w:r w:rsidRPr="000575FB">
        <w:rPr>
          <w:b/>
          <w:color w:val="auto"/>
          <w:lang w:val="en-GB"/>
        </w:rPr>
        <w:t>open</w:t>
      </w:r>
      <w:r w:rsidRPr="000575FB">
        <w:rPr>
          <w:color w:val="auto"/>
          <w:lang w:val="en-GB"/>
        </w:rPr>
        <w:t xml:space="preserve"> </w:t>
      </w:r>
      <w:r w:rsidRPr="000575FB">
        <w:rPr>
          <w:color w:val="0070C0"/>
          <w:lang w:val="en-GB"/>
        </w:rPr>
        <w:t>--</w:t>
      </w:r>
      <w:r w:rsidR="00611891" w:rsidRPr="000575FB">
        <w:rPr>
          <w:color w:val="0070C0"/>
          <w:lang w:val="en-GB"/>
        </w:rPr>
        <w:t>extractAll</w:t>
      </w:r>
      <w:r w:rsidRPr="000575FB">
        <w:rPr>
          <w:lang w:val="en-GB"/>
        </w:rPr>
        <w:t xml:space="preserve"> demo-container.bdoc</w:t>
      </w:r>
    </w:p>
    <w:p w14:paraId="6EBD3BD3" w14:textId="77777777" w:rsidR="00F14AB8" w:rsidRPr="000575FB" w:rsidRDefault="00F14AB8" w:rsidP="00F14AB8">
      <w:pPr>
        <w:pStyle w:val="bat"/>
        <w:ind w:left="0"/>
        <w:rPr>
          <w:lang w:val="en-GB"/>
        </w:rPr>
      </w:pPr>
    </w:p>
    <w:p w14:paraId="6CAD04F0" w14:textId="77777777" w:rsidR="00F14AB8" w:rsidRPr="000575FB" w:rsidRDefault="00F14AB8" w:rsidP="00F14AB8">
      <w:pPr>
        <w:pStyle w:val="bat"/>
        <w:ind w:left="0"/>
        <w:rPr>
          <w:lang w:val="en-GB"/>
        </w:rPr>
      </w:pPr>
      <w:r w:rsidRPr="000575FB">
        <w:rPr>
          <w:lang w:val="en-GB"/>
        </w:rPr>
        <w:t>Input:</w:t>
      </w:r>
    </w:p>
    <w:p w14:paraId="44A34B9F" w14:textId="77777777" w:rsidR="00F14AB8" w:rsidRPr="000575FB" w:rsidRDefault="00810CD7" w:rsidP="001D5144">
      <w:pPr>
        <w:pStyle w:val="bat"/>
        <w:ind w:left="2880" w:hanging="2880"/>
        <w:rPr>
          <w:lang w:val="en-GB"/>
        </w:rPr>
      </w:pPr>
      <w:r w:rsidRPr="000575FB">
        <w:rPr>
          <w:lang w:val="en-GB"/>
        </w:rPr>
        <w:t xml:space="preserve">  </w:t>
      </w:r>
      <w:r w:rsidR="00F14AB8" w:rsidRPr="000575FB">
        <w:rPr>
          <w:lang w:val="en-GB"/>
        </w:rPr>
        <w:t>- demo-container</w:t>
      </w:r>
      <w:r w:rsidR="001D5144" w:rsidRPr="000575FB">
        <w:rPr>
          <w:lang w:val="en-GB"/>
        </w:rPr>
        <w:t>.bdoc</w:t>
      </w:r>
      <w:r w:rsidR="001D5144" w:rsidRPr="000575FB">
        <w:rPr>
          <w:lang w:val="en-GB"/>
        </w:rPr>
        <w:tab/>
        <w:t xml:space="preserve">- input DigiDoc file </w:t>
      </w:r>
      <w:r w:rsidR="000D297E" w:rsidRPr="000575FB">
        <w:rPr>
          <w:lang w:val="en-GB"/>
        </w:rPr>
        <w:t>that is extracted</w:t>
      </w:r>
    </w:p>
    <w:p w14:paraId="4798E3E9" w14:textId="77777777" w:rsidR="00EE3122" w:rsidRPr="000575FB" w:rsidRDefault="00EE3122" w:rsidP="001D5144">
      <w:pPr>
        <w:pStyle w:val="bat"/>
        <w:ind w:left="2880" w:hanging="2880"/>
        <w:rPr>
          <w:lang w:val="en-GB"/>
        </w:rPr>
      </w:pPr>
    </w:p>
    <w:p w14:paraId="4F6C309E" w14:textId="77777777" w:rsidR="00EE3122" w:rsidRPr="000575FB" w:rsidRDefault="00EE3122" w:rsidP="001D5144">
      <w:pPr>
        <w:pStyle w:val="bat"/>
        <w:ind w:left="2880" w:hanging="2880"/>
        <w:rPr>
          <w:lang w:val="en-GB"/>
        </w:rPr>
      </w:pPr>
      <w:r w:rsidRPr="000575FB">
        <w:rPr>
          <w:lang w:val="en-GB"/>
        </w:rPr>
        <w:t>Output:</w:t>
      </w:r>
    </w:p>
    <w:p w14:paraId="0492087A" w14:textId="77777777" w:rsidR="00EE3122" w:rsidRPr="000575FB" w:rsidRDefault="00F369BB" w:rsidP="00EE3122">
      <w:pPr>
        <w:pStyle w:val="bat"/>
        <w:ind w:left="2880" w:hanging="2880"/>
        <w:rPr>
          <w:lang w:val="en-GB"/>
        </w:rPr>
      </w:pPr>
      <w:r w:rsidRPr="000575FB">
        <w:rPr>
          <w:lang w:val="en-GB"/>
        </w:rPr>
        <w:t xml:space="preserve">  </w:t>
      </w:r>
      <w:r w:rsidR="00EE3122" w:rsidRPr="000575FB">
        <w:rPr>
          <w:lang w:val="en-GB"/>
        </w:rPr>
        <w:t>Extracting documents:</w:t>
      </w:r>
    </w:p>
    <w:p w14:paraId="715BD316" w14:textId="77777777" w:rsidR="00EE3122" w:rsidRPr="000575FB" w:rsidRDefault="00EE3122" w:rsidP="00EE3122">
      <w:pPr>
        <w:pStyle w:val="bat"/>
        <w:ind w:left="2880" w:hanging="2880"/>
        <w:rPr>
          <w:lang w:val="en-GB"/>
        </w:rPr>
      </w:pPr>
      <w:r w:rsidRPr="000575FB">
        <w:rPr>
          <w:lang w:val="en-GB"/>
        </w:rPr>
        <w:t xml:space="preserve">  </w:t>
      </w:r>
      <w:r w:rsidR="00F369BB" w:rsidRPr="000575FB">
        <w:rPr>
          <w:lang w:val="en-GB"/>
        </w:rPr>
        <w:t xml:space="preserve">  </w:t>
      </w:r>
      <w:r w:rsidRPr="000575FB">
        <w:rPr>
          <w:lang w:val="en-GB"/>
        </w:rPr>
        <w:t>Document(application/octet-stream) extracted to file1.txt (434 bytes)</w:t>
      </w:r>
    </w:p>
    <w:p w14:paraId="6ABDD79E" w14:textId="77777777" w:rsidR="00EE3122" w:rsidRPr="000575FB" w:rsidRDefault="00EE3122" w:rsidP="00EE3122">
      <w:pPr>
        <w:pStyle w:val="bat"/>
        <w:ind w:left="2880" w:hanging="2880"/>
        <w:rPr>
          <w:lang w:val="en-GB"/>
        </w:rPr>
      </w:pPr>
      <w:r w:rsidRPr="000575FB">
        <w:rPr>
          <w:lang w:val="en-GB"/>
        </w:rPr>
        <w:t xml:space="preserve">  </w:t>
      </w:r>
      <w:r w:rsidR="00F369BB" w:rsidRPr="000575FB">
        <w:rPr>
          <w:lang w:val="en-GB"/>
        </w:rPr>
        <w:t xml:space="preserve">  </w:t>
      </w:r>
      <w:r w:rsidRPr="000575FB">
        <w:rPr>
          <w:lang w:val="en-GB"/>
        </w:rPr>
        <w:t>Document(application/octet-stream) extracted to file2.pdf (476841 bytes)</w:t>
      </w:r>
    </w:p>
    <w:p w14:paraId="1005C682" w14:textId="77777777" w:rsidR="0081135B" w:rsidRPr="000575FB" w:rsidRDefault="0081135B" w:rsidP="00F14AB8">
      <w:pPr>
        <w:pStyle w:val="bat"/>
        <w:ind w:left="0"/>
        <w:rPr>
          <w:lang w:val="en-GB"/>
        </w:rPr>
      </w:pPr>
    </w:p>
    <w:p w14:paraId="489D113D" w14:textId="77777777" w:rsidR="00F14AB8" w:rsidRPr="000575FB" w:rsidRDefault="0081135B" w:rsidP="00F14AB8">
      <w:pPr>
        <w:pStyle w:val="bat"/>
        <w:ind w:left="0"/>
        <w:rPr>
          <w:b/>
          <w:u w:val="single"/>
          <w:lang w:val="en-GB"/>
        </w:rPr>
      </w:pPr>
      <w:r w:rsidRPr="000575FB">
        <w:rPr>
          <w:b/>
          <w:u w:val="single"/>
          <w:lang w:val="en-GB"/>
        </w:rPr>
        <w:t>Sample: opening container, extracting its data files</w:t>
      </w:r>
      <w:r w:rsidR="00EA0FC6" w:rsidRPr="000575FB">
        <w:rPr>
          <w:b/>
          <w:u w:val="single"/>
          <w:lang w:val="en-GB"/>
        </w:rPr>
        <w:t xml:space="preserve"> to a specific directory</w:t>
      </w:r>
    </w:p>
    <w:p w14:paraId="4CAB2AD9" w14:textId="77777777" w:rsidR="0081135B" w:rsidRPr="000575FB" w:rsidRDefault="00D756DD" w:rsidP="0081135B">
      <w:pPr>
        <w:pStyle w:val="bat"/>
        <w:ind w:left="0"/>
        <w:rPr>
          <w:lang w:val="en-GB"/>
        </w:rPr>
      </w:pPr>
      <w:r w:rsidRPr="000575FB">
        <w:rPr>
          <w:lang w:val="en-GB"/>
        </w:rPr>
        <w:t xml:space="preserve">&gt; digidoc-tool open </w:t>
      </w:r>
      <w:r w:rsidR="006C062B" w:rsidRPr="000575FB">
        <w:rPr>
          <w:color w:val="0070C0"/>
          <w:lang w:val="en-GB"/>
        </w:rPr>
        <w:t>--extractAll=demo</w:t>
      </w:r>
      <w:r w:rsidR="0081135B" w:rsidRPr="000575FB">
        <w:rPr>
          <w:color w:val="0070C0"/>
          <w:lang w:val="en-GB"/>
        </w:rPr>
        <w:t xml:space="preserve"> </w:t>
      </w:r>
      <w:r w:rsidR="0081135B" w:rsidRPr="000575FB">
        <w:rPr>
          <w:lang w:val="en-GB"/>
        </w:rPr>
        <w:t>demo-container.bdoc</w:t>
      </w:r>
    </w:p>
    <w:p w14:paraId="5D97B0EE" w14:textId="77777777" w:rsidR="0081135B" w:rsidRPr="000575FB" w:rsidRDefault="0081135B" w:rsidP="0081135B">
      <w:pPr>
        <w:pStyle w:val="bat"/>
        <w:ind w:left="0"/>
        <w:rPr>
          <w:lang w:val="en-GB"/>
        </w:rPr>
      </w:pPr>
    </w:p>
    <w:p w14:paraId="1F6B7C18" w14:textId="77777777" w:rsidR="0081135B" w:rsidRPr="000575FB" w:rsidRDefault="0081135B" w:rsidP="0081135B">
      <w:pPr>
        <w:pStyle w:val="bat"/>
        <w:ind w:left="0"/>
        <w:rPr>
          <w:lang w:val="en-GB"/>
        </w:rPr>
      </w:pPr>
      <w:r w:rsidRPr="000575FB">
        <w:rPr>
          <w:lang w:val="en-GB"/>
        </w:rPr>
        <w:t>Input:</w:t>
      </w:r>
    </w:p>
    <w:p w14:paraId="79847231" w14:textId="77777777" w:rsidR="0081135B" w:rsidRPr="000575FB" w:rsidRDefault="00810CD7" w:rsidP="00516141">
      <w:pPr>
        <w:pStyle w:val="bat"/>
        <w:ind w:left="2880" w:hanging="2880"/>
        <w:rPr>
          <w:lang w:val="en-GB"/>
        </w:rPr>
      </w:pPr>
      <w:r w:rsidRPr="000575FB">
        <w:rPr>
          <w:lang w:val="en-GB"/>
        </w:rPr>
        <w:t xml:space="preserve">  </w:t>
      </w:r>
      <w:r w:rsidR="0081135B" w:rsidRPr="000575FB">
        <w:rPr>
          <w:lang w:val="en-GB"/>
        </w:rPr>
        <w:t>- demo-container.bdoc</w:t>
      </w:r>
      <w:r w:rsidR="0081135B" w:rsidRPr="000575FB">
        <w:rPr>
          <w:lang w:val="en-GB"/>
        </w:rPr>
        <w:tab/>
        <w:t xml:space="preserve">- input DigiDoc file </w:t>
      </w:r>
      <w:r w:rsidR="00EA0FC6" w:rsidRPr="000575FB">
        <w:rPr>
          <w:lang w:val="en-GB"/>
        </w:rPr>
        <w:t>that is extracted</w:t>
      </w:r>
    </w:p>
    <w:p w14:paraId="691DBAF5" w14:textId="77777777" w:rsidR="006C062B" w:rsidRPr="000575FB" w:rsidRDefault="006C062B" w:rsidP="00516141">
      <w:pPr>
        <w:pStyle w:val="bat"/>
        <w:ind w:left="2880" w:hanging="2880"/>
        <w:rPr>
          <w:lang w:val="en-GB"/>
        </w:rPr>
      </w:pPr>
    </w:p>
    <w:p w14:paraId="349A3E45" w14:textId="77777777" w:rsidR="006C062B" w:rsidRPr="000575FB" w:rsidRDefault="006C062B" w:rsidP="006C062B">
      <w:pPr>
        <w:pStyle w:val="bat"/>
        <w:ind w:left="2880" w:hanging="2880"/>
        <w:rPr>
          <w:lang w:val="en-GB"/>
        </w:rPr>
      </w:pPr>
      <w:r w:rsidRPr="000575FB">
        <w:rPr>
          <w:lang w:val="en-GB"/>
        </w:rPr>
        <w:t>Output:</w:t>
      </w:r>
    </w:p>
    <w:p w14:paraId="1C539ACF" w14:textId="77777777" w:rsidR="006C062B" w:rsidRPr="000575FB" w:rsidRDefault="006C062B" w:rsidP="006C062B">
      <w:pPr>
        <w:pStyle w:val="bat"/>
        <w:ind w:left="2880" w:hanging="2880"/>
        <w:rPr>
          <w:lang w:val="en-GB"/>
        </w:rPr>
      </w:pPr>
      <w:r w:rsidRPr="000575FB">
        <w:rPr>
          <w:lang w:val="en-GB"/>
        </w:rPr>
        <w:t xml:space="preserve">  Extracting documents:</w:t>
      </w:r>
    </w:p>
    <w:p w14:paraId="4E66C473" w14:textId="77777777" w:rsidR="006C062B" w:rsidRPr="000575FB" w:rsidRDefault="006C062B" w:rsidP="006C062B">
      <w:pPr>
        <w:pStyle w:val="bat"/>
        <w:ind w:left="2880" w:hanging="2880"/>
        <w:rPr>
          <w:lang w:val="en-GB"/>
        </w:rPr>
      </w:pPr>
      <w:r w:rsidRPr="000575FB">
        <w:rPr>
          <w:lang w:val="en-GB"/>
        </w:rPr>
        <w:t xml:space="preserve">    Document(application/octet-stream) extracted to demo/file1.txt (434 bytes)</w:t>
      </w:r>
    </w:p>
    <w:p w14:paraId="578B5408" w14:textId="77777777" w:rsidR="006C062B" w:rsidRPr="000575FB" w:rsidRDefault="006C062B" w:rsidP="006C062B">
      <w:pPr>
        <w:pStyle w:val="bat"/>
        <w:ind w:left="2880" w:hanging="2880"/>
        <w:rPr>
          <w:lang w:val="en-GB"/>
        </w:rPr>
      </w:pPr>
      <w:r w:rsidRPr="000575FB">
        <w:rPr>
          <w:lang w:val="en-GB"/>
        </w:rPr>
        <w:t xml:space="preserve">    Document(application/octet-stream) extracted to demo/file2.pdf (476841 bytes)</w:t>
      </w:r>
    </w:p>
    <w:p w14:paraId="17239219" w14:textId="77777777" w:rsidR="006A5D10" w:rsidRPr="000575FB" w:rsidRDefault="00743FC7" w:rsidP="00BF1B8D">
      <w:pPr>
        <w:pStyle w:val="Heading2"/>
      </w:pPr>
      <w:bookmarkStart w:id="258" w:name="_Toc374444634"/>
      <w:r w:rsidRPr="000575FB">
        <w:t>Adding signatures</w:t>
      </w:r>
      <w:bookmarkEnd w:id="258"/>
    </w:p>
    <w:p w14:paraId="4AA87EBB" w14:textId="3E48F6CF" w:rsidR="00743FC7" w:rsidRPr="00A1203F" w:rsidRDefault="006A5D10" w:rsidP="006A5D10">
      <w:pPr>
        <w:rPr>
          <w:lang w:val="en-GB"/>
        </w:rPr>
      </w:pPr>
      <w:r w:rsidRPr="00A1203F">
        <w:rPr>
          <w:lang w:val="en-GB"/>
        </w:rPr>
        <w:t xml:space="preserve">Command “sign” enables adding signatures to existing DigiDoc containers. The supported </w:t>
      </w:r>
      <w:r w:rsidR="001B781D" w:rsidRPr="00A1203F">
        <w:rPr>
          <w:lang w:val="en-GB"/>
        </w:rPr>
        <w:t xml:space="preserve">DigiDoc </w:t>
      </w:r>
      <w:r w:rsidRPr="00A1203F">
        <w:rPr>
          <w:lang w:val="en-GB"/>
        </w:rPr>
        <w:t>document format</w:t>
      </w:r>
      <w:r w:rsidR="001B781D" w:rsidRPr="00A1203F">
        <w:rPr>
          <w:lang w:val="en-GB"/>
        </w:rPr>
        <w:t xml:space="preserve">s are </w:t>
      </w:r>
      <w:r w:rsidR="001B781D" w:rsidRPr="00A1203F">
        <w:rPr>
          <w:b/>
          <w:lang w:val="en-GB"/>
        </w:rPr>
        <w:t>DIGIDOC-XML 1.3</w:t>
      </w:r>
      <w:r w:rsidR="001B781D" w:rsidRPr="00A1203F">
        <w:rPr>
          <w:lang w:val="en-GB"/>
        </w:rPr>
        <w:t xml:space="preserve"> and</w:t>
      </w:r>
      <w:r w:rsidRPr="00A1203F">
        <w:rPr>
          <w:lang w:val="en-GB"/>
        </w:rPr>
        <w:t xml:space="preserve"> </w:t>
      </w:r>
      <w:r w:rsidR="00D71EDB">
        <w:rPr>
          <w:b/>
          <w:lang w:val="en-GB"/>
        </w:rPr>
        <w:t>BDOC 2.1</w:t>
      </w:r>
      <w:r w:rsidRPr="00A1203F">
        <w:rPr>
          <w:lang w:val="en-GB"/>
        </w:rPr>
        <w:t>.</w:t>
      </w:r>
    </w:p>
    <w:p w14:paraId="3D12A7DF" w14:textId="77777777" w:rsidR="00743FC7" w:rsidRPr="000575FB" w:rsidRDefault="00743FC7" w:rsidP="00743FC7">
      <w:pPr>
        <w:pStyle w:val="bat"/>
        <w:ind w:left="0"/>
        <w:rPr>
          <w:lang w:val="en-GB"/>
        </w:rPr>
      </w:pPr>
      <w:r w:rsidRPr="000575FB">
        <w:rPr>
          <w:lang w:val="en-GB"/>
        </w:rPr>
        <w:t xml:space="preserve">&gt; digidoc-tool sign </w:t>
      </w:r>
      <w:r w:rsidR="001065DE" w:rsidRPr="000575FB">
        <w:rPr>
          <w:lang w:val="en-GB"/>
        </w:rPr>
        <w:t>&lt;modified-</w:t>
      </w:r>
      <w:r w:rsidR="004C4906" w:rsidRPr="000575FB">
        <w:rPr>
          <w:lang w:val="en-GB"/>
        </w:rPr>
        <w:t>digidoc</w:t>
      </w:r>
      <w:r w:rsidR="001065DE" w:rsidRPr="000575FB">
        <w:rPr>
          <w:lang w:val="en-GB"/>
        </w:rPr>
        <w:t xml:space="preserve">-container&gt; </w:t>
      </w:r>
    </w:p>
    <w:p w14:paraId="0FBEEAFC" w14:textId="77777777" w:rsidR="001065DE" w:rsidRPr="000575FB" w:rsidRDefault="001065DE" w:rsidP="001065DE">
      <w:pPr>
        <w:rPr>
          <w:lang w:val="en-GB"/>
        </w:rPr>
      </w:pPr>
      <w:r w:rsidRPr="000575FB">
        <w:rPr>
          <w:lang w:val="en-GB"/>
        </w:rPr>
        <w:t>Available options:</w:t>
      </w:r>
    </w:p>
    <w:tbl>
      <w:tblPr>
        <w:tblStyle w:val="Param"/>
        <w:tblW w:w="0" w:type="auto"/>
        <w:tblInd w:w="108" w:type="dxa"/>
        <w:tblLook w:val="0480" w:firstRow="0" w:lastRow="0" w:firstColumn="1" w:lastColumn="0" w:noHBand="0" w:noVBand="1"/>
      </w:tblPr>
      <w:tblGrid>
        <w:gridCol w:w="1560"/>
        <w:gridCol w:w="6095"/>
        <w:gridCol w:w="402"/>
      </w:tblGrid>
      <w:tr w:rsidR="001065DE" w:rsidRPr="00A1203F" w14:paraId="772026B0" w14:textId="77777777" w:rsidTr="004963E9">
        <w:trPr>
          <w:gridAfter w:val="1"/>
          <w:wAfter w:w="402" w:type="dxa"/>
        </w:trPr>
        <w:tc>
          <w:tcPr>
            <w:tcW w:w="1560" w:type="dxa"/>
            <w:tcBorders>
              <w:top w:val="nil"/>
              <w:bottom w:val="single" w:sz="4" w:space="0" w:color="auto"/>
            </w:tcBorders>
          </w:tcPr>
          <w:p w14:paraId="2A497846" w14:textId="4CD762C0" w:rsidR="001065DE" w:rsidRPr="000575FB" w:rsidRDefault="001065DE" w:rsidP="001065DE">
            <w:pPr>
              <w:rPr>
                <w:b/>
                <w:lang w:val="en-GB"/>
              </w:rPr>
            </w:pPr>
            <w:r w:rsidRPr="000575FB">
              <w:rPr>
                <w:b/>
                <w:lang w:val="en-GB"/>
              </w:rPr>
              <w:t>--city</w:t>
            </w:r>
            <w:r w:rsidR="0007457F">
              <w:rPr>
                <w:b/>
                <w:lang w:val="en-GB"/>
              </w:rPr>
              <w:t>=</w:t>
            </w:r>
          </w:p>
        </w:tc>
        <w:tc>
          <w:tcPr>
            <w:tcW w:w="6095" w:type="dxa"/>
            <w:tcBorders>
              <w:top w:val="nil"/>
              <w:bottom w:val="single" w:sz="4" w:space="0" w:color="auto"/>
            </w:tcBorders>
          </w:tcPr>
          <w:p w14:paraId="5F97EE25" w14:textId="77777777" w:rsidR="001065DE" w:rsidRPr="000575FB" w:rsidRDefault="001065DE" w:rsidP="001065DE">
            <w:pPr>
              <w:rPr>
                <w:lang w:val="en-GB"/>
              </w:rPr>
            </w:pPr>
            <w:r w:rsidRPr="000575FB">
              <w:rPr>
                <w:lang w:val="en-GB"/>
              </w:rPr>
              <w:t>Optional</w:t>
            </w:r>
          </w:p>
          <w:p w14:paraId="6297DDAD" w14:textId="77777777" w:rsidR="001065DE" w:rsidRPr="000575FB" w:rsidRDefault="001065DE" w:rsidP="001065DE">
            <w:pPr>
              <w:rPr>
                <w:lang w:val="en-GB"/>
              </w:rPr>
            </w:pPr>
            <w:r w:rsidRPr="000575FB">
              <w:rPr>
                <w:lang w:val="en-GB"/>
              </w:rPr>
              <w:t>City where the signature is created.</w:t>
            </w:r>
          </w:p>
        </w:tc>
      </w:tr>
      <w:tr w:rsidR="001065DE" w:rsidRPr="00A1203F" w14:paraId="76F99D8E" w14:textId="77777777" w:rsidTr="004963E9">
        <w:trPr>
          <w:gridAfter w:val="1"/>
          <w:wAfter w:w="402" w:type="dxa"/>
        </w:trPr>
        <w:tc>
          <w:tcPr>
            <w:tcW w:w="1560" w:type="dxa"/>
            <w:tcBorders>
              <w:top w:val="single" w:sz="4" w:space="0" w:color="auto"/>
            </w:tcBorders>
          </w:tcPr>
          <w:p w14:paraId="27791CE8" w14:textId="7DF430D2" w:rsidR="001065DE" w:rsidRPr="000575FB" w:rsidRDefault="001065DE" w:rsidP="001065DE">
            <w:pPr>
              <w:rPr>
                <w:b/>
                <w:lang w:val="en-GB"/>
              </w:rPr>
            </w:pPr>
            <w:r w:rsidRPr="000575FB">
              <w:rPr>
                <w:b/>
                <w:lang w:val="en-GB"/>
              </w:rPr>
              <w:t>--state</w:t>
            </w:r>
            <w:r w:rsidR="0007457F">
              <w:rPr>
                <w:b/>
                <w:lang w:val="en-GB"/>
              </w:rPr>
              <w:t>=</w:t>
            </w:r>
          </w:p>
        </w:tc>
        <w:tc>
          <w:tcPr>
            <w:tcW w:w="6095" w:type="dxa"/>
            <w:tcBorders>
              <w:top w:val="single" w:sz="4" w:space="0" w:color="auto"/>
            </w:tcBorders>
          </w:tcPr>
          <w:p w14:paraId="6C56CA91" w14:textId="77777777" w:rsidR="001065DE" w:rsidRPr="000575FB" w:rsidRDefault="001065DE" w:rsidP="001065DE">
            <w:pPr>
              <w:rPr>
                <w:lang w:val="en-GB"/>
              </w:rPr>
            </w:pPr>
            <w:r w:rsidRPr="000575FB">
              <w:rPr>
                <w:lang w:val="en-GB"/>
              </w:rPr>
              <w:t>Optional</w:t>
            </w:r>
          </w:p>
          <w:p w14:paraId="58A61828" w14:textId="77777777" w:rsidR="001065DE" w:rsidRPr="000575FB" w:rsidRDefault="001065DE" w:rsidP="001065DE">
            <w:pPr>
              <w:rPr>
                <w:lang w:val="en-GB"/>
              </w:rPr>
            </w:pPr>
            <w:r w:rsidRPr="000575FB">
              <w:rPr>
                <w:lang w:val="en-GB"/>
              </w:rPr>
              <w:t>State or province where the signature is created.</w:t>
            </w:r>
          </w:p>
        </w:tc>
      </w:tr>
      <w:tr w:rsidR="001065DE" w:rsidRPr="00A1203F" w14:paraId="39AA49FB" w14:textId="77777777" w:rsidTr="001065DE">
        <w:trPr>
          <w:gridAfter w:val="1"/>
          <w:wAfter w:w="402" w:type="dxa"/>
        </w:trPr>
        <w:tc>
          <w:tcPr>
            <w:tcW w:w="1560" w:type="dxa"/>
          </w:tcPr>
          <w:p w14:paraId="611E476C" w14:textId="1C01D6A9" w:rsidR="001065DE" w:rsidRPr="000575FB" w:rsidRDefault="001065DE" w:rsidP="001065DE">
            <w:pPr>
              <w:rPr>
                <w:b/>
                <w:lang w:val="en-GB"/>
              </w:rPr>
            </w:pPr>
            <w:r w:rsidRPr="000575FB">
              <w:rPr>
                <w:b/>
                <w:lang w:val="en-GB"/>
              </w:rPr>
              <w:t>--postalCode</w:t>
            </w:r>
            <w:r w:rsidR="0007457F">
              <w:rPr>
                <w:b/>
                <w:lang w:val="en-GB"/>
              </w:rPr>
              <w:t>=</w:t>
            </w:r>
          </w:p>
        </w:tc>
        <w:tc>
          <w:tcPr>
            <w:tcW w:w="6095" w:type="dxa"/>
          </w:tcPr>
          <w:p w14:paraId="61A6D75E" w14:textId="77777777" w:rsidR="001065DE" w:rsidRPr="000575FB" w:rsidRDefault="001065DE" w:rsidP="001065DE">
            <w:pPr>
              <w:rPr>
                <w:lang w:val="en-GB"/>
              </w:rPr>
            </w:pPr>
            <w:r w:rsidRPr="000575FB">
              <w:rPr>
                <w:lang w:val="en-GB"/>
              </w:rPr>
              <w:t>Optional</w:t>
            </w:r>
          </w:p>
          <w:p w14:paraId="58A128E2" w14:textId="77777777" w:rsidR="001065DE" w:rsidRPr="000575FB" w:rsidRDefault="001065DE" w:rsidP="001065DE">
            <w:pPr>
              <w:rPr>
                <w:lang w:val="en-GB"/>
              </w:rPr>
            </w:pPr>
            <w:r w:rsidRPr="000575FB">
              <w:rPr>
                <w:lang w:val="en-GB"/>
              </w:rPr>
              <w:t>Postal code of the place where the signature is created.</w:t>
            </w:r>
          </w:p>
        </w:tc>
      </w:tr>
      <w:tr w:rsidR="001065DE" w:rsidRPr="00A1203F" w14:paraId="3ADD350C" w14:textId="77777777" w:rsidTr="001065DE">
        <w:trPr>
          <w:gridAfter w:val="1"/>
          <w:wAfter w:w="402" w:type="dxa"/>
        </w:trPr>
        <w:tc>
          <w:tcPr>
            <w:tcW w:w="1560" w:type="dxa"/>
          </w:tcPr>
          <w:p w14:paraId="54E500E4" w14:textId="0D94DA4E" w:rsidR="001065DE" w:rsidRPr="000575FB" w:rsidRDefault="001065DE" w:rsidP="001065DE">
            <w:pPr>
              <w:rPr>
                <w:b/>
                <w:lang w:val="en-GB"/>
              </w:rPr>
            </w:pPr>
            <w:r w:rsidRPr="000575FB">
              <w:rPr>
                <w:b/>
                <w:lang w:val="en-GB"/>
              </w:rPr>
              <w:t>--country</w:t>
            </w:r>
            <w:r w:rsidR="0007457F">
              <w:rPr>
                <w:b/>
                <w:lang w:val="en-GB"/>
              </w:rPr>
              <w:t>=</w:t>
            </w:r>
          </w:p>
        </w:tc>
        <w:tc>
          <w:tcPr>
            <w:tcW w:w="6095" w:type="dxa"/>
          </w:tcPr>
          <w:p w14:paraId="70601B71" w14:textId="77777777" w:rsidR="001065DE" w:rsidRPr="000575FB" w:rsidRDefault="001065DE" w:rsidP="001065DE">
            <w:pPr>
              <w:rPr>
                <w:lang w:val="en-GB"/>
              </w:rPr>
            </w:pPr>
            <w:r w:rsidRPr="000575FB">
              <w:rPr>
                <w:lang w:val="en-GB"/>
              </w:rPr>
              <w:t>Optional</w:t>
            </w:r>
          </w:p>
          <w:p w14:paraId="3209BE7B" w14:textId="77777777" w:rsidR="001065DE" w:rsidRPr="000575FB" w:rsidRDefault="001065DE" w:rsidP="001065DE">
            <w:pPr>
              <w:rPr>
                <w:lang w:val="en-GB"/>
              </w:rPr>
            </w:pPr>
            <w:r w:rsidRPr="000575FB">
              <w:rPr>
                <w:lang w:val="en-GB"/>
              </w:rPr>
              <w:t>Country of origin. ISO 3166-type 2-character country codes are used (e.g. EE)</w:t>
            </w:r>
          </w:p>
        </w:tc>
      </w:tr>
      <w:tr w:rsidR="001065DE" w:rsidRPr="00A1203F" w14:paraId="0FBB4AA4" w14:textId="77777777" w:rsidTr="001065DE">
        <w:trPr>
          <w:gridAfter w:val="1"/>
          <w:wAfter w:w="402" w:type="dxa"/>
          <w:trHeight w:val="335"/>
        </w:trPr>
        <w:tc>
          <w:tcPr>
            <w:tcW w:w="1560" w:type="dxa"/>
          </w:tcPr>
          <w:p w14:paraId="5348E852" w14:textId="22878BB3" w:rsidR="001065DE" w:rsidRPr="000575FB" w:rsidRDefault="001065DE" w:rsidP="001065DE">
            <w:pPr>
              <w:rPr>
                <w:b/>
                <w:lang w:val="en-GB"/>
              </w:rPr>
            </w:pPr>
            <w:r w:rsidRPr="000575FB">
              <w:rPr>
                <w:b/>
                <w:lang w:val="en-GB"/>
              </w:rPr>
              <w:t>--role</w:t>
            </w:r>
            <w:r w:rsidR="0007457F">
              <w:rPr>
                <w:b/>
                <w:lang w:val="en-GB"/>
              </w:rPr>
              <w:t>=</w:t>
            </w:r>
          </w:p>
        </w:tc>
        <w:tc>
          <w:tcPr>
            <w:tcW w:w="6095" w:type="dxa"/>
          </w:tcPr>
          <w:p w14:paraId="2F057F43" w14:textId="77777777" w:rsidR="001065DE" w:rsidRPr="000575FB" w:rsidRDefault="001065DE" w:rsidP="001065DE">
            <w:pPr>
              <w:rPr>
                <w:lang w:val="en-GB"/>
              </w:rPr>
            </w:pPr>
            <w:r w:rsidRPr="000575FB">
              <w:rPr>
                <w:lang w:val="en-GB"/>
              </w:rPr>
              <w:t>Optional</w:t>
            </w:r>
          </w:p>
          <w:p w14:paraId="00EFEF48" w14:textId="77777777" w:rsidR="001065DE" w:rsidRPr="000575FB" w:rsidRDefault="001065DE" w:rsidP="001065DE">
            <w:pPr>
              <w:rPr>
                <w:lang w:val="en-GB"/>
              </w:rPr>
            </w:pPr>
            <w:r w:rsidRPr="000575FB">
              <w:rPr>
                <w:lang w:val="en-GB"/>
              </w:rPr>
              <w:t>Signer’s role(s). The option can occur multiple times.</w:t>
            </w:r>
          </w:p>
        </w:tc>
      </w:tr>
      <w:tr w:rsidR="001065DE" w:rsidRPr="00A1203F" w14:paraId="77E7819D" w14:textId="77777777" w:rsidTr="001065DE">
        <w:trPr>
          <w:gridAfter w:val="1"/>
          <w:wAfter w:w="402" w:type="dxa"/>
          <w:trHeight w:val="335"/>
        </w:trPr>
        <w:tc>
          <w:tcPr>
            <w:tcW w:w="1560" w:type="dxa"/>
          </w:tcPr>
          <w:p w14:paraId="1F2B32DF" w14:textId="45070FB1" w:rsidR="001065DE" w:rsidRPr="000575FB" w:rsidRDefault="001065DE" w:rsidP="001065DE">
            <w:pPr>
              <w:rPr>
                <w:b/>
                <w:lang w:val="en-GB"/>
              </w:rPr>
            </w:pPr>
            <w:r w:rsidRPr="000575FB">
              <w:rPr>
                <w:b/>
                <w:lang w:val="en-GB"/>
              </w:rPr>
              <w:lastRenderedPageBreak/>
              <w:t>--pin</w:t>
            </w:r>
            <w:r w:rsidR="0007457F">
              <w:rPr>
                <w:b/>
                <w:lang w:val="en-GB"/>
              </w:rPr>
              <w:t>=</w:t>
            </w:r>
          </w:p>
        </w:tc>
        <w:tc>
          <w:tcPr>
            <w:tcW w:w="6095" w:type="dxa"/>
          </w:tcPr>
          <w:p w14:paraId="574B6A51" w14:textId="77777777" w:rsidR="001065DE" w:rsidRPr="000575FB" w:rsidRDefault="001065DE" w:rsidP="001065DE">
            <w:pPr>
              <w:rPr>
                <w:lang w:val="en-GB"/>
              </w:rPr>
            </w:pPr>
            <w:r w:rsidRPr="000575FB">
              <w:rPr>
                <w:lang w:val="en-GB"/>
              </w:rPr>
              <w:t>Optional</w:t>
            </w:r>
          </w:p>
          <w:p w14:paraId="033A8AB2" w14:textId="77777777" w:rsidR="001065DE" w:rsidRPr="000575FB" w:rsidRDefault="001065DE" w:rsidP="001065DE">
            <w:pPr>
              <w:rPr>
                <w:lang w:val="en-GB"/>
              </w:rPr>
            </w:pPr>
            <w:r w:rsidRPr="000575FB">
              <w:rPr>
                <w:lang w:val="en-GB"/>
              </w:rPr>
              <w:t>If PIN is not provided with this parameter value and (the default) PKCS#11 module is used for signing then the utility program asks for the user to insert PIN code to command line during the program’s execution time.</w:t>
            </w:r>
          </w:p>
        </w:tc>
      </w:tr>
      <w:tr w:rsidR="009F2344" w:rsidRPr="00A1203F" w14:paraId="74723A4F" w14:textId="77777777" w:rsidTr="00A1203F">
        <w:tblPrEx>
          <w:tblLook w:val="04A0" w:firstRow="1" w:lastRow="0" w:firstColumn="1" w:lastColumn="0" w:noHBand="0" w:noVBand="1"/>
        </w:tblPrEx>
        <w:trPr>
          <w:trHeight w:val="335"/>
        </w:trPr>
        <w:tc>
          <w:tcPr>
            <w:tcW w:w="1560" w:type="dxa"/>
          </w:tcPr>
          <w:p w14:paraId="076451A9" w14:textId="77777777" w:rsidR="009F2344" w:rsidRPr="000575FB" w:rsidRDefault="009F2344" w:rsidP="0034369F">
            <w:pPr>
              <w:rPr>
                <w:b/>
                <w:lang w:val="en-GB"/>
              </w:rPr>
            </w:pPr>
            <w:r w:rsidRPr="000575FB">
              <w:rPr>
                <w:b/>
                <w:lang w:val="en-GB"/>
              </w:rPr>
              <w:t>--sha(1,224,</w:t>
            </w:r>
          </w:p>
          <w:p w14:paraId="2E9D80E9" w14:textId="77777777" w:rsidR="009F2344" w:rsidRPr="000575FB" w:rsidRDefault="009F2344" w:rsidP="0034369F">
            <w:pPr>
              <w:rPr>
                <w:b/>
                <w:lang w:val="en-GB"/>
              </w:rPr>
            </w:pPr>
            <w:r w:rsidRPr="000575FB">
              <w:rPr>
                <w:b/>
                <w:lang w:val="en-GB"/>
              </w:rPr>
              <w:t>256,384,512)</w:t>
            </w:r>
          </w:p>
        </w:tc>
        <w:tc>
          <w:tcPr>
            <w:tcW w:w="6497" w:type="dxa"/>
            <w:gridSpan w:val="2"/>
          </w:tcPr>
          <w:p w14:paraId="6B672D2E" w14:textId="77777777" w:rsidR="009F2344" w:rsidRPr="000575FB" w:rsidRDefault="009F2344" w:rsidP="0034369F">
            <w:pPr>
              <w:rPr>
                <w:lang w:val="en-GB"/>
              </w:rPr>
            </w:pPr>
            <w:r w:rsidRPr="000575FB">
              <w:rPr>
                <w:lang w:val="en-GB"/>
              </w:rPr>
              <w:t>Optional</w:t>
            </w:r>
          </w:p>
          <w:p w14:paraId="703D22F0" w14:textId="77777777" w:rsidR="009F2344" w:rsidRPr="000575FB" w:rsidRDefault="00254ACC" w:rsidP="0034369F">
            <w:pPr>
              <w:rPr>
                <w:lang w:val="en-GB"/>
              </w:rPr>
            </w:pPr>
            <w:r>
              <w:rPr>
                <w:lang w:val="en-GB"/>
              </w:rPr>
              <w:t xml:space="preserve">Used for testing purposes. </w:t>
            </w:r>
            <w:r w:rsidR="009F2344" w:rsidRPr="000575FB">
              <w:rPr>
                <w:lang w:val="en-GB"/>
              </w:rPr>
              <w:t>Specifies the hash function that is used for calculating digests. If not specified then SHA-256 is used by default.</w:t>
            </w:r>
          </w:p>
        </w:tc>
      </w:tr>
    </w:tbl>
    <w:p w14:paraId="5D33E2E8" w14:textId="77777777" w:rsidR="001065DE" w:rsidRPr="000575FB" w:rsidRDefault="001065DE" w:rsidP="001065DE">
      <w:pPr>
        <w:rPr>
          <w:lang w:val="en-GB"/>
        </w:rPr>
      </w:pPr>
    </w:p>
    <w:p w14:paraId="2A94C203" w14:textId="77777777" w:rsidR="001065DE" w:rsidRPr="000575FB" w:rsidRDefault="001065DE" w:rsidP="001065DE">
      <w:pPr>
        <w:rPr>
          <w:lang w:val="en-GB"/>
        </w:rPr>
      </w:pPr>
      <w:r w:rsidRPr="000575FB">
        <w:rPr>
          <w:lang w:val="en-GB"/>
        </w:rPr>
        <w:t>Options for specifying module used for accessing the signing token - possible alternatives are PKCS#11</w:t>
      </w:r>
      <w:r w:rsidR="006155ED">
        <w:rPr>
          <w:lang w:val="en-GB"/>
        </w:rPr>
        <w:t xml:space="preserve"> and</w:t>
      </w:r>
      <w:r w:rsidRPr="000575FB">
        <w:rPr>
          <w:lang w:val="en-GB"/>
        </w:rPr>
        <w:t xml:space="preserve"> CryptoAPI/CNG). When signing module is not specified then PKCS#11 module is used by default. </w:t>
      </w:r>
    </w:p>
    <w:tbl>
      <w:tblPr>
        <w:tblStyle w:val="Param"/>
        <w:tblW w:w="0" w:type="auto"/>
        <w:tblInd w:w="108" w:type="dxa"/>
        <w:tblLook w:val="0480" w:firstRow="0" w:lastRow="0" w:firstColumn="1" w:lastColumn="0" w:noHBand="0" w:noVBand="1"/>
      </w:tblPr>
      <w:tblGrid>
        <w:gridCol w:w="1560"/>
        <w:gridCol w:w="6095"/>
      </w:tblGrid>
      <w:tr w:rsidR="001065DE" w:rsidRPr="00A1203F" w14:paraId="590DAD5A" w14:textId="77777777" w:rsidTr="001065DE">
        <w:trPr>
          <w:trHeight w:val="335"/>
        </w:trPr>
        <w:tc>
          <w:tcPr>
            <w:tcW w:w="1560" w:type="dxa"/>
          </w:tcPr>
          <w:p w14:paraId="27E3BDDD" w14:textId="6D0F5D49" w:rsidR="001065DE" w:rsidRPr="000575FB" w:rsidRDefault="001065DE" w:rsidP="001065DE">
            <w:pPr>
              <w:rPr>
                <w:b/>
                <w:lang w:val="en-GB"/>
              </w:rPr>
            </w:pPr>
            <w:r w:rsidRPr="000575FB">
              <w:rPr>
                <w:b/>
                <w:lang w:val="en-GB"/>
              </w:rPr>
              <w:t>--pkcs11</w:t>
            </w:r>
            <w:r w:rsidR="0007457F">
              <w:rPr>
                <w:b/>
                <w:lang w:val="en-GB"/>
              </w:rPr>
              <w:t>[=]</w:t>
            </w:r>
          </w:p>
        </w:tc>
        <w:tc>
          <w:tcPr>
            <w:tcW w:w="6095" w:type="dxa"/>
          </w:tcPr>
          <w:p w14:paraId="66F799C7" w14:textId="77777777" w:rsidR="001065DE" w:rsidRPr="000575FB" w:rsidRDefault="001065DE" w:rsidP="001065DE">
            <w:pPr>
              <w:rPr>
                <w:lang w:val="en-GB"/>
              </w:rPr>
            </w:pPr>
            <w:r w:rsidRPr="000575FB">
              <w:rPr>
                <w:lang w:val="en-GB"/>
              </w:rPr>
              <w:t>Optional</w:t>
            </w:r>
          </w:p>
          <w:p w14:paraId="43D366F9" w14:textId="77777777" w:rsidR="001065DE" w:rsidRPr="000575FB" w:rsidRDefault="001065DE" w:rsidP="001065DE">
            <w:pPr>
              <w:rPr>
                <w:lang w:val="en-GB"/>
              </w:rPr>
            </w:pPr>
            <w:r w:rsidRPr="000575FB">
              <w:rPr>
                <w:lang w:val="en-GB"/>
              </w:rPr>
              <w:t>Signing is done via PKCS#11 module - the default module for singing with smart card</w:t>
            </w:r>
            <w:r w:rsidR="002D56CB" w:rsidRPr="000575FB">
              <w:rPr>
                <w:lang w:val="en-GB"/>
              </w:rPr>
              <w:t xml:space="preserve"> in Linux and OS X</w:t>
            </w:r>
            <w:r w:rsidRPr="000575FB">
              <w:rPr>
                <w:lang w:val="en-GB"/>
              </w:rPr>
              <w:t xml:space="preserve">. When signing via PKCS#11 module then the parameter’s value can </w:t>
            </w:r>
            <w:r w:rsidR="00E164CA" w:rsidRPr="000575FB">
              <w:rPr>
                <w:lang w:val="en-GB"/>
              </w:rPr>
              <w:t xml:space="preserve">additionally </w:t>
            </w:r>
            <w:r w:rsidRPr="000575FB">
              <w:rPr>
                <w:lang w:val="en-GB"/>
              </w:rPr>
              <w:t>be used to specify the path and filename of PKCS#11 driver in your file system. For example, “opensc-pkcs11.dll” in Windows environment and “opensc-pkcs11.so” in Linux.</w:t>
            </w:r>
          </w:p>
          <w:p w14:paraId="202225B7" w14:textId="77777777" w:rsidR="001065DE" w:rsidRPr="000575FB" w:rsidRDefault="001065DE" w:rsidP="001065DE">
            <w:pPr>
              <w:rPr>
                <w:lang w:val="en-GB"/>
              </w:rPr>
            </w:pPr>
            <w:r w:rsidRPr="000575FB">
              <w:rPr>
                <w:lang w:val="en-GB"/>
              </w:rPr>
              <w:t>If the parameter’s value is left unspecified then PKCS#11 driver’s location is looked up from configuration file (see also chap. “</w:t>
            </w:r>
            <w:r w:rsidRPr="000575FB">
              <w:rPr>
                <w:lang w:val="en-GB"/>
              </w:rPr>
              <w:fldChar w:fldCharType="begin"/>
            </w:r>
            <w:r w:rsidRPr="000575FB">
              <w:rPr>
                <w:lang w:val="en-GB"/>
              </w:rPr>
              <w:instrText xml:space="preserve"> REF _Ref350839582 \r \h </w:instrText>
            </w:r>
            <w:r w:rsidRPr="000575FB">
              <w:rPr>
                <w:lang w:val="en-GB"/>
              </w:rPr>
            </w:r>
            <w:r w:rsidRPr="000575FB">
              <w:rPr>
                <w:lang w:val="en-GB"/>
              </w:rPr>
              <w:fldChar w:fldCharType="separate"/>
            </w:r>
            <w:r w:rsidR="007001CA">
              <w:rPr>
                <w:lang w:val="en-GB"/>
              </w:rPr>
              <w:t>4.2</w:t>
            </w:r>
            <w:r w:rsidRPr="000575FB">
              <w:rPr>
                <w:lang w:val="en-GB"/>
              </w:rPr>
              <w:fldChar w:fldCharType="end"/>
            </w:r>
            <w:r w:rsidRPr="000575FB">
              <w:rPr>
                <w:lang w:val="en-GB"/>
              </w:rPr>
              <w:t xml:space="preserve"> </w:t>
            </w:r>
            <w:r w:rsidRPr="000575FB">
              <w:rPr>
                <w:lang w:val="en-GB"/>
              </w:rPr>
              <w:fldChar w:fldCharType="begin"/>
            </w:r>
            <w:r w:rsidRPr="000575FB">
              <w:rPr>
                <w:lang w:val="en-GB"/>
              </w:rPr>
              <w:instrText xml:space="preserve"> REF _Ref350839582 \h </w:instrText>
            </w:r>
            <w:r w:rsidRPr="000575FB">
              <w:rPr>
                <w:lang w:val="en-GB"/>
              </w:rPr>
            </w:r>
            <w:r w:rsidRPr="000575FB">
              <w:rPr>
                <w:lang w:val="en-GB"/>
              </w:rPr>
              <w:fldChar w:fldCharType="separate"/>
            </w:r>
            <w:r w:rsidR="007001CA" w:rsidRPr="000575FB">
              <w:t>Configuration parameters</w:t>
            </w:r>
            <w:r w:rsidRPr="000575FB">
              <w:rPr>
                <w:lang w:val="en-GB"/>
              </w:rPr>
              <w:fldChar w:fldCharType="end"/>
            </w:r>
            <w:r w:rsidRPr="000575FB">
              <w:rPr>
                <w:lang w:val="en-GB"/>
              </w:rPr>
              <w:t>”).</w:t>
            </w:r>
          </w:p>
        </w:tc>
      </w:tr>
      <w:tr w:rsidR="001065DE" w:rsidRPr="00A1203F" w14:paraId="2AF912A5" w14:textId="77777777" w:rsidTr="001065DE">
        <w:trPr>
          <w:trHeight w:val="335"/>
        </w:trPr>
        <w:tc>
          <w:tcPr>
            <w:tcW w:w="1560" w:type="dxa"/>
          </w:tcPr>
          <w:p w14:paraId="7CC047A8" w14:textId="77777777" w:rsidR="001065DE" w:rsidRPr="000575FB" w:rsidRDefault="001065DE" w:rsidP="001065DE">
            <w:pPr>
              <w:rPr>
                <w:b/>
                <w:lang w:val="en-GB"/>
              </w:rPr>
            </w:pPr>
            <w:r w:rsidRPr="000575FB">
              <w:rPr>
                <w:b/>
                <w:lang w:val="en-GB"/>
              </w:rPr>
              <w:t>--cng</w:t>
            </w:r>
            <w:r w:rsidRPr="000575FB">
              <w:rPr>
                <w:lang w:val="en-GB"/>
              </w:rPr>
              <w:t xml:space="preserve">  </w:t>
            </w:r>
          </w:p>
        </w:tc>
        <w:tc>
          <w:tcPr>
            <w:tcW w:w="6095" w:type="dxa"/>
          </w:tcPr>
          <w:p w14:paraId="778A02CC" w14:textId="77777777" w:rsidR="001065DE" w:rsidRPr="000575FB" w:rsidRDefault="001065DE" w:rsidP="001065DE">
            <w:pPr>
              <w:rPr>
                <w:lang w:val="en-GB"/>
              </w:rPr>
            </w:pPr>
            <w:r w:rsidRPr="000575FB">
              <w:rPr>
                <w:lang w:val="en-GB"/>
              </w:rPr>
              <w:t>Optional</w:t>
            </w:r>
          </w:p>
          <w:p w14:paraId="049A353D" w14:textId="77777777" w:rsidR="001065DE" w:rsidRPr="000575FB" w:rsidRDefault="001065DE" w:rsidP="001065DE">
            <w:pPr>
              <w:rPr>
                <w:lang w:val="en-GB"/>
              </w:rPr>
            </w:pPr>
            <w:r w:rsidRPr="000575FB">
              <w:rPr>
                <w:lang w:val="en-GB"/>
              </w:rPr>
              <w:t>Set the parameter to sign via Microsoft CNG API (in Windows environment). If “--pin” parameter’s value is not set then PIN insertion dialog is displayed to the user. Parameter “--cng” may optionally be used along with parameter “--selectFirst”.</w:t>
            </w:r>
          </w:p>
        </w:tc>
      </w:tr>
      <w:tr w:rsidR="001065DE" w:rsidRPr="00A1203F" w14:paraId="0A37B342" w14:textId="77777777" w:rsidTr="001065DE">
        <w:trPr>
          <w:trHeight w:val="335"/>
        </w:trPr>
        <w:tc>
          <w:tcPr>
            <w:tcW w:w="1560" w:type="dxa"/>
          </w:tcPr>
          <w:p w14:paraId="304D013C" w14:textId="77777777" w:rsidR="001065DE" w:rsidRPr="000575FB" w:rsidRDefault="001065DE" w:rsidP="001065DE">
            <w:pPr>
              <w:rPr>
                <w:b/>
                <w:lang w:val="en-GB"/>
              </w:rPr>
            </w:pPr>
            <w:r w:rsidRPr="000575FB">
              <w:rPr>
                <w:b/>
                <w:lang w:val="en-GB"/>
              </w:rPr>
              <w:t>--selectFirst</w:t>
            </w:r>
            <w:r w:rsidRPr="000575FB">
              <w:rPr>
                <w:lang w:val="en-GB"/>
              </w:rPr>
              <w:t xml:space="preserve">  </w:t>
            </w:r>
          </w:p>
        </w:tc>
        <w:tc>
          <w:tcPr>
            <w:tcW w:w="6095" w:type="dxa"/>
          </w:tcPr>
          <w:p w14:paraId="1535249B" w14:textId="77777777" w:rsidR="001065DE" w:rsidRPr="000575FB" w:rsidRDefault="001065DE" w:rsidP="001065DE">
            <w:pPr>
              <w:rPr>
                <w:lang w:val="en-GB"/>
              </w:rPr>
            </w:pPr>
            <w:r w:rsidRPr="000575FB">
              <w:rPr>
                <w:lang w:val="en-GB"/>
              </w:rPr>
              <w:t>Optional</w:t>
            </w:r>
          </w:p>
          <w:p w14:paraId="32C9FE90" w14:textId="77777777" w:rsidR="001065DE" w:rsidRPr="000575FB" w:rsidRDefault="00243F72" w:rsidP="001065DE">
            <w:pPr>
              <w:rPr>
                <w:lang w:val="en-GB"/>
              </w:rPr>
            </w:pPr>
            <w:r w:rsidRPr="000575FB">
              <w:rPr>
                <w:lang w:val="en-GB"/>
              </w:rPr>
              <w:t xml:space="preserve">Additional parameter that can optionally be </w:t>
            </w:r>
            <w:r w:rsidR="001065DE" w:rsidRPr="000575FB">
              <w:rPr>
                <w:lang w:val="en-GB"/>
              </w:rPr>
              <w:t xml:space="preserve">used </w:t>
            </w:r>
            <w:r w:rsidRPr="000575FB">
              <w:rPr>
                <w:lang w:val="en-GB"/>
              </w:rPr>
              <w:t xml:space="preserve">along </w:t>
            </w:r>
            <w:r w:rsidR="001065DE" w:rsidRPr="000575FB">
              <w:rPr>
                <w:lang w:val="en-GB"/>
              </w:rPr>
              <w:t xml:space="preserve">with parameter “–cng”. When the </w:t>
            </w:r>
            <w:r w:rsidRPr="000575FB">
              <w:rPr>
                <w:lang w:val="en-GB"/>
              </w:rPr>
              <w:t xml:space="preserve">parameter is </w:t>
            </w:r>
            <w:r w:rsidR="001065DE" w:rsidRPr="000575FB">
              <w:rPr>
                <w:lang w:val="en-GB"/>
              </w:rPr>
              <w:t xml:space="preserve">set then the first certificate in Windows certificate store is chosen for signature creation. If the parameter is not set then certificate selection dialog window is displayed to user. </w:t>
            </w:r>
          </w:p>
        </w:tc>
      </w:tr>
    </w:tbl>
    <w:p w14:paraId="15E48F65" w14:textId="77777777" w:rsidR="002F42EA" w:rsidRPr="000575FB" w:rsidRDefault="002F42EA" w:rsidP="001065DE">
      <w:pPr>
        <w:spacing w:after="60"/>
        <w:rPr>
          <w:b/>
          <w:u w:val="single"/>
          <w:lang w:val="en-GB"/>
        </w:rPr>
      </w:pPr>
    </w:p>
    <w:p w14:paraId="7C5DD3CE" w14:textId="7BE6300F" w:rsidR="006155ED" w:rsidRDefault="006155ED" w:rsidP="006155ED">
      <w:pPr>
        <w:rPr>
          <w:lang w:val="en-GB"/>
        </w:rPr>
      </w:pPr>
      <w:r w:rsidRPr="00067B2A">
        <w:rPr>
          <w:b/>
          <w:lang w:val="en-GB"/>
        </w:rPr>
        <w:t>Note</w:t>
      </w:r>
      <w:r>
        <w:rPr>
          <w:lang w:val="en-GB"/>
        </w:rPr>
        <w:t xml:space="preserve">: there is also PKCS#12 signing module support implemented in Libdigidocpp utility program which is used for testing signature creation with ECC keys. </w:t>
      </w:r>
      <w:r w:rsidR="00800C79" w:rsidRPr="000575FB">
        <w:rPr>
          <w:lang w:val="en-GB"/>
        </w:rPr>
        <w:t>More detailed description about usage scenarios is to be determined in the future.</w:t>
      </w:r>
    </w:p>
    <w:p w14:paraId="369375EE" w14:textId="77777777" w:rsidR="006155ED" w:rsidRDefault="006155ED" w:rsidP="001065DE">
      <w:pPr>
        <w:spacing w:after="60"/>
        <w:rPr>
          <w:b/>
          <w:u w:val="single"/>
          <w:lang w:val="en-GB"/>
        </w:rPr>
      </w:pPr>
    </w:p>
    <w:p w14:paraId="521FFB1C" w14:textId="77777777" w:rsidR="001065DE" w:rsidRPr="000575FB" w:rsidRDefault="001065DE" w:rsidP="001065DE">
      <w:pPr>
        <w:spacing w:after="60"/>
        <w:rPr>
          <w:lang w:val="en-GB"/>
        </w:rPr>
      </w:pPr>
      <w:r w:rsidRPr="000575FB">
        <w:rPr>
          <w:b/>
          <w:u w:val="single"/>
          <w:lang w:val="en-GB"/>
        </w:rPr>
        <w:t xml:space="preserve">Sample commands for </w:t>
      </w:r>
      <w:r w:rsidR="008F18AF" w:rsidRPr="000575FB">
        <w:rPr>
          <w:b/>
          <w:u w:val="single"/>
          <w:lang w:val="en-GB"/>
        </w:rPr>
        <w:t>adding signatures:</w:t>
      </w:r>
    </w:p>
    <w:p w14:paraId="2FF13E3C" w14:textId="77777777" w:rsidR="001065DE" w:rsidRPr="000575FB" w:rsidRDefault="001065DE" w:rsidP="001065DE">
      <w:pPr>
        <w:pStyle w:val="bat"/>
        <w:ind w:left="0"/>
        <w:rPr>
          <w:b/>
          <w:u w:val="single"/>
          <w:lang w:val="en-GB"/>
        </w:rPr>
      </w:pPr>
      <w:r w:rsidRPr="000575FB">
        <w:rPr>
          <w:b/>
          <w:u w:val="single"/>
          <w:lang w:val="en-GB"/>
        </w:rPr>
        <w:t xml:space="preserve">Sample: </w:t>
      </w:r>
      <w:r w:rsidR="00AC0142" w:rsidRPr="000575FB">
        <w:rPr>
          <w:b/>
          <w:u w:val="single"/>
          <w:lang w:val="en-GB"/>
        </w:rPr>
        <w:t>adding a signature</w:t>
      </w:r>
      <w:r w:rsidRPr="000575FB">
        <w:rPr>
          <w:b/>
          <w:u w:val="single"/>
          <w:lang w:val="en-GB"/>
        </w:rPr>
        <w:t xml:space="preserve"> via PKCS#11 driver</w:t>
      </w:r>
    </w:p>
    <w:p w14:paraId="54ED4E33" w14:textId="77777777" w:rsidR="001065DE" w:rsidRPr="000575FB" w:rsidRDefault="001065DE" w:rsidP="001065DE">
      <w:pPr>
        <w:pStyle w:val="bat"/>
        <w:ind w:left="0"/>
        <w:rPr>
          <w:lang w:val="en-GB"/>
        </w:rPr>
      </w:pPr>
      <w:r w:rsidRPr="000575FB">
        <w:rPr>
          <w:lang w:val="en-GB"/>
        </w:rPr>
        <w:t xml:space="preserve">&gt; digidoc-tool </w:t>
      </w:r>
      <w:r w:rsidR="007639A3" w:rsidRPr="000575FB">
        <w:rPr>
          <w:b/>
          <w:color w:val="auto"/>
          <w:lang w:val="en-GB"/>
        </w:rPr>
        <w:t>sign</w:t>
      </w:r>
      <w:r w:rsidRPr="000575FB">
        <w:rPr>
          <w:color w:val="auto"/>
          <w:lang w:val="en-GB"/>
        </w:rPr>
        <w:t xml:space="preserve"> </w:t>
      </w:r>
      <w:r w:rsidR="00B64256" w:rsidRPr="00A1203F">
        <w:rPr>
          <w:color w:val="0070C0"/>
          <w:lang w:val="en-GB"/>
        </w:rPr>
        <w:t xml:space="preserve">--pkcs11 </w:t>
      </w:r>
      <w:r w:rsidRPr="000575FB">
        <w:rPr>
          <w:color w:val="0070C0"/>
          <w:lang w:val="en-GB"/>
        </w:rPr>
        <w:t>demo-container.bdoc</w:t>
      </w:r>
    </w:p>
    <w:p w14:paraId="2EDDE287" w14:textId="77777777" w:rsidR="001065DE" w:rsidRPr="000575FB" w:rsidRDefault="001065DE" w:rsidP="001065DE">
      <w:pPr>
        <w:pStyle w:val="bat"/>
        <w:ind w:left="0"/>
        <w:rPr>
          <w:lang w:val="en-GB"/>
        </w:rPr>
      </w:pPr>
    </w:p>
    <w:p w14:paraId="11483362" w14:textId="77777777" w:rsidR="001065DE" w:rsidRPr="000575FB" w:rsidRDefault="001065DE" w:rsidP="001065DE">
      <w:pPr>
        <w:pStyle w:val="bat"/>
        <w:ind w:left="0"/>
        <w:rPr>
          <w:lang w:val="en-GB"/>
        </w:rPr>
      </w:pPr>
      <w:r w:rsidRPr="000575FB">
        <w:rPr>
          <w:lang w:val="en-GB"/>
        </w:rPr>
        <w:t>Input:</w:t>
      </w:r>
    </w:p>
    <w:p w14:paraId="19E7DE04" w14:textId="77777777" w:rsidR="00B64256" w:rsidRPr="000575FB" w:rsidRDefault="00B64256" w:rsidP="001065DE">
      <w:pPr>
        <w:pStyle w:val="bat"/>
        <w:ind w:left="0"/>
        <w:rPr>
          <w:lang w:val="en-GB"/>
        </w:rPr>
      </w:pPr>
      <w:r w:rsidRPr="000575FB">
        <w:rPr>
          <w:lang w:val="en-GB"/>
        </w:rPr>
        <w:t>- --pkcs11</w:t>
      </w:r>
      <w:r w:rsidRPr="000575FB">
        <w:rPr>
          <w:lang w:val="en-GB"/>
        </w:rPr>
        <w:tab/>
      </w:r>
      <w:r w:rsidRPr="000575FB">
        <w:rPr>
          <w:lang w:val="en-GB"/>
        </w:rPr>
        <w:tab/>
      </w:r>
      <w:r w:rsidRPr="000575FB">
        <w:rPr>
          <w:lang w:val="en-GB"/>
        </w:rPr>
        <w:tab/>
        <w:t>- PKCS#11 module is used for signing</w:t>
      </w:r>
    </w:p>
    <w:p w14:paraId="6F3D07C2" w14:textId="77777777" w:rsidR="001065DE" w:rsidRPr="000575FB" w:rsidRDefault="001065DE" w:rsidP="001065DE">
      <w:pPr>
        <w:pStyle w:val="bat"/>
        <w:ind w:left="0"/>
        <w:rPr>
          <w:lang w:val="en-GB"/>
        </w:rPr>
      </w:pPr>
      <w:r w:rsidRPr="000575FB">
        <w:rPr>
          <w:lang w:val="en-GB"/>
        </w:rPr>
        <w:t>- demo-container.bdoc</w:t>
      </w:r>
      <w:r w:rsidRPr="000575FB">
        <w:rPr>
          <w:lang w:val="en-GB"/>
        </w:rPr>
        <w:tab/>
      </w:r>
      <w:r w:rsidR="00E54B13" w:rsidRPr="000575FB">
        <w:rPr>
          <w:lang w:val="en-GB"/>
        </w:rPr>
        <w:tab/>
      </w:r>
      <w:r w:rsidRPr="000575FB">
        <w:rPr>
          <w:lang w:val="en-GB"/>
        </w:rPr>
        <w:t xml:space="preserve">- container to be </w:t>
      </w:r>
      <w:r w:rsidR="00E54B13" w:rsidRPr="000575FB">
        <w:rPr>
          <w:lang w:val="en-GB"/>
        </w:rPr>
        <w:t>modified</w:t>
      </w:r>
    </w:p>
    <w:p w14:paraId="135F822F" w14:textId="77777777" w:rsidR="001065DE" w:rsidRPr="000575FB" w:rsidRDefault="001065DE" w:rsidP="001065DE">
      <w:pPr>
        <w:pStyle w:val="bat"/>
        <w:ind w:left="0"/>
        <w:rPr>
          <w:lang w:val="en-GB"/>
        </w:rPr>
      </w:pPr>
    </w:p>
    <w:p w14:paraId="5211FD58" w14:textId="77777777" w:rsidR="001065DE" w:rsidRPr="000575FB" w:rsidRDefault="001065DE" w:rsidP="001065DE">
      <w:pPr>
        <w:pStyle w:val="bat"/>
        <w:ind w:left="0"/>
        <w:rPr>
          <w:b/>
          <w:u w:val="single"/>
          <w:lang w:val="en-GB"/>
        </w:rPr>
      </w:pPr>
      <w:r w:rsidRPr="000575FB">
        <w:rPr>
          <w:b/>
          <w:u w:val="single"/>
          <w:lang w:val="en-GB"/>
        </w:rPr>
        <w:t xml:space="preserve">Sample: </w:t>
      </w:r>
      <w:r w:rsidR="007639A3" w:rsidRPr="000575FB">
        <w:rPr>
          <w:b/>
          <w:u w:val="single"/>
          <w:lang w:val="en-GB"/>
        </w:rPr>
        <w:t>adding a signature via CNG API</w:t>
      </w:r>
    </w:p>
    <w:p w14:paraId="1731029F" w14:textId="77777777" w:rsidR="001065DE" w:rsidRPr="000575FB" w:rsidRDefault="001065DE" w:rsidP="001065DE">
      <w:pPr>
        <w:pStyle w:val="bat"/>
        <w:ind w:left="0"/>
        <w:rPr>
          <w:lang w:val="en-GB"/>
        </w:rPr>
      </w:pPr>
      <w:r w:rsidRPr="000575FB">
        <w:rPr>
          <w:lang w:val="en-GB"/>
        </w:rPr>
        <w:t xml:space="preserve">&gt; digidoc-tool </w:t>
      </w:r>
      <w:r w:rsidR="00AB085C" w:rsidRPr="000575FB">
        <w:rPr>
          <w:b/>
          <w:color w:val="auto"/>
          <w:lang w:val="en-GB"/>
        </w:rPr>
        <w:t>sign</w:t>
      </w:r>
      <w:r w:rsidRPr="000575FB">
        <w:rPr>
          <w:color w:val="auto"/>
          <w:lang w:val="en-GB"/>
        </w:rPr>
        <w:t xml:space="preserve"> </w:t>
      </w:r>
      <w:r w:rsidRPr="000575FB">
        <w:rPr>
          <w:color w:val="0070C0"/>
          <w:lang w:val="en-GB"/>
        </w:rPr>
        <w:t>--cng</w:t>
      </w:r>
      <w:r w:rsidR="005D452A" w:rsidRPr="000575FB">
        <w:rPr>
          <w:color w:val="0070C0"/>
          <w:lang w:val="en-GB"/>
        </w:rPr>
        <w:t xml:space="preserve"> </w:t>
      </w:r>
      <w:r w:rsidRPr="000575FB">
        <w:rPr>
          <w:lang w:val="en-GB"/>
        </w:rPr>
        <w:t xml:space="preserve">demo-container.bdoc </w:t>
      </w:r>
    </w:p>
    <w:p w14:paraId="4E3E4595" w14:textId="77777777" w:rsidR="001065DE" w:rsidRPr="000575FB" w:rsidRDefault="001065DE" w:rsidP="001065DE">
      <w:pPr>
        <w:pStyle w:val="bat"/>
        <w:ind w:left="0"/>
        <w:rPr>
          <w:lang w:val="en-GB"/>
        </w:rPr>
      </w:pPr>
    </w:p>
    <w:p w14:paraId="46004B55" w14:textId="77777777" w:rsidR="001065DE" w:rsidRPr="000575FB" w:rsidRDefault="001065DE" w:rsidP="001065DE">
      <w:pPr>
        <w:pStyle w:val="bat"/>
        <w:ind w:left="0"/>
        <w:rPr>
          <w:lang w:val="en-GB"/>
        </w:rPr>
      </w:pPr>
      <w:r w:rsidRPr="000575FB">
        <w:rPr>
          <w:lang w:val="en-GB"/>
        </w:rPr>
        <w:t>Input:</w:t>
      </w:r>
    </w:p>
    <w:p w14:paraId="1456CC6E" w14:textId="77777777" w:rsidR="001065DE" w:rsidRPr="000575FB" w:rsidRDefault="001065DE" w:rsidP="001065DE">
      <w:pPr>
        <w:pStyle w:val="bat"/>
        <w:ind w:left="0"/>
        <w:rPr>
          <w:color w:val="auto"/>
          <w:lang w:val="en-GB"/>
        </w:rPr>
      </w:pPr>
      <w:r w:rsidRPr="000575FB">
        <w:rPr>
          <w:lang w:val="en-GB"/>
        </w:rPr>
        <w:t>-</w:t>
      </w:r>
      <w:r w:rsidRPr="00A1203F">
        <w:rPr>
          <w:color w:val="auto"/>
          <w:lang w:val="en-GB"/>
        </w:rPr>
        <w:t xml:space="preserve"> --cng</w:t>
      </w:r>
      <w:r w:rsidRPr="00A1203F">
        <w:rPr>
          <w:color w:val="auto"/>
          <w:lang w:val="en-GB"/>
        </w:rPr>
        <w:tab/>
      </w:r>
      <w:r w:rsidRPr="00A1203F">
        <w:rPr>
          <w:color w:val="auto"/>
          <w:lang w:val="en-GB"/>
        </w:rPr>
        <w:tab/>
      </w:r>
      <w:r w:rsidRPr="00A1203F">
        <w:rPr>
          <w:color w:val="auto"/>
          <w:lang w:val="en-GB"/>
        </w:rPr>
        <w:tab/>
      </w:r>
      <w:r w:rsidR="004C4906" w:rsidRPr="00A1203F">
        <w:rPr>
          <w:color w:val="auto"/>
          <w:lang w:val="en-GB"/>
        </w:rPr>
        <w:tab/>
      </w:r>
      <w:r w:rsidRPr="00A1203F">
        <w:rPr>
          <w:color w:val="auto"/>
          <w:lang w:val="en-GB"/>
        </w:rPr>
        <w:t>- CNG API is used for signing</w:t>
      </w:r>
    </w:p>
    <w:p w14:paraId="60ED558D" w14:textId="77777777" w:rsidR="001065DE" w:rsidRPr="000575FB" w:rsidRDefault="001065DE" w:rsidP="001065DE">
      <w:pPr>
        <w:pStyle w:val="bat"/>
        <w:ind w:left="0"/>
        <w:rPr>
          <w:lang w:val="en-GB"/>
        </w:rPr>
      </w:pPr>
      <w:r w:rsidRPr="000575FB">
        <w:rPr>
          <w:lang w:val="en-GB"/>
        </w:rPr>
        <w:t>- demo-container.bdoc</w:t>
      </w:r>
      <w:r w:rsidRPr="000575FB">
        <w:rPr>
          <w:lang w:val="en-GB"/>
        </w:rPr>
        <w:tab/>
      </w:r>
      <w:r w:rsidR="004C4906" w:rsidRPr="000575FB">
        <w:rPr>
          <w:lang w:val="en-GB"/>
        </w:rPr>
        <w:tab/>
      </w:r>
      <w:r w:rsidRPr="000575FB">
        <w:rPr>
          <w:lang w:val="en-GB"/>
        </w:rPr>
        <w:t xml:space="preserve">- container to be </w:t>
      </w:r>
      <w:r w:rsidR="004C4906" w:rsidRPr="000575FB">
        <w:rPr>
          <w:lang w:val="en-GB"/>
        </w:rPr>
        <w:t>modified</w:t>
      </w:r>
    </w:p>
    <w:p w14:paraId="0BF7E7E7" w14:textId="77777777" w:rsidR="001065DE" w:rsidRPr="000575FB" w:rsidRDefault="001065DE" w:rsidP="001065DE">
      <w:pPr>
        <w:pStyle w:val="bat"/>
        <w:ind w:left="0"/>
        <w:rPr>
          <w:lang w:val="en-GB"/>
        </w:rPr>
      </w:pPr>
    </w:p>
    <w:p w14:paraId="40884F0D" w14:textId="77777777" w:rsidR="001065DE" w:rsidRPr="000575FB" w:rsidRDefault="001065DE" w:rsidP="001065DE">
      <w:pPr>
        <w:pStyle w:val="bat"/>
        <w:ind w:left="0"/>
        <w:rPr>
          <w:b/>
          <w:u w:val="single"/>
          <w:lang w:val="en-GB"/>
        </w:rPr>
      </w:pPr>
      <w:r w:rsidRPr="000575FB">
        <w:rPr>
          <w:b/>
          <w:u w:val="single"/>
          <w:lang w:val="en-GB"/>
        </w:rPr>
        <w:t xml:space="preserve">Sample: </w:t>
      </w:r>
      <w:r w:rsidR="00E6765B" w:rsidRPr="000575FB">
        <w:rPr>
          <w:b/>
          <w:u w:val="single"/>
          <w:lang w:val="en-GB"/>
        </w:rPr>
        <w:t>adding a signature</w:t>
      </w:r>
      <w:r w:rsidRPr="000575FB">
        <w:rPr>
          <w:b/>
          <w:u w:val="single"/>
          <w:lang w:val="en-GB"/>
        </w:rPr>
        <w:t xml:space="preserve"> via CNG API</w:t>
      </w:r>
      <w:r w:rsidR="00E6765B" w:rsidRPr="000575FB">
        <w:rPr>
          <w:b/>
          <w:u w:val="single"/>
          <w:lang w:val="en-GB"/>
        </w:rPr>
        <w:t xml:space="preserve">, </w:t>
      </w:r>
      <w:r w:rsidR="00741774" w:rsidRPr="000575FB">
        <w:rPr>
          <w:b/>
          <w:u w:val="single"/>
          <w:lang w:val="en-GB"/>
        </w:rPr>
        <w:t>no dialog windows are displayed</w:t>
      </w:r>
    </w:p>
    <w:p w14:paraId="484D8029" w14:textId="77777777" w:rsidR="001065DE" w:rsidRPr="000575FB" w:rsidRDefault="001065DE" w:rsidP="001065DE">
      <w:pPr>
        <w:pStyle w:val="bat"/>
        <w:ind w:left="0"/>
        <w:rPr>
          <w:lang w:val="en-GB"/>
        </w:rPr>
      </w:pPr>
      <w:r w:rsidRPr="000575FB">
        <w:rPr>
          <w:lang w:val="en-GB"/>
        </w:rPr>
        <w:t xml:space="preserve">&gt; digidoc-tool </w:t>
      </w:r>
      <w:r w:rsidR="00C804F8" w:rsidRPr="000575FB">
        <w:rPr>
          <w:b/>
          <w:color w:val="auto"/>
          <w:lang w:val="en-GB"/>
        </w:rPr>
        <w:t>sign</w:t>
      </w:r>
      <w:r w:rsidRPr="000575FB">
        <w:rPr>
          <w:color w:val="auto"/>
          <w:lang w:val="en-GB"/>
        </w:rPr>
        <w:t xml:space="preserve"> </w:t>
      </w:r>
      <w:r w:rsidRPr="000575FB">
        <w:rPr>
          <w:color w:val="0070C0"/>
          <w:lang w:val="en-GB"/>
        </w:rPr>
        <w:t xml:space="preserve">--cng --selectFirst </w:t>
      </w:r>
      <w:r w:rsidR="00234FC6" w:rsidRPr="000575FB">
        <w:rPr>
          <w:color w:val="0070C0"/>
          <w:lang w:val="en-GB"/>
        </w:rPr>
        <w:t>--pin=</w:t>
      </w:r>
      <w:r w:rsidR="00741774" w:rsidRPr="000575FB">
        <w:rPr>
          <w:color w:val="auto"/>
          <w:lang w:val="en-GB"/>
        </w:rPr>
        <w:t>12345</w:t>
      </w:r>
      <w:r w:rsidR="00234FC6" w:rsidRPr="000575FB">
        <w:rPr>
          <w:color w:val="0070C0"/>
          <w:lang w:val="en-GB"/>
        </w:rPr>
        <w:t xml:space="preserve"> </w:t>
      </w:r>
      <w:r w:rsidRPr="000575FB">
        <w:rPr>
          <w:lang w:val="en-GB"/>
        </w:rPr>
        <w:t xml:space="preserve">demo-container.bdoc </w:t>
      </w:r>
    </w:p>
    <w:p w14:paraId="603A87F3" w14:textId="77777777" w:rsidR="001065DE" w:rsidRPr="000575FB" w:rsidRDefault="001065DE" w:rsidP="001065DE">
      <w:pPr>
        <w:pStyle w:val="bat"/>
        <w:ind w:left="0"/>
        <w:rPr>
          <w:lang w:val="en-GB"/>
        </w:rPr>
      </w:pPr>
    </w:p>
    <w:p w14:paraId="407E5410" w14:textId="77777777" w:rsidR="001065DE" w:rsidRPr="000575FB" w:rsidRDefault="001065DE" w:rsidP="001065DE">
      <w:pPr>
        <w:pStyle w:val="bat"/>
        <w:ind w:left="0"/>
        <w:rPr>
          <w:lang w:val="en-GB"/>
        </w:rPr>
      </w:pPr>
      <w:r w:rsidRPr="000575FB">
        <w:rPr>
          <w:lang w:val="en-GB"/>
        </w:rPr>
        <w:t>Input:</w:t>
      </w:r>
    </w:p>
    <w:p w14:paraId="496BBB09" w14:textId="77777777" w:rsidR="001065DE" w:rsidRPr="000575FB" w:rsidRDefault="001065DE" w:rsidP="001065DE">
      <w:pPr>
        <w:pStyle w:val="bat"/>
        <w:ind w:left="0"/>
        <w:rPr>
          <w:color w:val="auto"/>
          <w:lang w:val="en-GB"/>
        </w:rPr>
      </w:pPr>
      <w:r w:rsidRPr="000575FB">
        <w:rPr>
          <w:color w:val="auto"/>
          <w:lang w:val="en-GB"/>
        </w:rPr>
        <w:t>- --cng</w:t>
      </w:r>
      <w:r w:rsidRPr="000575FB">
        <w:rPr>
          <w:color w:val="auto"/>
          <w:lang w:val="en-GB"/>
        </w:rPr>
        <w:tab/>
      </w:r>
      <w:r w:rsidRPr="000575FB">
        <w:rPr>
          <w:color w:val="auto"/>
          <w:lang w:val="en-GB"/>
        </w:rPr>
        <w:tab/>
      </w:r>
      <w:r w:rsidRPr="000575FB">
        <w:rPr>
          <w:color w:val="auto"/>
          <w:lang w:val="en-GB"/>
        </w:rPr>
        <w:tab/>
      </w:r>
      <w:r w:rsidR="004C4906" w:rsidRPr="000575FB">
        <w:rPr>
          <w:color w:val="auto"/>
          <w:lang w:val="en-GB"/>
        </w:rPr>
        <w:tab/>
      </w:r>
      <w:r w:rsidRPr="000575FB">
        <w:rPr>
          <w:color w:val="auto"/>
          <w:lang w:val="en-GB"/>
        </w:rPr>
        <w:t>- CNG API is used for signing</w:t>
      </w:r>
    </w:p>
    <w:p w14:paraId="44F31E36" w14:textId="77777777" w:rsidR="001065DE" w:rsidRPr="000575FB" w:rsidRDefault="001065DE" w:rsidP="001065DE">
      <w:pPr>
        <w:pStyle w:val="bat"/>
        <w:ind w:left="0"/>
        <w:rPr>
          <w:color w:val="auto"/>
          <w:lang w:val="en-GB"/>
        </w:rPr>
      </w:pPr>
      <w:r w:rsidRPr="000575FB">
        <w:rPr>
          <w:color w:val="auto"/>
          <w:lang w:val="en-GB"/>
        </w:rPr>
        <w:t>- --selectFirst</w:t>
      </w:r>
      <w:r w:rsidRPr="000575FB">
        <w:rPr>
          <w:color w:val="auto"/>
          <w:lang w:val="en-GB"/>
        </w:rPr>
        <w:tab/>
      </w:r>
      <w:r w:rsidR="004C4906" w:rsidRPr="000575FB">
        <w:rPr>
          <w:color w:val="auto"/>
          <w:lang w:val="en-GB"/>
        </w:rPr>
        <w:tab/>
      </w:r>
      <w:r w:rsidRPr="000575FB">
        <w:rPr>
          <w:color w:val="auto"/>
          <w:lang w:val="en-GB"/>
        </w:rPr>
        <w:t>- the first signing certificate is used for signing</w:t>
      </w:r>
    </w:p>
    <w:p w14:paraId="3DDAE492" w14:textId="77777777" w:rsidR="00741774" w:rsidRPr="000575FB" w:rsidRDefault="00741774" w:rsidP="001065DE">
      <w:pPr>
        <w:pStyle w:val="bat"/>
        <w:ind w:left="0"/>
        <w:rPr>
          <w:color w:val="auto"/>
          <w:lang w:val="en-GB"/>
        </w:rPr>
      </w:pPr>
      <w:r w:rsidRPr="000575FB">
        <w:rPr>
          <w:color w:val="auto"/>
          <w:lang w:val="en-GB"/>
        </w:rPr>
        <w:t>- 12345</w:t>
      </w:r>
      <w:r w:rsidRPr="000575FB">
        <w:rPr>
          <w:color w:val="auto"/>
          <w:lang w:val="en-GB"/>
        </w:rPr>
        <w:tab/>
      </w:r>
      <w:r w:rsidRPr="000575FB">
        <w:rPr>
          <w:color w:val="auto"/>
          <w:lang w:val="en-GB"/>
        </w:rPr>
        <w:tab/>
      </w:r>
      <w:r w:rsidRPr="000575FB">
        <w:rPr>
          <w:color w:val="auto"/>
          <w:lang w:val="en-GB"/>
        </w:rPr>
        <w:tab/>
      </w:r>
      <w:r w:rsidR="004C4906" w:rsidRPr="000575FB">
        <w:rPr>
          <w:color w:val="auto"/>
          <w:lang w:val="en-GB"/>
        </w:rPr>
        <w:tab/>
      </w:r>
      <w:r w:rsidRPr="000575FB">
        <w:rPr>
          <w:color w:val="auto"/>
          <w:lang w:val="en-GB"/>
        </w:rPr>
        <w:t>- PIN code (PIN2 in case of Estonian ID cards)</w:t>
      </w:r>
    </w:p>
    <w:p w14:paraId="117F7E8C" w14:textId="77777777" w:rsidR="001065DE" w:rsidRPr="000575FB" w:rsidRDefault="001065DE" w:rsidP="001065DE">
      <w:pPr>
        <w:pStyle w:val="bat"/>
        <w:ind w:left="0"/>
        <w:rPr>
          <w:lang w:val="en-GB"/>
        </w:rPr>
      </w:pPr>
      <w:r w:rsidRPr="000575FB">
        <w:rPr>
          <w:lang w:val="en-GB"/>
        </w:rPr>
        <w:t>- demo-container.bdoc</w:t>
      </w:r>
      <w:r w:rsidRPr="000575FB">
        <w:rPr>
          <w:lang w:val="en-GB"/>
        </w:rPr>
        <w:tab/>
      </w:r>
      <w:r w:rsidR="004C4906" w:rsidRPr="000575FB">
        <w:rPr>
          <w:lang w:val="en-GB"/>
        </w:rPr>
        <w:tab/>
      </w:r>
      <w:r w:rsidRPr="000575FB">
        <w:rPr>
          <w:lang w:val="en-GB"/>
        </w:rPr>
        <w:t xml:space="preserve">- container to be </w:t>
      </w:r>
      <w:r w:rsidR="004C4906" w:rsidRPr="000575FB">
        <w:rPr>
          <w:lang w:val="en-GB"/>
        </w:rPr>
        <w:t>modified</w:t>
      </w:r>
    </w:p>
    <w:p w14:paraId="63267B9A" w14:textId="77777777" w:rsidR="00743FC7" w:rsidRPr="000575FB" w:rsidRDefault="00743FC7" w:rsidP="00BF1B8D">
      <w:pPr>
        <w:pStyle w:val="Heading2"/>
      </w:pPr>
      <w:bookmarkStart w:id="259" w:name="_Toc357514140"/>
      <w:bookmarkStart w:id="260" w:name="_Toc357526182"/>
      <w:bookmarkStart w:id="261" w:name="_Toc357514141"/>
      <w:bookmarkStart w:id="262" w:name="_Toc357526183"/>
      <w:bookmarkStart w:id="263" w:name="_Toc357514142"/>
      <w:bookmarkStart w:id="264" w:name="_Toc357526184"/>
      <w:bookmarkStart w:id="265" w:name="_Toc357514143"/>
      <w:bookmarkStart w:id="266" w:name="_Toc357526185"/>
      <w:bookmarkStart w:id="267" w:name="_Toc357514144"/>
      <w:bookmarkStart w:id="268" w:name="_Toc357526186"/>
      <w:bookmarkStart w:id="269" w:name="_Toc357514145"/>
      <w:bookmarkStart w:id="270" w:name="_Toc357526187"/>
      <w:bookmarkStart w:id="271" w:name="_Toc357514146"/>
      <w:bookmarkStart w:id="272" w:name="_Toc357526188"/>
      <w:bookmarkStart w:id="273" w:name="_Toc374444635"/>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Pr="000575FB">
        <w:t>Removing signatures and data files</w:t>
      </w:r>
      <w:bookmarkEnd w:id="273"/>
    </w:p>
    <w:p w14:paraId="5660AC5E" w14:textId="4ABD88CA" w:rsidR="00DB02ED" w:rsidRPr="000575FB" w:rsidRDefault="00D84AFB" w:rsidP="00DB02ED">
      <w:pPr>
        <w:rPr>
          <w:lang w:val="en-GB"/>
        </w:rPr>
      </w:pPr>
      <w:r w:rsidRPr="000575FB">
        <w:rPr>
          <w:lang w:val="en-GB"/>
        </w:rPr>
        <w:t xml:space="preserve">Signatures and data files can be removed from a DigiDoc container with the command “remove”. </w:t>
      </w:r>
      <w:r w:rsidR="00605C02" w:rsidRPr="000575FB">
        <w:rPr>
          <w:lang w:val="en-GB"/>
        </w:rPr>
        <w:t xml:space="preserve">Note that it is possible to remove data files </w:t>
      </w:r>
      <w:r w:rsidRPr="000575FB">
        <w:rPr>
          <w:lang w:val="en-GB"/>
        </w:rPr>
        <w:t>only from an unsigned container</w:t>
      </w:r>
      <w:r w:rsidR="00605C02" w:rsidRPr="000575FB">
        <w:rPr>
          <w:lang w:val="en-GB"/>
        </w:rPr>
        <w:t xml:space="preserve"> </w:t>
      </w:r>
      <w:r w:rsidRPr="000575FB">
        <w:rPr>
          <w:lang w:val="en-GB"/>
        </w:rPr>
        <w:t xml:space="preserve">(i.e </w:t>
      </w:r>
      <w:r w:rsidR="00605C02" w:rsidRPr="000575FB">
        <w:rPr>
          <w:lang w:val="en-GB"/>
        </w:rPr>
        <w:t xml:space="preserve">all signatures </w:t>
      </w:r>
      <w:r w:rsidRPr="000575FB">
        <w:rPr>
          <w:lang w:val="en-GB"/>
        </w:rPr>
        <w:t xml:space="preserve">must be removed </w:t>
      </w:r>
      <w:r w:rsidR="00605C02" w:rsidRPr="000575FB">
        <w:rPr>
          <w:lang w:val="en-GB"/>
        </w:rPr>
        <w:t>before removing data files</w:t>
      </w:r>
      <w:r w:rsidRPr="000575FB">
        <w:rPr>
          <w:lang w:val="en-GB"/>
        </w:rPr>
        <w:t>)</w:t>
      </w:r>
      <w:r w:rsidR="00605C02" w:rsidRPr="000575FB">
        <w:rPr>
          <w:lang w:val="en-GB"/>
        </w:rPr>
        <w:t>.</w:t>
      </w:r>
      <w:r w:rsidR="009C1CA2" w:rsidRPr="000575FB">
        <w:rPr>
          <w:lang w:val="en-GB"/>
        </w:rPr>
        <w:t xml:space="preserve"> The command is supported with</w:t>
      </w:r>
      <w:r w:rsidR="00FD77EC" w:rsidRPr="000575FB">
        <w:rPr>
          <w:lang w:val="en-GB"/>
        </w:rPr>
        <w:t xml:space="preserve"> DigiDoc formats </w:t>
      </w:r>
      <w:r w:rsidR="00FD77EC" w:rsidRPr="000575FB">
        <w:rPr>
          <w:b/>
          <w:lang w:val="en-GB"/>
        </w:rPr>
        <w:t>DIGIDOC-XML 1.3</w:t>
      </w:r>
      <w:r w:rsidR="00FD77EC" w:rsidRPr="000575FB">
        <w:rPr>
          <w:lang w:val="en-GB"/>
        </w:rPr>
        <w:t xml:space="preserve"> and</w:t>
      </w:r>
      <w:r w:rsidR="009C1CA2" w:rsidRPr="000575FB">
        <w:rPr>
          <w:lang w:val="en-GB"/>
        </w:rPr>
        <w:t xml:space="preserve"> </w:t>
      </w:r>
      <w:r w:rsidR="00D71EDB">
        <w:rPr>
          <w:b/>
          <w:lang w:val="en-GB"/>
        </w:rPr>
        <w:t>BDOC 2.1</w:t>
      </w:r>
      <w:r w:rsidR="009C1CA2" w:rsidRPr="000575FB">
        <w:rPr>
          <w:lang w:val="en-GB"/>
        </w:rPr>
        <w:t>.</w:t>
      </w:r>
    </w:p>
    <w:p w14:paraId="55C181CA" w14:textId="77777777" w:rsidR="00C6466F" w:rsidRPr="000575FB" w:rsidRDefault="00C6466F" w:rsidP="00DB02ED">
      <w:pPr>
        <w:rPr>
          <w:lang w:val="en-GB"/>
        </w:rPr>
      </w:pPr>
      <w:r w:rsidRPr="000575FB">
        <w:rPr>
          <w:lang w:val="en-GB"/>
        </w:rPr>
        <w:t>General format of the command is:</w:t>
      </w:r>
    </w:p>
    <w:p w14:paraId="7B9D14F2" w14:textId="77777777" w:rsidR="00743FC7" w:rsidRPr="000575FB" w:rsidRDefault="00743FC7" w:rsidP="00743FC7">
      <w:pPr>
        <w:pStyle w:val="bat"/>
        <w:ind w:left="0"/>
        <w:rPr>
          <w:lang w:val="en-GB"/>
        </w:rPr>
      </w:pPr>
      <w:r w:rsidRPr="000575FB">
        <w:rPr>
          <w:lang w:val="en-GB"/>
        </w:rPr>
        <w:t xml:space="preserve">&gt; </w:t>
      </w:r>
      <w:r w:rsidR="000A6040" w:rsidRPr="000575FB">
        <w:rPr>
          <w:lang w:val="en-GB"/>
        </w:rPr>
        <w:t>digidoc-tool remove --document=&lt;doc-id&gt;</w:t>
      </w:r>
      <w:r w:rsidRPr="000575FB">
        <w:rPr>
          <w:lang w:val="en-GB"/>
        </w:rPr>
        <w:t xml:space="preserve"> </w:t>
      </w:r>
      <w:r w:rsidR="000A6040" w:rsidRPr="000575FB">
        <w:rPr>
          <w:lang w:val="en-GB"/>
        </w:rPr>
        <w:t>--signature=&lt;sig-id&gt;</w:t>
      </w:r>
      <w:r w:rsidRPr="000575FB">
        <w:rPr>
          <w:lang w:val="en-GB"/>
        </w:rPr>
        <w:t xml:space="preserve"> </w:t>
      </w:r>
      <w:r w:rsidR="005A5E2D" w:rsidRPr="000575FB">
        <w:rPr>
          <w:lang w:val="en-GB"/>
        </w:rPr>
        <w:t>&lt;modified-</w:t>
      </w:r>
      <w:r w:rsidR="008E3358" w:rsidRPr="000575FB">
        <w:rPr>
          <w:lang w:val="en-GB"/>
        </w:rPr>
        <w:t>digidoc</w:t>
      </w:r>
      <w:r w:rsidR="007F4BB1" w:rsidRPr="000575FB">
        <w:rPr>
          <w:lang w:val="en-GB"/>
        </w:rPr>
        <w:t>-</w:t>
      </w:r>
      <w:r w:rsidR="005A5E2D" w:rsidRPr="000575FB">
        <w:rPr>
          <w:lang w:val="en-GB"/>
        </w:rPr>
        <w:t>container&gt;</w:t>
      </w:r>
    </w:p>
    <w:p w14:paraId="54397DB3" w14:textId="77777777" w:rsidR="00743FC7" w:rsidRPr="000575FB" w:rsidRDefault="00743FC7" w:rsidP="00743FC7">
      <w:pPr>
        <w:rPr>
          <w:lang w:val="en-GB"/>
        </w:rPr>
      </w:pPr>
      <w:r w:rsidRPr="000575FB">
        <w:rPr>
          <w:lang w:val="en-GB"/>
        </w:rPr>
        <w:t>Available options:</w:t>
      </w:r>
    </w:p>
    <w:tbl>
      <w:tblPr>
        <w:tblStyle w:val="Param"/>
        <w:tblW w:w="0" w:type="auto"/>
        <w:tblInd w:w="108" w:type="dxa"/>
        <w:tblLook w:val="0480" w:firstRow="0" w:lastRow="0" w:firstColumn="1" w:lastColumn="0" w:noHBand="0" w:noVBand="1"/>
      </w:tblPr>
      <w:tblGrid>
        <w:gridCol w:w="1560"/>
        <w:gridCol w:w="6095"/>
      </w:tblGrid>
      <w:tr w:rsidR="00743FC7" w:rsidRPr="00A1203F" w14:paraId="527B90E6" w14:textId="77777777" w:rsidTr="0081253A">
        <w:tc>
          <w:tcPr>
            <w:tcW w:w="1560" w:type="dxa"/>
            <w:tcBorders>
              <w:top w:val="nil"/>
              <w:bottom w:val="single" w:sz="4" w:space="0" w:color="auto"/>
            </w:tcBorders>
          </w:tcPr>
          <w:p w14:paraId="3C982A8C" w14:textId="569E1F88" w:rsidR="00743FC7" w:rsidRPr="000575FB" w:rsidRDefault="00743FC7" w:rsidP="0081253A">
            <w:pPr>
              <w:rPr>
                <w:b/>
                <w:lang w:val="en-GB"/>
              </w:rPr>
            </w:pPr>
            <w:r w:rsidRPr="000575FB">
              <w:rPr>
                <w:b/>
                <w:lang w:val="en-GB"/>
              </w:rPr>
              <w:t>--document</w:t>
            </w:r>
            <w:r w:rsidR="00157C50">
              <w:rPr>
                <w:b/>
                <w:lang w:val="en-GB"/>
              </w:rPr>
              <w:t>=</w:t>
            </w:r>
          </w:p>
        </w:tc>
        <w:tc>
          <w:tcPr>
            <w:tcW w:w="6095" w:type="dxa"/>
            <w:tcBorders>
              <w:top w:val="nil"/>
              <w:bottom w:val="single" w:sz="4" w:space="0" w:color="auto"/>
            </w:tcBorders>
          </w:tcPr>
          <w:p w14:paraId="34A513A1" w14:textId="77777777" w:rsidR="00743FC7" w:rsidRPr="000575FB" w:rsidRDefault="00743FC7" w:rsidP="0081253A">
            <w:pPr>
              <w:rPr>
                <w:lang w:val="en-GB"/>
              </w:rPr>
            </w:pPr>
            <w:r w:rsidRPr="000575FB">
              <w:rPr>
                <w:lang w:val="en-GB"/>
              </w:rPr>
              <w:t>Optional</w:t>
            </w:r>
          </w:p>
          <w:p w14:paraId="3BEEC801" w14:textId="77777777" w:rsidR="00743FC7" w:rsidRPr="000575FB" w:rsidRDefault="008B2E0D" w:rsidP="00A5054D">
            <w:pPr>
              <w:rPr>
                <w:lang w:val="en-GB"/>
              </w:rPr>
            </w:pPr>
            <w:r w:rsidRPr="000575FB">
              <w:rPr>
                <w:lang w:val="en-GB"/>
              </w:rPr>
              <w:t xml:space="preserve">Specifies the </w:t>
            </w:r>
            <w:r w:rsidR="00A5054D" w:rsidRPr="000575FB">
              <w:rPr>
                <w:lang w:val="en-GB"/>
              </w:rPr>
              <w:t>sequence number</w:t>
            </w:r>
            <w:r w:rsidRPr="000575FB">
              <w:rPr>
                <w:lang w:val="en-GB"/>
              </w:rPr>
              <w:t xml:space="preserve"> of the data file that is removed from </w:t>
            </w:r>
            <w:r w:rsidR="00C00011" w:rsidRPr="000575FB">
              <w:rPr>
                <w:lang w:val="en-GB"/>
              </w:rPr>
              <w:t xml:space="preserve">the container. The </w:t>
            </w:r>
            <w:r w:rsidR="00A5054D" w:rsidRPr="000575FB">
              <w:rPr>
                <w:lang w:val="en-GB"/>
              </w:rPr>
              <w:t>sequence numbers</w:t>
            </w:r>
            <w:r w:rsidR="00C00011" w:rsidRPr="000575FB">
              <w:rPr>
                <w:lang w:val="en-GB"/>
              </w:rPr>
              <w:t xml:space="preserve"> are counted from zero.</w:t>
            </w:r>
          </w:p>
        </w:tc>
      </w:tr>
      <w:tr w:rsidR="00743FC7" w:rsidRPr="00A1203F" w14:paraId="2B0FE978" w14:textId="77777777" w:rsidTr="0081253A">
        <w:tc>
          <w:tcPr>
            <w:tcW w:w="1560" w:type="dxa"/>
            <w:tcBorders>
              <w:top w:val="single" w:sz="4" w:space="0" w:color="auto"/>
            </w:tcBorders>
          </w:tcPr>
          <w:p w14:paraId="6972ACC8" w14:textId="0B2C81D8" w:rsidR="00743FC7" w:rsidRPr="000575FB" w:rsidRDefault="00743FC7" w:rsidP="0081253A">
            <w:pPr>
              <w:rPr>
                <w:b/>
                <w:lang w:val="en-GB"/>
              </w:rPr>
            </w:pPr>
            <w:r w:rsidRPr="000575FB">
              <w:rPr>
                <w:b/>
                <w:lang w:val="en-GB"/>
              </w:rPr>
              <w:t>--signature</w:t>
            </w:r>
            <w:r w:rsidR="00157C50">
              <w:rPr>
                <w:b/>
                <w:lang w:val="en-GB"/>
              </w:rPr>
              <w:t>=</w:t>
            </w:r>
          </w:p>
        </w:tc>
        <w:tc>
          <w:tcPr>
            <w:tcW w:w="6095" w:type="dxa"/>
            <w:tcBorders>
              <w:top w:val="single" w:sz="4" w:space="0" w:color="auto"/>
            </w:tcBorders>
          </w:tcPr>
          <w:p w14:paraId="6F5B5DB4" w14:textId="77777777" w:rsidR="00743FC7" w:rsidRPr="000575FB" w:rsidRDefault="00743FC7" w:rsidP="0081253A">
            <w:pPr>
              <w:rPr>
                <w:lang w:val="en-GB"/>
              </w:rPr>
            </w:pPr>
            <w:r w:rsidRPr="000575FB">
              <w:rPr>
                <w:lang w:val="en-GB"/>
              </w:rPr>
              <w:t>Optional</w:t>
            </w:r>
          </w:p>
          <w:p w14:paraId="1F26B58F" w14:textId="77777777" w:rsidR="00743FC7" w:rsidRPr="000575FB" w:rsidRDefault="008B2E0D" w:rsidP="00A5054D">
            <w:pPr>
              <w:rPr>
                <w:lang w:val="en-GB"/>
              </w:rPr>
            </w:pPr>
            <w:r w:rsidRPr="000575FB">
              <w:rPr>
                <w:lang w:val="en-GB"/>
              </w:rPr>
              <w:t xml:space="preserve">Specifies the </w:t>
            </w:r>
            <w:r w:rsidR="00A5054D" w:rsidRPr="000575FB">
              <w:rPr>
                <w:lang w:val="en-GB"/>
              </w:rPr>
              <w:t>sequence number</w:t>
            </w:r>
            <w:r w:rsidRPr="000575FB">
              <w:rPr>
                <w:lang w:val="en-GB"/>
              </w:rPr>
              <w:t xml:space="preserve"> of the signature that is removed from the container.</w:t>
            </w:r>
            <w:r w:rsidR="00C00011" w:rsidRPr="000575FB">
              <w:rPr>
                <w:lang w:val="en-GB"/>
              </w:rPr>
              <w:t xml:space="preserve"> The </w:t>
            </w:r>
            <w:r w:rsidR="00A5054D" w:rsidRPr="000575FB">
              <w:rPr>
                <w:lang w:val="en-GB"/>
              </w:rPr>
              <w:t>sequence numbers</w:t>
            </w:r>
            <w:r w:rsidR="00C00011" w:rsidRPr="000575FB">
              <w:rPr>
                <w:lang w:val="en-GB"/>
              </w:rPr>
              <w:t xml:space="preserve"> are counted from zero.</w:t>
            </w:r>
          </w:p>
        </w:tc>
      </w:tr>
    </w:tbl>
    <w:p w14:paraId="1C7C751E" w14:textId="77777777" w:rsidR="002F42EA" w:rsidRPr="000575FB" w:rsidRDefault="002F42EA" w:rsidP="00011E6D">
      <w:pPr>
        <w:spacing w:after="60"/>
        <w:rPr>
          <w:b/>
          <w:u w:val="single"/>
          <w:lang w:val="en-GB"/>
        </w:rPr>
      </w:pPr>
    </w:p>
    <w:p w14:paraId="6DA5AF2D" w14:textId="77777777" w:rsidR="00011E6D" w:rsidRPr="000575FB" w:rsidRDefault="00011E6D" w:rsidP="00011E6D">
      <w:pPr>
        <w:spacing w:after="60"/>
        <w:rPr>
          <w:lang w:val="en-GB"/>
        </w:rPr>
      </w:pPr>
      <w:r w:rsidRPr="000575FB">
        <w:rPr>
          <w:b/>
          <w:u w:val="single"/>
          <w:lang w:val="en-GB"/>
        </w:rPr>
        <w:t>Sample commands for removing signatures and data files</w:t>
      </w:r>
      <w:r w:rsidRPr="000575FB">
        <w:rPr>
          <w:lang w:val="en-GB"/>
        </w:rPr>
        <w:t>:</w:t>
      </w:r>
    </w:p>
    <w:p w14:paraId="083E42CB" w14:textId="77777777" w:rsidR="00011E6D" w:rsidRPr="000575FB" w:rsidRDefault="00011E6D" w:rsidP="00011E6D">
      <w:pPr>
        <w:pStyle w:val="bat"/>
        <w:ind w:left="0"/>
        <w:rPr>
          <w:b/>
          <w:u w:val="single"/>
          <w:lang w:val="en-GB"/>
        </w:rPr>
      </w:pPr>
      <w:r w:rsidRPr="000575FB">
        <w:rPr>
          <w:b/>
          <w:u w:val="single"/>
          <w:lang w:val="en-GB"/>
        </w:rPr>
        <w:t xml:space="preserve">Sample: </w:t>
      </w:r>
      <w:r w:rsidR="00884B3D" w:rsidRPr="000575FB">
        <w:rPr>
          <w:b/>
          <w:u w:val="single"/>
          <w:lang w:val="en-GB"/>
        </w:rPr>
        <w:t>removing signature from container</w:t>
      </w:r>
    </w:p>
    <w:p w14:paraId="57951985" w14:textId="77777777" w:rsidR="003D1135" w:rsidRPr="000575FB" w:rsidRDefault="00011E6D" w:rsidP="003D1135">
      <w:pPr>
        <w:pStyle w:val="bat"/>
        <w:ind w:left="0"/>
        <w:rPr>
          <w:lang w:val="en-GB"/>
        </w:rPr>
      </w:pPr>
      <w:r w:rsidRPr="000575FB">
        <w:rPr>
          <w:lang w:val="en-GB"/>
        </w:rPr>
        <w:t xml:space="preserve">&gt; </w:t>
      </w:r>
      <w:r w:rsidR="003D1135" w:rsidRPr="000575FB">
        <w:rPr>
          <w:lang w:val="en-GB"/>
        </w:rPr>
        <w:t xml:space="preserve">digidoc-tool </w:t>
      </w:r>
      <w:r w:rsidR="003D1135" w:rsidRPr="000575FB">
        <w:rPr>
          <w:b/>
          <w:lang w:val="en-GB"/>
        </w:rPr>
        <w:t>r</w:t>
      </w:r>
      <w:r w:rsidR="00B73EAE" w:rsidRPr="000575FB">
        <w:rPr>
          <w:b/>
          <w:lang w:val="en-GB"/>
        </w:rPr>
        <w:t>emove</w:t>
      </w:r>
      <w:r w:rsidR="00B73EAE" w:rsidRPr="000575FB">
        <w:rPr>
          <w:lang w:val="en-GB"/>
        </w:rPr>
        <w:t xml:space="preserve"> </w:t>
      </w:r>
      <w:r w:rsidR="003D1135" w:rsidRPr="000575FB">
        <w:rPr>
          <w:color w:val="0070C0"/>
          <w:lang w:val="en-GB"/>
        </w:rPr>
        <w:t>--signature=</w:t>
      </w:r>
      <w:r w:rsidR="003D1135" w:rsidRPr="000575FB">
        <w:rPr>
          <w:lang w:val="en-GB"/>
        </w:rPr>
        <w:t>1 demo-container.bdoc</w:t>
      </w:r>
    </w:p>
    <w:p w14:paraId="0E00F0DD" w14:textId="77777777" w:rsidR="00FE2497" w:rsidRPr="000575FB" w:rsidRDefault="00FE2497" w:rsidP="003D1135">
      <w:pPr>
        <w:pStyle w:val="bat"/>
        <w:ind w:left="0"/>
        <w:rPr>
          <w:lang w:val="en-GB"/>
        </w:rPr>
      </w:pPr>
    </w:p>
    <w:p w14:paraId="55251730" w14:textId="77777777" w:rsidR="00FE2497" w:rsidRPr="000575FB" w:rsidRDefault="00FE2497" w:rsidP="00FE2497">
      <w:pPr>
        <w:pStyle w:val="bat"/>
        <w:ind w:left="0"/>
        <w:rPr>
          <w:lang w:val="en-GB"/>
        </w:rPr>
      </w:pPr>
      <w:r w:rsidRPr="000575FB">
        <w:rPr>
          <w:lang w:val="en-GB"/>
        </w:rPr>
        <w:t>Input:</w:t>
      </w:r>
    </w:p>
    <w:p w14:paraId="0AF78287" w14:textId="77777777" w:rsidR="00FE2497" w:rsidRPr="000575FB" w:rsidRDefault="00FE2497" w:rsidP="00FE2497">
      <w:pPr>
        <w:pStyle w:val="bat"/>
        <w:ind w:left="0"/>
        <w:rPr>
          <w:lang w:val="en-GB"/>
        </w:rPr>
      </w:pPr>
      <w:r w:rsidRPr="000575FB">
        <w:rPr>
          <w:lang w:val="en-GB"/>
        </w:rPr>
        <w:t>- 1</w:t>
      </w:r>
      <w:r w:rsidRPr="000575FB">
        <w:rPr>
          <w:lang w:val="en-GB"/>
        </w:rPr>
        <w:tab/>
      </w:r>
      <w:r w:rsidRPr="000575FB">
        <w:rPr>
          <w:lang w:val="en-GB"/>
        </w:rPr>
        <w:tab/>
      </w:r>
      <w:r w:rsidRPr="000575FB">
        <w:rPr>
          <w:lang w:val="en-GB"/>
        </w:rPr>
        <w:tab/>
      </w:r>
      <w:r w:rsidRPr="000575FB">
        <w:rPr>
          <w:lang w:val="en-GB"/>
        </w:rPr>
        <w:tab/>
        <w:t>- sequence number of the signature that is removed</w:t>
      </w:r>
    </w:p>
    <w:p w14:paraId="545732B5" w14:textId="77777777" w:rsidR="00FE2497" w:rsidRPr="000575FB" w:rsidRDefault="00FE2497" w:rsidP="00FE2497">
      <w:pPr>
        <w:pStyle w:val="bat"/>
        <w:ind w:left="0"/>
        <w:rPr>
          <w:lang w:val="en-GB"/>
        </w:rPr>
      </w:pPr>
      <w:r w:rsidRPr="000575FB">
        <w:rPr>
          <w:lang w:val="en-GB"/>
        </w:rPr>
        <w:t>- demo-container.bdoc</w:t>
      </w:r>
      <w:r w:rsidRPr="000575FB">
        <w:rPr>
          <w:lang w:val="en-GB"/>
        </w:rPr>
        <w:tab/>
      </w:r>
      <w:r w:rsidRPr="000575FB">
        <w:rPr>
          <w:lang w:val="en-GB"/>
        </w:rPr>
        <w:tab/>
        <w:t>- container to be modified</w:t>
      </w:r>
    </w:p>
    <w:p w14:paraId="30413667" w14:textId="77777777" w:rsidR="00011E6D" w:rsidRPr="000575FB" w:rsidRDefault="00011E6D" w:rsidP="00011E6D">
      <w:pPr>
        <w:pStyle w:val="bat"/>
        <w:ind w:left="0"/>
        <w:rPr>
          <w:lang w:val="en-GB"/>
        </w:rPr>
      </w:pPr>
    </w:p>
    <w:p w14:paraId="50D0CF6E" w14:textId="77777777" w:rsidR="00011E6D" w:rsidRPr="000575FB" w:rsidRDefault="00011E6D" w:rsidP="00011E6D">
      <w:pPr>
        <w:pStyle w:val="bat"/>
        <w:ind w:left="0"/>
        <w:rPr>
          <w:lang w:val="en-GB"/>
        </w:rPr>
      </w:pPr>
      <w:r w:rsidRPr="000575FB">
        <w:rPr>
          <w:b/>
          <w:u w:val="single"/>
          <w:lang w:val="en-GB"/>
        </w:rPr>
        <w:t xml:space="preserve">Sample: </w:t>
      </w:r>
      <w:r w:rsidR="00884B3D" w:rsidRPr="000575FB">
        <w:rPr>
          <w:b/>
          <w:u w:val="single"/>
          <w:lang w:val="en-GB"/>
        </w:rPr>
        <w:t>removing data files from container</w:t>
      </w:r>
    </w:p>
    <w:p w14:paraId="75B289C5" w14:textId="77777777" w:rsidR="00FE2497" w:rsidRPr="000575FB" w:rsidRDefault="00FE2497" w:rsidP="00FE2497">
      <w:pPr>
        <w:pStyle w:val="bat"/>
        <w:ind w:left="0"/>
        <w:rPr>
          <w:lang w:val="en-GB"/>
        </w:rPr>
      </w:pPr>
      <w:r w:rsidRPr="000575FB">
        <w:rPr>
          <w:lang w:val="en-GB"/>
        </w:rPr>
        <w:t xml:space="preserve">&gt; digidoc-tool </w:t>
      </w:r>
      <w:r w:rsidRPr="000575FB">
        <w:rPr>
          <w:b/>
          <w:lang w:val="en-GB"/>
        </w:rPr>
        <w:t>remove</w:t>
      </w:r>
      <w:r w:rsidRPr="000575FB">
        <w:rPr>
          <w:lang w:val="en-GB"/>
        </w:rPr>
        <w:t xml:space="preserve"> </w:t>
      </w:r>
      <w:r w:rsidRPr="000575FB">
        <w:rPr>
          <w:color w:val="0070C0"/>
          <w:lang w:val="en-GB"/>
        </w:rPr>
        <w:t>--document=</w:t>
      </w:r>
      <w:r w:rsidRPr="000575FB">
        <w:rPr>
          <w:lang w:val="en-GB"/>
        </w:rPr>
        <w:t xml:space="preserve">0 </w:t>
      </w:r>
      <w:r w:rsidRPr="000575FB">
        <w:rPr>
          <w:color w:val="0070C0"/>
          <w:lang w:val="en-GB"/>
        </w:rPr>
        <w:t>--document</w:t>
      </w:r>
      <w:r w:rsidRPr="000575FB">
        <w:rPr>
          <w:lang w:val="en-GB"/>
        </w:rPr>
        <w:t>=1 demo-container.bdoc</w:t>
      </w:r>
    </w:p>
    <w:p w14:paraId="5D5C5076" w14:textId="77777777" w:rsidR="00FE2497" w:rsidRPr="000575FB" w:rsidRDefault="00FE2497" w:rsidP="00FE2497">
      <w:pPr>
        <w:pStyle w:val="bat"/>
        <w:ind w:left="0"/>
        <w:rPr>
          <w:lang w:val="en-GB"/>
        </w:rPr>
      </w:pPr>
    </w:p>
    <w:p w14:paraId="3987AF7C" w14:textId="77777777" w:rsidR="00FE2497" w:rsidRPr="000575FB" w:rsidRDefault="00FE2497" w:rsidP="00FE2497">
      <w:pPr>
        <w:pStyle w:val="bat"/>
        <w:ind w:left="0"/>
        <w:rPr>
          <w:lang w:val="en-GB"/>
        </w:rPr>
      </w:pPr>
      <w:r w:rsidRPr="000575FB">
        <w:rPr>
          <w:lang w:val="en-GB"/>
        </w:rPr>
        <w:t>Input:</w:t>
      </w:r>
    </w:p>
    <w:p w14:paraId="2564021D" w14:textId="77777777" w:rsidR="00FE2497" w:rsidRPr="000575FB" w:rsidRDefault="00FE2497" w:rsidP="00FE2497">
      <w:pPr>
        <w:pStyle w:val="bat"/>
        <w:ind w:left="0"/>
        <w:rPr>
          <w:lang w:val="en-GB"/>
        </w:rPr>
      </w:pPr>
      <w:r w:rsidRPr="000575FB">
        <w:rPr>
          <w:lang w:val="en-GB"/>
        </w:rPr>
        <w:t>- 0</w:t>
      </w:r>
      <w:r w:rsidRPr="000575FB">
        <w:rPr>
          <w:lang w:val="en-GB"/>
        </w:rPr>
        <w:tab/>
      </w:r>
      <w:r w:rsidRPr="000575FB">
        <w:rPr>
          <w:lang w:val="en-GB"/>
        </w:rPr>
        <w:tab/>
      </w:r>
      <w:r w:rsidRPr="000575FB">
        <w:rPr>
          <w:lang w:val="en-GB"/>
        </w:rPr>
        <w:tab/>
      </w:r>
      <w:r w:rsidRPr="000575FB">
        <w:rPr>
          <w:lang w:val="en-GB"/>
        </w:rPr>
        <w:tab/>
        <w:t>- sequence number of the data file that is removed</w:t>
      </w:r>
    </w:p>
    <w:p w14:paraId="08B1D2C1" w14:textId="77777777" w:rsidR="00FE2497" w:rsidRPr="000575FB" w:rsidRDefault="00FE2497" w:rsidP="00FE2497">
      <w:pPr>
        <w:pStyle w:val="bat"/>
        <w:ind w:left="0"/>
        <w:rPr>
          <w:lang w:val="en-GB"/>
        </w:rPr>
      </w:pPr>
      <w:r w:rsidRPr="000575FB">
        <w:rPr>
          <w:lang w:val="en-GB"/>
        </w:rPr>
        <w:t>- 1</w:t>
      </w:r>
      <w:r w:rsidRPr="000575FB">
        <w:rPr>
          <w:lang w:val="en-GB"/>
        </w:rPr>
        <w:tab/>
      </w:r>
      <w:r w:rsidRPr="000575FB">
        <w:rPr>
          <w:lang w:val="en-GB"/>
        </w:rPr>
        <w:tab/>
      </w:r>
      <w:r w:rsidRPr="000575FB">
        <w:rPr>
          <w:lang w:val="en-GB"/>
        </w:rPr>
        <w:tab/>
      </w:r>
      <w:r w:rsidRPr="000575FB">
        <w:rPr>
          <w:lang w:val="en-GB"/>
        </w:rPr>
        <w:tab/>
        <w:t>- sequence number of the data file that is removed</w:t>
      </w:r>
    </w:p>
    <w:p w14:paraId="28EEDCC7" w14:textId="77777777" w:rsidR="00FE2497" w:rsidRPr="000575FB" w:rsidRDefault="00FE2497" w:rsidP="00FE2497">
      <w:pPr>
        <w:pStyle w:val="bat"/>
        <w:ind w:left="0"/>
        <w:rPr>
          <w:lang w:val="en-GB"/>
        </w:rPr>
      </w:pPr>
      <w:r w:rsidRPr="000575FB">
        <w:rPr>
          <w:lang w:val="en-GB"/>
        </w:rPr>
        <w:t>- demo-container.bdoc</w:t>
      </w:r>
      <w:r w:rsidRPr="000575FB">
        <w:rPr>
          <w:lang w:val="en-GB"/>
        </w:rPr>
        <w:tab/>
      </w:r>
      <w:r w:rsidRPr="000575FB">
        <w:rPr>
          <w:lang w:val="en-GB"/>
        </w:rPr>
        <w:tab/>
        <w:t>- container to be modified</w:t>
      </w:r>
    </w:p>
    <w:p w14:paraId="6E988DA4" w14:textId="77777777" w:rsidR="00D41FA7" w:rsidRPr="000575FB" w:rsidRDefault="00D41FA7">
      <w:pPr>
        <w:spacing w:after="0"/>
        <w:jc w:val="left"/>
        <w:rPr>
          <w:rFonts w:cs="Arial"/>
          <w:bCs/>
          <w:kern w:val="32"/>
          <w:sz w:val="32"/>
          <w:szCs w:val="32"/>
          <w:lang w:val="en-GB"/>
        </w:rPr>
      </w:pPr>
      <w:bookmarkStart w:id="274" w:name="_Toc345343606"/>
      <w:bookmarkStart w:id="275" w:name="_Ref351037334"/>
      <w:r w:rsidRPr="00A1203F">
        <w:rPr>
          <w:lang w:val="en-GB"/>
        </w:rPr>
        <w:br w:type="page"/>
      </w:r>
    </w:p>
    <w:p w14:paraId="0CFC1238" w14:textId="4B8457E1" w:rsidR="005F580F" w:rsidRPr="00751DBB" w:rsidRDefault="005F580F" w:rsidP="007001CA">
      <w:pPr>
        <w:pStyle w:val="Heading1"/>
      </w:pPr>
      <w:bookmarkStart w:id="276" w:name="_Toc374294593"/>
      <w:bookmarkStart w:id="277" w:name="_Ref374311788"/>
      <w:bookmarkStart w:id="278" w:name="_Ref374311796"/>
      <w:bookmarkStart w:id="279" w:name="_Ref374432003"/>
      <w:bookmarkStart w:id="280" w:name="_Ref374432014"/>
      <w:bookmarkStart w:id="281" w:name="_Toc345343602"/>
      <w:bookmarkStart w:id="282" w:name="_Toc361959711"/>
      <w:bookmarkStart w:id="283" w:name="_Ref357675732"/>
      <w:bookmarkStart w:id="284" w:name="_Ref357675756"/>
      <w:bookmarkStart w:id="285" w:name="_Ref351562956"/>
      <w:bookmarkStart w:id="286" w:name="_Toc374444636"/>
      <w:r w:rsidRPr="00751DBB">
        <w:lastRenderedPageBreak/>
        <w:t xml:space="preserve">National </w:t>
      </w:r>
      <w:bookmarkEnd w:id="276"/>
      <w:bookmarkEnd w:id="277"/>
      <w:bookmarkEnd w:id="278"/>
      <w:bookmarkEnd w:id="279"/>
      <w:bookmarkEnd w:id="280"/>
      <w:r w:rsidR="00573D18">
        <w:t>and cross-border support</w:t>
      </w:r>
      <w:bookmarkEnd w:id="286"/>
    </w:p>
    <w:p w14:paraId="0CECEE1E" w14:textId="77777777" w:rsidR="005F580F" w:rsidRPr="00751DBB" w:rsidRDefault="005F580F" w:rsidP="007001CA">
      <w:pPr>
        <w:pStyle w:val="Heading2"/>
      </w:pPr>
      <w:bookmarkStart w:id="287" w:name="_Toc374444637"/>
      <w:r w:rsidRPr="00751DBB">
        <w:t xml:space="preserve">Supported Estonian </w:t>
      </w:r>
      <w:r>
        <w:t>i</w:t>
      </w:r>
      <w:r w:rsidRPr="00751DBB">
        <w:t>dentity tokens</w:t>
      </w:r>
      <w:bookmarkEnd w:id="287"/>
    </w:p>
    <w:p w14:paraId="12640B85" w14:textId="52834469" w:rsidR="005F580F" w:rsidRPr="00751DBB" w:rsidRDefault="005F580F" w:rsidP="005F580F">
      <w:pPr>
        <w:rPr>
          <w:lang w:val="en-GB"/>
        </w:rPr>
      </w:pPr>
      <w:r w:rsidRPr="00751DBB">
        <w:rPr>
          <w:lang w:val="en-GB"/>
        </w:rPr>
        <w:t xml:space="preserve">Currently, </w:t>
      </w:r>
      <w:r w:rsidR="00F36001">
        <w:rPr>
          <w:lang w:val="en-GB"/>
        </w:rPr>
        <w:t>Libdigidocpp</w:t>
      </w:r>
      <w:r w:rsidRPr="00751DBB">
        <w:rPr>
          <w:lang w:val="en-GB"/>
        </w:rPr>
        <w:t xml:space="preserve"> library </w:t>
      </w:r>
      <w:r w:rsidR="00800C79">
        <w:rPr>
          <w:lang w:val="en-GB"/>
        </w:rPr>
        <w:t>is</w:t>
      </w:r>
      <w:r w:rsidRPr="00751DBB">
        <w:rPr>
          <w:lang w:val="en-GB"/>
        </w:rPr>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5F580F" w:rsidRPr="00751DBB" w14:paraId="6C90AF5A" w14:textId="77777777" w:rsidTr="005F580F">
        <w:trPr>
          <w:cnfStyle w:val="100000000000" w:firstRow="1" w:lastRow="0" w:firstColumn="0" w:lastColumn="0" w:oddVBand="0" w:evenVBand="0" w:oddHBand="0" w:evenHBand="0" w:firstRowFirstColumn="0" w:firstRowLastColumn="0" w:lastRowFirstColumn="0" w:lastRowLastColumn="0"/>
        </w:trPr>
        <w:tc>
          <w:tcPr>
            <w:tcW w:w="1271" w:type="dxa"/>
            <w:vAlign w:val="center"/>
          </w:tcPr>
          <w:p w14:paraId="231AA4D7" w14:textId="77777777" w:rsidR="005F580F" w:rsidRPr="00751DBB" w:rsidRDefault="005F580F" w:rsidP="005F580F">
            <w:pPr>
              <w:jc w:val="left"/>
              <w:rPr>
                <w:b/>
                <w:lang w:val="en-GB"/>
              </w:rPr>
            </w:pPr>
            <w:r w:rsidRPr="00751DBB">
              <w:rPr>
                <w:b/>
                <w:lang w:val="en-GB"/>
              </w:rPr>
              <w:t>Token</w:t>
            </w:r>
          </w:p>
        </w:tc>
        <w:tc>
          <w:tcPr>
            <w:tcW w:w="1701" w:type="dxa"/>
            <w:vAlign w:val="center"/>
          </w:tcPr>
          <w:p w14:paraId="5032966F" w14:textId="77777777" w:rsidR="005F580F" w:rsidRPr="00751DBB" w:rsidRDefault="005F580F" w:rsidP="005F580F">
            <w:pPr>
              <w:jc w:val="left"/>
              <w:rPr>
                <w:b/>
                <w:lang w:val="en-GB"/>
              </w:rPr>
            </w:pPr>
            <w:r w:rsidRPr="00751DBB">
              <w:rPr>
                <w:b/>
                <w:lang w:val="en-GB"/>
              </w:rPr>
              <w:t>Type</w:t>
            </w:r>
          </w:p>
        </w:tc>
        <w:tc>
          <w:tcPr>
            <w:tcW w:w="2126" w:type="dxa"/>
            <w:vAlign w:val="center"/>
          </w:tcPr>
          <w:p w14:paraId="3FC2015B" w14:textId="77777777" w:rsidR="005F580F" w:rsidRPr="00751DBB" w:rsidRDefault="005F580F" w:rsidP="005F580F">
            <w:pPr>
              <w:jc w:val="left"/>
              <w:rPr>
                <w:b/>
                <w:lang w:val="en-GB"/>
              </w:rPr>
            </w:pPr>
            <w:r w:rsidRPr="00751DBB">
              <w:rPr>
                <w:b/>
                <w:lang w:val="en-GB"/>
              </w:rPr>
              <w:t>Description</w:t>
            </w:r>
          </w:p>
        </w:tc>
        <w:tc>
          <w:tcPr>
            <w:tcW w:w="3119" w:type="dxa"/>
            <w:vAlign w:val="center"/>
          </w:tcPr>
          <w:p w14:paraId="10BAE285" w14:textId="5A567865" w:rsidR="005F580F" w:rsidRPr="00751DBB" w:rsidRDefault="005F580F" w:rsidP="00F5586F">
            <w:pPr>
              <w:jc w:val="left"/>
              <w:rPr>
                <w:b/>
                <w:lang w:val="en-GB"/>
              </w:rPr>
            </w:pPr>
            <w:r w:rsidRPr="00751DBB">
              <w:rPr>
                <w:b/>
                <w:lang w:val="en-GB"/>
              </w:rPr>
              <w:t xml:space="preserve">Supported </w:t>
            </w:r>
            <w:r w:rsidR="00A5598A">
              <w:rPr>
                <w:b/>
                <w:lang w:val="en-GB"/>
              </w:rPr>
              <w:t>Libdigidocpp</w:t>
            </w:r>
            <w:r w:rsidRPr="00751DBB">
              <w:rPr>
                <w:b/>
                <w:lang w:val="en-GB"/>
              </w:rPr>
              <w:t xml:space="preserve">  functionality</w:t>
            </w:r>
          </w:p>
        </w:tc>
      </w:tr>
      <w:tr w:rsidR="005F580F" w:rsidRPr="00751DBB" w14:paraId="731BD363" w14:textId="77777777" w:rsidTr="005F580F">
        <w:tc>
          <w:tcPr>
            <w:tcW w:w="1271" w:type="dxa"/>
          </w:tcPr>
          <w:p w14:paraId="05A401E4" w14:textId="23D3DDDA" w:rsidR="005F580F" w:rsidRPr="00751DBB" w:rsidRDefault="00800C79" w:rsidP="005F580F">
            <w:pPr>
              <w:rPr>
                <w:lang w:val="en-GB"/>
              </w:rPr>
            </w:pPr>
            <w:r>
              <w:rPr>
                <w:lang w:val="en-GB"/>
              </w:rPr>
              <w:t>EstEID 3.5, 3.4</w:t>
            </w:r>
            <w:r w:rsidR="005F580F" w:rsidRPr="00751DBB">
              <w:rPr>
                <w:lang w:val="en-GB"/>
              </w:rPr>
              <w:t xml:space="preserve">  and 1.0 </w:t>
            </w:r>
          </w:p>
        </w:tc>
        <w:tc>
          <w:tcPr>
            <w:tcW w:w="1701" w:type="dxa"/>
          </w:tcPr>
          <w:p w14:paraId="7FE93468" w14:textId="77777777" w:rsidR="005F580F" w:rsidRPr="00751DBB" w:rsidRDefault="005F580F" w:rsidP="005F580F">
            <w:pPr>
              <w:rPr>
                <w:lang w:val="en-GB"/>
              </w:rPr>
            </w:pPr>
            <w:r w:rsidRPr="00751DBB">
              <w:rPr>
                <w:lang w:val="en-GB"/>
              </w:rPr>
              <w:t>Certificate–based PKI smart cards</w:t>
            </w:r>
          </w:p>
        </w:tc>
        <w:tc>
          <w:tcPr>
            <w:tcW w:w="2126" w:type="dxa"/>
          </w:tcPr>
          <w:p w14:paraId="40198936" w14:textId="2A695370" w:rsidR="005F580F" w:rsidRPr="00751DBB" w:rsidRDefault="005F580F" w:rsidP="007001CA">
            <w:pPr>
              <w:rPr>
                <w:lang w:val="en-GB"/>
              </w:rPr>
            </w:pPr>
            <w:r w:rsidRPr="00751DBB">
              <w:rPr>
                <w:lang w:val="en-GB"/>
              </w:rPr>
              <w:t>Different Estonian ID card version</w:t>
            </w:r>
            <w:r w:rsidR="00800C79">
              <w:rPr>
                <w:lang w:val="en-GB"/>
              </w:rPr>
              <w:t>s.</w:t>
            </w:r>
            <w:r w:rsidRPr="00751DBB" w:rsidDel="00BB0EF4">
              <w:rPr>
                <w:lang w:val="en-GB"/>
              </w:rPr>
              <w:t xml:space="preserve"> </w:t>
            </w:r>
          </w:p>
        </w:tc>
        <w:tc>
          <w:tcPr>
            <w:tcW w:w="3119" w:type="dxa"/>
          </w:tcPr>
          <w:p w14:paraId="2EB1B93B" w14:textId="7C4FB559" w:rsidR="005F580F" w:rsidRPr="00751DBB" w:rsidRDefault="005F580F" w:rsidP="00F5586F">
            <w:pPr>
              <w:rPr>
                <w:lang w:val="en-GB"/>
              </w:rPr>
            </w:pPr>
            <w:r w:rsidRPr="00751DBB">
              <w:rPr>
                <w:lang w:val="en-GB"/>
              </w:rPr>
              <w:t xml:space="preserve">All </w:t>
            </w:r>
            <w:r w:rsidR="00A5598A">
              <w:rPr>
                <w:lang w:val="en-GB"/>
              </w:rPr>
              <w:t>Libdigidocpp</w:t>
            </w:r>
            <w:r w:rsidRPr="00751DBB">
              <w:rPr>
                <w:lang w:val="en-GB"/>
              </w:rPr>
              <w:t xml:space="preserve"> functionalities (authentication, signing, verification, encryption/decryption)</w:t>
            </w:r>
          </w:p>
        </w:tc>
      </w:tr>
      <w:tr w:rsidR="005F580F" w:rsidRPr="00751DBB" w14:paraId="4064C0AE" w14:textId="77777777" w:rsidTr="005F580F">
        <w:tc>
          <w:tcPr>
            <w:tcW w:w="1271" w:type="dxa"/>
          </w:tcPr>
          <w:p w14:paraId="0D897DB2" w14:textId="77777777" w:rsidR="005F580F" w:rsidRPr="00751DBB" w:rsidRDefault="005F580F" w:rsidP="005F580F">
            <w:pPr>
              <w:rPr>
                <w:lang w:val="en-GB"/>
              </w:rPr>
            </w:pPr>
            <w:r w:rsidRPr="00751DBB">
              <w:rPr>
                <w:lang w:val="en-GB"/>
              </w:rPr>
              <w:t>Digi-ID</w:t>
            </w:r>
          </w:p>
          <w:p w14:paraId="6EA7CB89" w14:textId="77777777" w:rsidR="005F580F" w:rsidRPr="00751DBB" w:rsidRDefault="005F580F" w:rsidP="005F580F">
            <w:pPr>
              <w:rPr>
                <w:lang w:val="en-GB"/>
              </w:rPr>
            </w:pPr>
            <w:r w:rsidRPr="00751DBB">
              <w:rPr>
                <w:lang w:val="en-GB"/>
              </w:rPr>
              <w:t>(since 2010)</w:t>
            </w:r>
          </w:p>
        </w:tc>
        <w:tc>
          <w:tcPr>
            <w:tcW w:w="1701" w:type="dxa"/>
          </w:tcPr>
          <w:p w14:paraId="3638379D" w14:textId="150BED73" w:rsidR="005F580F" w:rsidRPr="00751DBB" w:rsidRDefault="005F580F">
            <w:pPr>
              <w:rPr>
                <w:lang w:val="en-GB"/>
              </w:rPr>
            </w:pPr>
            <w:r w:rsidRPr="00751DBB">
              <w:rPr>
                <w:lang w:val="en-GB"/>
              </w:rPr>
              <w:t>Certificate–based PKI smart card</w:t>
            </w:r>
          </w:p>
        </w:tc>
        <w:tc>
          <w:tcPr>
            <w:tcW w:w="2126" w:type="dxa"/>
          </w:tcPr>
          <w:p w14:paraId="25BA4ACB" w14:textId="77777777" w:rsidR="005F580F" w:rsidRPr="00751DBB" w:rsidRDefault="005F580F" w:rsidP="005F580F">
            <w:pPr>
              <w:rPr>
                <w:lang w:val="en-GB"/>
              </w:rPr>
            </w:pPr>
            <w:r w:rsidRPr="00751DBB">
              <w:rPr>
                <w:lang w:val="en-GB"/>
              </w:rPr>
              <w:t xml:space="preserve">Estonian Digital ID card for use only  in electronic environments </w:t>
            </w:r>
          </w:p>
        </w:tc>
        <w:tc>
          <w:tcPr>
            <w:tcW w:w="3119" w:type="dxa"/>
          </w:tcPr>
          <w:p w14:paraId="76D40F88" w14:textId="1486AC66" w:rsidR="005F580F" w:rsidRPr="00751DBB" w:rsidRDefault="005F580F" w:rsidP="00F5586F">
            <w:pPr>
              <w:rPr>
                <w:lang w:val="en-GB"/>
              </w:rPr>
            </w:pPr>
            <w:r w:rsidRPr="00751DBB">
              <w:rPr>
                <w:lang w:val="en-GB"/>
              </w:rPr>
              <w:t xml:space="preserve">All </w:t>
            </w:r>
            <w:r w:rsidR="00A5598A">
              <w:rPr>
                <w:lang w:val="en-GB"/>
              </w:rPr>
              <w:t>Libdigidocpp</w:t>
            </w:r>
            <w:r w:rsidRPr="00751DBB">
              <w:rPr>
                <w:lang w:val="en-GB"/>
              </w:rPr>
              <w:t xml:space="preserve"> functionalities</w:t>
            </w:r>
          </w:p>
        </w:tc>
      </w:tr>
      <w:tr w:rsidR="005F580F" w:rsidRPr="00751DBB" w14:paraId="66F6926B" w14:textId="77777777" w:rsidTr="005F580F">
        <w:tc>
          <w:tcPr>
            <w:tcW w:w="1271" w:type="dxa"/>
          </w:tcPr>
          <w:p w14:paraId="782F8F0D" w14:textId="77777777" w:rsidR="005F580F" w:rsidRPr="00751DBB" w:rsidRDefault="005F580F" w:rsidP="005F580F">
            <w:pPr>
              <w:rPr>
                <w:lang w:val="en-GB"/>
              </w:rPr>
            </w:pPr>
            <w:r w:rsidRPr="00751DBB">
              <w:rPr>
                <w:lang w:val="en-GB"/>
              </w:rPr>
              <w:t>Aladdin eToken Pro</w:t>
            </w:r>
          </w:p>
        </w:tc>
        <w:tc>
          <w:tcPr>
            <w:tcW w:w="1701" w:type="dxa"/>
          </w:tcPr>
          <w:p w14:paraId="538FE89F" w14:textId="0C50C81A" w:rsidR="005F580F" w:rsidRPr="00751DBB" w:rsidRDefault="003D1544" w:rsidP="005F580F">
            <w:pPr>
              <w:rPr>
                <w:lang w:val="en-GB"/>
              </w:rPr>
            </w:pPr>
            <w:r>
              <w:rPr>
                <w:lang w:val="en-GB"/>
              </w:rPr>
              <w:t>Certificate</w:t>
            </w:r>
            <w:r w:rsidR="005F580F" w:rsidRPr="00751DBB">
              <w:rPr>
                <w:lang w:val="en-GB"/>
              </w:rPr>
              <w:t>–based PKI USB authenticator</w:t>
            </w:r>
          </w:p>
        </w:tc>
        <w:tc>
          <w:tcPr>
            <w:tcW w:w="2126" w:type="dxa"/>
          </w:tcPr>
          <w:p w14:paraId="52DC0230" w14:textId="77777777" w:rsidR="005F580F" w:rsidRPr="00751DBB" w:rsidRDefault="005F580F" w:rsidP="005F580F">
            <w:pPr>
              <w:rPr>
                <w:lang w:val="en-GB"/>
              </w:rPr>
            </w:pPr>
            <w:r w:rsidRPr="00751DBB">
              <w:rPr>
                <w:lang w:val="en-GB"/>
              </w:rPr>
              <w:t>Carrier for ID certificates issued to organizations.</w:t>
            </w:r>
          </w:p>
        </w:tc>
        <w:tc>
          <w:tcPr>
            <w:tcW w:w="3119" w:type="dxa"/>
          </w:tcPr>
          <w:p w14:paraId="5D4CD0E4" w14:textId="77CF7FA5" w:rsidR="005F580F" w:rsidRPr="00751DBB" w:rsidRDefault="005F580F" w:rsidP="00F5586F">
            <w:pPr>
              <w:rPr>
                <w:lang w:val="en-GB"/>
              </w:rPr>
            </w:pPr>
            <w:r w:rsidRPr="00751DBB">
              <w:rPr>
                <w:b/>
                <w:lang w:val="en-GB"/>
              </w:rPr>
              <w:t>Note</w:t>
            </w:r>
            <w:r w:rsidRPr="00751DBB">
              <w:rPr>
                <w:lang w:val="en-GB"/>
              </w:rPr>
              <w:t>: Supported and tested usi</w:t>
            </w:r>
            <w:r w:rsidR="00A5598A">
              <w:rPr>
                <w:lang w:val="en-GB"/>
              </w:rPr>
              <w:t>ng the DigiDoc3 Client</w:t>
            </w:r>
            <w:r w:rsidRPr="00751DBB">
              <w:rPr>
                <w:lang w:val="en-GB"/>
              </w:rPr>
              <w:t xml:space="preserve"> </w:t>
            </w:r>
            <w:r w:rsidR="00A5598A">
              <w:rPr>
                <w:lang w:val="en-GB"/>
              </w:rPr>
              <w:t>application</w:t>
            </w:r>
            <w:r w:rsidRPr="00751DBB">
              <w:rPr>
                <w:lang w:val="en-GB"/>
              </w:rPr>
              <w:t xml:space="preserve">, which is based on the </w:t>
            </w:r>
            <w:r w:rsidR="00A5598A">
              <w:rPr>
                <w:lang w:val="en-GB"/>
              </w:rPr>
              <w:t>Libdigidocpp</w:t>
            </w:r>
            <w:r w:rsidRPr="00751DBB">
              <w:rPr>
                <w:lang w:val="en-GB"/>
              </w:rPr>
              <w:t xml:space="preserve"> library.</w:t>
            </w:r>
          </w:p>
        </w:tc>
      </w:tr>
    </w:tbl>
    <w:p w14:paraId="1C5BF9AD" w14:textId="77777777" w:rsidR="005F580F" w:rsidRPr="00751DBB" w:rsidRDefault="005F580F" w:rsidP="005F580F">
      <w:pPr>
        <w:rPr>
          <w:lang w:val="en-GB"/>
        </w:rPr>
      </w:pPr>
    </w:p>
    <w:p w14:paraId="0F861D6B" w14:textId="77777777" w:rsidR="005F580F" w:rsidRPr="00751DBB" w:rsidRDefault="005F580F" w:rsidP="007001CA">
      <w:pPr>
        <w:pStyle w:val="Heading2"/>
      </w:pPr>
      <w:bookmarkStart w:id="288" w:name="_Toc374444638"/>
      <w:r w:rsidRPr="00751DBB">
        <w:t>Trusted Estonian Certificate Authorities</w:t>
      </w:r>
      <w:bookmarkEnd w:id="288"/>
    </w:p>
    <w:p w14:paraId="272354DC" w14:textId="77777777" w:rsidR="005F580F" w:rsidRPr="00751DBB" w:rsidRDefault="005F580F" w:rsidP="005F580F">
      <w:pPr>
        <w:rPr>
          <w:lang w:val="en-GB"/>
        </w:rPr>
      </w:pPr>
      <w:r w:rsidRPr="00751DBB">
        <w:rPr>
          <w:b/>
          <w:lang w:val="en-GB"/>
        </w:rPr>
        <w:t>AS Sertifitseerimiskeskus</w:t>
      </w:r>
      <w:r w:rsidRPr="00751DBB">
        <w:rPr>
          <w:lang w:val="en-GB"/>
        </w:rPr>
        <w:t xml:space="preserve"> (SK, </w:t>
      </w:r>
      <w:hyperlink r:id="rId55" w:history="1">
        <w:r w:rsidRPr="00751DBB">
          <w:rPr>
            <w:color w:val="0000FF"/>
            <w:u w:val="single"/>
            <w:lang w:val="en-GB"/>
          </w:rPr>
          <w:t>http://sk.ee/en</w:t>
        </w:r>
      </w:hyperlink>
      <w:r w:rsidRPr="00751DBB">
        <w:rPr>
          <w:lang w:val="en-GB"/>
        </w:rPr>
        <w:t>) functions as CA for all the Estonian ID tokens, maintains the electronic infrastructure necessary for issuing and using the ID cards, and develops the associated services and software.</w:t>
      </w:r>
    </w:p>
    <w:p w14:paraId="117B3E3D" w14:textId="77777777" w:rsidR="005F580F" w:rsidRPr="00751DBB" w:rsidRDefault="005F580F" w:rsidP="005F580F">
      <w:pPr>
        <w:rPr>
          <w:lang w:val="en-GB"/>
        </w:rPr>
      </w:pPr>
      <w:r w:rsidRPr="00751DBB">
        <w:rPr>
          <w:lang w:val="en-GB"/>
        </w:rPr>
        <w:t>SK issues the certificates and acts as Trusted Service Provider (TSP) for validation of authentication requests and digital signatures. SK maintains the following electronic services for checking certificate validity including:</w:t>
      </w:r>
    </w:p>
    <w:p w14:paraId="400F541F" w14:textId="77777777" w:rsidR="005F580F" w:rsidRPr="00751DBB" w:rsidRDefault="005F580F" w:rsidP="005F580F">
      <w:pPr>
        <w:numPr>
          <w:ilvl w:val="0"/>
          <w:numId w:val="33"/>
        </w:numPr>
        <w:rPr>
          <w:lang w:val="en-GB"/>
        </w:rPr>
      </w:pPr>
      <w:r w:rsidRPr="00751DBB">
        <w:rPr>
          <w:b/>
          <w:lang w:val="en-GB"/>
        </w:rPr>
        <w:t>OCSP validation service</w:t>
      </w:r>
      <w:r w:rsidRPr="00751DBB">
        <w:rPr>
          <w:lang w:val="en-GB"/>
        </w:rPr>
        <w:t xml:space="preserve"> (an RFC2560-compliant OCSP server, operating directly off the CA master certificate database and providing validity confirmations to certificates and signatures). There are two ways of getting access the service:</w:t>
      </w:r>
    </w:p>
    <w:p w14:paraId="271AF850" w14:textId="77777777" w:rsidR="005F580F" w:rsidRPr="00751DBB" w:rsidRDefault="005F580F" w:rsidP="005F580F">
      <w:pPr>
        <w:numPr>
          <w:ilvl w:val="1"/>
          <w:numId w:val="33"/>
        </w:numPr>
        <w:rPr>
          <w:lang w:val="en-GB"/>
        </w:rPr>
      </w:pPr>
      <w:r w:rsidRPr="00751DBB">
        <w:rPr>
          <w:lang w:val="en-GB"/>
        </w:rPr>
        <w:t xml:space="preserve">having a contract with SK and accessing the service from a specific IP address(es) – as practiced </w:t>
      </w:r>
      <w:r w:rsidRPr="00751DBB">
        <w:rPr>
          <w:b/>
          <w:lang w:val="en-GB"/>
        </w:rPr>
        <w:t>by companies/services</w:t>
      </w:r>
    </w:p>
    <w:p w14:paraId="50B4E0BD" w14:textId="77777777" w:rsidR="005F580F" w:rsidRPr="00751DBB" w:rsidRDefault="005F580F" w:rsidP="005F580F">
      <w:pPr>
        <w:numPr>
          <w:ilvl w:val="1"/>
          <w:numId w:val="33"/>
        </w:numPr>
        <w:rPr>
          <w:lang w:val="en-GB"/>
        </w:rPr>
      </w:pPr>
      <w:r w:rsidRPr="00751DBB">
        <w:rPr>
          <w:lang w:val="en-GB"/>
        </w:rPr>
        <w:t xml:space="preserve">by having certificate for accessing the service and sending signed requests - as used </w:t>
      </w:r>
      <w:r w:rsidRPr="00751DBB">
        <w:rPr>
          <w:b/>
          <w:lang w:val="en-GB"/>
        </w:rPr>
        <w:t xml:space="preserve">by private persons </w:t>
      </w:r>
      <w:r w:rsidRPr="00751DBB">
        <w:rPr>
          <w:lang w:val="en-GB"/>
        </w:rPr>
        <w:t>for giving digital signatures; registering for the service is required and service is limited to 10 signatures per month</w:t>
      </w:r>
    </w:p>
    <w:p w14:paraId="461E9E08" w14:textId="77777777" w:rsidR="005F580F" w:rsidRPr="00751DBB" w:rsidRDefault="005F580F" w:rsidP="005F580F">
      <w:pPr>
        <w:numPr>
          <w:ilvl w:val="0"/>
          <w:numId w:val="33"/>
        </w:numPr>
        <w:rPr>
          <w:lang w:val="en-GB"/>
        </w:rPr>
      </w:pPr>
      <w:r w:rsidRPr="00751DBB">
        <w:rPr>
          <w:lang w:val="en-GB"/>
        </w:rPr>
        <w:t>CRL-s (mainly for backward compatibility)</w:t>
      </w:r>
    </w:p>
    <w:p w14:paraId="1FA17DE9" w14:textId="77777777" w:rsidR="005F580F" w:rsidRPr="00751DBB" w:rsidRDefault="005F580F" w:rsidP="005F580F">
      <w:pPr>
        <w:numPr>
          <w:ilvl w:val="0"/>
          <w:numId w:val="32"/>
        </w:numPr>
        <w:rPr>
          <w:lang w:val="en-GB"/>
        </w:rPr>
      </w:pPr>
      <w:r w:rsidRPr="00751DBB">
        <w:rPr>
          <w:lang w:val="en-GB"/>
        </w:rPr>
        <w:t>LDAP directory service (containing all valid certificates)</w:t>
      </w:r>
    </w:p>
    <w:p w14:paraId="116827CB" w14:textId="77777777" w:rsidR="005F580F" w:rsidRPr="00751DBB" w:rsidRDefault="005F580F" w:rsidP="007001CA">
      <w:pPr>
        <w:pStyle w:val="Heading3"/>
        <w:rPr>
          <w:lang w:val="en-GB"/>
        </w:rPr>
      </w:pPr>
      <w:bookmarkStart w:id="289" w:name="_Toc374444639"/>
      <w:r w:rsidRPr="00751DBB">
        <w:rPr>
          <w:lang w:val="en-GB"/>
        </w:rPr>
        <w:t xml:space="preserve">Supported </w:t>
      </w:r>
      <w:r>
        <w:rPr>
          <w:lang w:val="en-GB"/>
        </w:rPr>
        <w:t>SK live</w:t>
      </w:r>
      <w:r w:rsidRPr="00751DBB">
        <w:rPr>
          <w:lang w:val="en-GB"/>
        </w:rPr>
        <w:t xml:space="preserve"> hierarchy chains</w:t>
      </w:r>
      <w:bookmarkEnd w:id="289"/>
    </w:p>
    <w:p w14:paraId="566E64E3" w14:textId="58319580" w:rsidR="005F580F" w:rsidRPr="007001CA" w:rsidRDefault="005F580F" w:rsidP="005F580F">
      <w:pPr>
        <w:rPr>
          <w:lang w:val="en-GB"/>
        </w:rPr>
      </w:pPr>
      <w:r w:rsidRPr="00751DBB">
        <w:rPr>
          <w:b/>
          <w:lang w:val="en-GB"/>
        </w:rPr>
        <w:t>Note</w:t>
      </w:r>
      <w:r w:rsidRPr="00751DBB">
        <w:rPr>
          <w:lang w:val="en-GB"/>
        </w:rPr>
        <w:t xml:space="preserve">: </w:t>
      </w:r>
      <w:r w:rsidR="00335BAB">
        <w:rPr>
          <w:lang w:val="en-GB"/>
        </w:rPr>
        <w:t>the following certificates are included in the Libdigidocpp distribution package,</w:t>
      </w:r>
      <w:r w:rsidR="00335BAB" w:rsidRPr="00751DBB">
        <w:rPr>
          <w:lang w:val="en-GB"/>
        </w:rPr>
        <w:t xml:space="preserve"> </w:t>
      </w:r>
      <w:r w:rsidRPr="00751DBB">
        <w:rPr>
          <w:lang w:val="en-GB"/>
        </w:rPr>
        <w:t xml:space="preserve">no additional actions are needed </w:t>
      </w:r>
      <w:r w:rsidR="00335BAB">
        <w:rPr>
          <w:lang w:val="en-GB"/>
        </w:rPr>
        <w:t>for their usage.</w:t>
      </w:r>
      <w:r w:rsidRPr="00751DBB">
        <w:rPr>
          <w:lang w:val="en-GB"/>
        </w:rPr>
        <w:t xml:space="preserv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5F580F" w:rsidRPr="00751DBB" w14:paraId="5F77C6C6" w14:textId="77777777" w:rsidTr="005F580F">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642143E9" w14:textId="77777777" w:rsidR="005F580F" w:rsidRPr="00751DBB" w:rsidRDefault="005F580F" w:rsidP="005F580F">
            <w:pPr>
              <w:jc w:val="left"/>
              <w:rPr>
                <w:b/>
                <w:lang w:val="en-GB"/>
              </w:rPr>
            </w:pPr>
            <w:r w:rsidRPr="00751DBB">
              <w:rPr>
                <w:b/>
                <w:lang w:val="en-GB"/>
              </w:rPr>
              <w:t>Certificate Common Name (CN)</w:t>
            </w:r>
          </w:p>
        </w:tc>
        <w:tc>
          <w:tcPr>
            <w:tcW w:w="1401" w:type="dxa"/>
            <w:tcBorders>
              <w:top w:val="nil"/>
              <w:bottom w:val="single" w:sz="4" w:space="0" w:color="auto"/>
            </w:tcBorders>
          </w:tcPr>
          <w:p w14:paraId="6B372D9D" w14:textId="77777777" w:rsidR="005F580F" w:rsidRPr="00751DBB" w:rsidRDefault="005F580F" w:rsidP="005F580F">
            <w:pPr>
              <w:jc w:val="left"/>
              <w:rPr>
                <w:b/>
                <w:lang w:val="en-GB"/>
              </w:rPr>
            </w:pPr>
            <w:r w:rsidRPr="00751DBB">
              <w:rPr>
                <w:b/>
                <w:lang w:val="en-GB"/>
              </w:rPr>
              <w:t>Valid to</w:t>
            </w:r>
          </w:p>
        </w:tc>
        <w:tc>
          <w:tcPr>
            <w:tcW w:w="2323" w:type="dxa"/>
            <w:tcBorders>
              <w:top w:val="nil"/>
              <w:bottom w:val="single" w:sz="4" w:space="0" w:color="auto"/>
            </w:tcBorders>
          </w:tcPr>
          <w:p w14:paraId="3EDDD66C" w14:textId="77777777" w:rsidR="005F580F" w:rsidRPr="00751DBB" w:rsidRDefault="005F580F" w:rsidP="005F580F">
            <w:pPr>
              <w:jc w:val="left"/>
              <w:rPr>
                <w:b/>
                <w:lang w:val="en-GB"/>
              </w:rPr>
            </w:pPr>
            <w:r w:rsidRPr="00751DBB">
              <w:rPr>
                <w:b/>
                <w:lang w:val="en-GB"/>
              </w:rPr>
              <w:t>Description</w:t>
            </w:r>
          </w:p>
        </w:tc>
      </w:tr>
      <w:tr w:rsidR="005F580F" w:rsidRPr="00751DBB" w14:paraId="5B931CBB" w14:textId="77777777" w:rsidTr="005F580F">
        <w:tc>
          <w:tcPr>
            <w:tcW w:w="4496" w:type="dxa"/>
            <w:gridSpan w:val="3"/>
            <w:tcBorders>
              <w:top w:val="single" w:sz="4" w:space="0" w:color="auto"/>
              <w:bottom w:val="single" w:sz="4" w:space="0" w:color="auto"/>
            </w:tcBorders>
            <w:shd w:val="clear" w:color="auto" w:fill="F2F2F2" w:themeFill="background1" w:themeFillShade="F2"/>
          </w:tcPr>
          <w:p w14:paraId="11117618" w14:textId="77777777" w:rsidR="005F580F" w:rsidRPr="00751DBB" w:rsidRDefault="005F580F" w:rsidP="005F580F">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65EC3A3A" w14:textId="77777777" w:rsidR="005F580F" w:rsidRPr="00751DBB" w:rsidRDefault="005F580F" w:rsidP="005F580F">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3282B629" w14:textId="77777777" w:rsidR="005F580F" w:rsidRPr="00751DBB" w:rsidRDefault="005F580F" w:rsidP="005F580F">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5F580F" w:rsidRPr="00751DBB" w14:paraId="6235969A" w14:textId="77777777" w:rsidTr="005F580F">
        <w:tc>
          <w:tcPr>
            <w:tcW w:w="1136" w:type="dxa"/>
            <w:tcBorders>
              <w:top w:val="single" w:sz="4" w:space="0" w:color="auto"/>
            </w:tcBorders>
          </w:tcPr>
          <w:p w14:paraId="35C229F8" w14:textId="77777777" w:rsidR="005F580F" w:rsidRPr="00751DBB" w:rsidRDefault="005F580F" w:rsidP="005F580F">
            <w:pPr>
              <w:jc w:val="left"/>
              <w:rPr>
                <w:b/>
                <w:lang w:val="en-GB"/>
              </w:rPr>
            </w:pPr>
          </w:p>
        </w:tc>
        <w:tc>
          <w:tcPr>
            <w:tcW w:w="1454" w:type="dxa"/>
            <w:tcBorders>
              <w:top w:val="single" w:sz="4" w:space="0" w:color="auto"/>
            </w:tcBorders>
          </w:tcPr>
          <w:p w14:paraId="74D0E87B" w14:textId="77777777" w:rsidR="005F580F" w:rsidRPr="00751DBB" w:rsidRDefault="005F580F" w:rsidP="005F580F">
            <w:pPr>
              <w:jc w:val="left"/>
              <w:rPr>
                <w:b/>
                <w:lang w:val="en-GB"/>
              </w:rPr>
            </w:pPr>
            <w:r w:rsidRPr="00751DBB">
              <w:rPr>
                <w:b/>
                <w:szCs w:val="18"/>
                <w:lang w:val="en-GB"/>
              </w:rPr>
              <w:t>ESTEID-SK</w:t>
            </w:r>
          </w:p>
        </w:tc>
        <w:tc>
          <w:tcPr>
            <w:tcW w:w="1906" w:type="dxa"/>
            <w:tcBorders>
              <w:top w:val="single" w:sz="4" w:space="0" w:color="auto"/>
            </w:tcBorders>
          </w:tcPr>
          <w:p w14:paraId="0D73AB47" w14:textId="77777777" w:rsidR="005F580F" w:rsidRPr="00751DBB" w:rsidRDefault="005F580F" w:rsidP="005F580F">
            <w:pPr>
              <w:jc w:val="left"/>
              <w:rPr>
                <w:lang w:val="en-GB"/>
              </w:rPr>
            </w:pPr>
          </w:p>
        </w:tc>
        <w:tc>
          <w:tcPr>
            <w:tcW w:w="1401" w:type="dxa"/>
            <w:tcBorders>
              <w:top w:val="single" w:sz="4" w:space="0" w:color="auto"/>
            </w:tcBorders>
          </w:tcPr>
          <w:p w14:paraId="297E682F" w14:textId="77777777" w:rsidR="005F580F" w:rsidRPr="00751DBB" w:rsidRDefault="005F580F" w:rsidP="005F580F">
            <w:pPr>
              <w:jc w:val="left"/>
              <w:rPr>
                <w:b/>
                <w:lang w:val="en-GB"/>
              </w:rPr>
            </w:pPr>
            <w:r w:rsidRPr="00751DBB">
              <w:rPr>
                <w:szCs w:val="18"/>
                <w:lang w:val="en-GB"/>
              </w:rPr>
              <w:t>13-‎Jan-2012</w:t>
            </w:r>
          </w:p>
        </w:tc>
        <w:tc>
          <w:tcPr>
            <w:tcW w:w="2323" w:type="dxa"/>
            <w:tcBorders>
              <w:top w:val="single" w:sz="4" w:space="0" w:color="auto"/>
            </w:tcBorders>
          </w:tcPr>
          <w:p w14:paraId="716F9F0C" w14:textId="77777777" w:rsidR="005F580F" w:rsidRPr="00751DBB" w:rsidRDefault="005F580F" w:rsidP="005F580F">
            <w:pPr>
              <w:jc w:val="left"/>
              <w:rPr>
                <w:b/>
                <w:lang w:val="en-GB"/>
              </w:rPr>
            </w:pPr>
            <w:r w:rsidRPr="00751DBB">
              <w:rPr>
                <w:szCs w:val="18"/>
                <w:lang w:val="en-GB"/>
              </w:rPr>
              <w:t>‎for ID cards issued until 2007</w:t>
            </w:r>
          </w:p>
        </w:tc>
      </w:tr>
      <w:tr w:rsidR="005F580F" w:rsidRPr="00751DBB" w14:paraId="1787DEBC" w14:textId="77777777" w:rsidTr="005F580F">
        <w:tc>
          <w:tcPr>
            <w:tcW w:w="1136" w:type="dxa"/>
          </w:tcPr>
          <w:p w14:paraId="3CDF8CE7" w14:textId="77777777" w:rsidR="005F580F" w:rsidRPr="00751DBB" w:rsidRDefault="005F580F" w:rsidP="005F580F">
            <w:pPr>
              <w:jc w:val="left"/>
              <w:rPr>
                <w:b/>
                <w:lang w:val="en-GB"/>
              </w:rPr>
            </w:pPr>
          </w:p>
        </w:tc>
        <w:tc>
          <w:tcPr>
            <w:tcW w:w="1454" w:type="dxa"/>
          </w:tcPr>
          <w:p w14:paraId="672D5687" w14:textId="77777777" w:rsidR="005F580F" w:rsidRPr="00751DBB" w:rsidRDefault="005F580F" w:rsidP="005F580F">
            <w:pPr>
              <w:jc w:val="left"/>
              <w:rPr>
                <w:b/>
                <w:lang w:val="en-GB"/>
              </w:rPr>
            </w:pPr>
          </w:p>
        </w:tc>
        <w:tc>
          <w:tcPr>
            <w:tcW w:w="1906" w:type="dxa"/>
          </w:tcPr>
          <w:p w14:paraId="515D665D" w14:textId="77777777" w:rsidR="005F580F" w:rsidRPr="00751DBB" w:rsidRDefault="005F580F" w:rsidP="005F580F">
            <w:pPr>
              <w:jc w:val="left"/>
              <w:rPr>
                <w:lang w:val="en-GB"/>
              </w:rPr>
            </w:pPr>
            <w:r w:rsidRPr="00751DBB">
              <w:rPr>
                <w:i/>
                <w:szCs w:val="18"/>
                <w:lang w:val="en-GB"/>
              </w:rPr>
              <w:t>ESTEID-SK OCSP RESPONDER</w:t>
            </w:r>
          </w:p>
        </w:tc>
        <w:tc>
          <w:tcPr>
            <w:tcW w:w="1401" w:type="dxa"/>
          </w:tcPr>
          <w:p w14:paraId="072CD827" w14:textId="77777777" w:rsidR="005F580F" w:rsidRPr="00751DBB" w:rsidRDefault="005F580F" w:rsidP="005F580F">
            <w:pPr>
              <w:jc w:val="left"/>
              <w:rPr>
                <w:b/>
                <w:lang w:val="en-GB"/>
              </w:rPr>
            </w:pPr>
            <w:r w:rsidRPr="00751DBB">
              <w:rPr>
                <w:i/>
                <w:szCs w:val="18"/>
                <w:lang w:val="en-GB"/>
              </w:rPr>
              <w:t>24-Mar-2005</w:t>
            </w:r>
          </w:p>
        </w:tc>
        <w:tc>
          <w:tcPr>
            <w:tcW w:w="2323" w:type="dxa"/>
          </w:tcPr>
          <w:p w14:paraId="5E6D05E4" w14:textId="77777777" w:rsidR="005F580F" w:rsidRPr="00751DBB" w:rsidRDefault="005F580F" w:rsidP="005F580F">
            <w:pPr>
              <w:jc w:val="left"/>
              <w:rPr>
                <w:b/>
                <w:lang w:val="en-GB"/>
              </w:rPr>
            </w:pPr>
            <w:r w:rsidRPr="00751DBB">
              <w:rPr>
                <w:szCs w:val="18"/>
                <w:lang w:val="en-GB"/>
              </w:rPr>
              <w:t>ESTEID-SK OCSP Responder</w:t>
            </w:r>
          </w:p>
        </w:tc>
      </w:tr>
      <w:tr w:rsidR="005F580F" w:rsidRPr="00751DBB" w14:paraId="369E1287" w14:textId="77777777" w:rsidTr="005F580F">
        <w:tc>
          <w:tcPr>
            <w:tcW w:w="1136" w:type="dxa"/>
          </w:tcPr>
          <w:p w14:paraId="5278A325" w14:textId="77777777" w:rsidR="005F580F" w:rsidRPr="00751DBB" w:rsidRDefault="005F580F" w:rsidP="005F580F">
            <w:pPr>
              <w:jc w:val="left"/>
              <w:rPr>
                <w:b/>
                <w:lang w:val="en-GB"/>
              </w:rPr>
            </w:pPr>
          </w:p>
        </w:tc>
        <w:tc>
          <w:tcPr>
            <w:tcW w:w="1454" w:type="dxa"/>
          </w:tcPr>
          <w:p w14:paraId="79179BE7" w14:textId="77777777" w:rsidR="005F580F" w:rsidRPr="00751DBB" w:rsidRDefault="005F580F" w:rsidP="005F580F">
            <w:pPr>
              <w:jc w:val="left"/>
              <w:rPr>
                <w:b/>
                <w:lang w:val="en-GB"/>
              </w:rPr>
            </w:pPr>
          </w:p>
        </w:tc>
        <w:tc>
          <w:tcPr>
            <w:tcW w:w="1906" w:type="dxa"/>
          </w:tcPr>
          <w:p w14:paraId="19C4E87A" w14:textId="77777777" w:rsidR="005F580F" w:rsidRPr="00751DBB" w:rsidRDefault="005F580F" w:rsidP="005F580F">
            <w:pPr>
              <w:jc w:val="left"/>
              <w:rPr>
                <w:lang w:val="en-GB"/>
              </w:rPr>
            </w:pPr>
            <w:r w:rsidRPr="00751DBB">
              <w:rPr>
                <w:i/>
                <w:szCs w:val="18"/>
                <w:lang w:val="en-GB"/>
              </w:rPr>
              <w:t>ESTEID-SK OCSP RESPONDER 2005</w:t>
            </w:r>
          </w:p>
        </w:tc>
        <w:tc>
          <w:tcPr>
            <w:tcW w:w="1401" w:type="dxa"/>
          </w:tcPr>
          <w:p w14:paraId="32175807" w14:textId="77777777" w:rsidR="005F580F" w:rsidRPr="00751DBB" w:rsidRDefault="005F580F" w:rsidP="005F580F">
            <w:pPr>
              <w:jc w:val="left"/>
              <w:rPr>
                <w:b/>
                <w:lang w:val="en-GB"/>
              </w:rPr>
            </w:pPr>
            <w:r w:rsidRPr="00751DBB">
              <w:rPr>
                <w:i/>
                <w:szCs w:val="18"/>
                <w:lang w:val="en-GB"/>
              </w:rPr>
              <w:t>12-Jan- 2012</w:t>
            </w:r>
          </w:p>
        </w:tc>
        <w:tc>
          <w:tcPr>
            <w:tcW w:w="2323" w:type="dxa"/>
          </w:tcPr>
          <w:p w14:paraId="4498D7DD" w14:textId="77777777" w:rsidR="005F580F" w:rsidRPr="00751DBB" w:rsidRDefault="005F580F" w:rsidP="005F580F">
            <w:pPr>
              <w:jc w:val="left"/>
              <w:rPr>
                <w:b/>
                <w:lang w:val="en-GB"/>
              </w:rPr>
            </w:pPr>
            <w:r w:rsidRPr="00751DBB">
              <w:rPr>
                <w:szCs w:val="18"/>
                <w:lang w:val="en-GB"/>
              </w:rPr>
              <w:t>ESTEID-SK OCSP Responder</w:t>
            </w:r>
          </w:p>
        </w:tc>
      </w:tr>
      <w:tr w:rsidR="005F580F" w:rsidRPr="00751DBB" w14:paraId="07C6E523" w14:textId="77777777" w:rsidTr="005F580F">
        <w:tc>
          <w:tcPr>
            <w:tcW w:w="1136" w:type="dxa"/>
          </w:tcPr>
          <w:p w14:paraId="69398554" w14:textId="77777777" w:rsidR="005F580F" w:rsidRPr="00751DBB" w:rsidRDefault="005F580F" w:rsidP="005F580F">
            <w:pPr>
              <w:jc w:val="left"/>
              <w:rPr>
                <w:b/>
                <w:lang w:val="en-GB"/>
              </w:rPr>
            </w:pPr>
          </w:p>
        </w:tc>
        <w:tc>
          <w:tcPr>
            <w:tcW w:w="1454" w:type="dxa"/>
          </w:tcPr>
          <w:p w14:paraId="5EBCE1DF" w14:textId="77777777" w:rsidR="005F580F" w:rsidRPr="00751DBB" w:rsidRDefault="005F580F" w:rsidP="005F580F">
            <w:pPr>
              <w:jc w:val="left"/>
              <w:rPr>
                <w:b/>
                <w:lang w:val="en-GB"/>
              </w:rPr>
            </w:pPr>
            <w:r w:rsidRPr="00751DBB">
              <w:rPr>
                <w:b/>
                <w:szCs w:val="18"/>
                <w:lang w:val="en-GB"/>
              </w:rPr>
              <w:t>ESTEID-SK 2007</w:t>
            </w:r>
          </w:p>
        </w:tc>
        <w:tc>
          <w:tcPr>
            <w:tcW w:w="1906" w:type="dxa"/>
          </w:tcPr>
          <w:p w14:paraId="0F32199B" w14:textId="77777777" w:rsidR="005F580F" w:rsidRPr="00751DBB" w:rsidRDefault="005F580F" w:rsidP="005F580F">
            <w:pPr>
              <w:jc w:val="left"/>
              <w:rPr>
                <w:lang w:val="en-GB"/>
              </w:rPr>
            </w:pPr>
          </w:p>
        </w:tc>
        <w:tc>
          <w:tcPr>
            <w:tcW w:w="1401" w:type="dxa"/>
          </w:tcPr>
          <w:p w14:paraId="100D10E0" w14:textId="77777777" w:rsidR="005F580F" w:rsidRPr="00751DBB" w:rsidRDefault="005F580F" w:rsidP="005F580F">
            <w:pPr>
              <w:jc w:val="left"/>
              <w:rPr>
                <w:b/>
                <w:lang w:val="en-GB"/>
              </w:rPr>
            </w:pPr>
            <w:r w:rsidRPr="00751DBB">
              <w:rPr>
                <w:szCs w:val="18"/>
                <w:lang w:val="en-GB"/>
              </w:rPr>
              <w:t>26-Aug-2016</w:t>
            </w:r>
          </w:p>
        </w:tc>
        <w:tc>
          <w:tcPr>
            <w:tcW w:w="2323" w:type="dxa"/>
          </w:tcPr>
          <w:p w14:paraId="604D1260" w14:textId="77777777" w:rsidR="005F580F" w:rsidRPr="00751DBB" w:rsidRDefault="005F580F" w:rsidP="005F580F">
            <w:pPr>
              <w:jc w:val="left"/>
              <w:rPr>
                <w:b/>
                <w:lang w:val="en-GB"/>
              </w:rPr>
            </w:pPr>
            <w:r w:rsidRPr="00751DBB">
              <w:rPr>
                <w:szCs w:val="18"/>
                <w:lang w:val="en-GB"/>
              </w:rPr>
              <w:t>for ID cards, Digi-ID and Mobile-IDs issued until 06.2011</w:t>
            </w:r>
          </w:p>
        </w:tc>
      </w:tr>
      <w:tr w:rsidR="005F580F" w:rsidRPr="00751DBB" w14:paraId="253F98EC" w14:textId="77777777" w:rsidTr="005F580F">
        <w:tc>
          <w:tcPr>
            <w:tcW w:w="1136" w:type="dxa"/>
          </w:tcPr>
          <w:p w14:paraId="745137A5" w14:textId="77777777" w:rsidR="005F580F" w:rsidRPr="00751DBB" w:rsidRDefault="005F580F" w:rsidP="005F580F">
            <w:pPr>
              <w:jc w:val="left"/>
              <w:rPr>
                <w:b/>
                <w:lang w:val="en-GB"/>
              </w:rPr>
            </w:pPr>
          </w:p>
        </w:tc>
        <w:tc>
          <w:tcPr>
            <w:tcW w:w="1454" w:type="dxa"/>
          </w:tcPr>
          <w:p w14:paraId="6AD09D2A" w14:textId="77777777" w:rsidR="005F580F" w:rsidRPr="00751DBB" w:rsidRDefault="005F580F" w:rsidP="005F580F">
            <w:pPr>
              <w:jc w:val="left"/>
              <w:rPr>
                <w:b/>
                <w:lang w:val="en-GB"/>
              </w:rPr>
            </w:pPr>
          </w:p>
        </w:tc>
        <w:tc>
          <w:tcPr>
            <w:tcW w:w="1906" w:type="dxa"/>
          </w:tcPr>
          <w:p w14:paraId="602A4792" w14:textId="77777777" w:rsidR="005F580F" w:rsidRPr="00751DBB" w:rsidRDefault="005F580F" w:rsidP="005F580F">
            <w:pPr>
              <w:jc w:val="left"/>
              <w:rPr>
                <w:lang w:val="en-GB"/>
              </w:rPr>
            </w:pPr>
            <w:r w:rsidRPr="00751DBB">
              <w:rPr>
                <w:i/>
                <w:szCs w:val="18"/>
                <w:lang w:val="en-GB"/>
              </w:rPr>
              <w:t>ESTEID-SK 2007 OCSP RESPONDER</w:t>
            </w:r>
          </w:p>
        </w:tc>
        <w:tc>
          <w:tcPr>
            <w:tcW w:w="1401" w:type="dxa"/>
          </w:tcPr>
          <w:p w14:paraId="51089ADB" w14:textId="77777777" w:rsidR="005F580F" w:rsidRPr="00751DBB" w:rsidRDefault="005F580F" w:rsidP="005F580F">
            <w:pPr>
              <w:jc w:val="left"/>
              <w:rPr>
                <w:b/>
                <w:lang w:val="en-GB"/>
              </w:rPr>
            </w:pPr>
            <w:r w:rsidRPr="00751DBB">
              <w:rPr>
                <w:i/>
                <w:szCs w:val="18"/>
                <w:lang w:val="en-GB"/>
              </w:rPr>
              <w:t>08-Jan-2010</w:t>
            </w:r>
          </w:p>
        </w:tc>
        <w:tc>
          <w:tcPr>
            <w:tcW w:w="2323" w:type="dxa"/>
          </w:tcPr>
          <w:p w14:paraId="5229B633" w14:textId="77777777" w:rsidR="005F580F" w:rsidRPr="00751DBB" w:rsidRDefault="005F580F" w:rsidP="005F580F">
            <w:pPr>
              <w:jc w:val="left"/>
              <w:rPr>
                <w:lang w:val="en-GB"/>
              </w:rPr>
            </w:pPr>
            <w:r w:rsidRPr="00751DBB">
              <w:rPr>
                <w:szCs w:val="18"/>
                <w:lang w:val="en-GB"/>
              </w:rPr>
              <w:t>ESTEID-SK 2007 OCSP Responder</w:t>
            </w:r>
          </w:p>
        </w:tc>
      </w:tr>
      <w:tr w:rsidR="005F580F" w:rsidRPr="00751DBB" w14:paraId="05340645" w14:textId="77777777" w:rsidTr="005F580F">
        <w:tc>
          <w:tcPr>
            <w:tcW w:w="1136" w:type="dxa"/>
          </w:tcPr>
          <w:p w14:paraId="13DA59C6" w14:textId="77777777" w:rsidR="005F580F" w:rsidRPr="00751DBB" w:rsidRDefault="005F580F" w:rsidP="005F580F">
            <w:pPr>
              <w:jc w:val="left"/>
              <w:rPr>
                <w:b/>
                <w:lang w:val="en-GB"/>
              </w:rPr>
            </w:pPr>
          </w:p>
        </w:tc>
        <w:tc>
          <w:tcPr>
            <w:tcW w:w="1454" w:type="dxa"/>
          </w:tcPr>
          <w:p w14:paraId="3AB2B1B5" w14:textId="77777777" w:rsidR="005F580F" w:rsidRPr="00751DBB" w:rsidRDefault="005F580F" w:rsidP="005F580F">
            <w:pPr>
              <w:jc w:val="left"/>
              <w:rPr>
                <w:b/>
                <w:lang w:val="en-GB"/>
              </w:rPr>
            </w:pPr>
          </w:p>
        </w:tc>
        <w:tc>
          <w:tcPr>
            <w:tcW w:w="1906" w:type="dxa"/>
          </w:tcPr>
          <w:p w14:paraId="7458501B" w14:textId="77777777" w:rsidR="005F580F" w:rsidRPr="00751DBB" w:rsidRDefault="005F580F" w:rsidP="005F580F">
            <w:pPr>
              <w:jc w:val="left"/>
              <w:rPr>
                <w:lang w:val="en-GB"/>
              </w:rPr>
            </w:pPr>
            <w:r w:rsidRPr="00751DBB">
              <w:rPr>
                <w:i/>
                <w:szCs w:val="18"/>
                <w:lang w:val="en-GB"/>
              </w:rPr>
              <w:t>ESTEID-SK 2007 OCSP RESPONDER 2010</w:t>
            </w:r>
          </w:p>
        </w:tc>
        <w:tc>
          <w:tcPr>
            <w:tcW w:w="1401" w:type="dxa"/>
          </w:tcPr>
          <w:p w14:paraId="7B061677" w14:textId="77777777" w:rsidR="005F580F" w:rsidRPr="00751DBB" w:rsidRDefault="005F580F" w:rsidP="005F580F">
            <w:pPr>
              <w:jc w:val="left"/>
              <w:rPr>
                <w:b/>
                <w:lang w:val="en-GB"/>
              </w:rPr>
            </w:pPr>
            <w:r w:rsidRPr="00751DBB">
              <w:rPr>
                <w:i/>
                <w:szCs w:val="18"/>
                <w:lang w:val="en-GB"/>
              </w:rPr>
              <w:t>26-Aug-2016</w:t>
            </w:r>
          </w:p>
        </w:tc>
        <w:tc>
          <w:tcPr>
            <w:tcW w:w="2323" w:type="dxa"/>
          </w:tcPr>
          <w:p w14:paraId="3398BA68" w14:textId="77777777" w:rsidR="005F580F" w:rsidRPr="00751DBB" w:rsidRDefault="005F580F" w:rsidP="005F580F">
            <w:pPr>
              <w:jc w:val="left"/>
              <w:rPr>
                <w:b/>
                <w:lang w:val="en-GB"/>
              </w:rPr>
            </w:pPr>
            <w:r w:rsidRPr="00751DBB">
              <w:rPr>
                <w:szCs w:val="18"/>
                <w:lang w:val="en-GB"/>
              </w:rPr>
              <w:t>ESTEID-SK 2007 OCSP Responder</w:t>
            </w:r>
          </w:p>
        </w:tc>
      </w:tr>
      <w:tr w:rsidR="005F580F" w:rsidRPr="00751DBB" w14:paraId="49D9EA59" w14:textId="77777777" w:rsidTr="005F580F">
        <w:tc>
          <w:tcPr>
            <w:tcW w:w="1136" w:type="dxa"/>
          </w:tcPr>
          <w:p w14:paraId="37E13A6B" w14:textId="77777777" w:rsidR="005F580F" w:rsidRPr="00751DBB" w:rsidRDefault="005F580F" w:rsidP="005F580F">
            <w:pPr>
              <w:jc w:val="left"/>
              <w:rPr>
                <w:b/>
                <w:lang w:val="en-GB"/>
              </w:rPr>
            </w:pPr>
          </w:p>
        </w:tc>
        <w:tc>
          <w:tcPr>
            <w:tcW w:w="1454" w:type="dxa"/>
          </w:tcPr>
          <w:p w14:paraId="568ADAEF" w14:textId="77777777" w:rsidR="005F580F" w:rsidRPr="00751DBB" w:rsidRDefault="005F580F" w:rsidP="005F580F">
            <w:pPr>
              <w:jc w:val="left"/>
              <w:rPr>
                <w:b/>
                <w:lang w:val="en-GB"/>
              </w:rPr>
            </w:pPr>
            <w:r w:rsidRPr="00751DBB">
              <w:rPr>
                <w:b/>
                <w:szCs w:val="18"/>
                <w:lang w:val="en-GB"/>
              </w:rPr>
              <w:t>EID-SK</w:t>
            </w:r>
          </w:p>
        </w:tc>
        <w:tc>
          <w:tcPr>
            <w:tcW w:w="1906" w:type="dxa"/>
          </w:tcPr>
          <w:p w14:paraId="27FDE847" w14:textId="77777777" w:rsidR="005F580F" w:rsidRPr="00751DBB" w:rsidRDefault="005F580F" w:rsidP="005F580F">
            <w:pPr>
              <w:jc w:val="left"/>
              <w:rPr>
                <w:lang w:val="en-GB"/>
              </w:rPr>
            </w:pPr>
          </w:p>
        </w:tc>
        <w:tc>
          <w:tcPr>
            <w:tcW w:w="1401" w:type="dxa"/>
          </w:tcPr>
          <w:p w14:paraId="52C4C362" w14:textId="77777777" w:rsidR="005F580F" w:rsidRPr="00751DBB" w:rsidRDefault="005F580F" w:rsidP="005F580F">
            <w:pPr>
              <w:jc w:val="left"/>
              <w:rPr>
                <w:b/>
                <w:lang w:val="en-GB"/>
              </w:rPr>
            </w:pPr>
            <w:r w:rsidRPr="00751DBB">
              <w:rPr>
                <w:szCs w:val="18"/>
                <w:lang w:val="en-GB"/>
              </w:rPr>
              <w:t>08-May-2014</w:t>
            </w:r>
          </w:p>
        </w:tc>
        <w:tc>
          <w:tcPr>
            <w:tcW w:w="2323" w:type="dxa"/>
          </w:tcPr>
          <w:p w14:paraId="61886D67" w14:textId="77777777" w:rsidR="005F580F" w:rsidRPr="00751DBB" w:rsidRDefault="005F580F" w:rsidP="005F580F">
            <w:pPr>
              <w:jc w:val="left"/>
              <w:rPr>
                <w:b/>
                <w:lang w:val="en-GB"/>
              </w:rPr>
            </w:pPr>
            <w:r w:rsidRPr="00751DBB">
              <w:rPr>
                <w:szCs w:val="18"/>
                <w:lang w:val="en-GB"/>
              </w:rPr>
              <w:t>for all other personal certificates issued until 01.2007</w:t>
            </w:r>
          </w:p>
        </w:tc>
      </w:tr>
      <w:tr w:rsidR="005F580F" w:rsidRPr="00751DBB" w14:paraId="7AFDB151" w14:textId="77777777" w:rsidTr="005F580F">
        <w:tc>
          <w:tcPr>
            <w:tcW w:w="1136" w:type="dxa"/>
          </w:tcPr>
          <w:p w14:paraId="480041AE" w14:textId="77777777" w:rsidR="005F580F" w:rsidRPr="00751DBB" w:rsidRDefault="005F580F" w:rsidP="005F580F">
            <w:pPr>
              <w:jc w:val="left"/>
              <w:rPr>
                <w:b/>
                <w:lang w:val="en-GB"/>
              </w:rPr>
            </w:pPr>
          </w:p>
        </w:tc>
        <w:tc>
          <w:tcPr>
            <w:tcW w:w="1454" w:type="dxa"/>
          </w:tcPr>
          <w:p w14:paraId="4CE498E3" w14:textId="77777777" w:rsidR="005F580F" w:rsidRPr="00751DBB" w:rsidRDefault="005F580F" w:rsidP="005F580F">
            <w:pPr>
              <w:jc w:val="left"/>
              <w:rPr>
                <w:b/>
                <w:lang w:val="en-GB"/>
              </w:rPr>
            </w:pPr>
          </w:p>
        </w:tc>
        <w:tc>
          <w:tcPr>
            <w:tcW w:w="1906" w:type="dxa"/>
          </w:tcPr>
          <w:p w14:paraId="78CA0CC9" w14:textId="77777777" w:rsidR="005F580F" w:rsidRPr="00751DBB" w:rsidRDefault="005F580F" w:rsidP="005F580F">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7A59706E" w14:textId="77777777" w:rsidR="005F580F" w:rsidRPr="00751DBB" w:rsidRDefault="005F580F" w:rsidP="005F580F">
            <w:pPr>
              <w:jc w:val="left"/>
              <w:rPr>
                <w:b/>
                <w:lang w:val="en-GB"/>
              </w:rPr>
            </w:pPr>
            <w:r w:rsidRPr="00751DBB">
              <w:rPr>
                <w:i/>
                <w:szCs w:val="18"/>
                <w:lang w:val="en-GB"/>
              </w:rPr>
              <w:t>15-May-2007</w:t>
            </w:r>
          </w:p>
        </w:tc>
        <w:tc>
          <w:tcPr>
            <w:tcW w:w="2323" w:type="dxa"/>
          </w:tcPr>
          <w:p w14:paraId="543B1E13" w14:textId="77777777" w:rsidR="005F580F" w:rsidRPr="00751DBB" w:rsidRDefault="005F580F" w:rsidP="005F580F">
            <w:pPr>
              <w:jc w:val="left"/>
              <w:rPr>
                <w:b/>
                <w:lang w:val="en-GB"/>
              </w:rPr>
            </w:pPr>
            <w:r w:rsidRPr="00751DBB">
              <w:rPr>
                <w:szCs w:val="18"/>
                <w:lang w:val="en-GB"/>
              </w:rPr>
              <w:t>EID-SK OCSP Responder</w:t>
            </w:r>
          </w:p>
        </w:tc>
      </w:tr>
      <w:tr w:rsidR="005F580F" w:rsidRPr="00751DBB" w14:paraId="408B8467" w14:textId="77777777" w:rsidTr="005F580F">
        <w:tc>
          <w:tcPr>
            <w:tcW w:w="1136" w:type="dxa"/>
          </w:tcPr>
          <w:p w14:paraId="71885846" w14:textId="77777777" w:rsidR="005F580F" w:rsidRPr="00751DBB" w:rsidRDefault="005F580F" w:rsidP="005F580F">
            <w:pPr>
              <w:jc w:val="left"/>
              <w:rPr>
                <w:b/>
                <w:lang w:val="en-GB"/>
              </w:rPr>
            </w:pPr>
          </w:p>
        </w:tc>
        <w:tc>
          <w:tcPr>
            <w:tcW w:w="1454" w:type="dxa"/>
          </w:tcPr>
          <w:p w14:paraId="16AF6C58" w14:textId="77777777" w:rsidR="005F580F" w:rsidRPr="00751DBB" w:rsidRDefault="005F580F" w:rsidP="005F580F">
            <w:pPr>
              <w:jc w:val="left"/>
              <w:rPr>
                <w:b/>
                <w:lang w:val="en-GB"/>
              </w:rPr>
            </w:pPr>
            <w:r w:rsidRPr="00751DBB">
              <w:rPr>
                <w:b/>
                <w:szCs w:val="18"/>
                <w:lang w:val="en-GB"/>
              </w:rPr>
              <w:t>EID-SK 2007</w:t>
            </w:r>
          </w:p>
        </w:tc>
        <w:tc>
          <w:tcPr>
            <w:tcW w:w="1906" w:type="dxa"/>
          </w:tcPr>
          <w:p w14:paraId="62DC29A2" w14:textId="77777777" w:rsidR="005F580F" w:rsidRPr="00751DBB" w:rsidRDefault="005F580F" w:rsidP="005F580F">
            <w:pPr>
              <w:jc w:val="left"/>
              <w:rPr>
                <w:lang w:val="en-GB"/>
              </w:rPr>
            </w:pPr>
          </w:p>
        </w:tc>
        <w:tc>
          <w:tcPr>
            <w:tcW w:w="1401" w:type="dxa"/>
          </w:tcPr>
          <w:p w14:paraId="33361880" w14:textId="77777777" w:rsidR="005F580F" w:rsidRPr="00751DBB" w:rsidRDefault="005F580F" w:rsidP="005F580F">
            <w:pPr>
              <w:jc w:val="left"/>
              <w:rPr>
                <w:b/>
                <w:lang w:val="en-GB"/>
              </w:rPr>
            </w:pPr>
            <w:r w:rsidRPr="00751DBB">
              <w:rPr>
                <w:szCs w:val="18"/>
                <w:lang w:val="en-GB"/>
              </w:rPr>
              <w:t>26-Aug-2016</w:t>
            </w:r>
          </w:p>
        </w:tc>
        <w:tc>
          <w:tcPr>
            <w:tcW w:w="2323" w:type="dxa"/>
          </w:tcPr>
          <w:p w14:paraId="3D56A883" w14:textId="77777777" w:rsidR="005F580F" w:rsidRPr="00751DBB" w:rsidRDefault="005F580F" w:rsidP="005F580F">
            <w:pPr>
              <w:jc w:val="left"/>
              <w:rPr>
                <w:b/>
                <w:lang w:val="en-GB"/>
              </w:rPr>
            </w:pPr>
            <w:r w:rsidRPr="00751DBB">
              <w:rPr>
                <w:szCs w:val="18"/>
                <w:lang w:val="en-GB"/>
              </w:rPr>
              <w:t>for Estonian Mobile-IDs issued until 02.2011 and Lithuanian Mobile IDs issued until 06.2011</w:t>
            </w:r>
          </w:p>
        </w:tc>
      </w:tr>
      <w:tr w:rsidR="005F580F" w:rsidRPr="00751DBB" w14:paraId="04700000" w14:textId="77777777" w:rsidTr="005F580F">
        <w:tc>
          <w:tcPr>
            <w:tcW w:w="1136" w:type="dxa"/>
          </w:tcPr>
          <w:p w14:paraId="436342F4" w14:textId="77777777" w:rsidR="005F580F" w:rsidRPr="00751DBB" w:rsidRDefault="005F580F" w:rsidP="005F580F">
            <w:pPr>
              <w:jc w:val="left"/>
              <w:rPr>
                <w:b/>
                <w:lang w:val="en-GB"/>
              </w:rPr>
            </w:pPr>
          </w:p>
        </w:tc>
        <w:tc>
          <w:tcPr>
            <w:tcW w:w="1454" w:type="dxa"/>
          </w:tcPr>
          <w:p w14:paraId="520C54D2" w14:textId="77777777" w:rsidR="005F580F" w:rsidRPr="00751DBB" w:rsidRDefault="005F580F" w:rsidP="005F580F">
            <w:pPr>
              <w:jc w:val="left"/>
              <w:rPr>
                <w:b/>
                <w:lang w:val="en-GB"/>
              </w:rPr>
            </w:pPr>
          </w:p>
        </w:tc>
        <w:tc>
          <w:tcPr>
            <w:tcW w:w="1906" w:type="dxa"/>
          </w:tcPr>
          <w:p w14:paraId="3E1ECF63" w14:textId="77777777" w:rsidR="005F580F" w:rsidRPr="00751DBB" w:rsidRDefault="005F580F" w:rsidP="005F580F">
            <w:pPr>
              <w:jc w:val="left"/>
              <w:rPr>
                <w:lang w:val="en-GB"/>
              </w:rPr>
            </w:pPr>
            <w:r w:rsidRPr="00751DBB">
              <w:rPr>
                <w:i/>
                <w:szCs w:val="18"/>
                <w:lang w:val="en-GB"/>
              </w:rPr>
              <w:t>EID-SK 2007 OCSP RESPONDER</w:t>
            </w:r>
          </w:p>
        </w:tc>
        <w:tc>
          <w:tcPr>
            <w:tcW w:w="1401" w:type="dxa"/>
          </w:tcPr>
          <w:p w14:paraId="3F06CD4D" w14:textId="77777777" w:rsidR="005F580F" w:rsidRPr="00751DBB" w:rsidRDefault="005F580F" w:rsidP="005F580F">
            <w:pPr>
              <w:jc w:val="left"/>
              <w:rPr>
                <w:b/>
                <w:lang w:val="en-GB"/>
              </w:rPr>
            </w:pPr>
            <w:r w:rsidRPr="00751DBB">
              <w:rPr>
                <w:i/>
                <w:szCs w:val="18"/>
                <w:lang w:val="en-GB"/>
              </w:rPr>
              <w:t>17-Apr- ‎2010</w:t>
            </w:r>
          </w:p>
        </w:tc>
        <w:tc>
          <w:tcPr>
            <w:tcW w:w="2323" w:type="dxa"/>
          </w:tcPr>
          <w:p w14:paraId="02FECFA1" w14:textId="77777777" w:rsidR="005F580F" w:rsidRPr="00751DBB" w:rsidRDefault="005F580F" w:rsidP="005F580F">
            <w:pPr>
              <w:jc w:val="left"/>
              <w:rPr>
                <w:b/>
                <w:lang w:val="en-GB"/>
              </w:rPr>
            </w:pPr>
            <w:r w:rsidRPr="00751DBB">
              <w:rPr>
                <w:szCs w:val="18"/>
                <w:lang w:val="en-GB"/>
              </w:rPr>
              <w:t>EID-SK 2007 OCSP Responder</w:t>
            </w:r>
          </w:p>
        </w:tc>
      </w:tr>
      <w:tr w:rsidR="005F580F" w:rsidRPr="00751DBB" w14:paraId="5993F911" w14:textId="77777777" w:rsidTr="005F580F">
        <w:tc>
          <w:tcPr>
            <w:tcW w:w="1136" w:type="dxa"/>
          </w:tcPr>
          <w:p w14:paraId="57BCAF6E" w14:textId="77777777" w:rsidR="005F580F" w:rsidRPr="00751DBB" w:rsidRDefault="005F580F" w:rsidP="005F580F">
            <w:pPr>
              <w:jc w:val="left"/>
              <w:rPr>
                <w:b/>
                <w:lang w:val="en-GB"/>
              </w:rPr>
            </w:pPr>
          </w:p>
        </w:tc>
        <w:tc>
          <w:tcPr>
            <w:tcW w:w="1454" w:type="dxa"/>
          </w:tcPr>
          <w:p w14:paraId="7CA2FEF7" w14:textId="77777777" w:rsidR="005F580F" w:rsidRPr="00751DBB" w:rsidRDefault="005F580F" w:rsidP="005F580F">
            <w:pPr>
              <w:jc w:val="left"/>
              <w:rPr>
                <w:b/>
                <w:lang w:val="en-GB"/>
              </w:rPr>
            </w:pPr>
          </w:p>
        </w:tc>
        <w:tc>
          <w:tcPr>
            <w:tcW w:w="1906" w:type="dxa"/>
          </w:tcPr>
          <w:p w14:paraId="141C4FDB" w14:textId="77777777" w:rsidR="005F580F" w:rsidRPr="00751DBB" w:rsidRDefault="005F580F" w:rsidP="005F580F">
            <w:pPr>
              <w:jc w:val="left"/>
              <w:rPr>
                <w:lang w:val="en-GB"/>
              </w:rPr>
            </w:pPr>
            <w:r w:rsidRPr="00751DBB">
              <w:rPr>
                <w:i/>
                <w:szCs w:val="18"/>
                <w:lang w:val="en-GB"/>
              </w:rPr>
              <w:t>EID-SK 2007 OCSP RESPONDER</w:t>
            </w:r>
            <w:r>
              <w:rPr>
                <w:i/>
                <w:szCs w:val="18"/>
                <w:lang w:val="en-GB"/>
              </w:rPr>
              <w:t xml:space="preserve"> 2010</w:t>
            </w:r>
          </w:p>
        </w:tc>
        <w:tc>
          <w:tcPr>
            <w:tcW w:w="1401" w:type="dxa"/>
          </w:tcPr>
          <w:p w14:paraId="1D303D6E" w14:textId="77777777" w:rsidR="005F580F" w:rsidRPr="00751DBB" w:rsidRDefault="005F580F" w:rsidP="005F580F">
            <w:pPr>
              <w:jc w:val="left"/>
              <w:rPr>
                <w:b/>
                <w:lang w:val="en-GB"/>
              </w:rPr>
            </w:pPr>
            <w:r w:rsidRPr="00751DBB">
              <w:rPr>
                <w:i/>
                <w:szCs w:val="18"/>
                <w:lang w:val="en-GB"/>
              </w:rPr>
              <w:t>26-Aug- ‎2010</w:t>
            </w:r>
          </w:p>
        </w:tc>
        <w:tc>
          <w:tcPr>
            <w:tcW w:w="2323" w:type="dxa"/>
          </w:tcPr>
          <w:p w14:paraId="5EB179A1" w14:textId="77777777" w:rsidR="005F580F" w:rsidRPr="00751DBB" w:rsidRDefault="005F580F" w:rsidP="005F580F">
            <w:pPr>
              <w:jc w:val="left"/>
              <w:rPr>
                <w:b/>
                <w:lang w:val="en-GB"/>
              </w:rPr>
            </w:pPr>
            <w:r w:rsidRPr="00751DBB">
              <w:rPr>
                <w:szCs w:val="18"/>
                <w:lang w:val="en-GB"/>
              </w:rPr>
              <w:t>EID-SK 2007 OCSP   Responder</w:t>
            </w:r>
          </w:p>
        </w:tc>
      </w:tr>
      <w:tr w:rsidR="005F580F" w:rsidRPr="00751DBB" w14:paraId="64E73B87" w14:textId="77777777" w:rsidTr="005F580F">
        <w:tc>
          <w:tcPr>
            <w:tcW w:w="1136" w:type="dxa"/>
          </w:tcPr>
          <w:p w14:paraId="1CC6EA61" w14:textId="77777777" w:rsidR="005F580F" w:rsidRPr="00751DBB" w:rsidRDefault="005F580F" w:rsidP="005F580F">
            <w:pPr>
              <w:jc w:val="left"/>
              <w:rPr>
                <w:b/>
                <w:lang w:val="en-GB"/>
              </w:rPr>
            </w:pPr>
          </w:p>
        </w:tc>
        <w:tc>
          <w:tcPr>
            <w:tcW w:w="1454" w:type="dxa"/>
          </w:tcPr>
          <w:p w14:paraId="161A3F9E" w14:textId="77777777" w:rsidR="005F580F" w:rsidRPr="00751DBB" w:rsidRDefault="005F580F" w:rsidP="005F580F">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0807429B" w14:textId="77777777" w:rsidR="005F580F" w:rsidRPr="00751DBB" w:rsidRDefault="005F580F" w:rsidP="005F580F">
            <w:pPr>
              <w:jc w:val="left"/>
              <w:rPr>
                <w:lang w:val="en-GB"/>
              </w:rPr>
            </w:pPr>
          </w:p>
        </w:tc>
        <w:tc>
          <w:tcPr>
            <w:tcW w:w="1401" w:type="dxa"/>
          </w:tcPr>
          <w:p w14:paraId="1992DC40" w14:textId="77777777" w:rsidR="005F580F" w:rsidRPr="00751DBB" w:rsidRDefault="005F580F" w:rsidP="005F580F">
            <w:pPr>
              <w:jc w:val="left"/>
              <w:rPr>
                <w:b/>
                <w:lang w:val="en-GB"/>
              </w:rPr>
            </w:pPr>
            <w:r w:rsidRPr="00751DBB">
              <w:rPr>
                <w:szCs w:val="18"/>
                <w:lang w:val="en-GB"/>
              </w:rPr>
              <w:t>05-May-2012</w:t>
            </w:r>
          </w:p>
        </w:tc>
        <w:tc>
          <w:tcPr>
            <w:tcW w:w="2323" w:type="dxa"/>
          </w:tcPr>
          <w:p w14:paraId="32182F9C" w14:textId="77777777" w:rsidR="005F580F" w:rsidRPr="00751DBB" w:rsidRDefault="005F580F" w:rsidP="005F580F">
            <w:pPr>
              <w:jc w:val="left"/>
              <w:rPr>
                <w:b/>
                <w:lang w:val="en-GB"/>
              </w:rPr>
            </w:pPr>
            <w:r w:rsidRPr="00751DBB">
              <w:rPr>
                <w:szCs w:val="18"/>
                <w:lang w:val="en-GB"/>
              </w:rPr>
              <w:t>for organizational certificates issued until 10.2010</w:t>
            </w:r>
          </w:p>
        </w:tc>
      </w:tr>
      <w:tr w:rsidR="005F580F" w:rsidRPr="00751DBB" w14:paraId="3B01C4D7" w14:textId="77777777" w:rsidTr="005F580F">
        <w:tc>
          <w:tcPr>
            <w:tcW w:w="1136" w:type="dxa"/>
          </w:tcPr>
          <w:p w14:paraId="15E38B4E" w14:textId="77777777" w:rsidR="005F580F" w:rsidRPr="00751DBB" w:rsidRDefault="005F580F" w:rsidP="005F580F">
            <w:pPr>
              <w:jc w:val="left"/>
              <w:rPr>
                <w:b/>
                <w:lang w:val="en-GB"/>
              </w:rPr>
            </w:pPr>
          </w:p>
        </w:tc>
        <w:tc>
          <w:tcPr>
            <w:tcW w:w="1454" w:type="dxa"/>
          </w:tcPr>
          <w:p w14:paraId="5563D9F8" w14:textId="77777777" w:rsidR="005F580F" w:rsidRPr="00751DBB" w:rsidRDefault="005F580F" w:rsidP="005F580F">
            <w:pPr>
              <w:jc w:val="left"/>
              <w:rPr>
                <w:b/>
                <w:lang w:val="en-GB"/>
              </w:rPr>
            </w:pPr>
          </w:p>
        </w:tc>
        <w:tc>
          <w:tcPr>
            <w:tcW w:w="1906" w:type="dxa"/>
          </w:tcPr>
          <w:p w14:paraId="72ADE67E" w14:textId="77777777" w:rsidR="005F580F" w:rsidRPr="00751DBB" w:rsidRDefault="005F580F" w:rsidP="005F580F">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14706317" w14:textId="77777777" w:rsidR="005F580F" w:rsidRPr="00751DBB" w:rsidRDefault="005F580F" w:rsidP="005F580F">
            <w:pPr>
              <w:jc w:val="left"/>
              <w:rPr>
                <w:b/>
                <w:lang w:val="en-GB"/>
              </w:rPr>
            </w:pPr>
            <w:r w:rsidRPr="00751DBB">
              <w:rPr>
                <w:i/>
                <w:szCs w:val="18"/>
                <w:lang w:val="en-GB"/>
              </w:rPr>
              <w:t>05-Apr- 2006</w:t>
            </w:r>
          </w:p>
        </w:tc>
        <w:tc>
          <w:tcPr>
            <w:tcW w:w="2323" w:type="dxa"/>
          </w:tcPr>
          <w:p w14:paraId="369631D0" w14:textId="77777777" w:rsidR="005F580F" w:rsidRPr="00751DBB" w:rsidRDefault="005F580F" w:rsidP="005F580F">
            <w:pPr>
              <w:jc w:val="left"/>
              <w:rPr>
                <w:b/>
                <w:lang w:val="en-GB"/>
              </w:rPr>
            </w:pPr>
            <w:r w:rsidRPr="00751DBB">
              <w:rPr>
                <w:szCs w:val="18"/>
                <w:lang w:val="en-GB"/>
              </w:rPr>
              <w:t>KLASS</w:t>
            </w:r>
            <w:r>
              <w:rPr>
                <w:szCs w:val="18"/>
                <w:lang w:val="en-GB"/>
              </w:rPr>
              <w:t>3</w:t>
            </w:r>
            <w:r w:rsidRPr="00751DBB">
              <w:rPr>
                <w:szCs w:val="18"/>
                <w:lang w:val="en-GB"/>
              </w:rPr>
              <w:t>-SK OCSP   Responder</w:t>
            </w:r>
          </w:p>
        </w:tc>
      </w:tr>
      <w:tr w:rsidR="005F580F" w:rsidRPr="00751DBB" w14:paraId="47CB6859" w14:textId="77777777" w:rsidTr="005F580F">
        <w:tc>
          <w:tcPr>
            <w:tcW w:w="1136" w:type="dxa"/>
          </w:tcPr>
          <w:p w14:paraId="4DE9427F" w14:textId="77777777" w:rsidR="005F580F" w:rsidRPr="00751DBB" w:rsidRDefault="005F580F" w:rsidP="005F580F">
            <w:pPr>
              <w:jc w:val="left"/>
              <w:rPr>
                <w:b/>
                <w:lang w:val="en-GB"/>
              </w:rPr>
            </w:pPr>
          </w:p>
        </w:tc>
        <w:tc>
          <w:tcPr>
            <w:tcW w:w="1454" w:type="dxa"/>
          </w:tcPr>
          <w:p w14:paraId="08A8EC8A" w14:textId="77777777" w:rsidR="005F580F" w:rsidRPr="00751DBB" w:rsidRDefault="005F580F" w:rsidP="005F580F">
            <w:pPr>
              <w:jc w:val="left"/>
              <w:rPr>
                <w:b/>
                <w:lang w:val="en-GB"/>
              </w:rPr>
            </w:pPr>
          </w:p>
        </w:tc>
        <w:tc>
          <w:tcPr>
            <w:tcW w:w="1906" w:type="dxa"/>
          </w:tcPr>
          <w:p w14:paraId="53871AE9" w14:textId="77777777" w:rsidR="005F580F" w:rsidRPr="00751DBB" w:rsidRDefault="005F580F" w:rsidP="005F580F">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01204001" w14:textId="77777777" w:rsidR="005F580F" w:rsidRPr="00751DBB" w:rsidRDefault="005F580F" w:rsidP="005F580F">
            <w:pPr>
              <w:jc w:val="left"/>
              <w:rPr>
                <w:b/>
                <w:lang w:val="en-GB"/>
              </w:rPr>
            </w:pPr>
            <w:r w:rsidRPr="00751DBB">
              <w:rPr>
                <w:i/>
                <w:szCs w:val="18"/>
                <w:lang w:val="en-GB"/>
              </w:rPr>
              <w:t>27-Mar-2009</w:t>
            </w:r>
          </w:p>
        </w:tc>
        <w:tc>
          <w:tcPr>
            <w:tcW w:w="2323" w:type="dxa"/>
          </w:tcPr>
          <w:p w14:paraId="4D44144B" w14:textId="77777777" w:rsidR="005F580F" w:rsidRPr="00751DBB" w:rsidRDefault="005F580F" w:rsidP="005F580F">
            <w:pPr>
              <w:jc w:val="left"/>
              <w:rPr>
                <w:b/>
                <w:lang w:val="en-GB"/>
              </w:rPr>
            </w:pPr>
            <w:r w:rsidRPr="00751DBB">
              <w:rPr>
                <w:szCs w:val="18"/>
                <w:lang w:val="en-GB"/>
              </w:rPr>
              <w:t>KLASS</w:t>
            </w:r>
            <w:r>
              <w:rPr>
                <w:szCs w:val="18"/>
                <w:lang w:val="en-GB"/>
              </w:rPr>
              <w:t>3</w:t>
            </w:r>
            <w:r w:rsidRPr="00751DBB">
              <w:rPr>
                <w:szCs w:val="18"/>
                <w:lang w:val="en-GB"/>
              </w:rPr>
              <w:t>-SK OCSP   Responder</w:t>
            </w:r>
          </w:p>
        </w:tc>
      </w:tr>
      <w:tr w:rsidR="005F580F" w:rsidRPr="00751DBB" w14:paraId="7E227932" w14:textId="77777777" w:rsidTr="005F580F">
        <w:tc>
          <w:tcPr>
            <w:tcW w:w="1136" w:type="dxa"/>
          </w:tcPr>
          <w:p w14:paraId="616F013C" w14:textId="77777777" w:rsidR="005F580F" w:rsidRPr="00751DBB" w:rsidRDefault="005F580F" w:rsidP="005F580F">
            <w:pPr>
              <w:jc w:val="left"/>
              <w:rPr>
                <w:b/>
                <w:lang w:val="en-GB"/>
              </w:rPr>
            </w:pPr>
          </w:p>
        </w:tc>
        <w:tc>
          <w:tcPr>
            <w:tcW w:w="1454" w:type="dxa"/>
          </w:tcPr>
          <w:p w14:paraId="7A8F5201" w14:textId="77777777" w:rsidR="005F580F" w:rsidRPr="00751DBB" w:rsidRDefault="005F580F" w:rsidP="005F580F">
            <w:pPr>
              <w:jc w:val="left"/>
              <w:rPr>
                <w:b/>
                <w:lang w:val="en-GB"/>
              </w:rPr>
            </w:pPr>
          </w:p>
        </w:tc>
        <w:tc>
          <w:tcPr>
            <w:tcW w:w="1906" w:type="dxa"/>
          </w:tcPr>
          <w:p w14:paraId="6749F030" w14:textId="77777777" w:rsidR="005F580F" w:rsidRPr="00751DBB" w:rsidRDefault="005F580F" w:rsidP="005F580F">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1A905D26" w14:textId="77777777" w:rsidR="005F580F" w:rsidRPr="00751DBB" w:rsidRDefault="005F580F" w:rsidP="005F580F">
            <w:pPr>
              <w:jc w:val="left"/>
              <w:rPr>
                <w:b/>
                <w:lang w:val="en-GB"/>
              </w:rPr>
            </w:pPr>
            <w:r w:rsidRPr="00751DBB">
              <w:rPr>
                <w:i/>
                <w:szCs w:val="18"/>
                <w:lang w:val="en-GB"/>
              </w:rPr>
              <w:t>04-May- ‎2012</w:t>
            </w:r>
          </w:p>
        </w:tc>
        <w:tc>
          <w:tcPr>
            <w:tcW w:w="2323" w:type="dxa"/>
          </w:tcPr>
          <w:p w14:paraId="2F522A03" w14:textId="77777777" w:rsidR="005F580F" w:rsidRPr="00751DBB" w:rsidRDefault="005F580F" w:rsidP="005F580F">
            <w:pPr>
              <w:jc w:val="left"/>
              <w:rPr>
                <w:b/>
                <w:lang w:val="en-GB"/>
              </w:rPr>
            </w:pPr>
            <w:r w:rsidRPr="00751DBB">
              <w:rPr>
                <w:szCs w:val="18"/>
                <w:lang w:val="en-GB"/>
              </w:rPr>
              <w:t>KLASS</w:t>
            </w:r>
            <w:r>
              <w:rPr>
                <w:szCs w:val="18"/>
                <w:lang w:val="en-GB"/>
              </w:rPr>
              <w:t>3</w:t>
            </w:r>
            <w:r w:rsidRPr="00751DBB">
              <w:rPr>
                <w:szCs w:val="18"/>
                <w:lang w:val="en-GB"/>
              </w:rPr>
              <w:t>-SK OCSP   Responder</w:t>
            </w:r>
          </w:p>
        </w:tc>
      </w:tr>
      <w:tr w:rsidR="005F580F" w:rsidRPr="00751DBB" w14:paraId="0D78B0B3" w14:textId="77777777" w:rsidTr="005F580F">
        <w:tc>
          <w:tcPr>
            <w:tcW w:w="1136" w:type="dxa"/>
          </w:tcPr>
          <w:p w14:paraId="0B9077A4" w14:textId="77777777" w:rsidR="005F580F" w:rsidRPr="00751DBB" w:rsidRDefault="005F580F" w:rsidP="005F580F">
            <w:pPr>
              <w:jc w:val="left"/>
              <w:rPr>
                <w:b/>
                <w:lang w:val="en-GB"/>
              </w:rPr>
            </w:pPr>
          </w:p>
        </w:tc>
        <w:tc>
          <w:tcPr>
            <w:tcW w:w="1454" w:type="dxa"/>
          </w:tcPr>
          <w:p w14:paraId="404A8773" w14:textId="77777777" w:rsidR="005F580F" w:rsidRPr="00751DBB" w:rsidRDefault="005F580F" w:rsidP="005F580F">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063B1B73" w14:textId="77777777" w:rsidR="005F580F" w:rsidRPr="00751DBB" w:rsidRDefault="005F580F" w:rsidP="005F580F">
            <w:pPr>
              <w:jc w:val="left"/>
              <w:rPr>
                <w:lang w:val="en-GB"/>
              </w:rPr>
            </w:pPr>
          </w:p>
        </w:tc>
        <w:tc>
          <w:tcPr>
            <w:tcW w:w="1401" w:type="dxa"/>
          </w:tcPr>
          <w:p w14:paraId="2498C7FF" w14:textId="77777777" w:rsidR="005F580F" w:rsidRPr="00751DBB" w:rsidRDefault="005F580F" w:rsidP="005F580F">
            <w:pPr>
              <w:jc w:val="left"/>
              <w:rPr>
                <w:b/>
                <w:lang w:val="en-GB"/>
              </w:rPr>
            </w:pPr>
            <w:r w:rsidRPr="00751DBB">
              <w:rPr>
                <w:szCs w:val="18"/>
                <w:lang w:val="en-GB"/>
              </w:rPr>
              <w:t>26-Aug-2016</w:t>
            </w:r>
          </w:p>
        </w:tc>
        <w:tc>
          <w:tcPr>
            <w:tcW w:w="2323" w:type="dxa"/>
          </w:tcPr>
          <w:p w14:paraId="143D447A" w14:textId="77777777" w:rsidR="005F580F" w:rsidRPr="00751DBB" w:rsidRDefault="005F580F" w:rsidP="005F580F">
            <w:pPr>
              <w:jc w:val="left"/>
              <w:rPr>
                <w:b/>
                <w:lang w:val="en-GB"/>
              </w:rPr>
            </w:pPr>
            <w:r w:rsidRPr="00751DBB">
              <w:rPr>
                <w:szCs w:val="18"/>
                <w:lang w:val="en-GB"/>
              </w:rPr>
              <w:t>for organizational certificates issued from 10.2010</w:t>
            </w:r>
          </w:p>
        </w:tc>
      </w:tr>
      <w:tr w:rsidR="005F580F" w:rsidRPr="00751DBB" w14:paraId="3569D4F8" w14:textId="77777777" w:rsidTr="005F580F">
        <w:tc>
          <w:tcPr>
            <w:tcW w:w="1136" w:type="dxa"/>
            <w:tcBorders>
              <w:bottom w:val="single" w:sz="4" w:space="0" w:color="auto"/>
            </w:tcBorders>
          </w:tcPr>
          <w:p w14:paraId="6A1F753A" w14:textId="77777777" w:rsidR="005F580F" w:rsidRPr="00751DBB" w:rsidRDefault="005F580F" w:rsidP="005F580F">
            <w:pPr>
              <w:jc w:val="left"/>
              <w:rPr>
                <w:b/>
                <w:lang w:val="en-GB"/>
              </w:rPr>
            </w:pPr>
          </w:p>
        </w:tc>
        <w:tc>
          <w:tcPr>
            <w:tcW w:w="1454" w:type="dxa"/>
            <w:tcBorders>
              <w:bottom w:val="single" w:sz="4" w:space="0" w:color="auto"/>
            </w:tcBorders>
          </w:tcPr>
          <w:p w14:paraId="53E126BC" w14:textId="77777777" w:rsidR="005F580F" w:rsidRPr="00751DBB" w:rsidRDefault="005F580F" w:rsidP="005F580F">
            <w:pPr>
              <w:jc w:val="left"/>
              <w:rPr>
                <w:b/>
                <w:lang w:val="en-GB"/>
              </w:rPr>
            </w:pPr>
          </w:p>
        </w:tc>
        <w:tc>
          <w:tcPr>
            <w:tcW w:w="1906" w:type="dxa"/>
            <w:tcBorders>
              <w:bottom w:val="single" w:sz="4" w:space="0" w:color="auto"/>
            </w:tcBorders>
          </w:tcPr>
          <w:p w14:paraId="7F97CD04" w14:textId="77777777" w:rsidR="005F580F" w:rsidRPr="00751DBB" w:rsidRDefault="005F580F" w:rsidP="005F580F">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7DA100AB" w14:textId="77777777" w:rsidR="005F580F" w:rsidRPr="00751DBB" w:rsidRDefault="005F580F" w:rsidP="005F580F">
            <w:pPr>
              <w:jc w:val="left"/>
              <w:rPr>
                <w:b/>
                <w:lang w:val="en-GB"/>
              </w:rPr>
            </w:pPr>
            <w:r w:rsidRPr="00751DBB">
              <w:rPr>
                <w:i/>
                <w:szCs w:val="18"/>
                <w:lang w:val="en-GB"/>
              </w:rPr>
              <w:t>26-Aug- 2016</w:t>
            </w:r>
          </w:p>
        </w:tc>
        <w:tc>
          <w:tcPr>
            <w:tcW w:w="2323" w:type="dxa"/>
            <w:tcBorders>
              <w:bottom w:val="single" w:sz="4" w:space="0" w:color="auto"/>
            </w:tcBorders>
          </w:tcPr>
          <w:p w14:paraId="24A3A7D1" w14:textId="77777777" w:rsidR="005F580F" w:rsidRPr="00751DBB" w:rsidRDefault="005F580F" w:rsidP="005F580F">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5F580F" w:rsidRPr="00751DBB" w14:paraId="4C914FDB" w14:textId="77777777" w:rsidTr="005F580F">
        <w:tc>
          <w:tcPr>
            <w:tcW w:w="4496" w:type="dxa"/>
            <w:gridSpan w:val="3"/>
            <w:tcBorders>
              <w:top w:val="single" w:sz="4" w:space="0" w:color="auto"/>
              <w:bottom w:val="single" w:sz="4" w:space="0" w:color="auto"/>
            </w:tcBorders>
            <w:shd w:val="clear" w:color="auto" w:fill="F2F2F2" w:themeFill="background1" w:themeFillShade="F2"/>
          </w:tcPr>
          <w:p w14:paraId="381BF1FB" w14:textId="77777777" w:rsidR="005F580F" w:rsidRPr="00751DBB" w:rsidRDefault="005F580F" w:rsidP="005F580F">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31EF364" w14:textId="77777777" w:rsidR="005F580F" w:rsidRPr="00751DBB" w:rsidRDefault="005F580F" w:rsidP="005F580F">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756C088F" w14:textId="77777777" w:rsidR="005F580F" w:rsidRPr="00751DBB" w:rsidRDefault="005F580F" w:rsidP="005F580F">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5F580F" w:rsidRPr="00751DBB" w14:paraId="7E76F877" w14:textId="77777777" w:rsidTr="005F580F">
        <w:tc>
          <w:tcPr>
            <w:tcW w:w="1136" w:type="dxa"/>
            <w:tcBorders>
              <w:top w:val="single" w:sz="4" w:space="0" w:color="auto"/>
            </w:tcBorders>
          </w:tcPr>
          <w:p w14:paraId="7DB172C6" w14:textId="77777777" w:rsidR="005F580F" w:rsidRPr="00751DBB" w:rsidRDefault="005F580F" w:rsidP="005F580F">
            <w:pPr>
              <w:jc w:val="left"/>
              <w:rPr>
                <w:b/>
                <w:lang w:val="en-GB"/>
              </w:rPr>
            </w:pPr>
          </w:p>
        </w:tc>
        <w:tc>
          <w:tcPr>
            <w:tcW w:w="1454" w:type="dxa"/>
            <w:tcBorders>
              <w:top w:val="single" w:sz="4" w:space="0" w:color="auto"/>
            </w:tcBorders>
          </w:tcPr>
          <w:p w14:paraId="1B8D1D8D" w14:textId="77777777" w:rsidR="005F580F" w:rsidRPr="00751DBB" w:rsidRDefault="005F580F" w:rsidP="005F580F">
            <w:pPr>
              <w:jc w:val="left"/>
              <w:rPr>
                <w:b/>
                <w:lang w:val="en-GB"/>
              </w:rPr>
            </w:pPr>
            <w:r w:rsidRPr="00751DBB">
              <w:rPr>
                <w:b/>
                <w:szCs w:val="18"/>
                <w:lang w:val="en-GB"/>
              </w:rPr>
              <w:t>ESTEID-SK 2011</w:t>
            </w:r>
          </w:p>
        </w:tc>
        <w:tc>
          <w:tcPr>
            <w:tcW w:w="1906" w:type="dxa"/>
            <w:tcBorders>
              <w:top w:val="single" w:sz="4" w:space="0" w:color="auto"/>
            </w:tcBorders>
          </w:tcPr>
          <w:p w14:paraId="0FB37B60" w14:textId="77777777" w:rsidR="005F580F" w:rsidRPr="00751DBB" w:rsidRDefault="005F580F" w:rsidP="005F580F">
            <w:pPr>
              <w:jc w:val="left"/>
              <w:rPr>
                <w:lang w:val="en-GB"/>
              </w:rPr>
            </w:pPr>
          </w:p>
        </w:tc>
        <w:tc>
          <w:tcPr>
            <w:tcW w:w="1401" w:type="dxa"/>
            <w:tcBorders>
              <w:top w:val="single" w:sz="4" w:space="0" w:color="auto"/>
            </w:tcBorders>
          </w:tcPr>
          <w:p w14:paraId="7390BA7C" w14:textId="77777777" w:rsidR="005F580F" w:rsidRPr="00751DBB" w:rsidRDefault="005F580F" w:rsidP="005F580F">
            <w:pPr>
              <w:jc w:val="left"/>
              <w:rPr>
                <w:b/>
                <w:lang w:val="en-GB"/>
              </w:rPr>
            </w:pPr>
            <w:r w:rsidRPr="00751DBB">
              <w:rPr>
                <w:szCs w:val="18"/>
                <w:lang w:val="en-GB"/>
              </w:rPr>
              <w:t>18-Mar- 2024</w:t>
            </w:r>
          </w:p>
        </w:tc>
        <w:tc>
          <w:tcPr>
            <w:tcW w:w="2323" w:type="dxa"/>
            <w:tcBorders>
              <w:top w:val="single" w:sz="4" w:space="0" w:color="auto"/>
            </w:tcBorders>
          </w:tcPr>
          <w:p w14:paraId="124F121F" w14:textId="77777777" w:rsidR="005F580F" w:rsidRPr="00751DBB" w:rsidRDefault="005F580F" w:rsidP="005F580F">
            <w:pPr>
              <w:jc w:val="left"/>
              <w:rPr>
                <w:b/>
                <w:lang w:val="en-GB"/>
              </w:rPr>
            </w:pPr>
            <w:r w:rsidRPr="00751DBB">
              <w:rPr>
                <w:szCs w:val="18"/>
                <w:lang w:val="en-GB"/>
              </w:rPr>
              <w:t>for ID cards, Digi-ID and Mobile-IDs issued from 06.2011</w:t>
            </w:r>
          </w:p>
        </w:tc>
      </w:tr>
      <w:tr w:rsidR="005F580F" w:rsidRPr="00751DBB" w14:paraId="735B697E" w14:textId="77777777" w:rsidTr="005F580F">
        <w:tc>
          <w:tcPr>
            <w:tcW w:w="1136" w:type="dxa"/>
          </w:tcPr>
          <w:p w14:paraId="3526D8D4" w14:textId="77777777" w:rsidR="005F580F" w:rsidRPr="00751DBB" w:rsidRDefault="005F580F" w:rsidP="005F580F">
            <w:pPr>
              <w:jc w:val="left"/>
              <w:rPr>
                <w:b/>
                <w:lang w:val="en-GB"/>
              </w:rPr>
            </w:pPr>
          </w:p>
        </w:tc>
        <w:tc>
          <w:tcPr>
            <w:tcW w:w="1454" w:type="dxa"/>
          </w:tcPr>
          <w:p w14:paraId="2E591090" w14:textId="77777777" w:rsidR="005F580F" w:rsidRPr="00751DBB" w:rsidRDefault="005F580F" w:rsidP="005F580F">
            <w:pPr>
              <w:jc w:val="left"/>
              <w:rPr>
                <w:b/>
                <w:lang w:val="en-GB"/>
              </w:rPr>
            </w:pPr>
            <w:r w:rsidRPr="00751DBB">
              <w:rPr>
                <w:b/>
                <w:szCs w:val="18"/>
                <w:lang w:val="en-GB"/>
              </w:rPr>
              <w:t>EID-SK 2011</w:t>
            </w:r>
          </w:p>
        </w:tc>
        <w:tc>
          <w:tcPr>
            <w:tcW w:w="1906" w:type="dxa"/>
          </w:tcPr>
          <w:p w14:paraId="29DD2C18" w14:textId="77777777" w:rsidR="005F580F" w:rsidRPr="00751DBB" w:rsidRDefault="005F580F" w:rsidP="005F580F">
            <w:pPr>
              <w:jc w:val="left"/>
              <w:rPr>
                <w:lang w:val="en-GB"/>
              </w:rPr>
            </w:pPr>
          </w:p>
        </w:tc>
        <w:tc>
          <w:tcPr>
            <w:tcW w:w="1401" w:type="dxa"/>
          </w:tcPr>
          <w:p w14:paraId="24F16F02" w14:textId="77777777" w:rsidR="005F580F" w:rsidRPr="00751DBB" w:rsidRDefault="005F580F" w:rsidP="005F580F">
            <w:pPr>
              <w:jc w:val="left"/>
              <w:rPr>
                <w:b/>
                <w:lang w:val="en-GB"/>
              </w:rPr>
            </w:pPr>
            <w:r w:rsidRPr="00751DBB">
              <w:rPr>
                <w:szCs w:val="18"/>
                <w:lang w:val="en-GB"/>
              </w:rPr>
              <w:t>18-Mar- 2024</w:t>
            </w:r>
          </w:p>
        </w:tc>
        <w:tc>
          <w:tcPr>
            <w:tcW w:w="2323" w:type="dxa"/>
          </w:tcPr>
          <w:p w14:paraId="5D3C74D8" w14:textId="77777777" w:rsidR="005F580F" w:rsidRPr="00751DBB" w:rsidRDefault="005F580F" w:rsidP="005F580F">
            <w:pPr>
              <w:jc w:val="left"/>
              <w:rPr>
                <w:b/>
                <w:lang w:val="en-GB"/>
              </w:rPr>
            </w:pPr>
            <w:r w:rsidRPr="00751DBB">
              <w:rPr>
                <w:szCs w:val="18"/>
                <w:lang w:val="en-GB"/>
              </w:rPr>
              <w:t>for all other personal certificates issued from 06.2011</w:t>
            </w:r>
          </w:p>
        </w:tc>
      </w:tr>
      <w:tr w:rsidR="00660E26" w:rsidRPr="00751DBB" w14:paraId="776649A1" w14:textId="77777777" w:rsidTr="005F580F">
        <w:tc>
          <w:tcPr>
            <w:tcW w:w="1136" w:type="dxa"/>
          </w:tcPr>
          <w:p w14:paraId="30B7CDCB" w14:textId="77777777" w:rsidR="00660E26" w:rsidRPr="00751DBB" w:rsidRDefault="00660E26" w:rsidP="005F580F">
            <w:pPr>
              <w:jc w:val="left"/>
              <w:rPr>
                <w:b/>
                <w:lang w:val="en-GB"/>
              </w:rPr>
            </w:pPr>
          </w:p>
        </w:tc>
        <w:tc>
          <w:tcPr>
            <w:tcW w:w="1454" w:type="dxa"/>
          </w:tcPr>
          <w:p w14:paraId="165EC52F" w14:textId="30FD92A3" w:rsidR="00660E26" w:rsidRPr="00751DBB" w:rsidRDefault="00660E26" w:rsidP="005F580F">
            <w:pPr>
              <w:jc w:val="left"/>
              <w:rPr>
                <w:b/>
                <w:szCs w:val="18"/>
                <w:lang w:val="en-GB"/>
              </w:rPr>
            </w:pPr>
            <w:r>
              <w:rPr>
                <w:b/>
                <w:szCs w:val="18"/>
                <w:lang w:val="en-GB"/>
              </w:rPr>
              <w:t>KLASS3-SK 2010</w:t>
            </w:r>
          </w:p>
        </w:tc>
        <w:tc>
          <w:tcPr>
            <w:tcW w:w="1906" w:type="dxa"/>
          </w:tcPr>
          <w:p w14:paraId="4CBF46C8" w14:textId="77777777" w:rsidR="00660E26" w:rsidRPr="00751DBB" w:rsidRDefault="00660E26" w:rsidP="005F580F">
            <w:pPr>
              <w:jc w:val="left"/>
              <w:rPr>
                <w:lang w:val="en-GB"/>
              </w:rPr>
            </w:pPr>
          </w:p>
        </w:tc>
        <w:tc>
          <w:tcPr>
            <w:tcW w:w="1401" w:type="dxa"/>
          </w:tcPr>
          <w:p w14:paraId="610B5506" w14:textId="191102C1" w:rsidR="00660E26" w:rsidRPr="00751DBB" w:rsidRDefault="00660E26" w:rsidP="005F580F">
            <w:pPr>
              <w:jc w:val="left"/>
              <w:rPr>
                <w:szCs w:val="18"/>
                <w:lang w:val="en-GB"/>
              </w:rPr>
            </w:pPr>
            <w:r>
              <w:rPr>
                <w:szCs w:val="18"/>
                <w:lang w:val="en-GB"/>
              </w:rPr>
              <w:t>18-Mar-2024</w:t>
            </w:r>
          </w:p>
        </w:tc>
        <w:tc>
          <w:tcPr>
            <w:tcW w:w="2323" w:type="dxa"/>
          </w:tcPr>
          <w:p w14:paraId="0AC9B660" w14:textId="7260BB16" w:rsidR="00660E26" w:rsidRPr="00751DBB" w:rsidRDefault="00660E26" w:rsidP="005F580F">
            <w:pPr>
              <w:jc w:val="left"/>
              <w:rPr>
                <w:szCs w:val="18"/>
                <w:lang w:val="en-GB"/>
              </w:rPr>
            </w:pPr>
            <w:r w:rsidRPr="00751DBB">
              <w:rPr>
                <w:szCs w:val="18"/>
                <w:lang w:val="en-GB"/>
              </w:rPr>
              <w:t>for organi</w:t>
            </w:r>
            <w:r>
              <w:rPr>
                <w:szCs w:val="18"/>
                <w:lang w:val="en-GB"/>
              </w:rPr>
              <w:t>zational certificates.</w:t>
            </w:r>
          </w:p>
        </w:tc>
      </w:tr>
      <w:tr w:rsidR="005F580F" w:rsidRPr="00751DBB" w14:paraId="3F5005E2" w14:textId="77777777" w:rsidTr="005F580F">
        <w:tc>
          <w:tcPr>
            <w:tcW w:w="1136" w:type="dxa"/>
            <w:tcBorders>
              <w:bottom w:val="single" w:sz="4" w:space="0" w:color="auto"/>
            </w:tcBorders>
          </w:tcPr>
          <w:p w14:paraId="14EAFD9D" w14:textId="77777777" w:rsidR="005F580F" w:rsidRPr="00751DBB" w:rsidRDefault="005F580F" w:rsidP="005F580F">
            <w:pPr>
              <w:jc w:val="left"/>
              <w:rPr>
                <w:b/>
                <w:lang w:val="en-GB"/>
              </w:rPr>
            </w:pPr>
          </w:p>
        </w:tc>
        <w:tc>
          <w:tcPr>
            <w:tcW w:w="1454" w:type="dxa"/>
            <w:tcBorders>
              <w:bottom w:val="single" w:sz="4" w:space="0" w:color="auto"/>
            </w:tcBorders>
          </w:tcPr>
          <w:p w14:paraId="161026D0" w14:textId="77777777" w:rsidR="005F580F" w:rsidRPr="00751DBB" w:rsidRDefault="005F580F" w:rsidP="005F580F">
            <w:pPr>
              <w:jc w:val="left"/>
              <w:rPr>
                <w:b/>
                <w:lang w:val="en-GB"/>
              </w:rPr>
            </w:pPr>
            <w:r w:rsidRPr="00751DBB">
              <w:rPr>
                <w:i/>
                <w:szCs w:val="18"/>
                <w:lang w:val="en-GB"/>
              </w:rPr>
              <w:t>SK OCSP 2011 RESPONDER</w:t>
            </w:r>
          </w:p>
        </w:tc>
        <w:tc>
          <w:tcPr>
            <w:tcW w:w="1906" w:type="dxa"/>
            <w:tcBorders>
              <w:bottom w:val="single" w:sz="4" w:space="0" w:color="auto"/>
            </w:tcBorders>
          </w:tcPr>
          <w:p w14:paraId="04ADA493" w14:textId="77777777" w:rsidR="005F580F" w:rsidRPr="00751DBB" w:rsidRDefault="005F580F" w:rsidP="005F580F">
            <w:pPr>
              <w:jc w:val="left"/>
              <w:rPr>
                <w:lang w:val="en-GB"/>
              </w:rPr>
            </w:pPr>
          </w:p>
        </w:tc>
        <w:tc>
          <w:tcPr>
            <w:tcW w:w="1401" w:type="dxa"/>
            <w:tcBorders>
              <w:bottom w:val="single" w:sz="4" w:space="0" w:color="auto"/>
            </w:tcBorders>
          </w:tcPr>
          <w:p w14:paraId="148F58EC" w14:textId="77777777" w:rsidR="005F580F" w:rsidRPr="00751DBB" w:rsidRDefault="005F580F" w:rsidP="005F580F">
            <w:pPr>
              <w:jc w:val="left"/>
              <w:rPr>
                <w:b/>
                <w:lang w:val="en-GB"/>
              </w:rPr>
            </w:pPr>
            <w:r w:rsidRPr="00751DBB">
              <w:rPr>
                <w:i/>
                <w:szCs w:val="18"/>
                <w:lang w:val="en-GB"/>
              </w:rPr>
              <w:t>18-Mar- 2024</w:t>
            </w:r>
          </w:p>
        </w:tc>
        <w:tc>
          <w:tcPr>
            <w:tcW w:w="2323" w:type="dxa"/>
            <w:tcBorders>
              <w:bottom w:val="single" w:sz="4" w:space="0" w:color="auto"/>
            </w:tcBorders>
          </w:tcPr>
          <w:p w14:paraId="5A530E14" w14:textId="77777777" w:rsidR="005F580F" w:rsidRPr="00751DBB" w:rsidRDefault="005F580F" w:rsidP="005F580F">
            <w:pPr>
              <w:jc w:val="left"/>
              <w:rPr>
                <w:lang w:val="en-GB"/>
              </w:rPr>
            </w:pPr>
            <w:r w:rsidRPr="00751DBB">
              <w:rPr>
                <w:lang w:val="en-GB"/>
              </w:rPr>
              <w:t>common OCSP responder for all certificates issued under EECCRCA</w:t>
            </w:r>
          </w:p>
        </w:tc>
      </w:tr>
    </w:tbl>
    <w:p w14:paraId="7BFE8929" w14:textId="77777777" w:rsidR="005F580F" w:rsidRDefault="005F580F" w:rsidP="005F580F">
      <w:pPr>
        <w:rPr>
          <w:lang w:val="en-GB"/>
        </w:rPr>
      </w:pPr>
    </w:p>
    <w:p w14:paraId="6EE0F6D5" w14:textId="77777777" w:rsidR="005F580F" w:rsidRDefault="005F580F" w:rsidP="007001CA">
      <w:pPr>
        <w:pStyle w:val="Heading3"/>
        <w:rPr>
          <w:lang w:val="en-GB"/>
        </w:rPr>
      </w:pPr>
      <w:bookmarkStart w:id="290" w:name="_Toc374444640"/>
      <w:r w:rsidRPr="00B91A0A">
        <w:rPr>
          <w:lang w:val="en-GB"/>
        </w:rPr>
        <w:t>Supported SK test certificate hierarchy chains</w:t>
      </w:r>
      <w:bookmarkEnd w:id="290"/>
    </w:p>
    <w:p w14:paraId="4B4136F5" w14:textId="09929A2E" w:rsidR="00A5598A" w:rsidRDefault="005F580F" w:rsidP="00A5598A">
      <w:pPr>
        <w:rPr>
          <w:lang w:val="en-GB"/>
        </w:rPr>
      </w:pPr>
      <w:r w:rsidRPr="00D95D09">
        <w:rPr>
          <w:b/>
          <w:lang w:val="en-GB"/>
        </w:rPr>
        <w:t>Note:</w:t>
      </w:r>
      <w:r>
        <w:rPr>
          <w:b/>
          <w:lang w:val="en-GB"/>
        </w:rPr>
        <w:t xml:space="preserve"> </w:t>
      </w:r>
      <w:r w:rsidR="00335BAB">
        <w:rPr>
          <w:b/>
          <w:lang w:val="en-GB"/>
        </w:rPr>
        <w:t>i</w:t>
      </w:r>
      <w:r>
        <w:rPr>
          <w:lang w:val="en-GB"/>
        </w:rPr>
        <w:t xml:space="preserve">n order to use the test certificates with </w:t>
      </w:r>
      <w:r w:rsidR="00335BAB">
        <w:rPr>
          <w:lang w:val="en-GB"/>
        </w:rPr>
        <w:t>Libdigidocpp</w:t>
      </w:r>
      <w:r>
        <w:rPr>
          <w:lang w:val="en-GB"/>
        </w:rPr>
        <w:t xml:space="preserve">, you need to </w:t>
      </w:r>
      <w:r w:rsidR="00335BAB">
        <w:rPr>
          <w:lang w:val="en-GB"/>
        </w:rPr>
        <w:t>add</w:t>
      </w:r>
      <w:r>
        <w:rPr>
          <w:lang w:val="en-GB"/>
        </w:rPr>
        <w:t xml:space="preserve"> them separately</w:t>
      </w:r>
      <w:r w:rsidR="00335BAB">
        <w:rPr>
          <w:lang w:val="en-GB"/>
        </w:rPr>
        <w:t>. The default installation package contains both Estonian and Finnish test certificates</w:t>
      </w:r>
      <w:r>
        <w:rPr>
          <w:lang w:val="en-GB"/>
        </w:rPr>
        <w:t xml:space="preserve"> </w:t>
      </w:r>
      <w:r w:rsidRPr="00765DC8">
        <w:rPr>
          <w:lang w:val="en-GB"/>
        </w:rPr>
        <w:t>(</w:t>
      </w:r>
      <w:r>
        <w:rPr>
          <w:lang w:val="en-GB"/>
        </w:rPr>
        <w:t>the installation package is accessible from</w:t>
      </w:r>
      <w:r>
        <w:rPr>
          <w:rStyle w:val="Hyperlink"/>
          <w:lang w:val="en-GB"/>
        </w:rPr>
        <w:t xml:space="preserve"> </w:t>
      </w:r>
      <w:r w:rsidRPr="000266A4">
        <w:rPr>
          <w:rStyle w:val="Hyperlink"/>
          <w:lang w:val="en-GB"/>
        </w:rPr>
        <w:t>https://installer.id.ee/media/windows/Eesti_ID_kaart_testsertifikaadid.msi</w:t>
      </w:r>
      <w:r w:rsidRPr="00765DC8">
        <w:rPr>
          <w:lang w:val="en-GB"/>
        </w:rPr>
        <w:t>)</w:t>
      </w:r>
      <w:r>
        <w:rPr>
          <w:lang w:val="en-GB"/>
        </w:rPr>
        <w:t xml:space="preserve">. </w:t>
      </w:r>
      <w:r w:rsidR="00A5598A" w:rsidRPr="00751DBB">
        <w:rPr>
          <w:lang w:val="en-GB"/>
        </w:rPr>
        <w:t xml:space="preserve">All of </w:t>
      </w:r>
      <w:r w:rsidR="00A5598A">
        <w:rPr>
          <w:lang w:val="en-GB"/>
        </w:rPr>
        <w:t>the</w:t>
      </w:r>
      <w:r w:rsidR="00A5598A" w:rsidRPr="00751DBB">
        <w:rPr>
          <w:lang w:val="en-GB"/>
        </w:rPr>
        <w:t xml:space="preserve"> certificates </w:t>
      </w:r>
      <w:r w:rsidR="00A5598A">
        <w:rPr>
          <w:lang w:val="en-GB"/>
        </w:rPr>
        <w:t>can also be downloaded</w:t>
      </w:r>
      <w:r w:rsidR="00A5598A" w:rsidRPr="00751DBB">
        <w:rPr>
          <w:lang w:val="en-GB"/>
        </w:rPr>
        <w:t xml:space="preserve"> from </w:t>
      </w:r>
      <w:hyperlink r:id="rId56" w:history="1">
        <w:r w:rsidR="00A5598A" w:rsidRPr="00BA557F">
          <w:rPr>
            <w:rStyle w:val="Hyperlink"/>
          </w:rPr>
          <w:t>http://www.sk.ee/en/repository/certs/</w:t>
        </w:r>
      </w:hyperlink>
      <w:r w:rsidR="00A5598A" w:rsidRPr="00751DBB">
        <w:rPr>
          <w:lang w:val="en-GB"/>
        </w:rPr>
        <w:t xml:space="preserve">. </w:t>
      </w:r>
    </w:p>
    <w:p w14:paraId="51AD00DC" w14:textId="03C879FC" w:rsidR="005F580F" w:rsidRPr="00B91A0A" w:rsidRDefault="005F580F" w:rsidP="005F580F">
      <w:pPr>
        <w:rPr>
          <w:lang w:val="en-GB"/>
        </w:rPr>
      </w:pPr>
      <w:r>
        <w:rPr>
          <w:lang w:val="en-GB"/>
        </w:rPr>
        <w:t xml:space="preserve">Note that the test certificates should not be used in live applications as the </w:t>
      </w:r>
      <w:r w:rsidR="00335BAB">
        <w:rPr>
          <w:lang w:val="en-GB"/>
        </w:rPr>
        <w:t>Libdigidocpp</w:t>
      </w:r>
      <w:r>
        <w:rPr>
          <w:lang w:val="en-GB"/>
        </w:rPr>
        <w:t xml:space="preserve"> library does not give notifications to the user in case of test signatures.</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5F580F" w:rsidRPr="00751DBB" w14:paraId="53CCC917" w14:textId="77777777" w:rsidTr="007001CA">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7506E251" w14:textId="77777777" w:rsidR="005F580F" w:rsidRPr="00751DBB" w:rsidRDefault="005F580F" w:rsidP="005F580F">
            <w:pPr>
              <w:jc w:val="left"/>
              <w:rPr>
                <w:b/>
                <w:lang w:val="en-GB"/>
              </w:rPr>
            </w:pPr>
            <w:bookmarkStart w:id="291" w:name="_GoBack"/>
            <w:r w:rsidRPr="00751DBB">
              <w:rPr>
                <w:b/>
                <w:lang w:val="en-GB"/>
              </w:rPr>
              <w:t>Certificate Common Name (CN)</w:t>
            </w:r>
          </w:p>
        </w:tc>
        <w:tc>
          <w:tcPr>
            <w:tcW w:w="1390" w:type="dxa"/>
            <w:tcBorders>
              <w:top w:val="nil"/>
              <w:bottom w:val="single" w:sz="4" w:space="0" w:color="auto"/>
            </w:tcBorders>
          </w:tcPr>
          <w:p w14:paraId="24253AEF" w14:textId="77777777" w:rsidR="005F580F" w:rsidRPr="00751DBB" w:rsidRDefault="005F580F" w:rsidP="005F580F">
            <w:pPr>
              <w:jc w:val="left"/>
              <w:rPr>
                <w:b/>
                <w:lang w:val="en-GB"/>
              </w:rPr>
            </w:pPr>
            <w:r w:rsidRPr="00751DBB">
              <w:rPr>
                <w:b/>
                <w:lang w:val="en-GB"/>
              </w:rPr>
              <w:t>Valid to</w:t>
            </w:r>
          </w:p>
        </w:tc>
        <w:tc>
          <w:tcPr>
            <w:tcW w:w="2329" w:type="dxa"/>
            <w:tcBorders>
              <w:top w:val="nil"/>
              <w:bottom w:val="single" w:sz="4" w:space="0" w:color="auto"/>
            </w:tcBorders>
          </w:tcPr>
          <w:p w14:paraId="43529FE4" w14:textId="77777777" w:rsidR="005F580F" w:rsidRPr="00751DBB" w:rsidRDefault="005F580F" w:rsidP="005F580F">
            <w:pPr>
              <w:jc w:val="left"/>
              <w:rPr>
                <w:b/>
                <w:lang w:val="en-GB"/>
              </w:rPr>
            </w:pPr>
            <w:r w:rsidRPr="00751DBB">
              <w:rPr>
                <w:b/>
                <w:lang w:val="en-GB"/>
              </w:rPr>
              <w:t>Description</w:t>
            </w:r>
          </w:p>
        </w:tc>
      </w:tr>
      <w:tr w:rsidR="005F580F" w:rsidRPr="00751DBB" w14:paraId="3FA91A51" w14:textId="77777777" w:rsidTr="007001CA">
        <w:trPr>
          <w:cantSplit/>
        </w:trPr>
        <w:tc>
          <w:tcPr>
            <w:tcW w:w="4501" w:type="dxa"/>
            <w:gridSpan w:val="3"/>
            <w:tcBorders>
              <w:top w:val="single" w:sz="4" w:space="0" w:color="auto"/>
              <w:bottom w:val="single" w:sz="4" w:space="0" w:color="auto"/>
            </w:tcBorders>
            <w:shd w:val="clear" w:color="auto" w:fill="F2F2F2" w:themeFill="background1" w:themeFillShade="F2"/>
          </w:tcPr>
          <w:p w14:paraId="724B5A55" w14:textId="77777777" w:rsidR="005F580F" w:rsidRPr="00751DBB" w:rsidRDefault="005F580F" w:rsidP="005F580F">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4FD56D0F" w14:textId="77777777" w:rsidR="005F580F" w:rsidRPr="00751DBB" w:rsidRDefault="005F580F" w:rsidP="005F580F">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49C5ADCB" w14:textId="77777777" w:rsidR="005F580F" w:rsidRPr="00751DBB" w:rsidRDefault="005F580F" w:rsidP="005F580F">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5F580F" w:rsidRPr="00751DBB" w14:paraId="50801C17" w14:textId="77777777" w:rsidTr="007001CA">
        <w:trPr>
          <w:cantSplit/>
        </w:trPr>
        <w:tc>
          <w:tcPr>
            <w:tcW w:w="1137" w:type="dxa"/>
            <w:tcBorders>
              <w:top w:val="single" w:sz="4" w:space="0" w:color="auto"/>
            </w:tcBorders>
          </w:tcPr>
          <w:p w14:paraId="55635989" w14:textId="77777777" w:rsidR="005F580F" w:rsidRPr="00751DBB" w:rsidRDefault="005F580F" w:rsidP="005F580F">
            <w:pPr>
              <w:jc w:val="left"/>
              <w:rPr>
                <w:b/>
                <w:lang w:val="en-GB"/>
              </w:rPr>
            </w:pPr>
          </w:p>
        </w:tc>
        <w:tc>
          <w:tcPr>
            <w:tcW w:w="1455" w:type="dxa"/>
            <w:tcBorders>
              <w:top w:val="single" w:sz="4" w:space="0" w:color="auto"/>
            </w:tcBorders>
          </w:tcPr>
          <w:p w14:paraId="5F6EBAE1" w14:textId="77777777" w:rsidR="005F580F" w:rsidRPr="00751DBB" w:rsidRDefault="005F580F" w:rsidP="005F580F">
            <w:pPr>
              <w:jc w:val="left"/>
              <w:rPr>
                <w:b/>
                <w:lang w:val="en-GB"/>
              </w:rPr>
            </w:pPr>
            <w:r w:rsidRPr="00751DBB">
              <w:rPr>
                <w:b/>
                <w:szCs w:val="18"/>
                <w:lang w:val="en-GB"/>
              </w:rPr>
              <w:t>TEST-SK</w:t>
            </w:r>
          </w:p>
        </w:tc>
        <w:tc>
          <w:tcPr>
            <w:tcW w:w="1909" w:type="dxa"/>
            <w:tcBorders>
              <w:top w:val="single" w:sz="4" w:space="0" w:color="auto"/>
            </w:tcBorders>
          </w:tcPr>
          <w:p w14:paraId="360428F9" w14:textId="77777777" w:rsidR="005F580F" w:rsidRPr="00751DBB" w:rsidRDefault="005F580F" w:rsidP="005F580F">
            <w:pPr>
              <w:jc w:val="left"/>
              <w:rPr>
                <w:lang w:val="en-GB"/>
              </w:rPr>
            </w:pPr>
          </w:p>
        </w:tc>
        <w:tc>
          <w:tcPr>
            <w:tcW w:w="1390" w:type="dxa"/>
            <w:tcBorders>
              <w:top w:val="single" w:sz="4" w:space="0" w:color="auto"/>
            </w:tcBorders>
          </w:tcPr>
          <w:p w14:paraId="58A4AD20" w14:textId="77777777" w:rsidR="005F580F" w:rsidRPr="00751DBB" w:rsidRDefault="005F580F" w:rsidP="005F580F">
            <w:pPr>
              <w:jc w:val="left"/>
              <w:rPr>
                <w:b/>
                <w:lang w:val="en-GB"/>
              </w:rPr>
            </w:pPr>
            <w:r w:rsidRPr="00751DBB">
              <w:rPr>
                <w:szCs w:val="18"/>
                <w:lang w:val="en-GB"/>
              </w:rPr>
              <w:t>26-Aug-2016</w:t>
            </w:r>
          </w:p>
        </w:tc>
        <w:tc>
          <w:tcPr>
            <w:tcW w:w="2329" w:type="dxa"/>
            <w:tcBorders>
              <w:top w:val="single" w:sz="4" w:space="0" w:color="auto"/>
            </w:tcBorders>
          </w:tcPr>
          <w:p w14:paraId="40928834" w14:textId="77777777" w:rsidR="005F580F" w:rsidRPr="00751DBB" w:rsidRDefault="005F580F" w:rsidP="005F580F">
            <w:pPr>
              <w:jc w:val="left"/>
              <w:rPr>
                <w:b/>
                <w:lang w:val="en-GB"/>
              </w:rPr>
            </w:pPr>
            <w:r w:rsidRPr="00751DBB">
              <w:rPr>
                <w:szCs w:val="18"/>
                <w:lang w:val="en-GB"/>
              </w:rPr>
              <w:t>for all test cards and certificates issued until 04.2011</w:t>
            </w:r>
          </w:p>
        </w:tc>
      </w:tr>
      <w:tr w:rsidR="005F580F" w:rsidRPr="00751DBB" w14:paraId="4371162C" w14:textId="77777777" w:rsidTr="007001CA">
        <w:trPr>
          <w:cantSplit/>
        </w:trPr>
        <w:tc>
          <w:tcPr>
            <w:tcW w:w="1137" w:type="dxa"/>
            <w:tcBorders>
              <w:bottom w:val="single" w:sz="4" w:space="0" w:color="auto"/>
            </w:tcBorders>
          </w:tcPr>
          <w:p w14:paraId="5DC27918" w14:textId="77777777" w:rsidR="005F580F" w:rsidRPr="00751DBB" w:rsidRDefault="005F580F" w:rsidP="005F580F">
            <w:pPr>
              <w:jc w:val="left"/>
              <w:rPr>
                <w:b/>
                <w:lang w:val="en-GB"/>
              </w:rPr>
            </w:pPr>
          </w:p>
        </w:tc>
        <w:tc>
          <w:tcPr>
            <w:tcW w:w="1455" w:type="dxa"/>
            <w:tcBorders>
              <w:bottom w:val="single" w:sz="4" w:space="0" w:color="auto"/>
            </w:tcBorders>
          </w:tcPr>
          <w:p w14:paraId="08AC664A" w14:textId="77777777" w:rsidR="005F580F" w:rsidRPr="00751DBB" w:rsidRDefault="005F580F" w:rsidP="005F580F">
            <w:pPr>
              <w:jc w:val="left"/>
              <w:rPr>
                <w:b/>
                <w:lang w:val="en-GB"/>
              </w:rPr>
            </w:pPr>
          </w:p>
        </w:tc>
        <w:tc>
          <w:tcPr>
            <w:tcW w:w="1909" w:type="dxa"/>
            <w:tcBorders>
              <w:bottom w:val="single" w:sz="4" w:space="0" w:color="auto"/>
            </w:tcBorders>
          </w:tcPr>
          <w:p w14:paraId="58DCCCD2" w14:textId="77777777" w:rsidR="005F580F" w:rsidRPr="00751DBB" w:rsidRDefault="005F580F" w:rsidP="005F580F">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29AA6703" w14:textId="77777777" w:rsidR="005F580F" w:rsidRPr="00751DBB" w:rsidRDefault="005F580F" w:rsidP="005F580F">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093EA5F3" w14:textId="77777777" w:rsidR="005F580F" w:rsidRPr="00751DBB" w:rsidRDefault="005F580F" w:rsidP="005F580F">
            <w:pPr>
              <w:jc w:val="left"/>
              <w:rPr>
                <w:b/>
                <w:lang w:val="en-GB"/>
              </w:rPr>
            </w:pPr>
            <w:r w:rsidRPr="00751DBB">
              <w:rPr>
                <w:lang w:val="en-GB"/>
              </w:rPr>
              <w:t xml:space="preserve">TEST-SK OCSP responder </w:t>
            </w:r>
          </w:p>
        </w:tc>
      </w:tr>
      <w:tr w:rsidR="005F580F" w:rsidRPr="00751DBB" w14:paraId="2D2B5821" w14:textId="77777777" w:rsidTr="007001CA">
        <w:trPr>
          <w:cantSplit/>
        </w:trPr>
        <w:tc>
          <w:tcPr>
            <w:tcW w:w="1137" w:type="dxa"/>
            <w:tcBorders>
              <w:bottom w:val="single" w:sz="4" w:space="0" w:color="auto"/>
            </w:tcBorders>
          </w:tcPr>
          <w:p w14:paraId="646C66FB" w14:textId="77777777" w:rsidR="005F580F" w:rsidRPr="00751DBB" w:rsidRDefault="005F580F" w:rsidP="005F580F">
            <w:pPr>
              <w:jc w:val="left"/>
              <w:rPr>
                <w:b/>
                <w:lang w:val="en-GB"/>
              </w:rPr>
            </w:pPr>
          </w:p>
        </w:tc>
        <w:tc>
          <w:tcPr>
            <w:tcW w:w="1455" w:type="dxa"/>
            <w:tcBorders>
              <w:bottom w:val="single" w:sz="4" w:space="0" w:color="auto"/>
            </w:tcBorders>
          </w:tcPr>
          <w:p w14:paraId="2DB79296" w14:textId="77777777" w:rsidR="005F580F" w:rsidRPr="00751DBB" w:rsidRDefault="005F580F" w:rsidP="005F580F">
            <w:pPr>
              <w:jc w:val="left"/>
              <w:rPr>
                <w:b/>
                <w:lang w:val="en-GB"/>
              </w:rPr>
            </w:pPr>
            <w:r>
              <w:rPr>
                <w:b/>
                <w:lang w:val="en-GB"/>
              </w:rPr>
              <w:t>TEST of KLASS3-SK 2010</w:t>
            </w:r>
          </w:p>
        </w:tc>
        <w:tc>
          <w:tcPr>
            <w:tcW w:w="1909" w:type="dxa"/>
            <w:tcBorders>
              <w:bottom w:val="single" w:sz="4" w:space="0" w:color="auto"/>
            </w:tcBorders>
          </w:tcPr>
          <w:p w14:paraId="767F5171" w14:textId="77777777" w:rsidR="005F580F" w:rsidRPr="00751DBB" w:rsidRDefault="005F580F" w:rsidP="005F580F">
            <w:pPr>
              <w:jc w:val="left"/>
              <w:rPr>
                <w:i/>
                <w:szCs w:val="18"/>
                <w:lang w:val="en-GB"/>
              </w:rPr>
            </w:pPr>
          </w:p>
        </w:tc>
        <w:tc>
          <w:tcPr>
            <w:tcW w:w="1390" w:type="dxa"/>
            <w:tcBorders>
              <w:bottom w:val="single" w:sz="4" w:space="0" w:color="auto"/>
            </w:tcBorders>
          </w:tcPr>
          <w:p w14:paraId="0D644ACC" w14:textId="77777777" w:rsidR="005F580F" w:rsidRPr="00751DBB" w:rsidRDefault="005F580F" w:rsidP="005F580F">
            <w:pPr>
              <w:jc w:val="left"/>
              <w:rPr>
                <w:i/>
                <w:szCs w:val="18"/>
                <w:lang w:val="en-GB"/>
              </w:rPr>
            </w:pPr>
            <w:r w:rsidRPr="00B91A0A">
              <w:rPr>
                <w:szCs w:val="18"/>
                <w:lang w:val="en-GB"/>
              </w:rPr>
              <w:t>21-March-2025</w:t>
            </w:r>
          </w:p>
        </w:tc>
        <w:tc>
          <w:tcPr>
            <w:tcW w:w="2329" w:type="dxa"/>
            <w:tcBorders>
              <w:bottom w:val="single" w:sz="4" w:space="0" w:color="auto"/>
            </w:tcBorders>
          </w:tcPr>
          <w:p w14:paraId="5B963991" w14:textId="77777777" w:rsidR="005F580F" w:rsidRPr="00751DBB" w:rsidRDefault="005F580F" w:rsidP="005F580F">
            <w:pPr>
              <w:jc w:val="left"/>
              <w:rPr>
                <w:lang w:val="en-GB"/>
              </w:rPr>
            </w:pPr>
            <w:r>
              <w:rPr>
                <w:lang w:val="en-GB"/>
              </w:rPr>
              <w:t xml:space="preserve">for organizational test certificates </w:t>
            </w:r>
          </w:p>
        </w:tc>
      </w:tr>
      <w:tr w:rsidR="005F580F" w:rsidRPr="00751DBB" w14:paraId="4A437C6B" w14:textId="77777777" w:rsidTr="007001CA">
        <w:trPr>
          <w:cantSplit/>
        </w:trPr>
        <w:tc>
          <w:tcPr>
            <w:tcW w:w="4501" w:type="dxa"/>
            <w:gridSpan w:val="3"/>
            <w:tcBorders>
              <w:top w:val="single" w:sz="4" w:space="0" w:color="auto"/>
              <w:bottom w:val="single" w:sz="4" w:space="0" w:color="auto"/>
            </w:tcBorders>
            <w:shd w:val="clear" w:color="auto" w:fill="F2F2F2" w:themeFill="background1" w:themeFillShade="F2"/>
          </w:tcPr>
          <w:p w14:paraId="72E0A567" w14:textId="77777777" w:rsidR="005F580F" w:rsidRPr="00751DBB" w:rsidRDefault="005F580F" w:rsidP="005F580F">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2F366232" w14:textId="77777777" w:rsidR="005F580F" w:rsidRPr="00751DBB" w:rsidRDefault="005F580F" w:rsidP="005F580F">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5461E2B7" w14:textId="77777777" w:rsidR="005F580F" w:rsidRPr="00751DBB" w:rsidRDefault="005F580F" w:rsidP="005F580F">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5F580F" w:rsidRPr="00751DBB" w14:paraId="58AF49FD" w14:textId="77777777" w:rsidTr="007001CA">
        <w:trPr>
          <w:cantSplit/>
        </w:trPr>
        <w:tc>
          <w:tcPr>
            <w:tcW w:w="1137" w:type="dxa"/>
            <w:tcBorders>
              <w:top w:val="single" w:sz="4" w:space="0" w:color="auto"/>
            </w:tcBorders>
          </w:tcPr>
          <w:p w14:paraId="1A08EAF7" w14:textId="77777777" w:rsidR="005F580F" w:rsidRPr="00751DBB" w:rsidRDefault="005F580F" w:rsidP="005F580F">
            <w:pPr>
              <w:jc w:val="left"/>
              <w:rPr>
                <w:b/>
                <w:lang w:val="en-GB"/>
              </w:rPr>
            </w:pPr>
          </w:p>
        </w:tc>
        <w:tc>
          <w:tcPr>
            <w:tcW w:w="1455" w:type="dxa"/>
            <w:tcBorders>
              <w:top w:val="single" w:sz="4" w:space="0" w:color="auto"/>
            </w:tcBorders>
          </w:tcPr>
          <w:p w14:paraId="632AD441" w14:textId="77777777" w:rsidR="005F580F" w:rsidRPr="00751DBB" w:rsidRDefault="005F580F" w:rsidP="005F580F">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7D1DA93C" w14:textId="77777777" w:rsidR="005F580F" w:rsidRPr="00751DBB" w:rsidRDefault="005F580F" w:rsidP="005F580F">
            <w:pPr>
              <w:jc w:val="left"/>
              <w:rPr>
                <w:lang w:val="en-GB"/>
              </w:rPr>
            </w:pPr>
          </w:p>
        </w:tc>
        <w:tc>
          <w:tcPr>
            <w:tcW w:w="1390" w:type="dxa"/>
            <w:tcBorders>
              <w:top w:val="single" w:sz="4" w:space="0" w:color="auto"/>
            </w:tcBorders>
          </w:tcPr>
          <w:p w14:paraId="75F26B03" w14:textId="77777777" w:rsidR="005F580F" w:rsidRPr="00751DBB" w:rsidRDefault="005F580F" w:rsidP="005F580F">
            <w:pPr>
              <w:jc w:val="left"/>
              <w:rPr>
                <w:b/>
                <w:lang w:val="en-GB"/>
              </w:rPr>
            </w:pPr>
            <w:r w:rsidRPr="00751DBB">
              <w:rPr>
                <w:szCs w:val="18"/>
                <w:lang w:val="en-GB"/>
              </w:rPr>
              <w:t>07-Sep-2023</w:t>
            </w:r>
          </w:p>
        </w:tc>
        <w:tc>
          <w:tcPr>
            <w:tcW w:w="2329" w:type="dxa"/>
            <w:tcBorders>
              <w:top w:val="single" w:sz="4" w:space="0" w:color="auto"/>
            </w:tcBorders>
          </w:tcPr>
          <w:p w14:paraId="70005AFB" w14:textId="77777777" w:rsidR="005F580F" w:rsidRPr="00751DBB" w:rsidRDefault="005F580F" w:rsidP="005F580F">
            <w:pPr>
              <w:jc w:val="left"/>
              <w:rPr>
                <w:b/>
                <w:lang w:val="en-GB"/>
              </w:rPr>
            </w:pPr>
            <w:r w:rsidRPr="00751DBB">
              <w:rPr>
                <w:szCs w:val="18"/>
                <w:lang w:val="en-GB"/>
              </w:rPr>
              <w:t>for test ID cards, Digi-ID and Mobile-ID certificates issued from 04.2011</w:t>
            </w:r>
          </w:p>
        </w:tc>
      </w:tr>
      <w:tr w:rsidR="005F580F" w:rsidRPr="00751DBB" w14:paraId="127170B4" w14:textId="77777777" w:rsidTr="007001CA">
        <w:trPr>
          <w:cantSplit/>
        </w:trPr>
        <w:tc>
          <w:tcPr>
            <w:tcW w:w="1137" w:type="dxa"/>
          </w:tcPr>
          <w:p w14:paraId="57B66406" w14:textId="77777777" w:rsidR="005F580F" w:rsidRPr="00751DBB" w:rsidRDefault="005F580F" w:rsidP="005F580F">
            <w:pPr>
              <w:jc w:val="left"/>
              <w:rPr>
                <w:b/>
                <w:lang w:val="en-GB"/>
              </w:rPr>
            </w:pPr>
          </w:p>
        </w:tc>
        <w:tc>
          <w:tcPr>
            <w:tcW w:w="1455" w:type="dxa"/>
          </w:tcPr>
          <w:p w14:paraId="0B28105A" w14:textId="77777777" w:rsidR="005F580F" w:rsidRPr="00751DBB" w:rsidRDefault="005F580F" w:rsidP="005F580F">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1B07FBD4" w14:textId="77777777" w:rsidR="005F580F" w:rsidRPr="00751DBB" w:rsidRDefault="005F580F" w:rsidP="005F580F">
            <w:pPr>
              <w:jc w:val="left"/>
              <w:rPr>
                <w:lang w:val="en-GB"/>
              </w:rPr>
            </w:pPr>
          </w:p>
        </w:tc>
        <w:tc>
          <w:tcPr>
            <w:tcW w:w="1390" w:type="dxa"/>
          </w:tcPr>
          <w:p w14:paraId="1C54B129" w14:textId="77777777" w:rsidR="005F580F" w:rsidRPr="00751DBB" w:rsidRDefault="005F580F" w:rsidP="005F580F">
            <w:pPr>
              <w:jc w:val="left"/>
              <w:rPr>
                <w:b/>
                <w:lang w:val="en-GB"/>
              </w:rPr>
            </w:pPr>
            <w:r w:rsidRPr="00751DBB">
              <w:rPr>
                <w:szCs w:val="18"/>
                <w:lang w:val="en-GB"/>
              </w:rPr>
              <w:t>07-Sep-2023</w:t>
            </w:r>
          </w:p>
        </w:tc>
        <w:tc>
          <w:tcPr>
            <w:tcW w:w="2329" w:type="dxa"/>
          </w:tcPr>
          <w:p w14:paraId="781D2DC2" w14:textId="77777777" w:rsidR="005F580F" w:rsidRPr="00751DBB" w:rsidRDefault="005F580F" w:rsidP="005F580F">
            <w:pPr>
              <w:jc w:val="left"/>
              <w:rPr>
                <w:b/>
                <w:lang w:val="en-GB"/>
              </w:rPr>
            </w:pPr>
            <w:r w:rsidRPr="00751DBB">
              <w:rPr>
                <w:szCs w:val="18"/>
                <w:lang w:val="en-GB"/>
              </w:rPr>
              <w:t>for all other test certificates issued from 04.2011</w:t>
            </w:r>
          </w:p>
        </w:tc>
      </w:tr>
      <w:tr w:rsidR="005F580F" w:rsidRPr="00751DBB" w14:paraId="0104BC67" w14:textId="77777777" w:rsidTr="007001CA">
        <w:trPr>
          <w:cantSplit/>
        </w:trPr>
        <w:tc>
          <w:tcPr>
            <w:tcW w:w="1137" w:type="dxa"/>
          </w:tcPr>
          <w:p w14:paraId="24FD5B5F" w14:textId="77777777" w:rsidR="005F580F" w:rsidRPr="00751DBB" w:rsidRDefault="005F580F" w:rsidP="005F580F">
            <w:pPr>
              <w:jc w:val="left"/>
              <w:rPr>
                <w:b/>
                <w:lang w:val="en-GB"/>
              </w:rPr>
            </w:pPr>
          </w:p>
        </w:tc>
        <w:tc>
          <w:tcPr>
            <w:tcW w:w="1455" w:type="dxa"/>
          </w:tcPr>
          <w:p w14:paraId="26A704E9" w14:textId="77777777" w:rsidR="005F580F" w:rsidRPr="00751DBB" w:rsidRDefault="005F580F" w:rsidP="005F580F">
            <w:pPr>
              <w:jc w:val="left"/>
              <w:rPr>
                <w:b/>
                <w:lang w:val="en-GB"/>
              </w:rPr>
            </w:pPr>
            <w:r w:rsidRPr="00751DBB">
              <w:rPr>
                <w:i/>
                <w:szCs w:val="18"/>
                <w:lang w:val="en-GB"/>
              </w:rPr>
              <w:t>Test SK OCSP RESPONDER</w:t>
            </w:r>
            <w:r>
              <w:rPr>
                <w:i/>
                <w:szCs w:val="18"/>
                <w:lang w:val="en-GB"/>
              </w:rPr>
              <w:t xml:space="preserve"> 2011</w:t>
            </w:r>
          </w:p>
        </w:tc>
        <w:tc>
          <w:tcPr>
            <w:tcW w:w="1909" w:type="dxa"/>
          </w:tcPr>
          <w:p w14:paraId="7074175D" w14:textId="77777777" w:rsidR="005F580F" w:rsidRPr="00751DBB" w:rsidRDefault="005F580F" w:rsidP="005F580F">
            <w:pPr>
              <w:jc w:val="left"/>
              <w:rPr>
                <w:lang w:val="en-GB"/>
              </w:rPr>
            </w:pPr>
          </w:p>
        </w:tc>
        <w:tc>
          <w:tcPr>
            <w:tcW w:w="1390" w:type="dxa"/>
          </w:tcPr>
          <w:p w14:paraId="30B137E2" w14:textId="77777777" w:rsidR="005F580F" w:rsidRPr="00751DBB" w:rsidRDefault="005F580F" w:rsidP="005F580F">
            <w:pPr>
              <w:jc w:val="left"/>
              <w:rPr>
                <w:b/>
                <w:lang w:val="en-GB"/>
              </w:rPr>
            </w:pPr>
            <w:r w:rsidRPr="00751DBB">
              <w:rPr>
                <w:i/>
                <w:szCs w:val="18"/>
                <w:lang w:val="en-GB"/>
              </w:rPr>
              <w:t>07-Sep-2024</w:t>
            </w:r>
          </w:p>
        </w:tc>
        <w:tc>
          <w:tcPr>
            <w:tcW w:w="2329" w:type="dxa"/>
          </w:tcPr>
          <w:p w14:paraId="19B99E90" w14:textId="77777777" w:rsidR="005F580F" w:rsidRPr="000266A4" w:rsidRDefault="005F580F" w:rsidP="005F580F">
            <w:pPr>
              <w:jc w:val="left"/>
              <w:rPr>
                <w:b/>
                <w:lang w:val="en-GB"/>
              </w:rPr>
            </w:pPr>
            <w:r w:rsidRPr="000266A4">
              <w:rPr>
                <w:szCs w:val="18"/>
                <w:lang w:val="en-GB"/>
              </w:rPr>
              <w:t>common OCSP responder for all test certificates issued under TEST-EECCRCA</w:t>
            </w:r>
          </w:p>
        </w:tc>
      </w:tr>
      <w:bookmarkEnd w:id="291"/>
    </w:tbl>
    <w:p w14:paraId="2DBC76D6" w14:textId="77777777" w:rsidR="005F580F" w:rsidRDefault="005F580F" w:rsidP="005F580F">
      <w:pPr>
        <w:rPr>
          <w:lang w:val="en-GB"/>
        </w:rPr>
      </w:pPr>
    </w:p>
    <w:p w14:paraId="3BA99396" w14:textId="059DAE89" w:rsidR="005F580F" w:rsidRDefault="005F580F" w:rsidP="007001CA">
      <w:pPr>
        <w:pStyle w:val="Heading2"/>
      </w:pPr>
      <w:bookmarkStart w:id="292" w:name="_Toc374444641"/>
      <w:r>
        <w:t>Supported Finnish Certificate Authorities</w:t>
      </w:r>
      <w:bookmarkEnd w:id="292"/>
      <w:r>
        <w:t xml:space="preserve"> </w:t>
      </w:r>
    </w:p>
    <w:p w14:paraId="439F6885" w14:textId="77777777" w:rsidR="00263376" w:rsidRDefault="005F580F" w:rsidP="005F580F">
      <w:pPr>
        <w:rPr>
          <w:rFonts w:cs="Arial"/>
          <w:color w:val="111111"/>
          <w:szCs w:val="20"/>
          <w:shd w:val="clear" w:color="auto" w:fill="FFFFFF"/>
        </w:rPr>
      </w:pPr>
      <w:r w:rsidRPr="00116A6C">
        <w:rPr>
          <w:rFonts w:cs="Arial"/>
          <w:b/>
          <w:color w:val="111111"/>
          <w:szCs w:val="20"/>
          <w:shd w:val="clear" w:color="auto" w:fill="FFFFFF"/>
        </w:rPr>
        <w:t>Population Registration Center’s Certification Authority Services unit</w:t>
      </w:r>
      <w:r>
        <w:rPr>
          <w:rFonts w:cs="Arial"/>
          <w:color w:val="111111"/>
          <w:szCs w:val="20"/>
          <w:shd w:val="clear" w:color="auto" w:fill="FFFFFF"/>
        </w:rPr>
        <w:t xml:space="preserve"> (FINeID,</w:t>
      </w:r>
      <w:r>
        <w:t xml:space="preserve"> </w:t>
      </w:r>
      <w:hyperlink r:id="rId57" w:history="1">
        <w:r>
          <w:rPr>
            <w:rStyle w:val="Hyperlink"/>
          </w:rPr>
          <w:t>http://fineid.fi/</w:t>
        </w:r>
      </w:hyperlink>
      <w:r>
        <w:rPr>
          <w:rFonts w:cs="Arial"/>
          <w:color w:val="111111"/>
          <w:szCs w:val="20"/>
          <w:shd w:val="clear" w:color="auto" w:fill="FFFFFF"/>
        </w:rPr>
        <w:t xml:space="preserve">) functions as certificate authority in Finland. </w:t>
      </w:r>
    </w:p>
    <w:p w14:paraId="738FBFB6" w14:textId="6806BECC" w:rsidR="005F580F" w:rsidRDefault="00263376" w:rsidP="005F580F">
      <w:pPr>
        <w:rPr>
          <w:rFonts w:cs="Arial"/>
          <w:color w:val="111111"/>
          <w:szCs w:val="20"/>
          <w:shd w:val="clear" w:color="auto" w:fill="FFFFFF"/>
        </w:rPr>
      </w:pPr>
      <w:r>
        <w:rPr>
          <w:rFonts w:cs="Arial"/>
          <w:color w:val="111111"/>
          <w:szCs w:val="20"/>
          <w:shd w:val="clear" w:color="auto" w:fill="FFFFFF"/>
        </w:rPr>
        <w:t>Libdigidocpp supports the following functionality with Finnish certificates and identity tokens:</w:t>
      </w:r>
    </w:p>
    <w:p w14:paraId="57221529" w14:textId="77777777" w:rsidR="00263376" w:rsidRDefault="00263376" w:rsidP="007001CA">
      <w:pPr>
        <w:pStyle w:val="ListParagraph"/>
        <w:numPr>
          <w:ilvl w:val="0"/>
          <w:numId w:val="35"/>
        </w:numPr>
        <w:rPr>
          <w:rFonts w:cs="Arial"/>
          <w:color w:val="111111"/>
          <w:szCs w:val="20"/>
          <w:shd w:val="clear" w:color="auto" w:fill="FFFFFF"/>
        </w:rPr>
      </w:pPr>
      <w:r>
        <w:rPr>
          <w:rFonts w:cs="Arial"/>
          <w:color w:val="111111"/>
          <w:szCs w:val="20"/>
          <w:shd w:val="clear" w:color="auto" w:fill="FFFFFF"/>
        </w:rPr>
        <w:t>signature creation with CAPI/minidriver in Windows environment;</w:t>
      </w:r>
    </w:p>
    <w:p w14:paraId="0B880F6F" w14:textId="04343C60" w:rsidR="00263376" w:rsidRDefault="00263376" w:rsidP="007001CA">
      <w:pPr>
        <w:pStyle w:val="ListParagraph"/>
        <w:numPr>
          <w:ilvl w:val="0"/>
          <w:numId w:val="35"/>
        </w:numPr>
        <w:rPr>
          <w:rFonts w:cs="Arial"/>
          <w:color w:val="111111"/>
          <w:szCs w:val="20"/>
          <w:shd w:val="clear" w:color="auto" w:fill="FFFFFF"/>
        </w:rPr>
      </w:pPr>
      <w:r>
        <w:rPr>
          <w:rFonts w:cs="Arial"/>
          <w:color w:val="111111"/>
          <w:szCs w:val="20"/>
          <w:shd w:val="clear" w:color="auto" w:fill="FFFFFF"/>
        </w:rPr>
        <w:t>adding OCSP confirmation to the signature;</w:t>
      </w:r>
    </w:p>
    <w:p w14:paraId="3058BBD6" w14:textId="41E7E8C0" w:rsidR="00A241DA" w:rsidRPr="007001CA" w:rsidRDefault="00263376" w:rsidP="007001CA">
      <w:pPr>
        <w:pStyle w:val="ListParagraph"/>
        <w:numPr>
          <w:ilvl w:val="1"/>
          <w:numId w:val="35"/>
        </w:numPr>
        <w:rPr>
          <w:rFonts w:cs="Arial"/>
          <w:color w:val="111111"/>
          <w:szCs w:val="20"/>
          <w:shd w:val="clear" w:color="auto" w:fill="FFFFFF"/>
        </w:rPr>
      </w:pPr>
      <w:r>
        <w:rPr>
          <w:rFonts w:cs="Arial"/>
          <w:color w:val="111111"/>
          <w:szCs w:val="20"/>
          <w:shd w:val="clear" w:color="auto" w:fill="FFFFFF"/>
        </w:rPr>
        <w:t>OCSP confirmation is acquired from AS Sertifitseerimiskeskus proxy OCSP service (</w:t>
      </w:r>
      <w:hyperlink r:id="rId58" w:history="1">
        <w:r>
          <w:rPr>
            <w:rStyle w:val="Hyperlink"/>
          </w:rPr>
          <w:t>http://sk.ee/en/services/validity-confirmation-services/proxy-ocsp/</w:t>
        </w:r>
      </w:hyperlink>
      <w:r>
        <w:rPr>
          <w:rFonts w:cs="Arial"/>
          <w:color w:val="111111"/>
          <w:szCs w:val="20"/>
          <w:shd w:val="clear" w:color="auto" w:fill="FFFFFF"/>
        </w:rPr>
        <w:t>)</w:t>
      </w:r>
      <w:r w:rsidR="00335BAB">
        <w:rPr>
          <w:rFonts w:cs="Arial"/>
          <w:color w:val="111111"/>
          <w:szCs w:val="20"/>
          <w:shd w:val="clear" w:color="auto" w:fill="FFFFFF"/>
        </w:rPr>
        <w:t xml:space="preserve">. </w:t>
      </w:r>
      <w:r w:rsidR="00A241DA" w:rsidRPr="007001CA">
        <w:rPr>
          <w:rFonts w:cs="Arial"/>
          <w:color w:val="111111"/>
          <w:szCs w:val="20"/>
          <w:shd w:val="clear" w:color="auto" w:fill="FFFFFF"/>
        </w:rPr>
        <w:lastRenderedPageBreak/>
        <w:t>The OCSP responder server URL values (http://ocsp.sk.ee/_proxy) have been written directly into the source code.</w:t>
      </w:r>
    </w:p>
    <w:p w14:paraId="2D8EC8EB" w14:textId="799DA891" w:rsidR="00263376" w:rsidRDefault="00A241DA" w:rsidP="007001CA">
      <w:pPr>
        <w:pStyle w:val="ListParagraph"/>
        <w:numPr>
          <w:ilvl w:val="0"/>
          <w:numId w:val="35"/>
        </w:numPr>
        <w:rPr>
          <w:rFonts w:cs="Arial"/>
          <w:color w:val="111111"/>
          <w:szCs w:val="20"/>
          <w:shd w:val="clear" w:color="auto" w:fill="FFFFFF"/>
        </w:rPr>
      </w:pPr>
      <w:r>
        <w:rPr>
          <w:rFonts w:cs="Arial"/>
          <w:color w:val="111111"/>
          <w:szCs w:val="20"/>
          <w:shd w:val="clear" w:color="auto" w:fill="FFFFFF"/>
        </w:rPr>
        <w:t>signature validation - t</w:t>
      </w:r>
      <w:r w:rsidR="00263376">
        <w:rPr>
          <w:rFonts w:cs="Arial"/>
          <w:color w:val="111111"/>
          <w:szCs w:val="20"/>
          <w:shd w:val="clear" w:color="auto" w:fill="FFFFFF"/>
        </w:rPr>
        <w:t xml:space="preserve">he </w:t>
      </w:r>
      <w:r>
        <w:rPr>
          <w:rFonts w:cs="Arial"/>
          <w:color w:val="111111"/>
          <w:szCs w:val="20"/>
          <w:shd w:val="clear" w:color="auto" w:fill="FFFFFF"/>
        </w:rPr>
        <w:t xml:space="preserve">CA </w:t>
      </w:r>
      <w:r w:rsidR="00263376">
        <w:rPr>
          <w:rFonts w:cs="Arial"/>
          <w:color w:val="111111"/>
          <w:szCs w:val="20"/>
          <w:shd w:val="clear" w:color="auto" w:fill="FFFFFF"/>
        </w:rPr>
        <w:t>certificates for signature validation are taken from the Windows certificate store.</w:t>
      </w:r>
    </w:p>
    <w:p w14:paraId="309339EA" w14:textId="1575B55C" w:rsidR="00263376" w:rsidRPr="007001CA" w:rsidRDefault="00263376" w:rsidP="00CF0C4E">
      <w:pPr>
        <w:rPr>
          <w:rFonts w:cs="Arial"/>
          <w:color w:val="111111"/>
          <w:szCs w:val="20"/>
          <w:shd w:val="clear" w:color="auto" w:fill="FFFFFF"/>
        </w:rPr>
      </w:pPr>
      <w:r>
        <w:rPr>
          <w:rFonts w:cs="Arial"/>
          <w:color w:val="111111"/>
          <w:szCs w:val="20"/>
          <w:shd w:val="clear" w:color="auto" w:fill="FFFFFF"/>
        </w:rPr>
        <w:t xml:space="preserve">Note that the functionality has only been tested in Windows environment. </w:t>
      </w:r>
    </w:p>
    <w:p w14:paraId="6CBAA5F2" w14:textId="77777777" w:rsidR="005F580F" w:rsidRPr="00751DBB" w:rsidRDefault="005F580F" w:rsidP="007001CA">
      <w:pPr>
        <w:pStyle w:val="Heading3"/>
      </w:pPr>
      <w:bookmarkStart w:id="293" w:name="_Toc374444642"/>
      <w:r w:rsidRPr="00751DBB">
        <w:t xml:space="preserve">Supported </w:t>
      </w:r>
      <w:r>
        <w:t>FINeID live</w:t>
      </w:r>
      <w:r w:rsidRPr="00751DBB">
        <w:t xml:space="preserve"> hierarchy chains</w:t>
      </w:r>
      <w:bookmarkEnd w:id="293"/>
    </w:p>
    <w:p w14:paraId="4F7D266E" w14:textId="6E8883A1" w:rsidR="005F580F" w:rsidRDefault="00A5598A">
      <w:pPr>
        <w:rPr>
          <w:lang w:val="en-GB"/>
        </w:rPr>
      </w:pPr>
      <w:r w:rsidRPr="00D95D09">
        <w:rPr>
          <w:b/>
          <w:lang w:val="en-GB"/>
        </w:rPr>
        <w:t>Note:</w:t>
      </w:r>
      <w:r>
        <w:rPr>
          <w:b/>
          <w:lang w:val="en-GB"/>
        </w:rPr>
        <w:t xml:space="preserve"> i</w:t>
      </w:r>
      <w:r>
        <w:rPr>
          <w:lang w:val="en-GB"/>
        </w:rPr>
        <w:t xml:space="preserve">n order to use the Finnish certificates with Libdigidocpp, you need to add them separately. </w:t>
      </w:r>
      <w:r w:rsidR="005F580F">
        <w:rPr>
          <w:lang w:val="en-GB"/>
        </w:rPr>
        <w:t xml:space="preserve">The installation package is available from </w:t>
      </w:r>
      <w:hyperlink r:id="rId59" w:history="1">
        <w:r w:rsidR="005F580F" w:rsidRPr="00AD2F83">
          <w:rPr>
            <w:rStyle w:val="Hyperlink"/>
            <w:lang w:val="en-GB"/>
          </w:rPr>
          <w:t>https://installer.id.ee/media/windows/Eesti_ID_kaart_finsertifikaadid.msi</w:t>
        </w:r>
      </w:hyperlink>
    </w:p>
    <w:p w14:paraId="0F382AFF" w14:textId="77777777" w:rsidR="005F580F" w:rsidRPr="00AD2F83" w:rsidRDefault="005F580F" w:rsidP="005F580F">
      <w:pPr>
        <w:rPr>
          <w:lang w:val="en-GB"/>
        </w:rPr>
      </w:pPr>
      <w:r w:rsidRPr="00074282">
        <w:rPr>
          <w:lang w:val="en-GB"/>
        </w:rPr>
        <w:t>The certificates package contains Finnish root CA certificate (</w:t>
      </w:r>
      <w:hyperlink r:id="rId60" w:history="1">
        <w:r w:rsidRPr="00FD67F5">
          <w:rPr>
            <w:rStyle w:val="Hyperlink"/>
            <w:lang w:val="en-GB"/>
          </w:rPr>
          <w:t>http://fineid.fi/default.aspx?id=596</w:t>
        </w:r>
      </w:hyperlink>
      <w:r w:rsidRPr="00074282">
        <w:rPr>
          <w:lang w:val="en-GB"/>
        </w:rPr>
        <w:t>) and certificates which are included in the Finnish national Trust Service List (TSL) (</w:t>
      </w:r>
      <w:hyperlink r:id="rId61" w:history="1">
        <w:r w:rsidRPr="00FD67F5">
          <w:rPr>
            <w:rStyle w:val="Hyperlink"/>
            <w:lang w:val="en-GB"/>
          </w:rPr>
          <w:t>https://www.viestintavirasto.fi/attachments/TSL-Ficora.xml</w:t>
        </w:r>
      </w:hyperlink>
      <w:r w:rsidRPr="00074282">
        <w:rPr>
          <w:lang w:val="en-GB"/>
        </w:rPr>
        <w:t>)</w:t>
      </w:r>
      <w:r>
        <w:rPr>
          <w:lang w:val="en-GB"/>
        </w:rPr>
        <w:t>.</w:t>
      </w:r>
    </w:p>
    <w:tbl>
      <w:tblPr>
        <w:tblStyle w:val="Param"/>
        <w:tblW w:w="5000" w:type="pct"/>
        <w:tblInd w:w="0" w:type="dxa"/>
        <w:tblLayout w:type="fixed"/>
        <w:tblLook w:val="04A0" w:firstRow="1" w:lastRow="0" w:firstColumn="1" w:lastColumn="0" w:noHBand="0" w:noVBand="1"/>
      </w:tblPr>
      <w:tblGrid>
        <w:gridCol w:w="1701"/>
        <w:gridCol w:w="2126"/>
        <w:gridCol w:w="1276"/>
        <w:gridCol w:w="3117"/>
      </w:tblGrid>
      <w:tr w:rsidR="005F580F" w:rsidRPr="00751DBB" w14:paraId="3804A75B" w14:textId="77777777" w:rsidTr="005F580F">
        <w:trPr>
          <w:cnfStyle w:val="100000000000" w:firstRow="1" w:lastRow="0" w:firstColumn="0" w:lastColumn="0" w:oddVBand="0" w:evenVBand="0" w:oddHBand="0" w:evenHBand="0" w:firstRowFirstColumn="0" w:firstRowLastColumn="0" w:lastRowFirstColumn="0" w:lastRowLastColumn="0"/>
          <w:tblHeader/>
        </w:trPr>
        <w:tc>
          <w:tcPr>
            <w:tcW w:w="2328" w:type="pct"/>
            <w:gridSpan w:val="2"/>
            <w:tcBorders>
              <w:top w:val="nil"/>
              <w:bottom w:val="single" w:sz="4" w:space="0" w:color="auto"/>
            </w:tcBorders>
          </w:tcPr>
          <w:p w14:paraId="78D634BA" w14:textId="77777777" w:rsidR="005F580F" w:rsidRPr="00751DBB" w:rsidRDefault="005F580F" w:rsidP="005F580F">
            <w:pPr>
              <w:jc w:val="left"/>
              <w:rPr>
                <w:b/>
                <w:lang w:val="en-GB"/>
              </w:rPr>
            </w:pPr>
            <w:r w:rsidRPr="00751DBB">
              <w:rPr>
                <w:b/>
                <w:lang w:val="en-GB"/>
              </w:rPr>
              <w:t>Certificate Common Name (CN)</w:t>
            </w:r>
          </w:p>
        </w:tc>
        <w:tc>
          <w:tcPr>
            <w:tcW w:w="776" w:type="pct"/>
            <w:tcBorders>
              <w:top w:val="nil"/>
              <w:bottom w:val="single" w:sz="4" w:space="0" w:color="auto"/>
            </w:tcBorders>
          </w:tcPr>
          <w:p w14:paraId="4CB1B756" w14:textId="77777777" w:rsidR="005F580F" w:rsidRPr="00751DBB" w:rsidRDefault="005F580F" w:rsidP="005F580F">
            <w:pPr>
              <w:jc w:val="left"/>
              <w:rPr>
                <w:b/>
                <w:lang w:val="en-GB"/>
              </w:rPr>
            </w:pPr>
            <w:r w:rsidRPr="00751DBB">
              <w:rPr>
                <w:b/>
                <w:lang w:val="en-GB"/>
              </w:rPr>
              <w:t>Valid to</w:t>
            </w:r>
          </w:p>
        </w:tc>
        <w:tc>
          <w:tcPr>
            <w:tcW w:w="1896" w:type="pct"/>
            <w:tcBorders>
              <w:top w:val="nil"/>
              <w:bottom w:val="single" w:sz="4" w:space="0" w:color="auto"/>
            </w:tcBorders>
          </w:tcPr>
          <w:p w14:paraId="58D32A25" w14:textId="77777777" w:rsidR="005F580F" w:rsidRPr="00751DBB" w:rsidRDefault="005F580F" w:rsidP="005F580F">
            <w:pPr>
              <w:jc w:val="left"/>
              <w:rPr>
                <w:b/>
                <w:lang w:val="en-GB"/>
              </w:rPr>
            </w:pPr>
            <w:r w:rsidRPr="00751DBB">
              <w:rPr>
                <w:b/>
                <w:lang w:val="en-GB"/>
              </w:rPr>
              <w:t>Description</w:t>
            </w:r>
          </w:p>
        </w:tc>
      </w:tr>
      <w:tr w:rsidR="005F580F" w:rsidRPr="00751DBB" w14:paraId="0F0FAFDA" w14:textId="77777777" w:rsidTr="005F580F">
        <w:tc>
          <w:tcPr>
            <w:tcW w:w="2328" w:type="pct"/>
            <w:gridSpan w:val="2"/>
            <w:tcBorders>
              <w:top w:val="single" w:sz="4" w:space="0" w:color="auto"/>
              <w:bottom w:val="single" w:sz="4" w:space="0" w:color="auto"/>
            </w:tcBorders>
            <w:shd w:val="clear" w:color="auto" w:fill="F2F2F2" w:themeFill="background1" w:themeFillShade="F2"/>
          </w:tcPr>
          <w:p w14:paraId="259526B3" w14:textId="77777777" w:rsidR="005F580F" w:rsidRPr="00751DBB" w:rsidRDefault="005F580F" w:rsidP="005F580F">
            <w:pPr>
              <w:jc w:val="left"/>
              <w:rPr>
                <w:u w:val="single"/>
                <w:lang w:val="en-GB"/>
              </w:rPr>
            </w:pPr>
            <w:r w:rsidRPr="007F5C71">
              <w:rPr>
                <w:b/>
                <w:u w:val="single"/>
                <w:lang w:val="en-GB"/>
              </w:rPr>
              <w:t>VRK Gov. Root CA</w:t>
            </w:r>
          </w:p>
        </w:tc>
        <w:tc>
          <w:tcPr>
            <w:tcW w:w="776" w:type="pct"/>
            <w:tcBorders>
              <w:top w:val="single" w:sz="4" w:space="0" w:color="auto"/>
              <w:bottom w:val="single" w:sz="4" w:space="0" w:color="auto"/>
            </w:tcBorders>
            <w:shd w:val="clear" w:color="auto" w:fill="F2F2F2" w:themeFill="background1" w:themeFillShade="F2"/>
          </w:tcPr>
          <w:p w14:paraId="65FA764B" w14:textId="77777777" w:rsidR="005F580F" w:rsidRPr="00751DBB" w:rsidRDefault="005F580F" w:rsidP="005F580F">
            <w:pPr>
              <w:jc w:val="left"/>
              <w:rPr>
                <w:lang w:val="en-GB"/>
              </w:rPr>
            </w:pPr>
            <w:r>
              <w:rPr>
                <w:szCs w:val="18"/>
                <w:lang w:val="en-GB"/>
              </w:rPr>
              <w:t>18-Dec-2023</w:t>
            </w:r>
          </w:p>
        </w:tc>
        <w:tc>
          <w:tcPr>
            <w:tcW w:w="1896" w:type="pct"/>
            <w:tcBorders>
              <w:top w:val="single" w:sz="4" w:space="0" w:color="auto"/>
              <w:bottom w:val="single" w:sz="4" w:space="0" w:color="auto"/>
            </w:tcBorders>
            <w:shd w:val="clear" w:color="auto" w:fill="F2F2F2" w:themeFill="background1" w:themeFillShade="F2"/>
          </w:tcPr>
          <w:p w14:paraId="54991035" w14:textId="77777777" w:rsidR="005F580F" w:rsidRPr="00751DBB" w:rsidRDefault="005F580F" w:rsidP="005F580F">
            <w:pPr>
              <w:jc w:val="left"/>
              <w:rPr>
                <w:lang w:val="en-GB"/>
              </w:rPr>
            </w:pPr>
            <w:r w:rsidRPr="00751DBB">
              <w:rPr>
                <w:szCs w:val="18"/>
                <w:lang w:val="en-GB"/>
              </w:rPr>
              <w:t>1</w:t>
            </w:r>
            <w:r w:rsidRPr="00751DBB">
              <w:rPr>
                <w:szCs w:val="18"/>
                <w:vertAlign w:val="superscript"/>
                <w:lang w:val="en-GB"/>
              </w:rPr>
              <w:t>st</w:t>
            </w:r>
            <w:r w:rsidRPr="00751DBB">
              <w:rPr>
                <w:szCs w:val="18"/>
                <w:lang w:val="en-GB"/>
              </w:rPr>
              <w:t xml:space="preserve"> root certificate</w:t>
            </w:r>
          </w:p>
        </w:tc>
      </w:tr>
      <w:tr w:rsidR="005F580F" w:rsidRPr="00751DBB" w14:paraId="1DAA8F4F" w14:textId="77777777" w:rsidTr="005F580F">
        <w:tc>
          <w:tcPr>
            <w:tcW w:w="1035" w:type="pct"/>
          </w:tcPr>
          <w:p w14:paraId="67D9F591" w14:textId="77777777" w:rsidR="005F580F" w:rsidRPr="00751DBB" w:rsidRDefault="005F580F" w:rsidP="005F580F">
            <w:pPr>
              <w:jc w:val="left"/>
              <w:rPr>
                <w:b/>
                <w:lang w:val="en-GB"/>
              </w:rPr>
            </w:pPr>
          </w:p>
        </w:tc>
        <w:tc>
          <w:tcPr>
            <w:tcW w:w="1293" w:type="pct"/>
          </w:tcPr>
          <w:p w14:paraId="2FAE9E6F" w14:textId="77777777" w:rsidR="005F580F" w:rsidRPr="00751DBB" w:rsidRDefault="005F580F" w:rsidP="005F580F">
            <w:pPr>
              <w:jc w:val="left"/>
              <w:rPr>
                <w:b/>
                <w:lang w:val="en-GB"/>
              </w:rPr>
            </w:pPr>
            <w:r w:rsidRPr="007F5C71">
              <w:rPr>
                <w:b/>
                <w:lang w:val="en-GB"/>
              </w:rPr>
              <w:t>VRK Gov. CA for Citizen Qualified Certificates</w:t>
            </w:r>
          </w:p>
        </w:tc>
        <w:tc>
          <w:tcPr>
            <w:tcW w:w="776" w:type="pct"/>
          </w:tcPr>
          <w:p w14:paraId="5900CB3C" w14:textId="77777777" w:rsidR="005F580F" w:rsidRPr="004A2158" w:rsidRDefault="005F580F" w:rsidP="005F580F">
            <w:pPr>
              <w:jc w:val="left"/>
              <w:rPr>
                <w:b/>
                <w:lang w:val="en-GB"/>
              </w:rPr>
            </w:pPr>
            <w:r w:rsidRPr="004A2158">
              <w:rPr>
                <w:szCs w:val="18"/>
                <w:lang w:val="en-GB"/>
              </w:rPr>
              <w:t>09-Jan-2019</w:t>
            </w:r>
          </w:p>
        </w:tc>
        <w:tc>
          <w:tcPr>
            <w:tcW w:w="1896" w:type="pct"/>
          </w:tcPr>
          <w:p w14:paraId="0E819E82" w14:textId="77777777" w:rsidR="005F580F" w:rsidRPr="00751DBB" w:rsidRDefault="005F580F" w:rsidP="005F580F">
            <w:pPr>
              <w:jc w:val="left"/>
              <w:rPr>
                <w:lang w:val="en-GB"/>
              </w:rPr>
            </w:pPr>
            <w:r w:rsidRPr="004A2158">
              <w:rPr>
                <w:szCs w:val="18"/>
                <w:lang w:val="en-GB"/>
              </w:rPr>
              <w:t xml:space="preserve">Citizen certificates on identity cards since 2003 </w:t>
            </w:r>
            <w:r w:rsidRPr="00751DBB">
              <w:rPr>
                <w:b/>
                <w:lang w:val="en-GB"/>
              </w:rPr>
              <w:t xml:space="preserve"> </w:t>
            </w:r>
          </w:p>
        </w:tc>
      </w:tr>
      <w:tr w:rsidR="005F580F" w:rsidRPr="00751DBB" w14:paraId="03111563" w14:textId="77777777" w:rsidTr="005F580F">
        <w:tc>
          <w:tcPr>
            <w:tcW w:w="1035" w:type="pct"/>
            <w:tcBorders>
              <w:top w:val="single" w:sz="4" w:space="0" w:color="auto"/>
            </w:tcBorders>
          </w:tcPr>
          <w:p w14:paraId="33489860" w14:textId="77777777" w:rsidR="005F580F" w:rsidRPr="00751DBB" w:rsidRDefault="005F580F" w:rsidP="005F580F">
            <w:pPr>
              <w:jc w:val="left"/>
              <w:rPr>
                <w:b/>
                <w:lang w:val="en-GB"/>
              </w:rPr>
            </w:pPr>
          </w:p>
        </w:tc>
        <w:tc>
          <w:tcPr>
            <w:tcW w:w="1293" w:type="pct"/>
            <w:tcBorders>
              <w:top w:val="single" w:sz="4" w:space="0" w:color="auto"/>
            </w:tcBorders>
          </w:tcPr>
          <w:p w14:paraId="030A6A14" w14:textId="77777777" w:rsidR="005F580F" w:rsidRPr="00751DBB" w:rsidRDefault="005F580F" w:rsidP="005F580F">
            <w:pPr>
              <w:jc w:val="left"/>
              <w:rPr>
                <w:b/>
                <w:lang w:val="en-GB"/>
              </w:rPr>
            </w:pPr>
            <w:r w:rsidRPr="007F5C71">
              <w:rPr>
                <w:b/>
                <w:szCs w:val="18"/>
                <w:lang w:val="en-GB"/>
              </w:rPr>
              <w:t>VRK CA for Qualified Certificates</w:t>
            </w:r>
          </w:p>
        </w:tc>
        <w:tc>
          <w:tcPr>
            <w:tcW w:w="776" w:type="pct"/>
            <w:tcBorders>
              <w:top w:val="single" w:sz="4" w:space="0" w:color="auto"/>
            </w:tcBorders>
          </w:tcPr>
          <w:p w14:paraId="41943484" w14:textId="77777777" w:rsidR="005F580F" w:rsidRPr="00751DBB" w:rsidRDefault="005F580F" w:rsidP="005F580F">
            <w:pPr>
              <w:jc w:val="left"/>
              <w:rPr>
                <w:b/>
                <w:lang w:val="en-GB"/>
              </w:rPr>
            </w:pPr>
            <w:r w:rsidRPr="00751DBB">
              <w:rPr>
                <w:szCs w:val="18"/>
                <w:lang w:val="en-GB"/>
              </w:rPr>
              <w:t>13-‎Jan-201</w:t>
            </w:r>
            <w:r>
              <w:rPr>
                <w:szCs w:val="18"/>
                <w:lang w:val="en-GB"/>
              </w:rPr>
              <w:t>9</w:t>
            </w:r>
          </w:p>
        </w:tc>
        <w:tc>
          <w:tcPr>
            <w:tcW w:w="1896" w:type="pct"/>
            <w:tcBorders>
              <w:top w:val="single" w:sz="4" w:space="0" w:color="auto"/>
            </w:tcBorders>
          </w:tcPr>
          <w:p w14:paraId="6DAF8F15" w14:textId="77777777" w:rsidR="005F580F" w:rsidRPr="004A2158" w:rsidRDefault="005F580F" w:rsidP="005F580F">
            <w:pPr>
              <w:jc w:val="left"/>
              <w:rPr>
                <w:lang w:val="en-GB"/>
              </w:rPr>
            </w:pPr>
            <w:r w:rsidRPr="004A2158">
              <w:rPr>
                <w:szCs w:val="18"/>
                <w:highlight w:val="yellow"/>
                <w:lang w:val="en-GB"/>
              </w:rPr>
              <w:t>‎</w:t>
            </w:r>
            <w:r>
              <w:rPr>
                <w:lang w:val="en-GB"/>
              </w:rPr>
              <w:t>O</w:t>
            </w:r>
            <w:r w:rsidRPr="004A2158">
              <w:rPr>
                <w:lang w:val="en-GB"/>
              </w:rPr>
              <w:t>rganization certificates on organization cards since 2003</w:t>
            </w:r>
          </w:p>
        </w:tc>
      </w:tr>
      <w:tr w:rsidR="005F580F" w:rsidRPr="00751DBB" w14:paraId="7AE42C4D" w14:textId="77777777" w:rsidTr="005F580F">
        <w:tc>
          <w:tcPr>
            <w:tcW w:w="1035" w:type="pct"/>
          </w:tcPr>
          <w:p w14:paraId="416E3B13" w14:textId="77777777" w:rsidR="005F580F" w:rsidRPr="00751DBB" w:rsidRDefault="005F580F" w:rsidP="005F580F">
            <w:pPr>
              <w:jc w:val="left"/>
              <w:rPr>
                <w:b/>
                <w:lang w:val="en-GB"/>
              </w:rPr>
            </w:pPr>
          </w:p>
        </w:tc>
        <w:tc>
          <w:tcPr>
            <w:tcW w:w="1293" w:type="pct"/>
          </w:tcPr>
          <w:p w14:paraId="3CDD2604" w14:textId="77777777" w:rsidR="005F580F" w:rsidRPr="00751DBB" w:rsidRDefault="005F580F" w:rsidP="005F580F">
            <w:pPr>
              <w:jc w:val="left"/>
              <w:rPr>
                <w:b/>
                <w:lang w:val="en-GB"/>
              </w:rPr>
            </w:pPr>
            <w:r w:rsidRPr="007F5C71">
              <w:rPr>
                <w:b/>
                <w:szCs w:val="18"/>
                <w:lang w:val="en-GB"/>
              </w:rPr>
              <w:t>VRK CA for Healthcare Professionals Qualified Certificates</w:t>
            </w:r>
          </w:p>
        </w:tc>
        <w:tc>
          <w:tcPr>
            <w:tcW w:w="776" w:type="pct"/>
          </w:tcPr>
          <w:p w14:paraId="0B083755" w14:textId="77777777" w:rsidR="005F580F" w:rsidRPr="00751DBB" w:rsidRDefault="005F580F" w:rsidP="005F580F">
            <w:pPr>
              <w:jc w:val="left"/>
              <w:rPr>
                <w:b/>
                <w:lang w:val="en-GB"/>
              </w:rPr>
            </w:pPr>
            <w:r>
              <w:rPr>
                <w:szCs w:val="18"/>
                <w:lang w:val="en-GB"/>
              </w:rPr>
              <w:t>17</w:t>
            </w:r>
            <w:r w:rsidRPr="00751DBB">
              <w:rPr>
                <w:szCs w:val="18"/>
                <w:lang w:val="en-GB"/>
              </w:rPr>
              <w:t>-</w:t>
            </w:r>
            <w:r>
              <w:rPr>
                <w:szCs w:val="18"/>
                <w:lang w:val="en-GB"/>
              </w:rPr>
              <w:t>Dec-2023</w:t>
            </w:r>
          </w:p>
        </w:tc>
        <w:tc>
          <w:tcPr>
            <w:tcW w:w="1896" w:type="pct"/>
          </w:tcPr>
          <w:p w14:paraId="553F5D1E" w14:textId="77777777" w:rsidR="005F580F" w:rsidRPr="004A2158" w:rsidRDefault="005F580F" w:rsidP="005F580F">
            <w:pPr>
              <w:jc w:val="left"/>
              <w:rPr>
                <w:lang w:val="en-GB"/>
              </w:rPr>
            </w:pPr>
            <w:r w:rsidRPr="004A2158">
              <w:rPr>
                <w:lang w:val="en-GB"/>
              </w:rPr>
              <w:t>Intermediary CA of the certificates for users of the nationwide healthcare information systems</w:t>
            </w:r>
          </w:p>
        </w:tc>
      </w:tr>
    </w:tbl>
    <w:p w14:paraId="1E846F19" w14:textId="77777777" w:rsidR="005F580F" w:rsidRDefault="005F580F" w:rsidP="005F580F">
      <w:pPr>
        <w:rPr>
          <w:b/>
          <w:u w:val="single"/>
          <w:lang w:val="en-GB"/>
        </w:rPr>
      </w:pPr>
    </w:p>
    <w:p w14:paraId="59A6E5ED" w14:textId="77777777" w:rsidR="005F580F" w:rsidRDefault="005F580F" w:rsidP="007001CA">
      <w:pPr>
        <w:pStyle w:val="Heading3"/>
        <w:rPr>
          <w:lang w:val="en-GB"/>
        </w:rPr>
      </w:pPr>
      <w:bookmarkStart w:id="294" w:name="_Toc374444643"/>
      <w:r>
        <w:rPr>
          <w:lang w:val="en-GB"/>
        </w:rPr>
        <w:t>Supported FINeID</w:t>
      </w:r>
      <w:r w:rsidRPr="00B91A0A">
        <w:rPr>
          <w:lang w:val="en-GB"/>
        </w:rPr>
        <w:t xml:space="preserve"> test certificate hierarchy chains</w:t>
      </w:r>
      <w:bookmarkEnd w:id="294"/>
    </w:p>
    <w:p w14:paraId="72CF98C0" w14:textId="439C25C6" w:rsidR="005F580F" w:rsidRDefault="005F580F" w:rsidP="005F580F">
      <w:pPr>
        <w:rPr>
          <w:lang w:val="en-GB"/>
        </w:rPr>
      </w:pPr>
      <w:r w:rsidRPr="00D95D09">
        <w:rPr>
          <w:b/>
          <w:lang w:val="en-GB"/>
        </w:rPr>
        <w:t>Note:</w:t>
      </w:r>
      <w:r>
        <w:rPr>
          <w:b/>
          <w:lang w:val="en-GB"/>
        </w:rPr>
        <w:t xml:space="preserve"> </w:t>
      </w:r>
      <w:r w:rsidR="00A5598A">
        <w:rPr>
          <w:b/>
          <w:lang w:val="en-GB"/>
        </w:rPr>
        <w:t>i</w:t>
      </w:r>
      <w:r>
        <w:rPr>
          <w:lang w:val="en-GB"/>
        </w:rPr>
        <w:t xml:space="preserve">n order to use the test certificates with </w:t>
      </w:r>
      <w:r w:rsidR="00A5598A">
        <w:rPr>
          <w:lang w:val="en-GB"/>
        </w:rPr>
        <w:t>Libdigidocpp</w:t>
      </w:r>
      <w:r>
        <w:rPr>
          <w:lang w:val="en-GB"/>
        </w:rPr>
        <w:t xml:space="preserve">, you need to install them separately </w:t>
      </w:r>
      <w:r w:rsidRPr="00765DC8">
        <w:rPr>
          <w:lang w:val="en-GB"/>
        </w:rPr>
        <w:t>(</w:t>
      </w:r>
      <w:r>
        <w:rPr>
          <w:lang w:val="en-GB"/>
        </w:rPr>
        <w:t>the installation package which includes both Estonian and Finnish test certificates is accessible from</w:t>
      </w:r>
      <w:r>
        <w:rPr>
          <w:rStyle w:val="Hyperlink"/>
          <w:lang w:val="en-GB"/>
        </w:rPr>
        <w:t xml:space="preserve"> </w:t>
      </w:r>
      <w:r w:rsidRPr="000266A4">
        <w:rPr>
          <w:rStyle w:val="Hyperlink"/>
          <w:lang w:val="en-GB"/>
        </w:rPr>
        <w:t>https://installer.id.ee/media/windows/Eesti_ID_kaart_testsertifikaadid.msi</w:t>
      </w:r>
      <w:r w:rsidRPr="00765DC8">
        <w:rPr>
          <w:lang w:val="en-GB"/>
        </w:rPr>
        <w:t>)</w:t>
      </w:r>
      <w:r>
        <w:rPr>
          <w:lang w:val="en-GB"/>
        </w:rPr>
        <w:t xml:space="preserve">. </w:t>
      </w:r>
      <w:r w:rsidR="00A5598A">
        <w:rPr>
          <w:lang w:val="en-GB"/>
        </w:rPr>
        <w:t xml:space="preserve">The test certificates are also separately downloadable from </w:t>
      </w:r>
      <w:hyperlink r:id="rId62" w:history="1">
        <w:r w:rsidR="00A5598A" w:rsidRPr="00074282">
          <w:rPr>
            <w:rStyle w:val="Hyperlink"/>
          </w:rPr>
          <w:t>http://fineid.fi/default.aspx?id=597</w:t>
        </w:r>
      </w:hyperlink>
      <w:r w:rsidR="00A5598A">
        <w:t>.</w:t>
      </w:r>
    </w:p>
    <w:p w14:paraId="7A6B270F" w14:textId="643092E6" w:rsidR="005F580F" w:rsidRPr="00B91A0A" w:rsidRDefault="005F580F" w:rsidP="005F580F">
      <w:pPr>
        <w:rPr>
          <w:lang w:val="en-GB"/>
        </w:rPr>
      </w:pPr>
      <w:r>
        <w:rPr>
          <w:lang w:val="en-GB"/>
        </w:rPr>
        <w:t xml:space="preserve">Note that the test certificates should not be used in live applications as the </w:t>
      </w:r>
      <w:r w:rsidR="00A5598A">
        <w:rPr>
          <w:lang w:val="en-GB"/>
        </w:rPr>
        <w:t>Libdigidocpp</w:t>
      </w:r>
      <w:r>
        <w:rPr>
          <w:lang w:val="en-GB"/>
        </w:rPr>
        <w:t xml:space="preserve"> library does not give notifications to the user in case of test signatures.</w:t>
      </w:r>
    </w:p>
    <w:tbl>
      <w:tblPr>
        <w:tblStyle w:val="Param"/>
        <w:tblW w:w="0" w:type="auto"/>
        <w:tblInd w:w="0" w:type="dxa"/>
        <w:tblLook w:val="04A0" w:firstRow="1" w:lastRow="0" w:firstColumn="1" w:lastColumn="0" w:noHBand="0" w:noVBand="1"/>
      </w:tblPr>
      <w:tblGrid>
        <w:gridCol w:w="1701"/>
        <w:gridCol w:w="1985"/>
        <w:gridCol w:w="1276"/>
        <w:gridCol w:w="3258"/>
      </w:tblGrid>
      <w:tr w:rsidR="005F580F" w:rsidRPr="00751DBB" w14:paraId="0B2D0929" w14:textId="77777777" w:rsidTr="005F580F">
        <w:trPr>
          <w:cnfStyle w:val="100000000000" w:firstRow="1" w:lastRow="0" w:firstColumn="0" w:lastColumn="0" w:oddVBand="0" w:evenVBand="0" w:oddHBand="0" w:evenHBand="0" w:firstRowFirstColumn="0" w:firstRowLastColumn="0" w:lastRowFirstColumn="0" w:lastRowLastColumn="0"/>
          <w:tblHeader/>
        </w:trPr>
        <w:tc>
          <w:tcPr>
            <w:tcW w:w="3686" w:type="dxa"/>
            <w:gridSpan w:val="2"/>
            <w:tcBorders>
              <w:top w:val="nil"/>
              <w:bottom w:val="single" w:sz="4" w:space="0" w:color="auto"/>
            </w:tcBorders>
          </w:tcPr>
          <w:p w14:paraId="7BC670B8" w14:textId="77777777" w:rsidR="005F580F" w:rsidRPr="00751DBB" w:rsidRDefault="005F580F" w:rsidP="005F580F">
            <w:pPr>
              <w:jc w:val="left"/>
              <w:rPr>
                <w:b/>
                <w:lang w:val="en-GB"/>
              </w:rPr>
            </w:pPr>
            <w:r w:rsidRPr="00751DBB">
              <w:rPr>
                <w:b/>
                <w:lang w:val="en-GB"/>
              </w:rPr>
              <w:t>Certificate Common Name (CN)</w:t>
            </w:r>
          </w:p>
        </w:tc>
        <w:tc>
          <w:tcPr>
            <w:tcW w:w="1276" w:type="dxa"/>
            <w:tcBorders>
              <w:top w:val="nil"/>
              <w:bottom w:val="single" w:sz="4" w:space="0" w:color="auto"/>
            </w:tcBorders>
          </w:tcPr>
          <w:p w14:paraId="06DF2FDE" w14:textId="77777777" w:rsidR="005F580F" w:rsidRPr="00751DBB" w:rsidRDefault="005F580F" w:rsidP="005F580F">
            <w:pPr>
              <w:jc w:val="left"/>
              <w:rPr>
                <w:b/>
                <w:lang w:val="en-GB"/>
              </w:rPr>
            </w:pPr>
            <w:r w:rsidRPr="00751DBB">
              <w:rPr>
                <w:b/>
                <w:lang w:val="en-GB"/>
              </w:rPr>
              <w:t>Valid to</w:t>
            </w:r>
          </w:p>
        </w:tc>
        <w:tc>
          <w:tcPr>
            <w:tcW w:w="3258" w:type="dxa"/>
            <w:tcBorders>
              <w:top w:val="nil"/>
              <w:bottom w:val="single" w:sz="4" w:space="0" w:color="auto"/>
            </w:tcBorders>
          </w:tcPr>
          <w:p w14:paraId="3B3C1637" w14:textId="77777777" w:rsidR="005F580F" w:rsidRPr="00751DBB" w:rsidRDefault="005F580F" w:rsidP="005F580F">
            <w:pPr>
              <w:jc w:val="left"/>
              <w:rPr>
                <w:b/>
                <w:lang w:val="en-GB"/>
              </w:rPr>
            </w:pPr>
            <w:r w:rsidRPr="00751DBB">
              <w:rPr>
                <w:b/>
                <w:lang w:val="en-GB"/>
              </w:rPr>
              <w:t>Description</w:t>
            </w:r>
          </w:p>
        </w:tc>
      </w:tr>
      <w:tr w:rsidR="005F580F" w:rsidRPr="00751DBB" w14:paraId="56FC6FDB" w14:textId="77777777" w:rsidTr="005F580F">
        <w:tc>
          <w:tcPr>
            <w:tcW w:w="3686" w:type="dxa"/>
            <w:gridSpan w:val="2"/>
            <w:tcBorders>
              <w:top w:val="single" w:sz="4" w:space="0" w:color="auto"/>
              <w:bottom w:val="single" w:sz="4" w:space="0" w:color="auto"/>
            </w:tcBorders>
            <w:shd w:val="clear" w:color="auto" w:fill="F2F2F2" w:themeFill="background1" w:themeFillShade="F2"/>
          </w:tcPr>
          <w:p w14:paraId="59C520D1" w14:textId="77777777" w:rsidR="005F580F" w:rsidRPr="00751DBB" w:rsidRDefault="005F580F" w:rsidP="005F580F">
            <w:pPr>
              <w:jc w:val="left"/>
              <w:rPr>
                <w:b/>
                <w:lang w:val="en-GB"/>
              </w:rPr>
            </w:pPr>
            <w:r w:rsidRPr="00D00F81">
              <w:rPr>
                <w:b/>
                <w:szCs w:val="18"/>
                <w:u w:val="single"/>
                <w:lang w:val="en-GB"/>
              </w:rPr>
              <w:t>VRK TEST Root CA</w:t>
            </w:r>
          </w:p>
        </w:tc>
        <w:tc>
          <w:tcPr>
            <w:tcW w:w="1276" w:type="dxa"/>
            <w:tcBorders>
              <w:top w:val="single" w:sz="4" w:space="0" w:color="auto"/>
              <w:bottom w:val="single" w:sz="4" w:space="0" w:color="auto"/>
            </w:tcBorders>
            <w:shd w:val="clear" w:color="auto" w:fill="F2F2F2" w:themeFill="background1" w:themeFillShade="F2"/>
          </w:tcPr>
          <w:p w14:paraId="7A88D13B" w14:textId="77777777" w:rsidR="005F580F" w:rsidRPr="00751DBB" w:rsidRDefault="005F580F" w:rsidP="005F580F">
            <w:pPr>
              <w:jc w:val="left"/>
              <w:rPr>
                <w:b/>
                <w:lang w:val="en-GB"/>
              </w:rPr>
            </w:pPr>
            <w:r>
              <w:rPr>
                <w:szCs w:val="18"/>
                <w:lang w:val="en-GB"/>
              </w:rPr>
              <w:t>17</w:t>
            </w:r>
            <w:r w:rsidRPr="00751DBB">
              <w:rPr>
                <w:szCs w:val="18"/>
                <w:lang w:val="en-GB"/>
              </w:rPr>
              <w:t>-</w:t>
            </w:r>
            <w:r>
              <w:rPr>
                <w:szCs w:val="18"/>
                <w:lang w:val="en-GB"/>
              </w:rPr>
              <w:t>Dec-2023</w:t>
            </w:r>
          </w:p>
        </w:tc>
        <w:tc>
          <w:tcPr>
            <w:tcW w:w="3258" w:type="dxa"/>
            <w:tcBorders>
              <w:top w:val="single" w:sz="4" w:space="0" w:color="auto"/>
              <w:bottom w:val="single" w:sz="4" w:space="0" w:color="auto"/>
            </w:tcBorders>
            <w:shd w:val="clear" w:color="auto" w:fill="F2F2F2" w:themeFill="background1" w:themeFillShade="F2"/>
          </w:tcPr>
          <w:p w14:paraId="6DCFC66F" w14:textId="77777777" w:rsidR="005F580F" w:rsidRPr="00751DBB" w:rsidRDefault="005F580F" w:rsidP="005F580F">
            <w:pPr>
              <w:jc w:val="left"/>
              <w:rPr>
                <w:b/>
                <w:lang w:val="en-GB"/>
              </w:rPr>
            </w:pPr>
            <w:r w:rsidRPr="00751DBB">
              <w:rPr>
                <w:szCs w:val="18"/>
                <w:lang w:val="en-GB"/>
              </w:rPr>
              <w:t>1</w:t>
            </w:r>
            <w:r w:rsidRPr="00751DBB">
              <w:rPr>
                <w:szCs w:val="18"/>
                <w:vertAlign w:val="superscript"/>
                <w:lang w:val="en-GB"/>
              </w:rPr>
              <w:t xml:space="preserve">st </w:t>
            </w:r>
            <w:r w:rsidRPr="00751DBB">
              <w:rPr>
                <w:szCs w:val="18"/>
                <w:lang w:val="en-GB"/>
              </w:rPr>
              <w:t>test root certificate</w:t>
            </w:r>
          </w:p>
        </w:tc>
      </w:tr>
      <w:tr w:rsidR="005F580F" w:rsidRPr="00751DBB" w14:paraId="1A89CA26" w14:textId="77777777" w:rsidTr="005F580F">
        <w:tc>
          <w:tcPr>
            <w:tcW w:w="1701" w:type="dxa"/>
            <w:tcBorders>
              <w:top w:val="single" w:sz="4" w:space="0" w:color="auto"/>
            </w:tcBorders>
          </w:tcPr>
          <w:p w14:paraId="2D5C152D" w14:textId="77777777" w:rsidR="005F580F" w:rsidRPr="00751DBB" w:rsidRDefault="005F580F" w:rsidP="005F580F">
            <w:pPr>
              <w:jc w:val="left"/>
              <w:rPr>
                <w:b/>
                <w:lang w:val="en-GB"/>
              </w:rPr>
            </w:pPr>
          </w:p>
        </w:tc>
        <w:tc>
          <w:tcPr>
            <w:tcW w:w="1985" w:type="dxa"/>
            <w:tcBorders>
              <w:top w:val="single" w:sz="4" w:space="0" w:color="auto"/>
            </w:tcBorders>
          </w:tcPr>
          <w:p w14:paraId="40A53969" w14:textId="77777777" w:rsidR="005F580F" w:rsidRPr="00751DBB" w:rsidRDefault="005F580F" w:rsidP="005F580F">
            <w:pPr>
              <w:jc w:val="left"/>
              <w:rPr>
                <w:b/>
                <w:lang w:val="en-GB"/>
              </w:rPr>
            </w:pPr>
            <w:r w:rsidRPr="00D00F81">
              <w:rPr>
                <w:b/>
                <w:szCs w:val="18"/>
                <w:lang w:val="en-GB"/>
              </w:rPr>
              <w:t>VRK CA for Test Purposes</w:t>
            </w:r>
          </w:p>
        </w:tc>
        <w:tc>
          <w:tcPr>
            <w:tcW w:w="1276" w:type="dxa"/>
            <w:tcBorders>
              <w:top w:val="single" w:sz="4" w:space="0" w:color="auto"/>
            </w:tcBorders>
          </w:tcPr>
          <w:p w14:paraId="1D9857B9" w14:textId="77777777" w:rsidR="005F580F" w:rsidRPr="00751DBB" w:rsidRDefault="005F580F" w:rsidP="005F580F">
            <w:pPr>
              <w:jc w:val="left"/>
              <w:rPr>
                <w:b/>
                <w:lang w:val="en-GB"/>
              </w:rPr>
            </w:pPr>
            <w:r>
              <w:rPr>
                <w:szCs w:val="18"/>
                <w:lang w:val="en-GB"/>
              </w:rPr>
              <w:t>12</w:t>
            </w:r>
            <w:r w:rsidRPr="00751DBB">
              <w:rPr>
                <w:szCs w:val="18"/>
                <w:lang w:val="en-GB"/>
              </w:rPr>
              <w:t>-</w:t>
            </w:r>
            <w:r>
              <w:rPr>
                <w:szCs w:val="18"/>
                <w:lang w:val="en-GB"/>
              </w:rPr>
              <w:t>Jan-2019</w:t>
            </w:r>
          </w:p>
        </w:tc>
        <w:tc>
          <w:tcPr>
            <w:tcW w:w="3258" w:type="dxa"/>
            <w:tcBorders>
              <w:top w:val="single" w:sz="4" w:space="0" w:color="auto"/>
            </w:tcBorders>
          </w:tcPr>
          <w:p w14:paraId="786A213B" w14:textId="77777777" w:rsidR="005F580F" w:rsidRPr="00D00F81" w:rsidRDefault="005F580F" w:rsidP="005F580F">
            <w:pPr>
              <w:jc w:val="left"/>
              <w:rPr>
                <w:lang w:val="en-GB"/>
              </w:rPr>
            </w:pPr>
            <w:r>
              <w:rPr>
                <w:lang w:val="en-GB"/>
              </w:rPr>
              <w:t>T</w:t>
            </w:r>
            <w:r w:rsidRPr="004A2158">
              <w:rPr>
                <w:lang w:val="en-GB"/>
              </w:rPr>
              <w:t>est certificates since 2003</w:t>
            </w:r>
          </w:p>
        </w:tc>
      </w:tr>
    </w:tbl>
    <w:p w14:paraId="331CD511" w14:textId="77777777" w:rsidR="005F580F" w:rsidRPr="0089332C" w:rsidRDefault="005F580F" w:rsidP="005F580F">
      <w:pPr>
        <w:rPr>
          <w:lang w:val="en-GB"/>
        </w:rPr>
      </w:pPr>
    </w:p>
    <w:p w14:paraId="507E0113" w14:textId="77777777" w:rsidR="005F580F" w:rsidRDefault="005F580F">
      <w:pPr>
        <w:spacing w:after="0"/>
        <w:jc w:val="left"/>
        <w:rPr>
          <w:rFonts w:cs="Arial"/>
          <w:bCs/>
          <w:kern w:val="32"/>
          <w:sz w:val="32"/>
          <w:szCs w:val="32"/>
          <w:lang w:val="en-GB"/>
        </w:rPr>
      </w:pPr>
      <w:r>
        <w:br w:type="page"/>
      </w:r>
    </w:p>
    <w:p w14:paraId="6D7EB420" w14:textId="4528FCFB" w:rsidR="000648C9" w:rsidRDefault="000648C9" w:rsidP="003E0121">
      <w:pPr>
        <w:pStyle w:val="Heading1"/>
      </w:pPr>
      <w:bookmarkStart w:id="295" w:name="_Toc374444644"/>
      <w:r w:rsidRPr="0013121C">
        <w:lastRenderedPageBreak/>
        <w:t>Interoperability testing</w:t>
      </w:r>
      <w:bookmarkEnd w:id="281"/>
      <w:bookmarkEnd w:id="282"/>
      <w:bookmarkEnd w:id="295"/>
    </w:p>
    <w:p w14:paraId="30D13107" w14:textId="77777777" w:rsidR="0012292E" w:rsidRDefault="0012292E" w:rsidP="007001CA">
      <w:pPr>
        <w:pStyle w:val="Heading2"/>
      </w:pPr>
      <w:bookmarkStart w:id="296" w:name="_Ref361922480"/>
      <w:bookmarkStart w:id="297" w:name="_Ref361922489"/>
      <w:bookmarkStart w:id="298" w:name="_Toc361959713"/>
      <w:bookmarkStart w:id="299" w:name="_Toc345343604"/>
      <w:bookmarkStart w:id="300" w:name="_Toc374444645"/>
      <w:r>
        <w:t>ASiC Remote Plugtests</w:t>
      </w:r>
      <w:bookmarkEnd w:id="296"/>
      <w:bookmarkEnd w:id="297"/>
      <w:bookmarkEnd w:id="298"/>
      <w:bookmarkEnd w:id="300"/>
    </w:p>
    <w:p w14:paraId="6452A7B1" w14:textId="74AE2615" w:rsidR="0012292E" w:rsidRDefault="0012292E" w:rsidP="0012292E">
      <w:pPr>
        <w:rPr>
          <w:lang w:val="en-GB"/>
        </w:rPr>
      </w:pPr>
      <w:r>
        <w:rPr>
          <w:lang w:val="en-GB"/>
        </w:rPr>
        <w:t>T</w:t>
      </w:r>
      <w:r w:rsidRPr="000575FB">
        <w:rPr>
          <w:lang w:val="en-GB"/>
        </w:rPr>
        <w:t xml:space="preserve">he compliance of the </w:t>
      </w:r>
      <w:r w:rsidR="00D71EDB">
        <w:rPr>
          <w:lang w:val="en-GB"/>
        </w:rPr>
        <w:t>BDOC 2.1</w:t>
      </w:r>
      <w:r w:rsidRPr="000575FB">
        <w:rPr>
          <w:lang w:val="en-GB"/>
        </w:rPr>
        <w:t xml:space="preserve"> containers to ASiC standard</w:t>
      </w:r>
      <w:r>
        <w:rPr>
          <w:lang w:val="en-GB"/>
        </w:rPr>
        <w:t xml:space="preserve"> </w:t>
      </w:r>
      <w:r>
        <w:rPr>
          <w:lang w:val="en-GB"/>
        </w:rPr>
        <w:fldChar w:fldCharType="begin"/>
      </w:r>
      <w:r>
        <w:rPr>
          <w:lang w:val="en-GB"/>
        </w:rPr>
        <w:instrText xml:space="preserve"> REF _Ref351561958 \r \h </w:instrText>
      </w:r>
      <w:r>
        <w:rPr>
          <w:lang w:val="en-GB"/>
        </w:rPr>
      </w:r>
      <w:r>
        <w:rPr>
          <w:lang w:val="en-GB"/>
        </w:rPr>
        <w:fldChar w:fldCharType="separate"/>
      </w:r>
      <w:r w:rsidR="007001CA">
        <w:rPr>
          <w:lang w:val="en-GB"/>
        </w:rPr>
        <w:t>[7]</w:t>
      </w:r>
      <w:r>
        <w:rPr>
          <w:lang w:val="en-GB"/>
        </w:rPr>
        <w:fldChar w:fldCharType="end"/>
      </w:r>
      <w:r w:rsidRPr="000575FB">
        <w:rPr>
          <w:lang w:val="en-GB"/>
        </w:rPr>
        <w:t xml:space="preserve"> was successfully tested in the course of ASiC Remote Plugtests Event (1</w:t>
      </w:r>
      <w:r>
        <w:rPr>
          <w:lang w:val="en-GB"/>
        </w:rPr>
        <w:t>9 November to 07 December 2012). The event aimed to ascertain the correctness and cross usability of ASiC-S and ASiC-E containers created by different participant organizations worldwide. The test cases included generation and cross-verification of ASiC containers with different features (including verification of incorrect files). Each participant chose the appropriate set of tests to be implemented.</w:t>
      </w:r>
    </w:p>
    <w:p w14:paraId="51F81C73" w14:textId="163B07BB" w:rsidR="0012292E" w:rsidRDefault="0012292E" w:rsidP="0012292E">
      <w:pPr>
        <w:rPr>
          <w:lang w:val="en-GB"/>
        </w:rPr>
      </w:pPr>
      <w:r>
        <w:rPr>
          <w:lang w:val="en-GB"/>
        </w:rPr>
        <w:t xml:space="preserve">The main </w:t>
      </w:r>
      <w:r w:rsidR="00D71EDB">
        <w:rPr>
          <w:lang w:val="en-GB"/>
        </w:rPr>
        <w:t>BDOC 2.1</w:t>
      </w:r>
      <w:r>
        <w:rPr>
          <w:lang w:val="en-GB"/>
        </w:rPr>
        <w:t xml:space="preserve"> project coordinator, AS Sertifitseerimiskeskus (SK), participated in the ASiC Remote Plugtests event. The selected test cases were implemented with </w:t>
      </w:r>
      <w:r w:rsidRPr="0056077A">
        <w:rPr>
          <w:b/>
          <w:lang w:val="en-GB"/>
        </w:rPr>
        <w:t>Libdigidocpp</w:t>
      </w:r>
      <w:r>
        <w:rPr>
          <w:lang w:val="en-GB"/>
        </w:rPr>
        <w:t xml:space="preserve"> (C++) software library of DigiDoc system. Tests that were carried out by SK included functionality that was also applicable for </w:t>
      </w:r>
      <w:r w:rsidR="00D71EDB">
        <w:rPr>
          <w:b/>
          <w:lang w:val="en-GB"/>
        </w:rPr>
        <w:t>BDOC 2.1</w:t>
      </w:r>
      <w:r>
        <w:rPr>
          <w:lang w:val="en-GB"/>
        </w:rPr>
        <w:t xml:space="preserve"> file format </w:t>
      </w:r>
      <w:r>
        <w:rPr>
          <w:lang w:val="en-GB"/>
        </w:rPr>
        <w:fldChar w:fldCharType="begin"/>
      </w:r>
      <w:r>
        <w:rPr>
          <w:lang w:val="en-GB"/>
        </w:rPr>
        <w:instrText xml:space="preserve"> REF _Ref351561196 \r \h </w:instrText>
      </w:r>
      <w:r>
        <w:rPr>
          <w:lang w:val="en-GB"/>
        </w:rPr>
      </w:r>
      <w:r>
        <w:rPr>
          <w:lang w:val="en-GB"/>
        </w:rPr>
        <w:fldChar w:fldCharType="separate"/>
      </w:r>
      <w:r w:rsidR="007001CA">
        <w:rPr>
          <w:lang w:val="en-GB"/>
        </w:rPr>
        <w:t>[1]</w:t>
      </w:r>
      <w:r>
        <w:rPr>
          <w:lang w:val="en-GB"/>
        </w:rPr>
        <w:fldChar w:fldCharType="end"/>
      </w:r>
      <w:r>
        <w:rPr>
          <w:lang w:val="en-GB"/>
        </w:rPr>
        <w:t xml:space="preserve">. Features that were tested included </w:t>
      </w:r>
      <w:r w:rsidRPr="0084148E">
        <w:rPr>
          <w:lang w:val="en-GB"/>
        </w:rPr>
        <w:t xml:space="preserve">generation and </w:t>
      </w:r>
      <w:r>
        <w:rPr>
          <w:lang w:val="en-GB"/>
        </w:rPr>
        <w:t>cross-</w:t>
      </w:r>
      <w:r w:rsidRPr="0084148E">
        <w:rPr>
          <w:lang w:val="en-GB"/>
        </w:rPr>
        <w:t xml:space="preserve">verification of </w:t>
      </w:r>
      <w:r w:rsidRPr="0056077A">
        <w:rPr>
          <w:b/>
          <w:lang w:val="en-GB"/>
        </w:rPr>
        <w:t>ASiC-E</w:t>
      </w:r>
      <w:r w:rsidRPr="0084148E">
        <w:rPr>
          <w:lang w:val="en-GB"/>
        </w:rPr>
        <w:t xml:space="preserve"> containers with </w:t>
      </w:r>
      <w:r w:rsidRPr="0056077A">
        <w:rPr>
          <w:b/>
          <w:lang w:val="en-GB"/>
        </w:rPr>
        <w:t xml:space="preserve">XAdES </w:t>
      </w:r>
      <w:r w:rsidRPr="0084148E">
        <w:rPr>
          <w:lang w:val="en-GB"/>
        </w:rPr>
        <w:t xml:space="preserve">signatures </w:t>
      </w:r>
      <w:r w:rsidRPr="0084148E">
        <w:rPr>
          <w:lang w:val="en-GB"/>
        </w:rPr>
        <w:fldChar w:fldCharType="begin"/>
      </w:r>
      <w:r w:rsidRPr="0084148E">
        <w:rPr>
          <w:lang w:val="en-GB"/>
        </w:rPr>
        <w:instrText xml:space="preserve"> REF _Ref351561539 \r \h </w:instrText>
      </w:r>
      <w:r w:rsidRPr="0084148E">
        <w:rPr>
          <w:lang w:val="en-GB"/>
        </w:rPr>
      </w:r>
      <w:r w:rsidRPr="0084148E">
        <w:rPr>
          <w:lang w:val="en-GB"/>
        </w:rPr>
        <w:fldChar w:fldCharType="separate"/>
      </w:r>
      <w:r w:rsidR="007001CA">
        <w:rPr>
          <w:lang w:val="en-GB"/>
        </w:rPr>
        <w:t>[5]</w:t>
      </w:r>
      <w:r w:rsidRPr="0084148E">
        <w:rPr>
          <w:lang w:val="en-GB"/>
        </w:rPr>
        <w:fldChar w:fldCharType="end"/>
      </w:r>
      <w:r>
        <w:rPr>
          <w:lang w:val="en-GB"/>
        </w:rPr>
        <w:t>. The following test cases were covered:</w:t>
      </w:r>
    </w:p>
    <w:p w14:paraId="366837E0" w14:textId="77777777" w:rsidR="0012292E" w:rsidRDefault="0012292E" w:rsidP="0012292E">
      <w:pPr>
        <w:pStyle w:val="ListParagraph"/>
        <w:numPr>
          <w:ilvl w:val="0"/>
          <w:numId w:val="27"/>
        </w:numPr>
        <w:rPr>
          <w:lang w:val="en-GB"/>
        </w:rPr>
      </w:pPr>
      <w:r>
        <w:rPr>
          <w:lang w:val="en-GB"/>
        </w:rPr>
        <w:t>testing ASiC-E container structure,</w:t>
      </w:r>
    </w:p>
    <w:p w14:paraId="57346CE2" w14:textId="77777777" w:rsidR="0012292E" w:rsidRDefault="0012292E" w:rsidP="0012292E">
      <w:pPr>
        <w:pStyle w:val="ListParagraph"/>
        <w:numPr>
          <w:ilvl w:val="0"/>
          <w:numId w:val="27"/>
        </w:numPr>
        <w:rPr>
          <w:lang w:val="en-GB"/>
        </w:rPr>
      </w:pPr>
      <w:r>
        <w:rPr>
          <w:lang w:val="en-GB"/>
        </w:rPr>
        <w:t>testing ASiC-E container’s syntactical conformance,</w:t>
      </w:r>
    </w:p>
    <w:p w14:paraId="1141F225" w14:textId="77777777" w:rsidR="0012292E" w:rsidRDefault="0012292E" w:rsidP="0012292E">
      <w:pPr>
        <w:pStyle w:val="ListParagraph"/>
        <w:numPr>
          <w:ilvl w:val="0"/>
          <w:numId w:val="27"/>
        </w:numPr>
        <w:rPr>
          <w:lang w:val="en-GB"/>
        </w:rPr>
      </w:pPr>
      <w:r>
        <w:rPr>
          <w:lang w:val="en-GB"/>
        </w:rPr>
        <w:t>testing correctness of XAdES-BES signature in ASiC-E container,</w:t>
      </w:r>
    </w:p>
    <w:p w14:paraId="29F33954" w14:textId="77777777" w:rsidR="0012292E" w:rsidRDefault="0012292E" w:rsidP="0012292E">
      <w:pPr>
        <w:pStyle w:val="ListParagraph"/>
        <w:numPr>
          <w:ilvl w:val="0"/>
          <w:numId w:val="27"/>
        </w:numPr>
        <w:rPr>
          <w:lang w:val="en-GB"/>
        </w:rPr>
      </w:pPr>
      <w:r>
        <w:rPr>
          <w:lang w:val="en-GB"/>
        </w:rPr>
        <w:t>negative tests of verifying ASiC-E container with invalid XAdES-BES signatures.</w:t>
      </w:r>
    </w:p>
    <w:p w14:paraId="72EB14B8" w14:textId="77777777" w:rsidR="0012292E" w:rsidRDefault="0012292E" w:rsidP="0012292E">
      <w:pPr>
        <w:rPr>
          <w:lang w:val="en-GB"/>
        </w:rPr>
      </w:pPr>
      <w:r>
        <w:rPr>
          <w:lang w:val="en-GB"/>
        </w:rPr>
        <w:t>The implemented test cases did not cover generation and verification of signatures with time-marks or time-stamps (according to BDOC-TM and BDOC-TS profiles).</w:t>
      </w:r>
    </w:p>
    <w:p w14:paraId="3F86C271" w14:textId="77777777" w:rsidR="0012292E" w:rsidRDefault="0012292E" w:rsidP="0012292E">
      <w:pPr>
        <w:rPr>
          <w:lang w:val="en-GB"/>
        </w:rPr>
      </w:pPr>
      <w:r>
        <w:rPr>
          <w:lang w:val="en-GB"/>
        </w:rPr>
        <w:t>Results achieved by SK were as follows:</w:t>
      </w:r>
    </w:p>
    <w:p w14:paraId="2FDE3C99" w14:textId="77777777" w:rsidR="0012292E" w:rsidRDefault="0012292E" w:rsidP="0012292E">
      <w:pPr>
        <w:pStyle w:val="ListParagraph"/>
        <w:numPr>
          <w:ilvl w:val="0"/>
          <w:numId w:val="27"/>
        </w:numPr>
        <w:rPr>
          <w:lang w:val="en-GB"/>
        </w:rPr>
      </w:pPr>
      <w:r>
        <w:rPr>
          <w:lang w:val="en-GB"/>
        </w:rPr>
        <w:t>t</w:t>
      </w:r>
      <w:r w:rsidRPr="00E54D65">
        <w:rPr>
          <w:lang w:val="en-GB"/>
        </w:rPr>
        <w:t xml:space="preserve">est files that were generated by SK were successfully cross-verified by five different participants in 4 out of 6 implemented </w:t>
      </w:r>
      <w:r>
        <w:rPr>
          <w:lang w:val="en-GB"/>
        </w:rPr>
        <w:t xml:space="preserve">positive </w:t>
      </w:r>
      <w:r w:rsidRPr="00E54D65">
        <w:rPr>
          <w:lang w:val="en-GB"/>
        </w:rPr>
        <w:t xml:space="preserve">test cases (two of the test files were not verified by other participants). </w:t>
      </w:r>
    </w:p>
    <w:p w14:paraId="7BC7815C" w14:textId="49CC74AE" w:rsidR="0012292E" w:rsidRDefault="0012292E" w:rsidP="0012292E">
      <w:pPr>
        <w:pStyle w:val="ListParagraph"/>
        <w:numPr>
          <w:ilvl w:val="0"/>
          <w:numId w:val="27"/>
        </w:numPr>
        <w:rPr>
          <w:lang w:val="en-GB"/>
        </w:rPr>
      </w:pPr>
      <w:r w:rsidRPr="00E54D65">
        <w:rPr>
          <w:lang w:val="en-GB"/>
        </w:rPr>
        <w:t xml:space="preserve">SK successfully cross-verified files generated by other three participants in 5 out of 6 implemented </w:t>
      </w:r>
      <w:r>
        <w:rPr>
          <w:lang w:val="en-GB"/>
        </w:rPr>
        <w:t xml:space="preserve">positive </w:t>
      </w:r>
      <w:r w:rsidRPr="00E54D65">
        <w:rPr>
          <w:lang w:val="en-GB"/>
        </w:rPr>
        <w:t xml:space="preserve">test cases (one of the files could not be verified because of incompatibility with </w:t>
      </w:r>
      <w:r w:rsidR="00D71EDB">
        <w:rPr>
          <w:lang w:val="en-GB"/>
        </w:rPr>
        <w:t>BDOC 2.1</w:t>
      </w:r>
      <w:r w:rsidRPr="00E54D65">
        <w:rPr>
          <w:lang w:val="en-GB"/>
        </w:rPr>
        <w:t xml:space="preserve"> standard). </w:t>
      </w:r>
    </w:p>
    <w:p w14:paraId="2FBAA713" w14:textId="77777777" w:rsidR="0012292E" w:rsidRPr="00E54D65" w:rsidRDefault="0012292E" w:rsidP="0012292E">
      <w:pPr>
        <w:pStyle w:val="ListParagraph"/>
        <w:numPr>
          <w:ilvl w:val="0"/>
          <w:numId w:val="27"/>
        </w:numPr>
        <w:rPr>
          <w:lang w:val="en-GB"/>
        </w:rPr>
      </w:pPr>
      <w:r>
        <w:rPr>
          <w:lang w:val="en-GB"/>
        </w:rPr>
        <w:t>SK successfully passed the negative test case which involved verification of incorrect test file.</w:t>
      </w:r>
    </w:p>
    <w:p w14:paraId="26A85919" w14:textId="77777777" w:rsidR="0012292E" w:rsidRDefault="0012292E" w:rsidP="0012292E">
      <w:pPr>
        <w:rPr>
          <w:lang w:val="en-GB"/>
        </w:rPr>
      </w:pPr>
      <w:r>
        <w:rPr>
          <w:lang w:val="en-GB"/>
        </w:rPr>
        <w:t>A</w:t>
      </w:r>
      <w:r w:rsidRPr="000575FB">
        <w:rPr>
          <w:lang w:val="en-GB"/>
        </w:rPr>
        <w:t>dditional information</w:t>
      </w:r>
      <w:r>
        <w:rPr>
          <w:lang w:val="en-GB"/>
        </w:rPr>
        <w:t xml:space="preserve"> about the ASiC Remote Plugtests event</w:t>
      </w:r>
      <w:r w:rsidRPr="000575FB">
        <w:rPr>
          <w:lang w:val="en-GB"/>
        </w:rPr>
        <w:t xml:space="preserve"> can be found from </w:t>
      </w:r>
      <w:hyperlink r:id="rId63" w:history="1">
        <w:r w:rsidRPr="000575FB">
          <w:rPr>
            <w:rStyle w:val="Hyperlink"/>
            <w:lang w:val="en-GB"/>
          </w:rPr>
          <w:t>http://www.etsi.org/plugtests/ASiC/Home.htm</w:t>
        </w:r>
      </w:hyperlink>
      <w:r w:rsidRPr="000575FB">
        <w:rPr>
          <w:lang w:val="en-GB"/>
        </w:rPr>
        <w:t>.</w:t>
      </w:r>
      <w:r>
        <w:rPr>
          <w:lang w:val="en-GB"/>
        </w:rPr>
        <w:t xml:space="preserve"> </w:t>
      </w:r>
    </w:p>
    <w:p w14:paraId="236EDBB7" w14:textId="77777777" w:rsidR="0012292E" w:rsidRPr="0013121C" w:rsidRDefault="0012292E" w:rsidP="007001CA">
      <w:pPr>
        <w:pStyle w:val="Heading2"/>
      </w:pPr>
      <w:bookmarkStart w:id="301" w:name="_Toc361959714"/>
      <w:bookmarkStart w:id="302" w:name="_Toc374444646"/>
      <w:r w:rsidRPr="0013121C">
        <w:t>DigiDoc framework cross-usability tests</w:t>
      </w:r>
      <w:bookmarkEnd w:id="299"/>
      <w:bookmarkEnd w:id="301"/>
      <w:bookmarkEnd w:id="302"/>
    </w:p>
    <w:p w14:paraId="6EEFC7D4" w14:textId="77777777" w:rsidR="0012292E" w:rsidRDefault="0012292E" w:rsidP="0012292E">
      <w:pPr>
        <w:rPr>
          <w:lang w:val="en-GB"/>
        </w:rPr>
      </w:pPr>
      <w:r>
        <w:rPr>
          <w:lang w:val="en-GB"/>
        </w:rPr>
        <w:t>Automated cross-usability tests of digitally signed and encrypted files are periodically carried out between different DigiDoc software libraries</w:t>
      </w:r>
      <w:r w:rsidR="00B71ADF">
        <w:rPr>
          <w:lang w:val="en-GB"/>
        </w:rPr>
        <w:t xml:space="preserve"> </w:t>
      </w:r>
      <w:r w:rsidR="00B71ADF">
        <w:rPr>
          <w:lang w:val="en-GB"/>
        </w:rPr>
        <w:fldChar w:fldCharType="begin"/>
      </w:r>
      <w:r w:rsidR="00B71ADF">
        <w:rPr>
          <w:lang w:val="en-GB"/>
        </w:rPr>
        <w:instrText xml:space="preserve"> REF _Ref361993983 \r \h </w:instrText>
      </w:r>
      <w:r w:rsidR="00B71ADF">
        <w:rPr>
          <w:lang w:val="en-GB"/>
        </w:rPr>
      </w:r>
      <w:r w:rsidR="00B71ADF">
        <w:rPr>
          <w:lang w:val="en-GB"/>
        </w:rPr>
        <w:fldChar w:fldCharType="separate"/>
      </w:r>
      <w:r w:rsidR="007001CA">
        <w:rPr>
          <w:lang w:val="en-GB"/>
        </w:rPr>
        <w:t>[18]</w:t>
      </w:r>
      <w:r w:rsidR="00B71ADF">
        <w:rPr>
          <w:lang w:val="en-GB"/>
        </w:rPr>
        <w:fldChar w:fldCharType="end"/>
      </w:r>
      <w:r>
        <w:rPr>
          <w:lang w:val="en-GB"/>
        </w:rPr>
        <w:t>:</w:t>
      </w:r>
    </w:p>
    <w:p w14:paraId="7FD213BC" w14:textId="77777777" w:rsidR="0012292E" w:rsidRPr="00A32166" w:rsidRDefault="0012292E" w:rsidP="0012292E">
      <w:pPr>
        <w:pStyle w:val="ListParagraph"/>
        <w:numPr>
          <w:ilvl w:val="0"/>
          <w:numId w:val="27"/>
        </w:numPr>
        <w:rPr>
          <w:lang w:val="en-GB"/>
        </w:rPr>
      </w:pPr>
      <w:r w:rsidRPr="00A32166">
        <w:rPr>
          <w:lang w:val="en-GB"/>
        </w:rPr>
        <w:t xml:space="preserve">Cross-usability tests of digitally signed files in </w:t>
      </w:r>
      <w:r w:rsidRPr="0056077A">
        <w:rPr>
          <w:b/>
          <w:lang w:val="en-GB"/>
        </w:rPr>
        <w:t>DIGIDOC-XML 1.3</w:t>
      </w:r>
      <w:r w:rsidRPr="00A32166">
        <w:rPr>
          <w:lang w:val="en-GB"/>
        </w:rPr>
        <w:t xml:space="preserve"> format </w:t>
      </w:r>
      <w:r w:rsidR="00B71ADF" w:rsidRPr="00A32166">
        <w:rPr>
          <w:lang w:val="en-GB"/>
        </w:rPr>
        <w:t>(.ddoc</w:t>
      </w:r>
      <w:r w:rsidR="00B71ADF">
        <w:rPr>
          <w:lang w:val="en-GB"/>
        </w:rPr>
        <w:t xml:space="preserve"> files</w:t>
      </w:r>
      <w:r w:rsidR="00B71ADF" w:rsidRPr="00A32166">
        <w:rPr>
          <w:lang w:val="en-GB"/>
        </w:rPr>
        <w:t xml:space="preserve">) </w:t>
      </w:r>
      <w:r w:rsidRPr="00A32166">
        <w:rPr>
          <w:lang w:val="en-GB"/>
        </w:rPr>
        <w:t xml:space="preserve">are carried out between </w:t>
      </w:r>
      <w:r w:rsidRPr="0056077A">
        <w:rPr>
          <w:b/>
          <w:lang w:val="en-GB"/>
        </w:rPr>
        <w:t>JDigiDoc</w:t>
      </w:r>
      <w:r w:rsidRPr="00A32166">
        <w:rPr>
          <w:lang w:val="en-GB"/>
        </w:rPr>
        <w:t xml:space="preserve"> and </w:t>
      </w:r>
      <w:r w:rsidRPr="0056077A">
        <w:rPr>
          <w:b/>
          <w:lang w:val="en-GB"/>
        </w:rPr>
        <w:t>CDigiDoc</w:t>
      </w:r>
      <w:r w:rsidRPr="00A32166">
        <w:rPr>
          <w:lang w:val="en-GB"/>
        </w:rPr>
        <w:t xml:space="preserve"> software libraries.</w:t>
      </w:r>
    </w:p>
    <w:p w14:paraId="394C2016" w14:textId="316BD04A" w:rsidR="0012292E" w:rsidRPr="00A32166" w:rsidRDefault="0012292E" w:rsidP="0012292E">
      <w:pPr>
        <w:pStyle w:val="ListParagraph"/>
        <w:numPr>
          <w:ilvl w:val="0"/>
          <w:numId w:val="27"/>
        </w:numPr>
        <w:rPr>
          <w:lang w:val="en-GB"/>
        </w:rPr>
      </w:pPr>
      <w:r w:rsidRPr="00A32166">
        <w:rPr>
          <w:lang w:val="en-GB"/>
        </w:rPr>
        <w:t xml:space="preserve">Cross-usability of </w:t>
      </w:r>
      <w:r w:rsidR="00D71EDB">
        <w:rPr>
          <w:b/>
          <w:lang w:val="en-GB"/>
        </w:rPr>
        <w:t>BDOC 2.1</w:t>
      </w:r>
      <w:r w:rsidRPr="00A32166">
        <w:rPr>
          <w:lang w:val="en-GB"/>
        </w:rPr>
        <w:t xml:space="preserve"> (.bdoc or .asice) file format is tested between </w:t>
      </w:r>
      <w:r w:rsidRPr="0056077A">
        <w:rPr>
          <w:b/>
          <w:lang w:val="en-GB"/>
        </w:rPr>
        <w:t>JDigiDoc</w:t>
      </w:r>
      <w:r w:rsidRPr="00A32166">
        <w:rPr>
          <w:lang w:val="en-GB"/>
        </w:rPr>
        <w:t xml:space="preserve"> and </w:t>
      </w:r>
      <w:r w:rsidRPr="0056077A">
        <w:rPr>
          <w:b/>
          <w:lang w:val="en-GB"/>
        </w:rPr>
        <w:t>Libdigidocpp</w:t>
      </w:r>
      <w:r w:rsidRPr="00A32166">
        <w:rPr>
          <w:lang w:val="en-GB"/>
        </w:rPr>
        <w:t xml:space="preserve"> libraries.</w:t>
      </w:r>
    </w:p>
    <w:p w14:paraId="3877D185" w14:textId="77777777" w:rsidR="0012292E" w:rsidRPr="00A32166" w:rsidRDefault="0012292E" w:rsidP="0012292E">
      <w:pPr>
        <w:pStyle w:val="ListParagraph"/>
        <w:numPr>
          <w:ilvl w:val="0"/>
          <w:numId w:val="27"/>
        </w:numPr>
        <w:rPr>
          <w:lang w:val="en-GB"/>
        </w:rPr>
      </w:pPr>
      <w:r w:rsidRPr="00A32166">
        <w:rPr>
          <w:lang w:val="en-GB"/>
        </w:rPr>
        <w:t xml:space="preserve">Cross-usability of encrypted file format </w:t>
      </w:r>
      <w:r>
        <w:rPr>
          <w:b/>
          <w:lang w:val="en-GB"/>
        </w:rPr>
        <w:t>CDOC</w:t>
      </w:r>
      <w:r w:rsidRPr="0056077A">
        <w:rPr>
          <w:b/>
          <w:lang w:val="en-GB"/>
        </w:rPr>
        <w:t xml:space="preserve"> 1.0</w:t>
      </w:r>
      <w:r w:rsidRPr="00A32166">
        <w:rPr>
          <w:lang w:val="en-GB"/>
        </w:rPr>
        <w:t xml:space="preserve"> </w:t>
      </w:r>
      <w:r>
        <w:rPr>
          <w:lang w:val="en-GB"/>
        </w:rPr>
        <w:t>is</w:t>
      </w:r>
      <w:r w:rsidRPr="00A32166">
        <w:rPr>
          <w:lang w:val="en-GB"/>
        </w:rPr>
        <w:t xml:space="preserve"> carried out between </w:t>
      </w:r>
      <w:r w:rsidRPr="0056077A">
        <w:rPr>
          <w:b/>
          <w:lang w:val="en-GB"/>
        </w:rPr>
        <w:t>JDigiDoc</w:t>
      </w:r>
      <w:r w:rsidRPr="00A32166">
        <w:rPr>
          <w:lang w:val="en-GB"/>
        </w:rPr>
        <w:t xml:space="preserve"> and </w:t>
      </w:r>
      <w:r w:rsidRPr="0056077A">
        <w:rPr>
          <w:b/>
          <w:lang w:val="en-GB"/>
        </w:rPr>
        <w:t>CDigiDoc</w:t>
      </w:r>
      <w:r w:rsidRPr="00A32166">
        <w:rPr>
          <w:lang w:val="en-GB"/>
        </w:rPr>
        <w:t xml:space="preserve"> software libraries.</w:t>
      </w:r>
    </w:p>
    <w:p w14:paraId="67ADB9E0" w14:textId="3B5DD50A" w:rsidR="000648C9" w:rsidRDefault="0012292E" w:rsidP="003E0121">
      <w:pPr>
        <w:rPr>
          <w:rFonts w:cs="Arial"/>
          <w:bCs/>
          <w:kern w:val="32"/>
          <w:sz w:val="32"/>
          <w:szCs w:val="32"/>
          <w:lang w:val="en-GB"/>
        </w:rPr>
      </w:pPr>
      <w:r w:rsidRPr="0013121C">
        <w:rPr>
          <w:lang w:val="en-GB"/>
        </w:rPr>
        <w:t xml:space="preserve">The interoperability tests </w:t>
      </w:r>
      <w:r>
        <w:rPr>
          <w:lang w:val="en-GB"/>
        </w:rPr>
        <w:t>are</w:t>
      </w:r>
      <w:r w:rsidRPr="0013121C">
        <w:rPr>
          <w:lang w:val="en-GB"/>
        </w:rPr>
        <w:t xml:space="preserve"> executed through the </w:t>
      </w:r>
      <w:r w:rsidRPr="0013121C">
        <w:rPr>
          <w:b/>
          <w:lang w:val="en-GB"/>
        </w:rPr>
        <w:t xml:space="preserve">command line utility tools of </w:t>
      </w:r>
      <w:r>
        <w:rPr>
          <w:b/>
          <w:lang w:val="en-GB"/>
        </w:rPr>
        <w:t>the software</w:t>
      </w:r>
      <w:r w:rsidRPr="0013121C">
        <w:rPr>
          <w:b/>
          <w:lang w:val="en-GB"/>
        </w:rPr>
        <w:t xml:space="preserve"> libraries</w:t>
      </w:r>
      <w:r>
        <w:rPr>
          <w:lang w:val="en-GB"/>
        </w:rPr>
        <w:t xml:space="preserve"> (for example, in case of </w:t>
      </w:r>
      <w:r w:rsidR="00D92921">
        <w:rPr>
          <w:lang w:val="en-GB"/>
        </w:rPr>
        <w:t>Libdigidocpp</w:t>
      </w:r>
      <w:r>
        <w:rPr>
          <w:lang w:val="en-GB"/>
        </w:rPr>
        <w:t xml:space="preserve"> library, the utility program which is described in chapter</w:t>
      </w:r>
      <w:r w:rsidR="00D92921">
        <w:rPr>
          <w:lang w:val="en-GB"/>
        </w:rPr>
        <w:t xml:space="preserve"> </w:t>
      </w:r>
      <w:r w:rsidR="00D92921">
        <w:rPr>
          <w:lang w:val="en-GB"/>
        </w:rPr>
        <w:fldChar w:fldCharType="begin"/>
      </w:r>
      <w:r w:rsidR="00D92921">
        <w:rPr>
          <w:lang w:val="en-GB"/>
        </w:rPr>
        <w:instrText xml:space="preserve"> REF _Ref362182612 \r \h </w:instrText>
      </w:r>
      <w:r w:rsidR="00D92921">
        <w:rPr>
          <w:lang w:val="en-GB"/>
        </w:rPr>
      </w:r>
      <w:r w:rsidR="00D92921">
        <w:rPr>
          <w:lang w:val="en-GB"/>
        </w:rPr>
        <w:fldChar w:fldCharType="separate"/>
      </w:r>
      <w:r w:rsidR="007001CA">
        <w:rPr>
          <w:lang w:val="en-GB"/>
        </w:rPr>
        <w:t>6</w:t>
      </w:r>
      <w:r w:rsidR="00D92921">
        <w:rPr>
          <w:lang w:val="en-GB"/>
        </w:rPr>
        <w:fldChar w:fldCharType="end"/>
      </w:r>
      <w:r w:rsidR="00D92921">
        <w:rPr>
          <w:lang w:val="en-GB"/>
        </w:rPr>
        <w:t xml:space="preserve"> </w:t>
      </w:r>
      <w:r>
        <w:rPr>
          <w:lang w:val="en-GB"/>
        </w:rPr>
        <w:t>of the current document).</w:t>
      </w:r>
      <w:r w:rsidR="000648C9">
        <w:br w:type="page"/>
      </w:r>
    </w:p>
    <w:p w14:paraId="0EC0A90F" w14:textId="77777777" w:rsidR="00B04BAD" w:rsidRPr="000575FB" w:rsidRDefault="00E20DC2" w:rsidP="00A1203F">
      <w:pPr>
        <w:pStyle w:val="Heading1"/>
      </w:pPr>
      <w:bookmarkStart w:id="303" w:name="_Ref362191188"/>
      <w:bookmarkStart w:id="304" w:name="_Ref362191189"/>
      <w:bookmarkStart w:id="305" w:name="_Toc374444647"/>
      <w:r w:rsidRPr="000575FB">
        <w:lastRenderedPageBreak/>
        <w:t>Libdigidocpp</w:t>
      </w:r>
      <w:r w:rsidR="00B04BAD" w:rsidRPr="000575FB">
        <w:t xml:space="preserve"> implementation notes</w:t>
      </w:r>
      <w:bookmarkEnd w:id="283"/>
      <w:bookmarkEnd w:id="284"/>
      <w:bookmarkEnd w:id="303"/>
      <w:bookmarkEnd w:id="304"/>
      <w:bookmarkEnd w:id="305"/>
    </w:p>
    <w:p w14:paraId="10226065" w14:textId="7FCB3216" w:rsidR="00EE7CE9" w:rsidRDefault="00EE7CE9" w:rsidP="00A1203F">
      <w:pPr>
        <w:rPr>
          <w:lang w:val="en-GB"/>
        </w:rPr>
      </w:pPr>
      <w:r w:rsidRPr="00A1203F">
        <w:rPr>
          <w:lang w:val="en-GB"/>
        </w:rPr>
        <w:t xml:space="preserve">The following section describes properties of a </w:t>
      </w:r>
      <w:r w:rsidR="00D71EDB">
        <w:rPr>
          <w:lang w:val="en-GB"/>
        </w:rPr>
        <w:t>BDOC 2.1</w:t>
      </w:r>
      <w:r w:rsidRPr="00A1203F">
        <w:rPr>
          <w:lang w:val="en-GB"/>
        </w:rPr>
        <w:t xml:space="preserve"> file that are not strictly defined in the </w:t>
      </w:r>
      <w:r w:rsidR="00D71EDB">
        <w:rPr>
          <w:lang w:val="en-GB"/>
        </w:rPr>
        <w:t>BDOC 2.1</w:t>
      </w:r>
      <w:r w:rsidRPr="00A1203F">
        <w:rPr>
          <w:lang w:val="en-GB"/>
        </w:rPr>
        <w:t xml:space="preserve"> specification </w:t>
      </w:r>
      <w:r w:rsidRPr="00A1203F">
        <w:rPr>
          <w:lang w:val="en-GB"/>
        </w:rPr>
        <w:fldChar w:fldCharType="begin"/>
      </w:r>
      <w:r w:rsidRPr="00A1203F">
        <w:rPr>
          <w:lang w:val="en-GB"/>
        </w:rPr>
        <w:instrText xml:space="preserve"> REF _Ref351561196 \r \h </w:instrText>
      </w:r>
      <w:r w:rsidRPr="00A1203F">
        <w:rPr>
          <w:lang w:val="en-GB"/>
        </w:rPr>
      </w:r>
      <w:r w:rsidRPr="00A1203F">
        <w:rPr>
          <w:lang w:val="en-GB"/>
        </w:rPr>
        <w:fldChar w:fldCharType="separate"/>
      </w:r>
      <w:r w:rsidR="007001CA">
        <w:rPr>
          <w:lang w:val="en-GB"/>
        </w:rPr>
        <w:t>[1]</w:t>
      </w:r>
      <w:r w:rsidRPr="00A1203F">
        <w:rPr>
          <w:lang w:val="en-GB"/>
        </w:rPr>
        <w:fldChar w:fldCharType="end"/>
      </w:r>
      <w:r w:rsidRPr="00A1203F">
        <w:rPr>
          <w:lang w:val="en-GB"/>
        </w:rPr>
        <w:t xml:space="preserve"> but are used in Libdigidocpp library’s implementation </w:t>
      </w:r>
      <w:r w:rsidR="00305CBC">
        <w:rPr>
          <w:lang w:val="en-GB"/>
        </w:rPr>
        <w:t xml:space="preserve">(and also in other DigiDoc software libraries) </w:t>
      </w:r>
      <w:r w:rsidRPr="00A1203F">
        <w:rPr>
          <w:lang w:val="en-GB"/>
        </w:rPr>
        <w:t>of the file format.</w:t>
      </w:r>
    </w:p>
    <w:p w14:paraId="11D8C229" w14:textId="77777777" w:rsidR="00622345" w:rsidRPr="00A1203F" w:rsidRDefault="00622345" w:rsidP="00A1203F">
      <w:pPr>
        <w:rPr>
          <w:b/>
          <w:u w:val="single"/>
          <w:lang w:val="en-GB"/>
        </w:rPr>
      </w:pPr>
      <w:r w:rsidRPr="00A1203F">
        <w:rPr>
          <w:b/>
          <w:u w:val="single"/>
          <w:lang w:val="en-GB"/>
        </w:rPr>
        <w:t>Digital signature related notes:</w:t>
      </w:r>
    </w:p>
    <w:p w14:paraId="439D4C9A" w14:textId="01EA82DE" w:rsidR="00CD656D" w:rsidRDefault="0084012D" w:rsidP="001639CD">
      <w:pPr>
        <w:pStyle w:val="ListParagraph"/>
        <w:numPr>
          <w:ilvl w:val="0"/>
          <w:numId w:val="21"/>
        </w:numPr>
        <w:rPr>
          <w:lang w:val="en-GB"/>
        </w:rPr>
      </w:pPr>
      <w:r>
        <w:rPr>
          <w:lang w:val="en-GB"/>
        </w:rPr>
        <w:t xml:space="preserve">The supported </w:t>
      </w:r>
      <w:r w:rsidR="00D71EDB">
        <w:rPr>
          <w:lang w:val="en-GB"/>
        </w:rPr>
        <w:t>BDOC 2.1</w:t>
      </w:r>
      <w:r>
        <w:rPr>
          <w:lang w:val="en-GB"/>
        </w:rPr>
        <w:t xml:space="preserve"> signature profile is a XAdES-EPES </w:t>
      </w:r>
      <w:r w:rsidR="007B4956">
        <w:rPr>
          <w:lang w:val="en-GB"/>
        </w:rPr>
        <w:t>profile</w:t>
      </w:r>
      <w:r>
        <w:rPr>
          <w:lang w:val="en-GB"/>
        </w:rPr>
        <w:t xml:space="preserve"> with time-mark</w:t>
      </w:r>
      <w:r w:rsidR="00CD656D">
        <w:rPr>
          <w:lang w:val="en-GB"/>
        </w:rPr>
        <w:t xml:space="preserve">. </w:t>
      </w:r>
    </w:p>
    <w:p w14:paraId="04908225" w14:textId="6C39439F" w:rsidR="00CD656D" w:rsidRDefault="00CD656D" w:rsidP="0026165F">
      <w:pPr>
        <w:pStyle w:val="ListParagraph"/>
        <w:ind w:left="720"/>
        <w:rPr>
          <w:lang w:val="en-GB"/>
        </w:rPr>
      </w:pPr>
      <w:r>
        <w:rPr>
          <w:lang w:val="en-GB"/>
        </w:rPr>
        <w:t xml:space="preserve">The basic BDOC profile is XAdES-EPES as </w:t>
      </w:r>
      <w:r w:rsidR="00D71EDB">
        <w:rPr>
          <w:lang w:val="en-GB"/>
        </w:rPr>
        <w:t>BDOC 2.1</w:t>
      </w:r>
      <w:r>
        <w:rPr>
          <w:lang w:val="en-GB"/>
        </w:rPr>
        <w:t xml:space="preserve"> specification requires that &lt;SignaturePolicyIdentifier&gt; element is present (</w:t>
      </w:r>
      <w:r>
        <w:rPr>
          <w:lang w:val="en-GB"/>
        </w:rPr>
        <w:fldChar w:fldCharType="begin"/>
      </w:r>
      <w:r>
        <w:rPr>
          <w:lang w:val="en-GB"/>
        </w:rPr>
        <w:instrText xml:space="preserve"> REF _Ref351561196 \r \h </w:instrText>
      </w:r>
      <w:r>
        <w:rPr>
          <w:lang w:val="en-GB"/>
        </w:rPr>
      </w:r>
      <w:r>
        <w:rPr>
          <w:lang w:val="en-GB"/>
        </w:rPr>
        <w:fldChar w:fldCharType="separate"/>
      </w:r>
      <w:r w:rsidR="007001CA">
        <w:rPr>
          <w:lang w:val="en-GB"/>
        </w:rPr>
        <w:t>[1]</w:t>
      </w:r>
      <w:r>
        <w:rPr>
          <w:lang w:val="en-GB"/>
        </w:rPr>
        <w:fldChar w:fldCharType="end"/>
      </w:r>
      <w:r>
        <w:rPr>
          <w:lang w:val="en-GB"/>
        </w:rPr>
        <w:t>, chap. 5.2).</w:t>
      </w:r>
      <w:r w:rsidR="0084012D">
        <w:rPr>
          <w:lang w:val="en-GB"/>
        </w:rPr>
        <w:t xml:space="preserve"> </w:t>
      </w:r>
    </w:p>
    <w:p w14:paraId="36DD82E2" w14:textId="26381231" w:rsidR="0084012D" w:rsidRDefault="00CD656D" w:rsidP="0026165F">
      <w:pPr>
        <w:pStyle w:val="ListParagraph"/>
        <w:ind w:left="720"/>
        <w:rPr>
          <w:lang w:val="en-GB"/>
        </w:rPr>
      </w:pPr>
      <w:r>
        <w:rPr>
          <w:lang w:val="en-GB"/>
        </w:rPr>
        <w:t>I</w:t>
      </w:r>
      <w:r w:rsidR="005066C7">
        <w:rPr>
          <w:lang w:val="en-GB"/>
        </w:rPr>
        <w:t xml:space="preserve">t is expected that </w:t>
      </w:r>
      <w:r>
        <w:rPr>
          <w:lang w:val="en-GB"/>
        </w:rPr>
        <w:t>a time-mark (</w:t>
      </w:r>
      <w:r w:rsidR="005066C7">
        <w:rPr>
          <w:lang w:val="en-GB"/>
        </w:rPr>
        <w:t>OCSP confirmation</w:t>
      </w:r>
      <w:r>
        <w:rPr>
          <w:lang w:val="en-GB"/>
        </w:rPr>
        <w:t>)</w:t>
      </w:r>
      <w:r w:rsidR="005066C7">
        <w:rPr>
          <w:lang w:val="en-GB"/>
        </w:rPr>
        <w:t xml:space="preserve"> has been</w:t>
      </w:r>
      <w:r w:rsidR="00037DDF">
        <w:rPr>
          <w:lang w:val="en-GB"/>
        </w:rPr>
        <w:t xml:space="preserve"> added to the signature</w:t>
      </w:r>
      <w:r w:rsidR="005066C7">
        <w:rPr>
          <w:lang w:val="en-GB"/>
        </w:rPr>
        <w:t xml:space="preserve"> </w:t>
      </w:r>
      <w:r>
        <w:rPr>
          <w:lang w:val="en-GB"/>
        </w:rPr>
        <w:t xml:space="preserve">as </w:t>
      </w:r>
      <w:r w:rsidR="005066C7">
        <w:rPr>
          <w:lang w:val="en-GB"/>
        </w:rPr>
        <w:t xml:space="preserve">according to </w:t>
      </w:r>
      <w:r w:rsidR="00D71EDB">
        <w:rPr>
          <w:lang w:val="en-GB"/>
        </w:rPr>
        <w:t>BDOC 2.1</w:t>
      </w:r>
      <w:r w:rsidR="005066C7">
        <w:rPr>
          <w:lang w:val="en-GB"/>
        </w:rPr>
        <w:t xml:space="preserve"> specification </w:t>
      </w:r>
      <w:r>
        <w:rPr>
          <w:lang w:val="en-GB"/>
        </w:rPr>
        <w:t>(</w:t>
      </w:r>
      <w:r w:rsidR="005066C7">
        <w:rPr>
          <w:lang w:val="en-GB"/>
        </w:rPr>
        <w:fldChar w:fldCharType="begin"/>
      </w:r>
      <w:r w:rsidR="005066C7">
        <w:rPr>
          <w:lang w:val="en-GB"/>
        </w:rPr>
        <w:instrText xml:space="preserve"> REF _Ref351561196 \r \h </w:instrText>
      </w:r>
      <w:r w:rsidR="005066C7">
        <w:rPr>
          <w:lang w:val="en-GB"/>
        </w:rPr>
      </w:r>
      <w:r w:rsidR="005066C7">
        <w:rPr>
          <w:lang w:val="en-GB"/>
        </w:rPr>
        <w:fldChar w:fldCharType="separate"/>
      </w:r>
      <w:r w:rsidR="007001CA">
        <w:rPr>
          <w:lang w:val="en-GB"/>
        </w:rPr>
        <w:t>[1]</w:t>
      </w:r>
      <w:r w:rsidR="005066C7">
        <w:rPr>
          <w:lang w:val="en-GB"/>
        </w:rPr>
        <w:fldChar w:fldCharType="end"/>
      </w:r>
      <w:r w:rsidR="005066C7">
        <w:rPr>
          <w:lang w:val="en-GB"/>
        </w:rPr>
        <w:t>, chap. 6)</w:t>
      </w:r>
      <w:r>
        <w:rPr>
          <w:lang w:val="en-GB"/>
        </w:rPr>
        <w:t xml:space="preserve"> a signature is not considered complete or valid without validation data from ex</w:t>
      </w:r>
      <w:r w:rsidR="00205E83">
        <w:rPr>
          <w:lang w:val="en-GB"/>
        </w:rPr>
        <w:t>ternal services (i.e. a time-mark or time-stamp).</w:t>
      </w:r>
      <w:r>
        <w:rPr>
          <w:lang w:val="en-GB"/>
        </w:rPr>
        <w:t xml:space="preserve"> </w:t>
      </w:r>
    </w:p>
    <w:p w14:paraId="6AF2EFD7" w14:textId="7A9DA7BE" w:rsidR="00645DF6" w:rsidRDefault="00645DF6" w:rsidP="00645DF6">
      <w:pPr>
        <w:pStyle w:val="ListParagraph"/>
        <w:numPr>
          <w:ilvl w:val="0"/>
          <w:numId w:val="21"/>
        </w:numPr>
        <w:rPr>
          <w:lang w:val="en-GB"/>
        </w:rPr>
      </w:pPr>
      <w:r>
        <w:rPr>
          <w:lang w:val="en-GB"/>
        </w:rPr>
        <w:t xml:space="preserve">Signatures with time-stamps </w:t>
      </w:r>
      <w:r w:rsidR="00D340EE" w:rsidRPr="00D365B7">
        <w:t>(i.e. BDOC TS profile</w:t>
      </w:r>
      <w:r w:rsidR="00D340EE">
        <w:t>)</w:t>
      </w:r>
      <w:r w:rsidR="00D340EE">
        <w:rPr>
          <w:lang w:val="en-GB"/>
        </w:rPr>
        <w:t xml:space="preserve"> </w:t>
      </w:r>
      <w:r>
        <w:rPr>
          <w:lang w:val="en-GB"/>
        </w:rPr>
        <w:t>are not supported (including archive time-stamps)</w:t>
      </w:r>
      <w:r w:rsidR="00254ACC">
        <w:rPr>
          <w:lang w:val="en-GB"/>
        </w:rPr>
        <w:t xml:space="preserve"> and will be implemented in the future.</w:t>
      </w:r>
      <w:r>
        <w:rPr>
          <w:lang w:val="en-GB"/>
        </w:rPr>
        <w:t xml:space="preserve"> </w:t>
      </w:r>
      <w:r w:rsidR="006712AE">
        <w:rPr>
          <w:lang w:val="en-GB"/>
        </w:rPr>
        <w:t>V</w:t>
      </w:r>
      <w:r>
        <w:rPr>
          <w:lang w:val="en-GB"/>
        </w:rPr>
        <w:t>alidation data must be added to the signature with a time-mark</w:t>
      </w:r>
      <w:r w:rsidR="006712AE">
        <w:rPr>
          <w:lang w:val="en-GB"/>
        </w:rPr>
        <w:t xml:space="preserve"> (according to </w:t>
      </w:r>
      <w:r w:rsidR="00D71EDB">
        <w:rPr>
          <w:lang w:val="en-GB"/>
        </w:rPr>
        <w:t>BDOC 2.1</w:t>
      </w:r>
      <w:r w:rsidR="006712AE">
        <w:rPr>
          <w:lang w:val="en-GB"/>
        </w:rPr>
        <w:t xml:space="preserve"> specification </w:t>
      </w:r>
      <w:r w:rsidR="006712AE">
        <w:rPr>
          <w:lang w:val="en-GB"/>
        </w:rPr>
        <w:fldChar w:fldCharType="begin"/>
      </w:r>
      <w:r w:rsidR="006712AE">
        <w:rPr>
          <w:lang w:val="en-GB"/>
        </w:rPr>
        <w:instrText xml:space="preserve"> REF _Ref351561196 \r \h </w:instrText>
      </w:r>
      <w:r w:rsidR="006712AE">
        <w:rPr>
          <w:lang w:val="en-GB"/>
        </w:rPr>
      </w:r>
      <w:r w:rsidR="006712AE">
        <w:rPr>
          <w:lang w:val="en-GB"/>
        </w:rPr>
        <w:fldChar w:fldCharType="separate"/>
      </w:r>
      <w:r w:rsidR="007001CA">
        <w:rPr>
          <w:lang w:val="en-GB"/>
        </w:rPr>
        <w:t>[1]</w:t>
      </w:r>
      <w:r w:rsidR="006712AE">
        <w:rPr>
          <w:lang w:val="en-GB"/>
        </w:rPr>
        <w:fldChar w:fldCharType="end"/>
      </w:r>
      <w:r w:rsidR="006712AE">
        <w:rPr>
          <w:lang w:val="en-GB"/>
        </w:rPr>
        <w:t>, chap. 6.1)</w:t>
      </w:r>
      <w:r>
        <w:rPr>
          <w:lang w:val="en-GB"/>
        </w:rPr>
        <w:t>.</w:t>
      </w:r>
    </w:p>
    <w:p w14:paraId="04E7FFD9" w14:textId="77777777" w:rsidR="00037DDF" w:rsidRDefault="00037DDF" w:rsidP="00037DDF">
      <w:pPr>
        <w:pStyle w:val="ListParagraph"/>
        <w:numPr>
          <w:ilvl w:val="0"/>
          <w:numId w:val="21"/>
        </w:numPr>
        <w:rPr>
          <w:lang w:val="en-GB"/>
        </w:rPr>
      </w:pPr>
      <w:r>
        <w:rPr>
          <w:lang w:val="en-GB"/>
        </w:rPr>
        <w:t xml:space="preserve">One OCSP confirmation </w:t>
      </w:r>
      <w:r w:rsidR="005066C7">
        <w:rPr>
          <w:lang w:val="en-GB"/>
        </w:rPr>
        <w:t xml:space="preserve">(time-mark) </w:t>
      </w:r>
      <w:r>
        <w:rPr>
          <w:lang w:val="en-GB"/>
        </w:rPr>
        <w:t>is allowed for each signature</w:t>
      </w:r>
      <w:r w:rsidR="006B68F3">
        <w:rPr>
          <w:lang w:val="en-GB"/>
        </w:rPr>
        <w:t xml:space="preserve"> (due to security </w:t>
      </w:r>
      <w:r w:rsidR="001259A1">
        <w:rPr>
          <w:lang w:val="en-GB"/>
        </w:rPr>
        <w:t xml:space="preserve">reasons </w:t>
      </w:r>
      <w:r w:rsidR="006B68F3">
        <w:rPr>
          <w:lang w:val="en-GB"/>
        </w:rPr>
        <w:t xml:space="preserve">and </w:t>
      </w:r>
      <w:r w:rsidR="001259A1">
        <w:rPr>
          <w:lang w:val="en-GB"/>
        </w:rPr>
        <w:t>in order to maintain testing efficiency</w:t>
      </w:r>
      <w:r w:rsidR="006B68F3">
        <w:rPr>
          <w:lang w:val="en-GB"/>
        </w:rPr>
        <w:t>).</w:t>
      </w:r>
    </w:p>
    <w:p w14:paraId="7296063A" w14:textId="45278D51" w:rsidR="009E6B81" w:rsidRDefault="009E6B81" w:rsidP="00037DDF">
      <w:pPr>
        <w:pStyle w:val="ListParagraph"/>
        <w:numPr>
          <w:ilvl w:val="0"/>
          <w:numId w:val="21"/>
        </w:numPr>
        <w:rPr>
          <w:lang w:val="en-GB"/>
        </w:rPr>
      </w:pPr>
      <w:r>
        <w:rPr>
          <w:lang w:val="en-GB"/>
        </w:rPr>
        <w:t xml:space="preserve">In case of BDOC signatures with time-mark, the OCSP nonce field’s value is calculated as follows: </w:t>
      </w:r>
    </w:p>
    <w:p w14:paraId="181DE32E" w14:textId="77777777" w:rsidR="009E6B81" w:rsidRPr="005E05FF" w:rsidRDefault="009E6B81" w:rsidP="009E6B81">
      <w:pPr>
        <w:pStyle w:val="ListParagraph"/>
        <w:numPr>
          <w:ilvl w:val="2"/>
          <w:numId w:val="3"/>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4DA12B82" w14:textId="2FA3C40B" w:rsidR="009E6B81" w:rsidRDefault="009E6B81" w:rsidP="009E6B81">
      <w:pPr>
        <w:pStyle w:val="ListParagraph"/>
        <w:numPr>
          <w:ilvl w:val="2"/>
          <w:numId w:val="3"/>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E79BCBD" w14:textId="779B2FB7" w:rsidR="009E6B81" w:rsidRDefault="009E6B81" w:rsidP="009E6B81">
      <w:pPr>
        <w:pStyle w:val="ListParagraph"/>
        <w:numPr>
          <w:ilvl w:val="2"/>
          <w:numId w:val="3"/>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4FD90454" w14:textId="77777777" w:rsidR="009E6B81" w:rsidRPr="007001CA" w:rsidRDefault="009E6B81" w:rsidP="007001CA">
      <w:pPr>
        <w:spacing w:after="0"/>
        <w:ind w:left="720" w:firstLine="720"/>
        <w:rPr>
          <w:rFonts w:ascii="Courier New" w:hAnsi="Courier New" w:cs="Courier New"/>
          <w:sz w:val="18"/>
          <w:szCs w:val="20"/>
          <w:lang w:eastAsia="et-EE"/>
        </w:rPr>
      </w:pPr>
      <w:r w:rsidRPr="007001CA">
        <w:rPr>
          <w:rFonts w:ascii="Courier New" w:hAnsi="Courier New" w:cs="Courier New"/>
          <w:sz w:val="18"/>
          <w:szCs w:val="20"/>
          <w:lang w:eastAsia="et-EE"/>
        </w:rPr>
        <w:t>TBSDocumentDigest ::= SEQUENCE {</w:t>
      </w:r>
    </w:p>
    <w:p w14:paraId="5387F80F" w14:textId="77777777" w:rsidR="009E6B81" w:rsidRPr="007001CA" w:rsidRDefault="009E6B81" w:rsidP="007001CA">
      <w:pPr>
        <w:spacing w:after="0"/>
        <w:ind w:left="1080" w:firstLine="720"/>
        <w:rPr>
          <w:rFonts w:ascii="Courier New" w:hAnsi="Courier New" w:cs="Courier New"/>
          <w:sz w:val="18"/>
          <w:szCs w:val="20"/>
          <w:lang w:eastAsia="et-EE"/>
        </w:rPr>
      </w:pPr>
      <w:r w:rsidRPr="007001CA">
        <w:rPr>
          <w:rFonts w:ascii="Courier New" w:hAnsi="Courier New" w:cs="Courier New"/>
          <w:sz w:val="18"/>
          <w:szCs w:val="20"/>
          <w:lang w:eastAsia="et-EE"/>
        </w:rPr>
        <w:t>algorithm AlgorithmIdentifier,</w:t>
      </w:r>
    </w:p>
    <w:p w14:paraId="224446B8" w14:textId="77777777" w:rsidR="009E6B81" w:rsidRPr="007001CA" w:rsidRDefault="009E6B81" w:rsidP="007001CA">
      <w:pPr>
        <w:spacing w:after="0"/>
        <w:ind w:left="1800"/>
        <w:rPr>
          <w:rFonts w:ascii="Courier New" w:hAnsi="Courier New" w:cs="Courier New"/>
          <w:sz w:val="18"/>
          <w:szCs w:val="20"/>
          <w:lang w:eastAsia="et-EE"/>
        </w:rPr>
      </w:pPr>
      <w:r w:rsidRPr="007001CA">
        <w:rPr>
          <w:rFonts w:ascii="Courier New" w:hAnsi="Courier New" w:cs="Courier New"/>
          <w:sz w:val="18"/>
          <w:szCs w:val="20"/>
          <w:lang w:eastAsia="et-EE"/>
        </w:rPr>
        <w:t>digest OCTET STRING</w:t>
      </w:r>
    </w:p>
    <w:p w14:paraId="18396F32" w14:textId="3059D092" w:rsidR="009E6B81" w:rsidRDefault="009E6B81" w:rsidP="007001CA">
      <w:pPr>
        <w:spacing w:after="0"/>
        <w:ind w:left="720" w:firstLine="720"/>
        <w:rPr>
          <w:rFonts w:ascii="Courier New" w:hAnsi="Courier New" w:cs="Courier New"/>
          <w:sz w:val="18"/>
          <w:szCs w:val="20"/>
          <w:lang w:eastAsia="et-EE"/>
        </w:rPr>
      </w:pPr>
      <w:r w:rsidRPr="007001CA">
        <w:rPr>
          <w:rFonts w:ascii="Courier New" w:hAnsi="Courier New" w:cs="Courier New"/>
          <w:sz w:val="18"/>
          <w:szCs w:val="20"/>
          <w:lang w:eastAsia="et-EE"/>
        </w:rPr>
        <w:t>}</w:t>
      </w:r>
    </w:p>
    <w:p w14:paraId="662981BA" w14:textId="5DCCDE9E" w:rsidR="009E6B81" w:rsidRPr="007001CA" w:rsidRDefault="009E6B81" w:rsidP="007001CA">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559EB8E2" w14:textId="3B774736" w:rsidR="009E6B81" w:rsidRPr="007001CA" w:rsidRDefault="009E6B81" w:rsidP="007001CA">
      <w:pPr>
        <w:pStyle w:val="ListParagraph"/>
        <w:numPr>
          <w:ilvl w:val="2"/>
          <w:numId w:val="3"/>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p>
    <w:p w14:paraId="1DE3E1EE" w14:textId="378C7A3A" w:rsidR="00994FB5" w:rsidRPr="007001CA" w:rsidRDefault="00994FB5" w:rsidP="00FC7051">
      <w:pPr>
        <w:pStyle w:val="ListParagraph"/>
        <w:numPr>
          <w:ilvl w:val="0"/>
          <w:numId w:val="21"/>
        </w:numPr>
      </w:pPr>
      <w:r w:rsidRPr="00FC7051">
        <w:t>In case of signing with ECC keys (by using ECDSA algorithm), concatenation method is used for creating signature value.</w:t>
      </w:r>
    </w:p>
    <w:p w14:paraId="4D34E0B1" w14:textId="77777777" w:rsidR="00F12A1D" w:rsidRDefault="00D30D33" w:rsidP="00DE53F2">
      <w:pPr>
        <w:pStyle w:val="ListParagraph"/>
        <w:numPr>
          <w:ilvl w:val="0"/>
          <w:numId w:val="21"/>
        </w:numPr>
        <w:rPr>
          <w:lang w:val="en-GB"/>
        </w:rPr>
      </w:pPr>
      <w:r w:rsidRPr="00D340EE">
        <w:rPr>
          <w:lang w:val="en-GB"/>
        </w:rPr>
        <w:t xml:space="preserve">In case of </w:t>
      </w:r>
      <w:r w:rsidR="00D71EDB" w:rsidRPr="00D340EE">
        <w:rPr>
          <w:lang w:val="en-GB"/>
        </w:rPr>
        <w:t>BDOC 2.1</w:t>
      </w:r>
      <w:r w:rsidRPr="00D340EE">
        <w:rPr>
          <w:lang w:val="en-GB"/>
        </w:rPr>
        <w:t xml:space="preserve"> documents, </w:t>
      </w:r>
      <w:r w:rsidR="00005827" w:rsidRPr="00D340EE">
        <w:rPr>
          <w:lang w:val="en-GB"/>
        </w:rPr>
        <w:t>SHA-256 hash function is used by default</w:t>
      </w:r>
      <w:r w:rsidR="00B52A57" w:rsidRPr="00D340EE">
        <w:rPr>
          <w:lang w:val="en-GB"/>
        </w:rPr>
        <w:t xml:space="preserve"> </w:t>
      </w:r>
      <w:r w:rsidR="009F3A22" w:rsidRPr="00D340EE">
        <w:rPr>
          <w:lang w:val="en-GB"/>
        </w:rPr>
        <w:t>when</w:t>
      </w:r>
      <w:r w:rsidR="00B52A57" w:rsidRPr="00D340EE">
        <w:rPr>
          <w:lang w:val="en-GB"/>
        </w:rPr>
        <w:t xml:space="preserve"> calculating data file digests and the digest </w:t>
      </w:r>
      <w:r w:rsidR="00315F90" w:rsidRPr="00D340EE">
        <w:rPr>
          <w:lang w:val="en-GB"/>
        </w:rPr>
        <w:t>that is signed</w:t>
      </w:r>
      <w:r w:rsidR="00D340EE" w:rsidRPr="007001CA">
        <w:rPr>
          <w:lang w:val="en-GB"/>
        </w:rPr>
        <w:t xml:space="preserve">. </w:t>
      </w:r>
      <w:r w:rsidR="00D340EE" w:rsidRPr="00FC7051">
        <w:t>In case of Estonian ID cards with certificates issued before 2011, the SHA-224 digest type will be automatically selected and used for calculating signature value’s digest (the final digest that is signed)</w:t>
      </w:r>
      <w:r w:rsidR="00D340EE" w:rsidRPr="00CF0C4E">
        <w:t>, other options are not supported here</w:t>
      </w:r>
      <w:r w:rsidR="00D340EE" w:rsidRPr="00157C50">
        <w:t>. Note that other digest in the signature (e.g. data file digests, signer certificate’s digest) are still calculated</w:t>
      </w:r>
      <w:r w:rsidR="00D340EE" w:rsidRPr="00D340EE">
        <w:t xml:space="preserve"> with SHA-256 (the default digest type).</w:t>
      </w:r>
      <w:r w:rsidR="00D340EE" w:rsidRPr="007001CA">
        <w:rPr>
          <w:lang w:val="en-GB"/>
        </w:rPr>
        <w:t xml:space="preserve"> </w:t>
      </w:r>
    </w:p>
    <w:p w14:paraId="57522331" w14:textId="4295F2CF" w:rsidR="00005827" w:rsidRPr="00FC7051" w:rsidRDefault="00005827" w:rsidP="00DE53F2">
      <w:pPr>
        <w:pStyle w:val="ListParagraph"/>
        <w:numPr>
          <w:ilvl w:val="0"/>
          <w:numId w:val="21"/>
        </w:numPr>
        <w:rPr>
          <w:lang w:val="en-GB"/>
        </w:rPr>
      </w:pPr>
      <w:r w:rsidRPr="00CF0C4E">
        <w:rPr>
          <w:lang w:val="en-GB"/>
        </w:rPr>
        <w:t>When a hash function that</w:t>
      </w:r>
      <w:r w:rsidRPr="00157C50">
        <w:rPr>
          <w:lang w:val="en-GB"/>
        </w:rPr>
        <w:t xml:space="preserve"> is weaker than SHA-256</w:t>
      </w:r>
      <w:r w:rsidR="00D340EE" w:rsidRPr="007001CA">
        <w:rPr>
          <w:lang w:val="en-GB"/>
        </w:rPr>
        <w:t xml:space="preserve"> (or SHA-224 in the special case with pre-2011 ID-cards)</w:t>
      </w:r>
      <w:r w:rsidR="00465D59" w:rsidRPr="00FC7051">
        <w:rPr>
          <w:lang w:val="en-GB"/>
        </w:rPr>
        <w:t xml:space="preserve"> has been used</w:t>
      </w:r>
      <w:r w:rsidRPr="00CF0C4E">
        <w:rPr>
          <w:lang w:val="en-GB"/>
        </w:rPr>
        <w:t xml:space="preserve"> then a warning message about</w:t>
      </w:r>
      <w:r w:rsidR="00AD4678" w:rsidRPr="00157C50">
        <w:rPr>
          <w:lang w:val="en-GB"/>
        </w:rPr>
        <w:t xml:space="preserve"> weak digest method is produced</w:t>
      </w:r>
      <w:r w:rsidR="007B4956" w:rsidRPr="00D340EE">
        <w:rPr>
          <w:lang w:val="en-GB"/>
        </w:rPr>
        <w:t xml:space="preserve"> to the user</w:t>
      </w:r>
      <w:r w:rsidR="00AD4678" w:rsidRPr="00D340EE">
        <w:rPr>
          <w:lang w:val="en-GB"/>
        </w:rPr>
        <w:t>.</w:t>
      </w:r>
      <w:r w:rsidR="00D340EE">
        <w:rPr>
          <w:lang w:val="en-GB"/>
        </w:rPr>
        <w:t xml:space="preserve"> </w:t>
      </w:r>
      <w:r w:rsidR="00D340EE">
        <w:t>It is recommended to regard the error as a validation warning (identically to DigiDoc3. Client application and digidoc-tool.cpp utility program).</w:t>
      </w:r>
    </w:p>
    <w:p w14:paraId="63E4519D" w14:textId="77777777" w:rsidR="00D340EE" w:rsidRPr="007001CA" w:rsidRDefault="00D340EE" w:rsidP="00DE53F2">
      <w:pPr>
        <w:pStyle w:val="ListParagraph"/>
        <w:numPr>
          <w:ilvl w:val="0"/>
          <w:numId w:val="21"/>
        </w:numPr>
        <w:rPr>
          <w:lang w:val="en-GB"/>
        </w:rPr>
      </w:pPr>
      <w:r>
        <w:lastRenderedPageBreak/>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44C1A2F6" w14:textId="4D1844A4" w:rsidR="006C0976" w:rsidRDefault="006C0976" w:rsidP="00850999">
      <w:pPr>
        <w:pStyle w:val="ListParagraph"/>
        <w:numPr>
          <w:ilvl w:val="0"/>
          <w:numId w:val="21"/>
        </w:numPr>
        <w:rPr>
          <w:lang w:val="en-GB"/>
        </w:rPr>
      </w:pPr>
      <w:r w:rsidRPr="00FC7051">
        <w:rPr>
          <w:lang w:val="en-GB"/>
        </w:rPr>
        <w:t xml:space="preserve">The signature policy document’s hash </w:t>
      </w:r>
      <w:r w:rsidRPr="00CF0C4E">
        <w:rPr>
          <w:lang w:val="en-GB"/>
        </w:rPr>
        <w:t>value</w:t>
      </w:r>
      <w:r w:rsidR="00C21811" w:rsidRPr="00157C50">
        <w:rPr>
          <w:lang w:val="en-GB"/>
        </w:rPr>
        <w:t xml:space="preserve"> in &lt;SigPolicyHash&gt; element</w:t>
      </w:r>
      <w:r w:rsidRPr="00157C50">
        <w:rPr>
          <w:lang w:val="en-GB"/>
        </w:rPr>
        <w:t xml:space="preserve"> is checked</w:t>
      </w:r>
      <w:r>
        <w:rPr>
          <w:lang w:val="en-GB"/>
        </w:rPr>
        <w:t xml:space="preserve"> </w:t>
      </w:r>
      <w:r w:rsidR="006712AE">
        <w:rPr>
          <w:lang w:val="en-GB"/>
        </w:rPr>
        <w:t xml:space="preserve">during validation process </w:t>
      </w:r>
      <w:r>
        <w:rPr>
          <w:lang w:val="en-GB"/>
        </w:rPr>
        <w:t xml:space="preserve">(even though it is not mandatory according to </w:t>
      </w:r>
      <w:r w:rsidR="00D71EDB">
        <w:rPr>
          <w:lang w:val="en-GB"/>
        </w:rPr>
        <w:t>BDOC 2.1</w:t>
      </w:r>
      <w:r>
        <w:rPr>
          <w:lang w:val="en-GB"/>
        </w:rPr>
        <w:t xml:space="preserve"> specification </w:t>
      </w:r>
      <w:r>
        <w:rPr>
          <w:lang w:val="en-GB"/>
        </w:rPr>
        <w:fldChar w:fldCharType="begin"/>
      </w:r>
      <w:r>
        <w:rPr>
          <w:lang w:val="en-GB"/>
        </w:rPr>
        <w:instrText xml:space="preserve"> REF _Ref351561196 \r \h </w:instrText>
      </w:r>
      <w:r>
        <w:rPr>
          <w:lang w:val="en-GB"/>
        </w:rPr>
      </w:r>
      <w:r>
        <w:rPr>
          <w:lang w:val="en-GB"/>
        </w:rPr>
        <w:fldChar w:fldCharType="separate"/>
      </w:r>
      <w:r w:rsidR="007001CA">
        <w:rPr>
          <w:lang w:val="en-GB"/>
        </w:rPr>
        <w:t>[1]</w:t>
      </w:r>
      <w:r>
        <w:rPr>
          <w:lang w:val="en-GB"/>
        </w:rPr>
        <w:fldChar w:fldCharType="end"/>
      </w:r>
      <w:r w:rsidR="008D66AE">
        <w:rPr>
          <w:lang w:val="en-GB"/>
        </w:rPr>
        <w:t>, chap. 5.2</w:t>
      </w:r>
      <w:r>
        <w:rPr>
          <w:lang w:val="en-GB"/>
        </w:rPr>
        <w:t>).</w:t>
      </w:r>
      <w:r w:rsidR="006712AE">
        <w:rPr>
          <w:lang w:val="en-GB"/>
        </w:rPr>
        <w:t xml:space="preserve"> The hash value must correspond t</w:t>
      </w:r>
      <w:r w:rsidR="00850999">
        <w:rPr>
          <w:lang w:val="en-GB"/>
        </w:rPr>
        <w:t xml:space="preserve">o the hash value of the document that is located at </w:t>
      </w:r>
      <w:hyperlink r:id="rId64" w:history="1">
        <w:r w:rsidR="00850999" w:rsidRPr="00DE2469">
          <w:rPr>
            <w:rStyle w:val="Hyperlink"/>
            <w:lang w:val="en-GB"/>
          </w:rPr>
          <w:t>https://www.sk.ee/repository/bdoc-spec20.pdf</w:t>
        </w:r>
      </w:hyperlink>
      <w:r w:rsidR="00850999">
        <w:rPr>
          <w:lang w:val="en-GB"/>
        </w:rPr>
        <w:t>.</w:t>
      </w:r>
    </w:p>
    <w:p w14:paraId="53958BE3" w14:textId="77777777" w:rsidR="00005827" w:rsidRDefault="00005827" w:rsidP="00005827">
      <w:pPr>
        <w:pStyle w:val="ListParagraph"/>
        <w:numPr>
          <w:ilvl w:val="0"/>
          <w:numId w:val="21"/>
        </w:numPr>
        <w:rPr>
          <w:lang w:val="en-GB"/>
        </w:rPr>
      </w:pPr>
      <w:r>
        <w:rPr>
          <w:lang w:val="en-GB"/>
        </w:rPr>
        <w:t>&lt;Transforms&gt; element is not supported</w:t>
      </w:r>
      <w:r w:rsidR="00975A6E">
        <w:rPr>
          <w:lang w:val="en-GB"/>
        </w:rPr>
        <w:t xml:space="preserve"> for security purposes</w:t>
      </w:r>
      <w:r w:rsidR="007A21FA">
        <w:rPr>
          <w:lang w:val="en-GB"/>
        </w:rPr>
        <w:t xml:space="preserve"> and in order to maintain testing efficiency</w:t>
      </w:r>
      <w:r w:rsidR="00975A6E">
        <w:rPr>
          <w:lang w:val="en-GB"/>
        </w:rPr>
        <w:t>.</w:t>
      </w:r>
    </w:p>
    <w:p w14:paraId="2B24591C" w14:textId="77777777" w:rsidR="001639CD" w:rsidRPr="002717E0" w:rsidRDefault="000575FB" w:rsidP="001639CD">
      <w:pPr>
        <w:pStyle w:val="ListParagraph"/>
        <w:numPr>
          <w:ilvl w:val="0"/>
          <w:numId w:val="21"/>
        </w:numPr>
        <w:rPr>
          <w:lang w:val="en-GB"/>
        </w:rPr>
      </w:pPr>
      <w:r w:rsidRPr="00A1203F">
        <w:rPr>
          <w:lang w:val="en-GB"/>
        </w:rPr>
        <w:t>XML</w:t>
      </w:r>
      <w:r w:rsidR="00633DE4" w:rsidRPr="00633DE4">
        <w:rPr>
          <w:lang w:val="en-GB"/>
        </w:rPr>
        <w:t xml:space="preserve"> </w:t>
      </w:r>
      <w:r w:rsidR="00633DE4">
        <w:rPr>
          <w:lang w:val="en-GB"/>
        </w:rPr>
        <w:t>namespace prefixes are used in case of all XML elements (e.g. “asic</w:t>
      </w:r>
      <w:r w:rsidR="00DE4AB3">
        <w:rPr>
          <w:lang w:val="en-GB"/>
        </w:rPr>
        <w:t>:</w:t>
      </w:r>
      <w:r w:rsidR="00633DE4">
        <w:rPr>
          <w:lang w:val="en-GB"/>
        </w:rPr>
        <w:t>”, “ds</w:t>
      </w:r>
      <w:r w:rsidR="00DE4AB3">
        <w:rPr>
          <w:lang w:val="en-GB"/>
        </w:rPr>
        <w:t>:</w:t>
      </w:r>
      <w:r w:rsidR="00633DE4">
        <w:rPr>
          <w:lang w:val="en-GB"/>
        </w:rPr>
        <w:t xml:space="preserve">”, </w:t>
      </w:r>
      <w:r w:rsidR="00633DE4" w:rsidRPr="002717E0">
        <w:rPr>
          <w:lang w:val="en-GB"/>
        </w:rPr>
        <w:t>“xades</w:t>
      </w:r>
      <w:r w:rsidR="00DE4AB3" w:rsidRPr="002717E0">
        <w:rPr>
          <w:lang w:val="en-GB"/>
        </w:rPr>
        <w:t>:</w:t>
      </w:r>
      <w:r w:rsidR="00633DE4" w:rsidRPr="002717E0">
        <w:rPr>
          <w:lang w:val="en-GB"/>
        </w:rPr>
        <w:t xml:space="preserve">”). </w:t>
      </w:r>
    </w:p>
    <w:p w14:paraId="2C7B5240" w14:textId="77777777" w:rsidR="00EF5F86" w:rsidRDefault="00EF5F86" w:rsidP="00EF5F86">
      <w:pPr>
        <w:pStyle w:val="ListParagraph"/>
        <w:numPr>
          <w:ilvl w:val="0"/>
          <w:numId w:val="21"/>
        </w:numPr>
        <w:rPr>
          <w:lang w:val="en-GB"/>
        </w:rPr>
      </w:pPr>
      <w:r w:rsidRPr="002717E0">
        <w:rPr>
          <w:lang w:val="en-GB"/>
        </w:rPr>
        <w:t>The data file’s MIME type that is used in case of Libdigidocpp’s utility program is always “application/octet-stream</w:t>
      </w:r>
      <w:r w:rsidR="00924B59" w:rsidRPr="002717E0">
        <w:rPr>
          <w:lang w:val="en-GB"/>
        </w:rPr>
        <w:t>” for testing purposes.</w:t>
      </w:r>
    </w:p>
    <w:p w14:paraId="120F3B3E" w14:textId="77777777" w:rsidR="00230490" w:rsidRPr="00B02FB0" w:rsidRDefault="00B02FB0" w:rsidP="00B02FB0">
      <w:pPr>
        <w:pStyle w:val="ListParagraph"/>
        <w:numPr>
          <w:ilvl w:val="0"/>
          <w:numId w:val="21"/>
        </w:numPr>
        <w:rPr>
          <w:lang w:val="en-GB"/>
        </w:rPr>
      </w:pPr>
      <w:r>
        <w:rPr>
          <w:lang w:val="en-GB"/>
        </w:rPr>
        <w:t>The &lt;</w:t>
      </w:r>
      <w:r w:rsidRPr="00B02FB0">
        <w:rPr>
          <w:lang w:val="en-GB"/>
        </w:rPr>
        <w:t>ds:Signature&gt; element’s Id attribute value is set to “S&lt;seq_no&gt;” during signature creation where sequence numbers are counted from zero. Other Id values</w:t>
      </w:r>
      <w:r>
        <w:rPr>
          <w:lang w:val="en-GB"/>
        </w:rPr>
        <w:t xml:space="preserve"> </w:t>
      </w:r>
      <w:r w:rsidRPr="00B02FB0">
        <w:rPr>
          <w:lang w:val="en-GB"/>
        </w:rPr>
        <w:t>that are used in the sub-elements of the &lt;ds:Signature&gt; element contain the signature’s Id value as a prefix. During verification, different Id attribute values are also supported but are not tested periodically.</w:t>
      </w:r>
    </w:p>
    <w:p w14:paraId="6D6072C4" w14:textId="617A39E3" w:rsidR="00230490" w:rsidRPr="00A1203F" w:rsidRDefault="0025640F" w:rsidP="00230490">
      <w:pPr>
        <w:rPr>
          <w:b/>
          <w:u w:val="single"/>
          <w:lang w:val="en-GB"/>
        </w:rPr>
      </w:pPr>
      <w:r>
        <w:rPr>
          <w:b/>
          <w:u w:val="single"/>
          <w:lang w:val="en-GB"/>
        </w:rPr>
        <w:t>C</w:t>
      </w:r>
      <w:r w:rsidR="00230490" w:rsidRPr="00A1203F">
        <w:rPr>
          <w:b/>
          <w:u w:val="single"/>
          <w:lang w:val="en-GB"/>
        </w:rPr>
        <w:t>ertificate related notes:</w:t>
      </w:r>
    </w:p>
    <w:p w14:paraId="281FC0B7" w14:textId="77777777" w:rsidR="001E1E28" w:rsidRPr="00341F38" w:rsidRDefault="00230490" w:rsidP="001E1E28">
      <w:pPr>
        <w:pStyle w:val="ListParagraph"/>
        <w:numPr>
          <w:ilvl w:val="0"/>
          <w:numId w:val="25"/>
        </w:numPr>
        <w:rPr>
          <w:lang w:val="en-GB"/>
        </w:rPr>
      </w:pPr>
      <w:r w:rsidRPr="00A1203F">
        <w:rPr>
          <w:lang w:val="en-GB"/>
        </w:rPr>
        <w:t xml:space="preserve">Valid signatures (qualified electronic signatures) </w:t>
      </w:r>
      <w:r w:rsidR="002A5B65" w:rsidRPr="00341F38">
        <w:rPr>
          <w:lang w:val="en-GB"/>
        </w:rPr>
        <w:t xml:space="preserve">can be created with </w:t>
      </w:r>
      <w:r w:rsidR="007D6424" w:rsidRPr="00341F38">
        <w:rPr>
          <w:lang w:val="en-GB"/>
        </w:rPr>
        <w:t>a certificate</w:t>
      </w:r>
      <w:r w:rsidR="002A5B65" w:rsidRPr="00341F38">
        <w:rPr>
          <w:lang w:val="en-GB"/>
        </w:rPr>
        <w:t xml:space="preserve"> that </w:t>
      </w:r>
      <w:r w:rsidR="007D6424" w:rsidRPr="00341F38">
        <w:rPr>
          <w:lang w:val="en-GB"/>
        </w:rPr>
        <w:t>has</w:t>
      </w:r>
      <w:r w:rsidR="002A5B65" w:rsidRPr="00341F38">
        <w:rPr>
          <w:lang w:val="en-GB"/>
        </w:rPr>
        <w:t xml:space="preserve"> </w:t>
      </w:r>
      <w:r w:rsidRPr="00A1203F">
        <w:rPr>
          <w:lang w:val="en-GB"/>
        </w:rPr>
        <w:t>“Non-repudiation” value</w:t>
      </w:r>
      <w:r w:rsidR="00FD250B" w:rsidRPr="00341F38">
        <w:rPr>
          <w:lang w:val="en-GB"/>
        </w:rPr>
        <w:t xml:space="preserve"> (also referred to as “Content Commitment”)</w:t>
      </w:r>
      <w:r w:rsidRPr="00A1203F">
        <w:rPr>
          <w:lang w:val="en-GB"/>
        </w:rPr>
        <w:t xml:space="preserve"> in its “Key usage” field</w:t>
      </w:r>
      <w:r w:rsidR="001E1E28" w:rsidRPr="00341F38">
        <w:rPr>
          <w:lang w:val="en-GB"/>
        </w:rPr>
        <w:t>. The requirement is based on the following sources:</w:t>
      </w:r>
    </w:p>
    <w:p w14:paraId="6530FB87" w14:textId="77777777" w:rsidR="00BC0C6D" w:rsidRPr="008929DD" w:rsidRDefault="00BC0C6D" w:rsidP="00BC0C6D">
      <w:pPr>
        <w:pStyle w:val="ListParagraph"/>
        <w:numPr>
          <w:ilvl w:val="1"/>
          <w:numId w:val="3"/>
        </w:numPr>
        <w:rPr>
          <w:lang w:val="en-GB"/>
        </w:rPr>
      </w:pPr>
      <w:r w:rsidRPr="008929DD">
        <w:rPr>
          <w:lang w:val="en-GB"/>
        </w:rPr>
        <w:t>ETSI TS 102</w:t>
      </w:r>
      <w:r>
        <w:rPr>
          <w:lang w:val="en-GB"/>
        </w:rPr>
        <w:t> </w:t>
      </w:r>
      <w:r w:rsidRPr="008929DD">
        <w:rPr>
          <w:lang w:val="en-GB"/>
        </w:rPr>
        <w:t>280</w:t>
      </w:r>
      <w:r>
        <w:rPr>
          <w:lang w:val="en-GB"/>
        </w:rPr>
        <w:t xml:space="preserve"> (V1.1.1)</w:t>
      </w:r>
      <w:r w:rsidR="002C3754">
        <w:rPr>
          <w:lang w:val="en-GB"/>
        </w:rPr>
        <w:t>:</w:t>
      </w:r>
      <w:r>
        <w:rPr>
          <w:lang w:val="en-GB"/>
        </w:rPr>
        <w:t xml:space="preserve"> “X.509 V3 Certificate Profile for Certificates Issued to Natural Persons”</w:t>
      </w:r>
      <w:r w:rsidR="00E533B8">
        <w:rPr>
          <w:lang w:val="en-GB"/>
        </w:rPr>
        <w:t xml:space="preserve"> </w:t>
      </w:r>
      <w:r w:rsidR="00E533B8">
        <w:rPr>
          <w:lang w:val="en-GB"/>
        </w:rPr>
        <w:fldChar w:fldCharType="begin"/>
      </w:r>
      <w:r w:rsidR="00E533B8">
        <w:rPr>
          <w:lang w:val="en-GB"/>
        </w:rPr>
        <w:instrText xml:space="preserve"> REF _Ref357525975 \r \h </w:instrText>
      </w:r>
      <w:r w:rsidR="00E533B8">
        <w:rPr>
          <w:lang w:val="en-GB"/>
        </w:rPr>
      </w:r>
      <w:r w:rsidR="00E533B8">
        <w:rPr>
          <w:lang w:val="en-GB"/>
        </w:rPr>
        <w:fldChar w:fldCharType="separate"/>
      </w:r>
      <w:r w:rsidR="007001CA">
        <w:rPr>
          <w:lang w:val="en-GB"/>
        </w:rPr>
        <w:t>[15]</w:t>
      </w:r>
      <w:r w:rsidR="00E533B8">
        <w:rPr>
          <w:lang w:val="en-GB"/>
        </w:rPr>
        <w:fldChar w:fldCharType="end"/>
      </w:r>
      <w:r w:rsidR="005E7447">
        <w:rPr>
          <w:lang w:val="en-GB"/>
        </w:rPr>
        <w:t>;</w:t>
      </w:r>
      <w:r w:rsidRPr="008929DD">
        <w:rPr>
          <w:lang w:val="en-GB"/>
        </w:rPr>
        <w:t xml:space="preserve"> chap. 5.4.3</w:t>
      </w:r>
      <w:r>
        <w:rPr>
          <w:lang w:val="en-GB"/>
        </w:rPr>
        <w:t>;</w:t>
      </w:r>
    </w:p>
    <w:p w14:paraId="232E5C16" w14:textId="77777777" w:rsidR="001E1E28" w:rsidRPr="00341F38" w:rsidRDefault="002C3754" w:rsidP="00A1203F">
      <w:pPr>
        <w:pStyle w:val="ListParagraph"/>
        <w:numPr>
          <w:ilvl w:val="1"/>
          <w:numId w:val="3"/>
        </w:numPr>
        <w:rPr>
          <w:lang w:val="en-GB"/>
        </w:rPr>
      </w:pPr>
      <w:r>
        <w:rPr>
          <w:lang w:val="en-GB"/>
        </w:rPr>
        <w:t xml:space="preserve">Profile of certificates issued to private persons by AS Sertifitseerimiskeskus: </w:t>
      </w:r>
      <w:r w:rsidR="001E1E28" w:rsidRPr="00341F38">
        <w:rPr>
          <w:lang w:val="en-GB"/>
        </w:rPr>
        <w:t>“Certificates on identity card of Republic of Estonia”, version 3.3</w:t>
      </w:r>
      <w:r w:rsidR="005E7447">
        <w:rPr>
          <w:lang w:val="en-GB"/>
        </w:rPr>
        <w:t xml:space="preserve"> </w:t>
      </w:r>
      <w:r w:rsidR="005E7447">
        <w:rPr>
          <w:lang w:val="en-GB"/>
        </w:rPr>
        <w:fldChar w:fldCharType="begin"/>
      </w:r>
      <w:r w:rsidR="005E7447">
        <w:rPr>
          <w:lang w:val="en-GB"/>
        </w:rPr>
        <w:instrText xml:space="preserve"> REF _Ref353734416 \r \h </w:instrText>
      </w:r>
      <w:r w:rsidR="005E7447">
        <w:rPr>
          <w:lang w:val="en-GB"/>
        </w:rPr>
      </w:r>
      <w:r w:rsidR="005E7447">
        <w:rPr>
          <w:lang w:val="en-GB"/>
        </w:rPr>
        <w:fldChar w:fldCharType="separate"/>
      </w:r>
      <w:r w:rsidR="007001CA">
        <w:rPr>
          <w:lang w:val="en-GB"/>
        </w:rPr>
        <w:t>[16]</w:t>
      </w:r>
      <w:r w:rsidR="005E7447">
        <w:rPr>
          <w:lang w:val="en-GB"/>
        </w:rPr>
        <w:fldChar w:fldCharType="end"/>
      </w:r>
      <w:r w:rsidR="005E7447">
        <w:rPr>
          <w:lang w:val="en-GB"/>
        </w:rPr>
        <w:t>;</w:t>
      </w:r>
      <w:r w:rsidR="001E1E28" w:rsidRPr="00341F38">
        <w:rPr>
          <w:lang w:val="en-GB"/>
        </w:rPr>
        <w:t xml:space="preserve"> appendix A.3.3;</w:t>
      </w:r>
    </w:p>
    <w:p w14:paraId="448F7D00" w14:textId="77777777" w:rsidR="001E1E28" w:rsidRPr="00341F38" w:rsidRDefault="002C3754" w:rsidP="00A1203F">
      <w:pPr>
        <w:pStyle w:val="ListParagraph"/>
        <w:numPr>
          <w:ilvl w:val="1"/>
          <w:numId w:val="3"/>
        </w:numPr>
        <w:rPr>
          <w:lang w:val="en-GB"/>
        </w:rPr>
      </w:pPr>
      <w:r>
        <w:rPr>
          <w:lang w:val="en-GB"/>
        </w:rPr>
        <w:t>Profile of certificates issued to legal entities by AS Sertifitseerimiskeskus:</w:t>
      </w:r>
      <w:r w:rsidRPr="00341F38">
        <w:rPr>
          <w:lang w:val="en-GB"/>
        </w:rPr>
        <w:t xml:space="preserve"> </w:t>
      </w:r>
      <w:r w:rsidR="001E1E28" w:rsidRPr="00341F38">
        <w:rPr>
          <w:lang w:val="en-GB"/>
        </w:rPr>
        <w:t>“Profile of institution certificates and Certificate Revocation Lists”, version 1.3</w:t>
      </w:r>
      <w:r w:rsidR="005E7447">
        <w:rPr>
          <w:lang w:val="en-GB"/>
        </w:rPr>
        <w:t xml:space="preserve"> </w:t>
      </w:r>
      <w:r w:rsidR="005E7447">
        <w:rPr>
          <w:lang w:val="en-GB"/>
        </w:rPr>
        <w:fldChar w:fldCharType="begin"/>
      </w:r>
      <w:r w:rsidR="005E7447">
        <w:rPr>
          <w:lang w:val="en-GB"/>
        </w:rPr>
        <w:instrText xml:space="preserve"> REF _Ref353734636 \r \h </w:instrText>
      </w:r>
      <w:r w:rsidR="005E7447">
        <w:rPr>
          <w:lang w:val="en-GB"/>
        </w:rPr>
      </w:r>
      <w:r w:rsidR="005E7447">
        <w:rPr>
          <w:lang w:val="en-GB"/>
        </w:rPr>
        <w:fldChar w:fldCharType="separate"/>
      </w:r>
      <w:r w:rsidR="007001CA">
        <w:rPr>
          <w:lang w:val="en-GB"/>
        </w:rPr>
        <w:t>[17]</w:t>
      </w:r>
      <w:r w:rsidR="005E7447">
        <w:rPr>
          <w:lang w:val="en-GB"/>
        </w:rPr>
        <w:fldChar w:fldCharType="end"/>
      </w:r>
      <w:r w:rsidR="005E7447">
        <w:rPr>
          <w:lang w:val="en-GB"/>
        </w:rPr>
        <w:t>;</w:t>
      </w:r>
      <w:r w:rsidR="001E1E28" w:rsidRPr="00341F38">
        <w:rPr>
          <w:lang w:val="en-GB"/>
        </w:rPr>
        <w:t xml:space="preserve"> chap. 3.2.2</w:t>
      </w:r>
      <w:r w:rsidR="003F77A2">
        <w:rPr>
          <w:lang w:val="en-GB"/>
        </w:rPr>
        <w:t>.</w:t>
      </w:r>
    </w:p>
    <w:p w14:paraId="4FBB4E01" w14:textId="77777777" w:rsidR="00A1026B" w:rsidRDefault="00230490" w:rsidP="003E0121">
      <w:pPr>
        <w:pStyle w:val="ListParagraph"/>
        <w:numPr>
          <w:ilvl w:val="0"/>
          <w:numId w:val="25"/>
        </w:numPr>
        <w:rPr>
          <w:lang w:val="en-GB"/>
        </w:rPr>
      </w:pPr>
      <w:r>
        <w:rPr>
          <w:lang w:val="en-GB"/>
        </w:rPr>
        <w:t xml:space="preserve">Signature can be created with a certificate that doesn’t have “Non-repudiation” value in its “Key-Usage” field </w:t>
      </w:r>
      <w:r w:rsidR="002A6F83">
        <w:rPr>
          <w:lang w:val="en-GB"/>
        </w:rPr>
        <w:t xml:space="preserve">when specific parameters have been set </w:t>
      </w:r>
      <w:r>
        <w:rPr>
          <w:lang w:val="en-GB"/>
        </w:rPr>
        <w:t>but validati</w:t>
      </w:r>
      <w:r w:rsidR="00650F40">
        <w:rPr>
          <w:lang w:val="en-GB"/>
        </w:rPr>
        <w:t>on of such signature</w:t>
      </w:r>
      <w:r>
        <w:rPr>
          <w:lang w:val="en-GB"/>
        </w:rPr>
        <w:t xml:space="preserve"> will produce </w:t>
      </w:r>
      <w:r w:rsidR="00650F40">
        <w:rPr>
          <w:lang w:val="en-GB"/>
        </w:rPr>
        <w:t>a</w:t>
      </w:r>
      <w:r w:rsidR="0073780A">
        <w:rPr>
          <w:lang w:val="en-GB"/>
        </w:rPr>
        <w:t xml:space="preserve"> respective</w:t>
      </w:r>
      <w:r w:rsidR="00650F40">
        <w:rPr>
          <w:lang w:val="en-GB"/>
        </w:rPr>
        <w:t xml:space="preserve"> </w:t>
      </w:r>
      <w:r>
        <w:rPr>
          <w:lang w:val="en-GB"/>
        </w:rPr>
        <w:t>error message</w:t>
      </w:r>
      <w:r w:rsidR="00650F40">
        <w:rPr>
          <w:lang w:val="en-GB"/>
        </w:rPr>
        <w:t xml:space="preserve"> and the signature is not considered as a </w:t>
      </w:r>
      <w:r w:rsidR="001243FF">
        <w:rPr>
          <w:lang w:val="en-GB"/>
        </w:rPr>
        <w:t>qualified electronic</w:t>
      </w:r>
      <w:r w:rsidR="00650F40">
        <w:rPr>
          <w:lang w:val="en-GB"/>
        </w:rPr>
        <w:t xml:space="preserve"> signature.</w:t>
      </w:r>
    </w:p>
    <w:p w14:paraId="1D9F84BF" w14:textId="77777777" w:rsidR="008567F1" w:rsidRPr="00D365B7" w:rsidRDefault="008567F1" w:rsidP="008567F1">
      <w:pPr>
        <w:pStyle w:val="ListParagraph"/>
        <w:numPr>
          <w:ilvl w:val="0"/>
          <w:numId w:val="25"/>
        </w:numPr>
        <w:rPr>
          <w:lang w:val="en-GB"/>
        </w:rPr>
      </w:pPr>
      <w:r>
        <w:rPr>
          <w:lang w:val="en-GB"/>
        </w:rPr>
        <w:t>During signature validation, it is checked that the validity periods of the signer’s certificate and all the certificates in its CA chain include the signature creation time (value of the producedAt field in OCSP response).</w:t>
      </w:r>
    </w:p>
    <w:p w14:paraId="5FAC5082" w14:textId="77777777" w:rsidR="00F576C5" w:rsidRPr="00A1203F" w:rsidRDefault="00622345" w:rsidP="00A1203F">
      <w:pPr>
        <w:rPr>
          <w:b/>
          <w:u w:val="single"/>
          <w:lang w:val="en-GB"/>
        </w:rPr>
      </w:pPr>
      <w:r w:rsidRPr="00A1203F">
        <w:rPr>
          <w:b/>
          <w:u w:val="single"/>
          <w:lang w:val="en-GB"/>
        </w:rPr>
        <w:t>Container related notes:</w:t>
      </w:r>
    </w:p>
    <w:p w14:paraId="70996463" w14:textId="27D35D7E" w:rsidR="006C0976" w:rsidRDefault="00D71EDB" w:rsidP="00A1203F">
      <w:pPr>
        <w:pStyle w:val="ListParagraph"/>
        <w:numPr>
          <w:ilvl w:val="0"/>
          <w:numId w:val="22"/>
        </w:numPr>
        <w:rPr>
          <w:lang w:val="en-GB"/>
        </w:rPr>
      </w:pPr>
      <w:r>
        <w:rPr>
          <w:lang w:val="en-GB"/>
        </w:rPr>
        <w:t>BDOC 2.1</w:t>
      </w:r>
      <w:r w:rsidR="006C0976">
        <w:rPr>
          <w:lang w:val="en-GB"/>
        </w:rPr>
        <w:t xml:space="preserve"> files are created with .bdoc file extension. Extensions .asice and .sce are supported and recognized only when reading in an existing </w:t>
      </w:r>
      <w:r>
        <w:rPr>
          <w:lang w:val="en-GB"/>
        </w:rPr>
        <w:t>BDOC 2.1</w:t>
      </w:r>
      <w:r w:rsidR="006C0976">
        <w:rPr>
          <w:lang w:val="en-GB"/>
        </w:rPr>
        <w:t xml:space="preserve"> file which has the respective extension value.</w:t>
      </w:r>
    </w:p>
    <w:p w14:paraId="47AD3003" w14:textId="77777777" w:rsidR="00FA53F6" w:rsidRPr="0026165F" w:rsidRDefault="0084012D" w:rsidP="00A1203F">
      <w:pPr>
        <w:pStyle w:val="ListParagraph"/>
        <w:numPr>
          <w:ilvl w:val="0"/>
          <w:numId w:val="22"/>
        </w:numPr>
        <w:rPr>
          <w:lang w:val="en-GB"/>
        </w:rPr>
      </w:pPr>
      <w:r>
        <w:rPr>
          <w:rFonts w:cs="Arial"/>
          <w:szCs w:val="20"/>
          <w:lang w:val="en-GB" w:eastAsia="et-EE"/>
        </w:rPr>
        <w:t xml:space="preserve">Signatures are stored in META-INF/signatures*.xml files where ‘*’ is a sequence number, counting is started from zero. </w:t>
      </w:r>
    </w:p>
    <w:p w14:paraId="5A17BB47" w14:textId="77777777" w:rsidR="00D84F4C" w:rsidRPr="00821226" w:rsidRDefault="0084012D" w:rsidP="00821226">
      <w:pPr>
        <w:pStyle w:val="ListParagraph"/>
        <w:numPr>
          <w:ilvl w:val="0"/>
          <w:numId w:val="22"/>
        </w:numPr>
        <w:rPr>
          <w:lang w:val="en-GB"/>
        </w:rPr>
      </w:pPr>
      <w:r w:rsidRPr="00F83A59">
        <w:rPr>
          <w:rFonts w:cs="Arial"/>
          <w:szCs w:val="20"/>
          <w:lang w:val="en-GB" w:eastAsia="et-EE"/>
        </w:rPr>
        <w:t>There can be only one signature in</w:t>
      </w:r>
      <w:r>
        <w:rPr>
          <w:rFonts w:cs="Arial"/>
          <w:szCs w:val="20"/>
          <w:lang w:val="en-GB" w:eastAsia="et-EE"/>
        </w:rPr>
        <w:t xml:space="preserve"> one </w:t>
      </w:r>
      <w:r w:rsidRPr="00F83A59">
        <w:rPr>
          <w:rFonts w:cs="Arial"/>
          <w:szCs w:val="20"/>
          <w:lang w:val="en-GB" w:eastAsia="et-EE"/>
        </w:rPr>
        <w:t>signatures*.xml file</w:t>
      </w:r>
      <w:r w:rsidR="00E92540">
        <w:rPr>
          <w:rFonts w:cs="Arial"/>
          <w:szCs w:val="20"/>
          <w:lang w:val="en-GB" w:eastAsia="et-EE"/>
        </w:rPr>
        <w:t xml:space="preserve"> due to BDOC format’s legacy issues</w:t>
      </w:r>
      <w:r w:rsidR="007A21FA">
        <w:rPr>
          <w:rFonts w:cs="Arial"/>
          <w:szCs w:val="20"/>
          <w:lang w:val="en-GB" w:eastAsia="et-EE"/>
        </w:rPr>
        <w:t>. Multiple signatures in one signatures*.xml file</w:t>
      </w:r>
      <w:r w:rsidR="00E92540">
        <w:rPr>
          <w:rFonts w:cs="Arial"/>
          <w:szCs w:val="20"/>
          <w:lang w:val="en-GB" w:eastAsia="et-EE"/>
        </w:rPr>
        <w:t xml:space="preserve"> </w:t>
      </w:r>
      <w:r w:rsidR="007A21FA">
        <w:rPr>
          <w:rFonts w:cs="Arial"/>
          <w:szCs w:val="20"/>
          <w:lang w:val="en-GB" w:eastAsia="et-EE"/>
        </w:rPr>
        <w:t>is not supported in order to maintain testing efficiency.</w:t>
      </w:r>
      <w:r w:rsidR="00E92540">
        <w:rPr>
          <w:rFonts w:cs="Arial"/>
          <w:szCs w:val="20"/>
          <w:lang w:val="en-GB" w:eastAsia="et-EE"/>
        </w:rPr>
        <w:t xml:space="preserve"> </w:t>
      </w:r>
      <w:r w:rsidR="00D84F4C">
        <w:rPr>
          <w:rFonts w:cs="Arial"/>
          <w:szCs w:val="20"/>
          <w:lang w:val="en-GB" w:eastAsia="et-EE"/>
        </w:rPr>
        <w:t>The &lt;ds:Signature&gt; element’s</w:t>
      </w:r>
      <w:r w:rsidR="00D84F4C" w:rsidRPr="00D84F4C">
        <w:rPr>
          <w:rFonts w:cs="Arial"/>
          <w:szCs w:val="20"/>
          <w:lang w:val="en-GB" w:eastAsia="et-EE"/>
        </w:rPr>
        <w:t xml:space="preserve"> </w:t>
      </w:r>
      <w:r w:rsidR="00D84F4C">
        <w:rPr>
          <w:rFonts w:cs="Arial"/>
          <w:szCs w:val="20"/>
          <w:lang w:val="en-GB" w:eastAsia="et-EE"/>
        </w:rPr>
        <w:t xml:space="preserve">Id attribute values </w:t>
      </w:r>
      <w:r w:rsidR="00D84F4C">
        <w:rPr>
          <w:rFonts w:cs="Arial"/>
          <w:szCs w:val="20"/>
          <w:lang w:val="en-GB" w:eastAsia="et-EE"/>
        </w:rPr>
        <w:lastRenderedPageBreak/>
        <w:t>in different signatures*.xml files are generated in the form of “S&lt;seq_no”, the sequence numbers are always unique within one BDOC container.</w:t>
      </w:r>
    </w:p>
    <w:p w14:paraId="5B788AFA" w14:textId="77777777" w:rsidR="00F576C5" w:rsidRDefault="00EF5F86" w:rsidP="00A1203F">
      <w:pPr>
        <w:pStyle w:val="ListParagraph"/>
        <w:numPr>
          <w:ilvl w:val="0"/>
          <w:numId w:val="22"/>
        </w:numPr>
        <w:rPr>
          <w:lang w:val="en-GB"/>
        </w:rPr>
      </w:pPr>
      <w:r>
        <w:rPr>
          <w:lang w:val="en-GB"/>
        </w:rPr>
        <w:t>It is not allowed to add two</w:t>
      </w:r>
      <w:r w:rsidR="00F576C5">
        <w:rPr>
          <w:lang w:val="en-GB"/>
        </w:rPr>
        <w:t xml:space="preserve"> </w:t>
      </w:r>
      <w:r w:rsidR="00DE53F2">
        <w:rPr>
          <w:lang w:val="en-GB"/>
        </w:rPr>
        <w:t xml:space="preserve">data </w:t>
      </w:r>
      <w:r w:rsidR="00F576C5">
        <w:rPr>
          <w:lang w:val="en-GB"/>
        </w:rPr>
        <w:t>files with the same name</w:t>
      </w:r>
      <w:r>
        <w:rPr>
          <w:lang w:val="en-GB"/>
        </w:rPr>
        <w:t xml:space="preserve"> to the container</w:t>
      </w:r>
      <w:r w:rsidR="001259A1">
        <w:rPr>
          <w:lang w:val="en-GB"/>
        </w:rPr>
        <w:t xml:space="preserve"> as the signed data</w:t>
      </w:r>
      <w:r w:rsidR="00F713FA">
        <w:rPr>
          <w:lang w:val="en-GB"/>
        </w:rPr>
        <w:t xml:space="preserve"> file must be uniquely identifiable in the container.</w:t>
      </w:r>
    </w:p>
    <w:p w14:paraId="3A788026" w14:textId="77777777" w:rsidR="001C1F41" w:rsidRPr="001C1F41" w:rsidRDefault="001C1F41">
      <w:pPr>
        <w:pStyle w:val="ListParagraph"/>
        <w:numPr>
          <w:ilvl w:val="0"/>
          <w:numId w:val="22"/>
        </w:numPr>
        <w:rPr>
          <w:lang w:val="en-GB"/>
        </w:rPr>
      </w:pPr>
      <w:r>
        <w:rPr>
          <w:lang w:val="en-GB"/>
        </w:rPr>
        <w:t>All data files in the container must be signed. All signatures in the container must sign all of the data files.</w:t>
      </w:r>
    </w:p>
    <w:p w14:paraId="3BD8F7CA" w14:textId="77777777" w:rsidR="00F856CA" w:rsidRDefault="00F856CA" w:rsidP="00A1203F">
      <w:pPr>
        <w:pStyle w:val="ListParagraph"/>
        <w:numPr>
          <w:ilvl w:val="0"/>
          <w:numId w:val="22"/>
        </w:numPr>
        <w:rPr>
          <w:lang w:val="en-GB"/>
        </w:rPr>
      </w:pPr>
      <w:r>
        <w:rPr>
          <w:lang w:val="en-GB"/>
        </w:rPr>
        <w:t>The META-INF/manifest.xml file’s</w:t>
      </w:r>
      <w:r w:rsidR="00860C81">
        <w:rPr>
          <w:lang w:val="en-GB"/>
        </w:rPr>
        <w:t xml:space="preserve"> </w:t>
      </w:r>
      <w:r>
        <w:rPr>
          <w:lang w:val="en-GB"/>
        </w:rPr>
        <w:t>version attribute value is “1.0” (instead of “1.2</w:t>
      </w:r>
      <w:r w:rsidR="00064C22">
        <w:rPr>
          <w:lang w:val="en-GB"/>
        </w:rPr>
        <w:t>”) as the results of ASiC plug-tests event shows that version 1.0 is used only.</w:t>
      </w:r>
      <w:r w:rsidR="001C1F41">
        <w:rPr>
          <w:lang w:val="en-GB"/>
        </w:rPr>
        <w:t xml:space="preserve"> The requirement of the OpenDocument version attribute value comes from OpenDocument standard </w:t>
      </w:r>
      <w:r w:rsidR="001C1F41">
        <w:rPr>
          <w:lang w:val="en-GB"/>
        </w:rPr>
        <w:fldChar w:fldCharType="begin"/>
      </w:r>
      <w:r w:rsidR="001C1F41">
        <w:rPr>
          <w:lang w:val="en-GB"/>
        </w:rPr>
        <w:instrText xml:space="preserve"> REF _Ref351562534 \r \h </w:instrText>
      </w:r>
      <w:r w:rsidR="001C1F41">
        <w:rPr>
          <w:lang w:val="en-GB"/>
        </w:rPr>
      </w:r>
      <w:r w:rsidR="001C1F41">
        <w:rPr>
          <w:lang w:val="en-GB"/>
        </w:rPr>
        <w:fldChar w:fldCharType="separate"/>
      </w:r>
      <w:r w:rsidR="007001CA">
        <w:rPr>
          <w:lang w:val="en-GB"/>
        </w:rPr>
        <w:t>[6]</w:t>
      </w:r>
      <w:r w:rsidR="001C1F41">
        <w:rPr>
          <w:lang w:val="en-GB"/>
        </w:rPr>
        <w:fldChar w:fldCharType="end"/>
      </w:r>
      <w:r w:rsidR="001C1F41">
        <w:rPr>
          <w:lang w:val="en-GB"/>
        </w:rPr>
        <w:t xml:space="preserve"> which is referred to in ASiC standard </w:t>
      </w:r>
      <w:r w:rsidR="001C1F41">
        <w:rPr>
          <w:lang w:val="en-GB"/>
        </w:rPr>
        <w:fldChar w:fldCharType="begin"/>
      </w:r>
      <w:r w:rsidR="001C1F41">
        <w:rPr>
          <w:lang w:val="en-GB"/>
        </w:rPr>
        <w:instrText xml:space="preserve"> REF _Ref351561958 \r \h </w:instrText>
      </w:r>
      <w:r w:rsidR="001C1F41">
        <w:rPr>
          <w:lang w:val="en-GB"/>
        </w:rPr>
      </w:r>
      <w:r w:rsidR="001C1F41">
        <w:rPr>
          <w:lang w:val="en-GB"/>
        </w:rPr>
        <w:fldChar w:fldCharType="separate"/>
      </w:r>
      <w:r w:rsidR="007001CA">
        <w:rPr>
          <w:lang w:val="en-GB"/>
        </w:rPr>
        <w:t>[7]</w:t>
      </w:r>
      <w:r w:rsidR="001C1F41">
        <w:rPr>
          <w:lang w:val="en-GB"/>
        </w:rPr>
        <w:fldChar w:fldCharType="end"/>
      </w:r>
      <w:r w:rsidR="001C1F41">
        <w:rPr>
          <w:lang w:val="en-GB"/>
        </w:rPr>
        <w:t>.</w:t>
      </w:r>
    </w:p>
    <w:p w14:paraId="0DA6CCE3" w14:textId="77777777" w:rsidR="006C0976" w:rsidRDefault="006C0976" w:rsidP="00A1203F">
      <w:pPr>
        <w:pStyle w:val="ListParagraph"/>
        <w:numPr>
          <w:ilvl w:val="0"/>
          <w:numId w:val="22"/>
        </w:numPr>
        <w:rPr>
          <w:rFonts w:cs="Arial"/>
          <w:szCs w:val="20"/>
          <w:lang w:val="en-GB" w:eastAsia="et-EE"/>
        </w:rPr>
      </w:pPr>
      <w:r>
        <w:rPr>
          <w:rFonts w:cs="Arial"/>
          <w:szCs w:val="20"/>
          <w:lang w:val="en-GB" w:eastAsia="et-EE"/>
        </w:rPr>
        <w:t>Relative file paths are used, for example “</w:t>
      </w:r>
      <w:r w:rsidRPr="00067B2A">
        <w:rPr>
          <w:rFonts w:cs="Arial"/>
          <w:szCs w:val="20"/>
          <w:lang w:val="en-GB" w:eastAsia="et-EE"/>
        </w:rPr>
        <w:t>META-INF/signatures</w:t>
      </w:r>
      <w:r>
        <w:rPr>
          <w:rFonts w:cs="Arial"/>
          <w:szCs w:val="20"/>
          <w:lang w:val="en-GB" w:eastAsia="et-EE"/>
        </w:rPr>
        <w:t>*</w:t>
      </w:r>
      <w:r w:rsidRPr="00067B2A">
        <w:rPr>
          <w:rFonts w:cs="Arial"/>
          <w:szCs w:val="20"/>
          <w:lang w:val="en-GB" w:eastAsia="et-EE"/>
        </w:rPr>
        <w:t>.xml</w:t>
      </w:r>
      <w:r>
        <w:rPr>
          <w:rFonts w:cs="Arial"/>
          <w:szCs w:val="20"/>
          <w:lang w:val="en-GB" w:eastAsia="et-EE"/>
        </w:rPr>
        <w:t>”</w:t>
      </w:r>
      <w:r w:rsidRPr="00067B2A">
        <w:rPr>
          <w:rFonts w:cs="Arial"/>
          <w:szCs w:val="20"/>
          <w:lang w:val="en-GB" w:eastAsia="et-EE"/>
        </w:rPr>
        <w:t xml:space="preserve"> </w:t>
      </w:r>
      <w:r>
        <w:rPr>
          <w:rFonts w:cs="Arial"/>
          <w:szCs w:val="20"/>
          <w:lang w:val="en-GB" w:eastAsia="et-EE"/>
        </w:rPr>
        <w:t>and “document.txt” instead of “/</w:t>
      </w:r>
      <w:r w:rsidRPr="00067B2A">
        <w:rPr>
          <w:rFonts w:cs="Arial"/>
          <w:szCs w:val="20"/>
          <w:lang w:val="en-GB" w:eastAsia="et-EE"/>
        </w:rPr>
        <w:t>META-INF/signatures</w:t>
      </w:r>
      <w:r>
        <w:rPr>
          <w:rFonts w:cs="Arial"/>
          <w:szCs w:val="20"/>
          <w:lang w:val="en-GB" w:eastAsia="et-EE"/>
        </w:rPr>
        <w:t>*</w:t>
      </w:r>
      <w:r w:rsidRPr="00067B2A">
        <w:rPr>
          <w:rFonts w:cs="Arial"/>
          <w:szCs w:val="20"/>
          <w:lang w:val="en-GB" w:eastAsia="et-EE"/>
        </w:rPr>
        <w:t>.xml</w:t>
      </w:r>
      <w:r>
        <w:rPr>
          <w:rFonts w:cs="Arial"/>
          <w:szCs w:val="20"/>
          <w:lang w:val="en-GB" w:eastAsia="et-EE"/>
        </w:rPr>
        <w:t>” and “/document.txt”</w:t>
      </w:r>
      <w:r w:rsidR="00655797">
        <w:rPr>
          <w:rFonts w:cs="Arial"/>
          <w:szCs w:val="20"/>
          <w:lang w:val="en-GB" w:eastAsia="et-EE"/>
        </w:rPr>
        <w:t xml:space="preserve"> to ensure better interoperability with third party applications when validating signatures.</w:t>
      </w:r>
    </w:p>
    <w:p w14:paraId="530EE566" w14:textId="77777777" w:rsidR="007D6424" w:rsidRPr="007D6424" w:rsidRDefault="00D56393" w:rsidP="007D6424">
      <w:pPr>
        <w:pStyle w:val="ListParagraph"/>
        <w:numPr>
          <w:ilvl w:val="0"/>
          <w:numId w:val="22"/>
        </w:numPr>
        <w:rPr>
          <w:lang w:val="en-GB"/>
        </w:rPr>
      </w:pPr>
      <w:r w:rsidRPr="00A1203F">
        <w:rPr>
          <w:rFonts w:cs="Arial"/>
          <w:szCs w:val="20"/>
          <w:lang w:val="en-GB"/>
        </w:rPr>
        <w:t xml:space="preserve">The ZIP container’s comment field contains version number of the library that was used for creating the file. The value can be useful, for example, when trying to determine </w:t>
      </w:r>
      <w:r w:rsidR="009B715F" w:rsidRPr="00A1203F">
        <w:rPr>
          <w:rFonts w:cs="Arial"/>
          <w:szCs w:val="20"/>
          <w:lang w:val="en-GB"/>
        </w:rPr>
        <w:t xml:space="preserve">the </w:t>
      </w:r>
      <w:r w:rsidRPr="00A1203F">
        <w:rPr>
          <w:rFonts w:cs="Arial"/>
          <w:szCs w:val="20"/>
          <w:lang w:val="en-GB"/>
        </w:rPr>
        <w:t xml:space="preserve">origin of an erroneous file. </w:t>
      </w:r>
    </w:p>
    <w:p w14:paraId="7D835816" w14:textId="5E2FD689" w:rsidR="007D6424" w:rsidRPr="00A1203F" w:rsidRDefault="007D6424" w:rsidP="007D6424">
      <w:pPr>
        <w:pStyle w:val="ListParagraph"/>
        <w:numPr>
          <w:ilvl w:val="0"/>
          <w:numId w:val="22"/>
        </w:numPr>
        <w:rPr>
          <w:rFonts w:cs="Arial"/>
          <w:szCs w:val="20"/>
          <w:lang w:val="en-GB" w:eastAsia="et-EE"/>
        </w:rPr>
      </w:pPr>
      <w:r w:rsidRPr="00A1203F">
        <w:rPr>
          <w:rFonts w:cs="Arial"/>
          <w:szCs w:val="20"/>
          <w:lang w:val="en-GB" w:eastAsia="et-EE"/>
        </w:rPr>
        <w:t xml:space="preserve">“mimetype" file is not compressed in the </w:t>
      </w:r>
      <w:r w:rsidR="00D71EDB">
        <w:rPr>
          <w:rFonts w:cs="Arial"/>
          <w:szCs w:val="20"/>
          <w:lang w:val="en-GB" w:eastAsia="et-EE"/>
        </w:rPr>
        <w:t>BDOC 2.1</w:t>
      </w:r>
      <w:r w:rsidRPr="00A1203F">
        <w:rPr>
          <w:rFonts w:cs="Arial"/>
          <w:szCs w:val="20"/>
          <w:lang w:val="en-GB" w:eastAsia="et-EE"/>
        </w:rPr>
        <w:t xml:space="preserve"> file’s ZIP container</w:t>
      </w:r>
      <w:r w:rsidR="009F6E8B">
        <w:rPr>
          <w:rFonts w:cs="Arial"/>
          <w:szCs w:val="20"/>
          <w:lang w:val="en-GB" w:eastAsia="et-EE"/>
        </w:rPr>
        <w:t xml:space="preserve"> </w:t>
      </w:r>
      <w:r w:rsidR="009F6E8B">
        <w:rPr>
          <w:lang w:val="en-GB"/>
        </w:rPr>
        <w:t>as the results of ASiC plug-tests event sho</w:t>
      </w:r>
      <w:r w:rsidR="00B22B04">
        <w:rPr>
          <w:lang w:val="en-GB"/>
        </w:rPr>
        <w:t>ws that this solution is most widely used.</w:t>
      </w:r>
    </w:p>
    <w:p w14:paraId="32D7429F" w14:textId="77777777" w:rsidR="007D6424" w:rsidRDefault="007D6424" w:rsidP="007D6424">
      <w:pPr>
        <w:pStyle w:val="ListParagraph"/>
        <w:numPr>
          <w:ilvl w:val="0"/>
          <w:numId w:val="22"/>
        </w:numPr>
        <w:rPr>
          <w:lang w:val="en-GB"/>
        </w:rPr>
      </w:pPr>
      <w:r w:rsidRPr="00A1203F">
        <w:rPr>
          <w:lang w:val="en-GB"/>
        </w:rPr>
        <w:t>When a data file is added to the container then the modification time of the file (as it is registered in the file system) is preserved also in the ZIP container file. There is an exception if the file is added by reading it from an input stream - in that case, the current timestamp value is registered as “last modified” time in the ZIP file.</w:t>
      </w:r>
    </w:p>
    <w:p w14:paraId="6D977282" w14:textId="77777777" w:rsidR="003D1544" w:rsidRDefault="003D1544">
      <w:pPr>
        <w:spacing w:after="0"/>
        <w:jc w:val="left"/>
        <w:rPr>
          <w:rFonts w:cs="Arial"/>
          <w:bCs/>
          <w:kern w:val="32"/>
          <w:sz w:val="32"/>
          <w:szCs w:val="32"/>
          <w:lang w:val="en-GB"/>
        </w:rPr>
      </w:pPr>
      <w:bookmarkStart w:id="306" w:name="_Ref357417925"/>
      <w:r>
        <w:br w:type="page"/>
      </w:r>
    </w:p>
    <w:p w14:paraId="0723A6B5" w14:textId="12193F20" w:rsidR="009201CD" w:rsidRPr="002717E0" w:rsidRDefault="00743FC7" w:rsidP="003E0121">
      <w:pPr>
        <w:pStyle w:val="Heading1"/>
        <w:numPr>
          <w:ilvl w:val="0"/>
          <w:numId w:val="0"/>
        </w:numPr>
        <w:ind w:left="431" w:hanging="431"/>
      </w:pPr>
      <w:bookmarkStart w:id="307" w:name="_Toc374444648"/>
      <w:r w:rsidRPr="000575FB">
        <w:lastRenderedPageBreak/>
        <w:t xml:space="preserve">Appendix 1: </w:t>
      </w:r>
      <w:r w:rsidR="007A4EDA" w:rsidRPr="000575FB">
        <w:t xml:space="preserve">Sample </w:t>
      </w:r>
      <w:r w:rsidRPr="000575FB">
        <w:t>Libdigidocpp configuration file</w:t>
      </w:r>
      <w:bookmarkEnd w:id="274"/>
      <w:bookmarkEnd w:id="275"/>
      <w:bookmarkEnd w:id="285"/>
      <w:bookmarkEnd w:id="306"/>
      <w:bookmarkEnd w:id="307"/>
    </w:p>
    <w:p w14:paraId="7DBF122A" w14:textId="77777777" w:rsidR="002F42EA" w:rsidRPr="000575FB" w:rsidRDefault="00743FC7" w:rsidP="002F42EA">
      <w:pPr>
        <w:spacing w:after="0"/>
        <w:jc w:val="left"/>
        <w:rPr>
          <w:lang w:val="en-GB"/>
        </w:rPr>
      </w:pPr>
      <w:r w:rsidRPr="000575FB">
        <w:rPr>
          <w:lang w:val="en-GB"/>
        </w:rPr>
        <w:t xml:space="preserve">A sample </w:t>
      </w:r>
      <w:r w:rsidR="006F6F9B" w:rsidRPr="000575FB">
        <w:rPr>
          <w:lang w:val="en-GB"/>
        </w:rPr>
        <w:t>digidocpp.conf</w:t>
      </w:r>
      <w:r w:rsidRPr="000575FB">
        <w:rPr>
          <w:lang w:val="en-GB"/>
        </w:rPr>
        <w:t xml:space="preserve"> </w:t>
      </w:r>
      <w:r w:rsidR="00B25732" w:rsidRPr="000575FB">
        <w:rPr>
          <w:lang w:val="en-GB"/>
        </w:rPr>
        <w:t xml:space="preserve">file has been provided below. For detailed information about loading configuration settings and the meanings of the </w:t>
      </w:r>
      <w:r w:rsidR="00265745" w:rsidRPr="000575FB">
        <w:rPr>
          <w:lang w:val="en-GB"/>
        </w:rPr>
        <w:t xml:space="preserve">configuration </w:t>
      </w:r>
      <w:r w:rsidR="00B25732" w:rsidRPr="000575FB">
        <w:rPr>
          <w:lang w:val="en-GB"/>
        </w:rPr>
        <w:t>parameters, see chapter</w:t>
      </w:r>
    </w:p>
    <w:p w14:paraId="2628E01A" w14:textId="77777777" w:rsidR="00743FC7" w:rsidRPr="000575FB" w:rsidRDefault="00B25732" w:rsidP="00B25732">
      <w:pPr>
        <w:rPr>
          <w:lang w:val="en-GB"/>
        </w:rPr>
      </w:pPr>
      <w:r w:rsidRPr="000575FB">
        <w:rPr>
          <w:lang w:val="en-GB"/>
        </w:rPr>
        <w:t>”</w:t>
      </w:r>
      <w:r w:rsidR="002F42EA" w:rsidRPr="000575FB">
        <w:rPr>
          <w:lang w:val="en-GB"/>
        </w:rPr>
        <w:fldChar w:fldCharType="begin"/>
      </w:r>
      <w:r w:rsidR="002F42EA" w:rsidRPr="000575FB">
        <w:rPr>
          <w:lang w:val="en-GB"/>
        </w:rPr>
        <w:instrText xml:space="preserve"> REF _Ref351735146 \r \h </w:instrText>
      </w:r>
      <w:r w:rsidR="002F42EA" w:rsidRPr="000575FB">
        <w:rPr>
          <w:lang w:val="en-GB"/>
        </w:rPr>
      </w:r>
      <w:r w:rsidR="002F42EA" w:rsidRPr="000575FB">
        <w:rPr>
          <w:lang w:val="en-GB"/>
        </w:rPr>
        <w:fldChar w:fldCharType="separate"/>
      </w:r>
      <w:r w:rsidR="007001CA">
        <w:rPr>
          <w:lang w:val="en-GB"/>
        </w:rPr>
        <w:t>4</w:t>
      </w:r>
      <w:r w:rsidR="002F42EA" w:rsidRPr="000575FB">
        <w:rPr>
          <w:lang w:val="en-GB"/>
        </w:rPr>
        <w:fldChar w:fldCharType="end"/>
      </w:r>
      <w:r w:rsidR="002F42EA" w:rsidRPr="000575FB">
        <w:rPr>
          <w:lang w:val="en-GB"/>
        </w:rPr>
        <w:t xml:space="preserve"> </w:t>
      </w:r>
      <w:r w:rsidR="002F42EA" w:rsidRPr="000575FB">
        <w:rPr>
          <w:lang w:val="en-GB"/>
        </w:rPr>
        <w:fldChar w:fldCharType="begin"/>
      </w:r>
      <w:r w:rsidR="002F42EA" w:rsidRPr="000575FB">
        <w:rPr>
          <w:lang w:val="en-GB"/>
        </w:rPr>
        <w:instrText xml:space="preserve"> REF _Ref351735148 \h </w:instrText>
      </w:r>
      <w:r w:rsidR="002F42EA" w:rsidRPr="000575FB">
        <w:rPr>
          <w:lang w:val="en-GB"/>
        </w:rPr>
      </w:r>
      <w:r w:rsidR="002F42EA" w:rsidRPr="000575FB">
        <w:rPr>
          <w:lang w:val="en-GB"/>
        </w:rPr>
        <w:fldChar w:fldCharType="separate"/>
      </w:r>
      <w:r w:rsidR="007001CA" w:rsidRPr="000575FB">
        <w:t>Configuring Libdigidocpp</w:t>
      </w:r>
      <w:r w:rsidR="002F42EA" w:rsidRPr="000575FB">
        <w:rPr>
          <w:lang w:val="en-GB"/>
        </w:rPr>
        <w:fldChar w:fldCharType="end"/>
      </w:r>
      <w:r w:rsidR="002F42EA" w:rsidRPr="000575FB">
        <w:rPr>
          <w:lang w:val="en-GB"/>
        </w:rPr>
        <w:t>”</w:t>
      </w:r>
      <w:r w:rsidRPr="000575FB">
        <w:rPr>
          <w:lang w:val="en-GB"/>
        </w:rPr>
        <w:t>.</w:t>
      </w:r>
    </w:p>
    <w:p w14:paraId="092A0F41" w14:textId="77777777" w:rsidR="006F6F9B" w:rsidRPr="000575FB" w:rsidRDefault="006F6F9B" w:rsidP="006F6F9B">
      <w:pPr>
        <w:pStyle w:val="config-sample"/>
        <w:rPr>
          <w:lang w:val="en-GB"/>
        </w:rPr>
      </w:pPr>
      <w:r w:rsidRPr="000575FB">
        <w:rPr>
          <w:lang w:val="en-GB"/>
        </w:rPr>
        <w:t>&lt;?xml version="1.0" encoding="UTF-8"?&gt;</w:t>
      </w:r>
    </w:p>
    <w:p w14:paraId="2D97E0DE" w14:textId="77777777" w:rsidR="003B298A" w:rsidRPr="000575FB" w:rsidRDefault="006F6F9B" w:rsidP="006F6F9B">
      <w:pPr>
        <w:pStyle w:val="config-sample"/>
        <w:rPr>
          <w:lang w:val="en-GB"/>
        </w:rPr>
      </w:pPr>
      <w:r w:rsidRPr="000575FB">
        <w:rPr>
          <w:lang w:val="en-GB"/>
        </w:rPr>
        <w:t xml:space="preserve">&lt;configuration xmlns:xsi="http://www.w3.org/2001/XMLSchema-instance" </w:t>
      </w:r>
    </w:p>
    <w:p w14:paraId="369A7D97" w14:textId="77777777" w:rsidR="006F6F9B" w:rsidRPr="000575FB" w:rsidRDefault="006F6F9B" w:rsidP="003B298A">
      <w:pPr>
        <w:pStyle w:val="config-sample"/>
        <w:ind w:firstLine="720"/>
        <w:rPr>
          <w:lang w:val="en-GB"/>
        </w:rPr>
      </w:pPr>
      <w:r w:rsidRPr="000575FB">
        <w:rPr>
          <w:lang w:val="en-GB"/>
        </w:rPr>
        <w:t>xsi:noNamespaceSchemaLocation="schema/conf.xsd"&gt;</w:t>
      </w:r>
    </w:p>
    <w:p w14:paraId="5FD0D4A2" w14:textId="77777777" w:rsidR="00E04088" w:rsidRPr="000575FB" w:rsidRDefault="00E04088" w:rsidP="00E04088">
      <w:pPr>
        <w:pStyle w:val="config-sample"/>
        <w:ind w:firstLine="426"/>
        <w:rPr>
          <w:b/>
          <w:color w:val="00B050"/>
          <w:lang w:val="en-GB"/>
        </w:rPr>
      </w:pPr>
    </w:p>
    <w:p w14:paraId="697A2F54" w14:textId="77777777" w:rsidR="003B298A" w:rsidRPr="000575FB" w:rsidRDefault="00E04088" w:rsidP="00E04088">
      <w:pPr>
        <w:pStyle w:val="config-sample"/>
        <w:ind w:firstLine="426"/>
        <w:rPr>
          <w:color w:val="0070C0"/>
          <w:lang w:val="en-GB"/>
        </w:rPr>
      </w:pPr>
      <w:r w:rsidRPr="000575FB">
        <w:rPr>
          <w:color w:val="0070C0"/>
          <w:lang w:val="en-GB"/>
        </w:rPr>
        <w:t>&lt;!</w:t>
      </w:r>
      <w:r w:rsidR="00545342" w:rsidRPr="000575FB">
        <w:rPr>
          <w:color w:val="0070C0"/>
          <w:lang w:val="en-GB"/>
        </w:rPr>
        <w:t>--</w:t>
      </w:r>
      <w:r w:rsidRPr="000575FB">
        <w:rPr>
          <w:color w:val="0070C0"/>
          <w:lang w:val="en-GB"/>
        </w:rPr>
        <w:t>Logging settings--&gt;</w:t>
      </w:r>
    </w:p>
    <w:p w14:paraId="0F76999D" w14:textId="77777777" w:rsidR="006F6F9B" w:rsidRPr="000575FB" w:rsidRDefault="006F6F9B" w:rsidP="006F6F9B">
      <w:pPr>
        <w:pStyle w:val="config-sample"/>
        <w:rPr>
          <w:lang w:val="en-GB"/>
        </w:rPr>
      </w:pPr>
      <w:r w:rsidRPr="000575FB">
        <w:rPr>
          <w:lang w:val="en-GB"/>
        </w:rPr>
        <w:t xml:space="preserve">     &lt;param </w:t>
      </w:r>
      <w:r w:rsidRPr="000575FB">
        <w:rPr>
          <w:color w:val="auto"/>
          <w:lang w:val="en-GB"/>
        </w:rPr>
        <w:t>name</w:t>
      </w:r>
      <w:r w:rsidRPr="000575FB">
        <w:rPr>
          <w:lang w:val="en-GB"/>
        </w:rPr>
        <w:t>="log.level" lock="false"&gt;2&lt;/param&gt;</w:t>
      </w:r>
    </w:p>
    <w:p w14:paraId="53EFC552" w14:textId="77777777" w:rsidR="006F6F9B" w:rsidRPr="000575FB" w:rsidRDefault="006F6F9B" w:rsidP="006F6F9B">
      <w:pPr>
        <w:pStyle w:val="config-sample"/>
        <w:rPr>
          <w:color w:val="00B050"/>
          <w:lang w:val="en-GB"/>
        </w:rPr>
      </w:pPr>
      <w:r w:rsidRPr="000575FB">
        <w:rPr>
          <w:color w:val="00B050"/>
          <w:lang w:val="en-GB"/>
        </w:rPr>
        <w:t xml:space="preserve">    &lt;!--&lt;param name="log.file" lock="false"&gt;/tmp/digidocpp.log&lt;/param&gt;--&gt;</w:t>
      </w:r>
    </w:p>
    <w:p w14:paraId="3071B7DA" w14:textId="77777777" w:rsidR="006F6F9B" w:rsidRPr="000575FB" w:rsidRDefault="006F6F9B" w:rsidP="006F6F9B">
      <w:pPr>
        <w:pStyle w:val="config-sample"/>
        <w:rPr>
          <w:lang w:val="en-GB"/>
        </w:rPr>
      </w:pPr>
      <w:r w:rsidRPr="000575FB">
        <w:rPr>
          <w:lang w:val="en-GB"/>
        </w:rPr>
        <w:t xml:space="preserve">    &lt;param name="log.file" lock="false"&gt;C:\test\CPP\digidocpp.log&lt;/param&gt;</w:t>
      </w:r>
    </w:p>
    <w:p w14:paraId="15A6F09A" w14:textId="77777777" w:rsidR="00130561" w:rsidRPr="000575FB" w:rsidRDefault="00130561" w:rsidP="00130561">
      <w:pPr>
        <w:pStyle w:val="config-sample"/>
        <w:ind w:firstLine="426"/>
        <w:rPr>
          <w:b/>
          <w:color w:val="00B050"/>
          <w:lang w:val="en-GB"/>
        </w:rPr>
      </w:pPr>
    </w:p>
    <w:p w14:paraId="40690595" w14:textId="77777777" w:rsidR="006F6F9B" w:rsidRPr="000575FB" w:rsidRDefault="00130561" w:rsidP="00130561">
      <w:pPr>
        <w:pStyle w:val="config-sample"/>
        <w:ind w:firstLine="426"/>
        <w:rPr>
          <w:color w:val="0070C0"/>
          <w:lang w:val="en-GB"/>
        </w:rPr>
      </w:pPr>
      <w:r w:rsidRPr="000575FB">
        <w:rPr>
          <w:color w:val="0070C0"/>
          <w:lang w:val="en-GB"/>
        </w:rPr>
        <w:t>&lt;!--PKCS#11 driver</w:t>
      </w:r>
      <w:r w:rsidR="00A7318B" w:rsidRPr="000575FB">
        <w:rPr>
          <w:color w:val="0070C0"/>
          <w:lang w:val="en-GB"/>
        </w:rPr>
        <w:t>’s</w:t>
      </w:r>
      <w:r w:rsidRPr="000575FB">
        <w:rPr>
          <w:color w:val="0070C0"/>
          <w:lang w:val="en-GB"/>
        </w:rPr>
        <w:t xml:space="preserve"> locati</w:t>
      </w:r>
      <w:r w:rsidR="00545342" w:rsidRPr="000575FB">
        <w:rPr>
          <w:color w:val="0070C0"/>
          <w:lang w:val="en-GB"/>
        </w:rPr>
        <w:t>on, if not using default driver</w:t>
      </w:r>
      <w:r w:rsidRPr="000575FB">
        <w:rPr>
          <w:color w:val="0070C0"/>
          <w:lang w:val="en-GB"/>
        </w:rPr>
        <w:t>--&gt;</w:t>
      </w:r>
    </w:p>
    <w:p w14:paraId="18080377" w14:textId="77777777" w:rsidR="00A81872" w:rsidRPr="000575FB" w:rsidRDefault="006F6F9B" w:rsidP="00A81872">
      <w:pPr>
        <w:pStyle w:val="config-sample"/>
        <w:ind w:firstLine="426"/>
        <w:rPr>
          <w:lang w:val="en-GB"/>
        </w:rPr>
      </w:pPr>
      <w:r w:rsidRPr="000575FB">
        <w:rPr>
          <w:lang w:val="en-GB"/>
        </w:rPr>
        <w:t>&lt;param name="pkcs11.driver.path" lock="false"&gt;opensc-pkcs11.dll&lt;/param&gt;</w:t>
      </w:r>
    </w:p>
    <w:p w14:paraId="0679BA03" w14:textId="77777777" w:rsidR="00A81872" w:rsidRPr="000575FB" w:rsidRDefault="00A81872" w:rsidP="00A81872">
      <w:pPr>
        <w:pStyle w:val="config-sample"/>
        <w:ind w:firstLine="426"/>
        <w:rPr>
          <w:color w:val="00B050"/>
          <w:lang w:val="en-GB"/>
        </w:rPr>
      </w:pPr>
      <w:r w:rsidRPr="000575FB">
        <w:rPr>
          <w:color w:val="00B050"/>
          <w:lang w:val="en-GB"/>
        </w:rPr>
        <w:t>&lt;!--&lt;param name="pkcs11.driver.path" lock="false"&gt;opensc-pkcs11.so&lt;/param&gt;--&gt;</w:t>
      </w:r>
    </w:p>
    <w:p w14:paraId="06E1A709" w14:textId="77777777" w:rsidR="00130561" w:rsidRPr="000575FB" w:rsidRDefault="00130561" w:rsidP="003B298A">
      <w:pPr>
        <w:pStyle w:val="config-sample"/>
        <w:ind w:firstLine="426"/>
        <w:rPr>
          <w:b/>
          <w:color w:val="00B050"/>
          <w:lang w:val="en-GB"/>
        </w:rPr>
      </w:pPr>
    </w:p>
    <w:p w14:paraId="19D1C29D" w14:textId="77777777" w:rsidR="00130561" w:rsidRPr="000575FB" w:rsidRDefault="00130561" w:rsidP="003B298A">
      <w:pPr>
        <w:pStyle w:val="config-sample"/>
        <w:ind w:firstLine="426"/>
        <w:rPr>
          <w:color w:val="0070C0"/>
          <w:lang w:val="en-GB"/>
        </w:rPr>
      </w:pPr>
      <w:r w:rsidRPr="000575FB">
        <w:rPr>
          <w:color w:val="0070C0"/>
          <w:lang w:val="en-GB"/>
        </w:rPr>
        <w:t>&lt;!--CA certificates’ location</w:t>
      </w:r>
      <w:r w:rsidR="00545342" w:rsidRPr="000575FB">
        <w:rPr>
          <w:color w:val="0070C0"/>
          <w:lang w:val="en-GB"/>
        </w:rPr>
        <w:t>, if not using default settings</w:t>
      </w:r>
      <w:r w:rsidRPr="000575FB">
        <w:rPr>
          <w:color w:val="0070C0"/>
          <w:lang w:val="en-GB"/>
        </w:rPr>
        <w:t>--&gt;</w:t>
      </w:r>
    </w:p>
    <w:p w14:paraId="1F23B94F" w14:textId="77777777" w:rsidR="006F6F9B" w:rsidRPr="000575FB" w:rsidRDefault="006F6F9B" w:rsidP="006F6F9B">
      <w:pPr>
        <w:pStyle w:val="config-sample"/>
        <w:rPr>
          <w:lang w:val="en-GB"/>
        </w:rPr>
      </w:pPr>
      <w:r w:rsidRPr="000575FB">
        <w:rPr>
          <w:lang w:val="en-GB"/>
        </w:rPr>
        <w:t xml:space="preserve">    </w:t>
      </w:r>
      <w:r w:rsidRPr="000575FB">
        <w:rPr>
          <w:color w:val="auto"/>
          <w:lang w:val="en-GB"/>
        </w:rPr>
        <w:t xml:space="preserve">&lt;param </w:t>
      </w:r>
      <w:r w:rsidRPr="000575FB">
        <w:rPr>
          <w:lang w:val="en-GB"/>
        </w:rPr>
        <w:t>name="cert.store.path" lock="false"&gt;&lt;/param&gt;</w:t>
      </w:r>
    </w:p>
    <w:p w14:paraId="3888CEFC" w14:textId="77777777" w:rsidR="00130561" w:rsidRPr="000575FB" w:rsidRDefault="00130561" w:rsidP="006F6F9B">
      <w:pPr>
        <w:pStyle w:val="config-sample"/>
        <w:rPr>
          <w:lang w:val="en-GB"/>
        </w:rPr>
      </w:pPr>
    </w:p>
    <w:p w14:paraId="737977BB" w14:textId="77777777" w:rsidR="00A7318B" w:rsidRPr="000575FB" w:rsidRDefault="00A7318B" w:rsidP="00A7318B">
      <w:pPr>
        <w:pStyle w:val="config-sample"/>
        <w:ind w:firstLine="426"/>
        <w:rPr>
          <w:color w:val="0070C0"/>
          <w:lang w:val="en-GB"/>
        </w:rPr>
      </w:pPr>
      <w:r w:rsidRPr="000575FB">
        <w:rPr>
          <w:color w:val="0070C0"/>
          <w:lang w:val="en-GB"/>
        </w:rPr>
        <w:t>&lt;!</w:t>
      </w:r>
      <w:r w:rsidR="00545342" w:rsidRPr="000575FB">
        <w:rPr>
          <w:color w:val="0070C0"/>
          <w:lang w:val="en-GB"/>
        </w:rPr>
        <w:t>--</w:t>
      </w:r>
      <w:r w:rsidRPr="000575FB">
        <w:rPr>
          <w:color w:val="0070C0"/>
          <w:lang w:val="en-GB"/>
        </w:rPr>
        <w:t>Location of XML Schema files, if</w:t>
      </w:r>
      <w:r w:rsidR="00545342" w:rsidRPr="000575FB">
        <w:rPr>
          <w:color w:val="0070C0"/>
          <w:lang w:val="en-GB"/>
        </w:rPr>
        <w:t xml:space="preserve"> not using the default settings</w:t>
      </w:r>
      <w:r w:rsidRPr="000575FB">
        <w:rPr>
          <w:color w:val="0070C0"/>
          <w:lang w:val="en-GB"/>
        </w:rPr>
        <w:t>--&gt;</w:t>
      </w:r>
    </w:p>
    <w:p w14:paraId="15F32724" w14:textId="77777777" w:rsidR="006F6F9B" w:rsidRPr="000575FB" w:rsidRDefault="006F6F9B" w:rsidP="006F6F9B">
      <w:pPr>
        <w:pStyle w:val="config-sample"/>
        <w:rPr>
          <w:lang w:val="en-GB"/>
        </w:rPr>
      </w:pPr>
      <w:r w:rsidRPr="000575FB">
        <w:rPr>
          <w:lang w:val="en-GB"/>
        </w:rPr>
        <w:t xml:space="preserve">    &lt;param name="xsd.path" lock="false"&gt;schema/&lt;/param&gt;</w:t>
      </w:r>
    </w:p>
    <w:p w14:paraId="2C313A44" w14:textId="77777777" w:rsidR="006753AE" w:rsidRPr="000575FB" w:rsidRDefault="006753AE" w:rsidP="006753AE">
      <w:pPr>
        <w:pStyle w:val="config-sample"/>
        <w:rPr>
          <w:lang w:val="en-GB"/>
        </w:rPr>
      </w:pPr>
      <w:r w:rsidRPr="000575FB">
        <w:rPr>
          <w:lang w:val="en-GB"/>
        </w:rPr>
        <w:t xml:space="preserve">   </w:t>
      </w:r>
    </w:p>
    <w:p w14:paraId="7795004B" w14:textId="77777777" w:rsidR="006F6F9B" w:rsidRPr="000575FB" w:rsidRDefault="006753AE" w:rsidP="006753AE">
      <w:pPr>
        <w:pStyle w:val="config-sample"/>
        <w:ind w:firstLine="284"/>
        <w:rPr>
          <w:color w:val="0070C0"/>
          <w:lang w:val="en-GB"/>
        </w:rPr>
      </w:pPr>
      <w:r w:rsidRPr="000575FB">
        <w:rPr>
          <w:color w:val="0070C0"/>
          <w:lang w:val="en-GB"/>
        </w:rPr>
        <w:t xml:space="preserve"> &lt;!</w:t>
      </w:r>
      <w:r w:rsidR="00C805FC" w:rsidRPr="000575FB">
        <w:rPr>
          <w:color w:val="0070C0"/>
          <w:lang w:val="en-GB"/>
        </w:rPr>
        <w:t>--</w:t>
      </w:r>
      <w:r w:rsidR="00545342" w:rsidRPr="000575FB">
        <w:rPr>
          <w:color w:val="0070C0"/>
          <w:lang w:val="en-GB"/>
        </w:rPr>
        <w:t>HTTP proxy settings, if needed</w:t>
      </w:r>
      <w:r w:rsidRPr="000575FB">
        <w:rPr>
          <w:color w:val="0070C0"/>
          <w:lang w:val="en-GB"/>
        </w:rPr>
        <w:t>--&gt;</w:t>
      </w:r>
    </w:p>
    <w:p w14:paraId="2A3922ED" w14:textId="77777777" w:rsidR="006F6F9B" w:rsidRPr="000575FB" w:rsidRDefault="006F6F9B" w:rsidP="006F6F9B">
      <w:pPr>
        <w:pStyle w:val="config-sample"/>
        <w:rPr>
          <w:color w:val="00B050"/>
          <w:lang w:val="en-GB"/>
        </w:rPr>
      </w:pPr>
      <w:r w:rsidRPr="000575FB">
        <w:rPr>
          <w:color w:val="00B050"/>
          <w:lang w:val="en-GB"/>
        </w:rPr>
        <w:t xml:space="preserve">    &lt;!--&lt;param name="proxy.host" lock="false"&gt;&lt;/param&gt;--&gt;</w:t>
      </w:r>
    </w:p>
    <w:p w14:paraId="6CFDA44E" w14:textId="77777777" w:rsidR="006F6F9B" w:rsidRPr="000575FB" w:rsidRDefault="006F6F9B" w:rsidP="006F6F9B">
      <w:pPr>
        <w:pStyle w:val="config-sample"/>
        <w:rPr>
          <w:color w:val="00B050"/>
          <w:lang w:val="en-GB"/>
        </w:rPr>
      </w:pPr>
      <w:r w:rsidRPr="000575FB">
        <w:rPr>
          <w:color w:val="00B050"/>
          <w:lang w:val="en-GB"/>
        </w:rPr>
        <w:t xml:space="preserve">    &lt;!--&lt;param name="proxy.port" lock="false"&gt;&lt;/param&gt;--&gt;</w:t>
      </w:r>
    </w:p>
    <w:p w14:paraId="599525BE" w14:textId="77777777" w:rsidR="006F6F9B" w:rsidRPr="000575FB" w:rsidRDefault="006F6F9B" w:rsidP="006F6F9B">
      <w:pPr>
        <w:pStyle w:val="config-sample"/>
        <w:rPr>
          <w:color w:val="00B050"/>
          <w:lang w:val="en-GB"/>
        </w:rPr>
      </w:pPr>
      <w:r w:rsidRPr="000575FB">
        <w:rPr>
          <w:color w:val="00B050"/>
          <w:lang w:val="en-GB"/>
        </w:rPr>
        <w:t xml:space="preserve">    &lt;!--&lt;param name="proxy.user" lock="false"&gt;&lt;/param&gt;--&gt;</w:t>
      </w:r>
    </w:p>
    <w:p w14:paraId="49D5C8F5" w14:textId="77777777" w:rsidR="006F6F9B" w:rsidRPr="000575FB" w:rsidRDefault="006F6F9B" w:rsidP="006F6F9B">
      <w:pPr>
        <w:pStyle w:val="config-sample"/>
        <w:rPr>
          <w:color w:val="00B050"/>
          <w:lang w:val="en-GB"/>
        </w:rPr>
      </w:pPr>
      <w:r w:rsidRPr="000575FB">
        <w:rPr>
          <w:color w:val="00B050"/>
          <w:lang w:val="en-GB"/>
        </w:rPr>
        <w:t xml:space="preserve">    &lt;!--&lt;param name="proxy.pass" lock="false"&gt;&lt;/param&gt;--&gt;</w:t>
      </w:r>
    </w:p>
    <w:p w14:paraId="298B3E2A" w14:textId="77777777" w:rsidR="006F6F9B" w:rsidRPr="000575FB" w:rsidRDefault="006F6F9B" w:rsidP="006F6F9B">
      <w:pPr>
        <w:pStyle w:val="config-sample"/>
        <w:rPr>
          <w:lang w:val="en-GB"/>
        </w:rPr>
      </w:pPr>
    </w:p>
    <w:p w14:paraId="5DDC9EF5" w14:textId="77777777" w:rsidR="0089058F" w:rsidRPr="000575FB" w:rsidRDefault="0089058F" w:rsidP="0089058F">
      <w:pPr>
        <w:pStyle w:val="config-sample"/>
        <w:ind w:firstLine="426"/>
        <w:rPr>
          <w:color w:val="0070C0"/>
          <w:lang w:val="en-GB"/>
        </w:rPr>
      </w:pPr>
      <w:r w:rsidRPr="000575FB">
        <w:rPr>
          <w:color w:val="0070C0"/>
          <w:lang w:val="en-GB"/>
        </w:rPr>
        <w:t>&lt;!</w:t>
      </w:r>
      <w:r w:rsidR="00545342" w:rsidRPr="000575FB">
        <w:rPr>
          <w:color w:val="0070C0"/>
          <w:lang w:val="en-GB"/>
        </w:rPr>
        <w:t>--</w:t>
      </w:r>
      <w:r w:rsidRPr="000575FB">
        <w:rPr>
          <w:color w:val="0070C0"/>
          <w:lang w:val="en-GB"/>
        </w:rPr>
        <w:t xml:space="preserve">OCSP </w:t>
      </w:r>
      <w:r w:rsidR="00545342" w:rsidRPr="000575FB">
        <w:rPr>
          <w:color w:val="0070C0"/>
          <w:lang w:val="en-GB"/>
        </w:rPr>
        <w:t>request signing options</w:t>
      </w:r>
      <w:r w:rsidRPr="000575FB">
        <w:rPr>
          <w:color w:val="0070C0"/>
          <w:lang w:val="en-GB"/>
        </w:rPr>
        <w:t>--&gt;</w:t>
      </w:r>
    </w:p>
    <w:p w14:paraId="73CB04B4" w14:textId="77777777" w:rsidR="006F6F9B" w:rsidRPr="000575FB" w:rsidRDefault="006F6F9B" w:rsidP="006F6F9B">
      <w:pPr>
        <w:pStyle w:val="config-sample"/>
        <w:rPr>
          <w:lang w:val="en-GB"/>
        </w:rPr>
      </w:pPr>
      <w:r w:rsidRPr="000575FB">
        <w:rPr>
          <w:lang w:val="en-GB"/>
        </w:rPr>
        <w:t xml:space="preserve">    &lt;param name="pkcs12.cert" lock="false"&gt;&lt;/param&gt;</w:t>
      </w:r>
    </w:p>
    <w:p w14:paraId="4E805637" w14:textId="77777777" w:rsidR="006F6F9B" w:rsidRPr="000575FB" w:rsidRDefault="006F6F9B" w:rsidP="006F6F9B">
      <w:pPr>
        <w:pStyle w:val="config-sample"/>
        <w:rPr>
          <w:lang w:val="en-GB"/>
        </w:rPr>
      </w:pPr>
      <w:r w:rsidRPr="000575FB">
        <w:rPr>
          <w:lang w:val="en-GB"/>
        </w:rPr>
        <w:t xml:space="preserve">    &lt;param name="pkcs12.pass" lock="false"&gt;&lt;/param&gt;</w:t>
      </w:r>
    </w:p>
    <w:p w14:paraId="2C785A51" w14:textId="77777777" w:rsidR="006F6F9B" w:rsidRPr="000575FB" w:rsidRDefault="006F6F9B" w:rsidP="006F6F9B">
      <w:pPr>
        <w:pStyle w:val="config-sample"/>
        <w:rPr>
          <w:lang w:val="en-GB"/>
        </w:rPr>
      </w:pPr>
      <w:r w:rsidRPr="000575FB">
        <w:rPr>
          <w:lang w:val="en-GB"/>
        </w:rPr>
        <w:t xml:space="preserve">    &lt;param name="pkcs12.disable" lock="false"&gt;false&lt;/param&gt;--&gt;</w:t>
      </w:r>
    </w:p>
    <w:p w14:paraId="202DA334" w14:textId="77777777" w:rsidR="006F6F9B" w:rsidRPr="000575FB" w:rsidRDefault="006F6F9B" w:rsidP="006F6F9B">
      <w:pPr>
        <w:pStyle w:val="config-sample"/>
        <w:rPr>
          <w:lang w:val="en-GB"/>
        </w:rPr>
      </w:pPr>
    </w:p>
    <w:p w14:paraId="11DACA33" w14:textId="77777777" w:rsidR="006F6F9B" w:rsidRPr="000575FB" w:rsidRDefault="006F6F9B" w:rsidP="00B13E07">
      <w:pPr>
        <w:pStyle w:val="config-sample"/>
        <w:rPr>
          <w:color w:val="0070C0"/>
          <w:lang w:val="en-GB"/>
        </w:rPr>
      </w:pPr>
      <w:r w:rsidRPr="000575FB">
        <w:rPr>
          <w:color w:val="0070C0"/>
          <w:lang w:val="en-GB"/>
        </w:rPr>
        <w:t xml:space="preserve">    </w:t>
      </w:r>
      <w:r w:rsidR="00B13E07" w:rsidRPr="000575FB">
        <w:rPr>
          <w:color w:val="0070C0"/>
          <w:lang w:val="en-GB"/>
        </w:rPr>
        <w:t>&lt;!--</w:t>
      </w:r>
      <w:r w:rsidR="00456244" w:rsidRPr="000575FB">
        <w:rPr>
          <w:color w:val="0070C0"/>
          <w:lang w:val="en-GB"/>
        </w:rPr>
        <w:t>OCSP responder settings for live OCSP service</w:t>
      </w:r>
      <w:r w:rsidRPr="000575FB">
        <w:rPr>
          <w:color w:val="0070C0"/>
          <w:lang w:val="en-GB"/>
        </w:rPr>
        <w:t>--&gt;</w:t>
      </w:r>
    </w:p>
    <w:p w14:paraId="118BC4DF" w14:textId="77777777" w:rsidR="006F6F9B" w:rsidRPr="000575FB" w:rsidRDefault="006F6F9B" w:rsidP="006F6F9B">
      <w:pPr>
        <w:pStyle w:val="config-sample"/>
        <w:rPr>
          <w:lang w:val="en-GB"/>
        </w:rPr>
      </w:pPr>
      <w:r w:rsidRPr="000575FB">
        <w:rPr>
          <w:lang w:val="en-GB"/>
        </w:rPr>
        <w:t xml:space="preserve">    &lt;ocsp issuer="ESTEID-SK 2007"&gt;http://ocsp.sk.ee&lt;/ocsp&gt;</w:t>
      </w:r>
    </w:p>
    <w:p w14:paraId="3A0C5749" w14:textId="77777777" w:rsidR="006F6F9B" w:rsidRPr="000575FB" w:rsidRDefault="006F6F9B" w:rsidP="006F6F9B">
      <w:pPr>
        <w:pStyle w:val="config-sample"/>
        <w:rPr>
          <w:lang w:val="en-GB"/>
        </w:rPr>
      </w:pPr>
      <w:r w:rsidRPr="000575FB">
        <w:rPr>
          <w:lang w:val="en-GB"/>
        </w:rPr>
        <w:t xml:space="preserve">    &lt;ocsp issuer="ESTEID-SK 2011"&gt;http://ocsp.sk.ee&lt;/ocsp&gt;</w:t>
      </w:r>
    </w:p>
    <w:p w14:paraId="067D4ECF" w14:textId="77777777" w:rsidR="006F6F9B" w:rsidRPr="000575FB" w:rsidRDefault="006F6F9B" w:rsidP="006F6F9B">
      <w:pPr>
        <w:pStyle w:val="config-sample"/>
        <w:rPr>
          <w:lang w:val="en-GB"/>
        </w:rPr>
      </w:pPr>
      <w:r w:rsidRPr="000575FB">
        <w:rPr>
          <w:lang w:val="en-GB"/>
        </w:rPr>
        <w:t xml:space="preserve">    &lt;ocsp issuer="KLASS3-SK 2010"&gt;http://ocsp.sk.ee&lt;/ocsp&gt;</w:t>
      </w:r>
    </w:p>
    <w:p w14:paraId="10451306" w14:textId="77777777" w:rsidR="00456244" w:rsidRPr="000575FB" w:rsidRDefault="00456244" w:rsidP="006F6F9B">
      <w:pPr>
        <w:pStyle w:val="config-sample"/>
        <w:rPr>
          <w:lang w:val="en-GB"/>
        </w:rPr>
      </w:pPr>
    </w:p>
    <w:p w14:paraId="44F78D05" w14:textId="77777777" w:rsidR="006F6F9B" w:rsidRPr="000575FB" w:rsidRDefault="00456244" w:rsidP="006F6F9B">
      <w:pPr>
        <w:pStyle w:val="config-sample"/>
        <w:rPr>
          <w:color w:val="0070C0"/>
          <w:lang w:val="en-GB"/>
        </w:rPr>
      </w:pPr>
      <w:r w:rsidRPr="000575FB">
        <w:rPr>
          <w:color w:val="0070C0"/>
          <w:lang w:val="en-GB"/>
        </w:rPr>
        <w:t xml:space="preserve">    </w:t>
      </w:r>
      <w:r w:rsidR="00545342" w:rsidRPr="000575FB">
        <w:rPr>
          <w:color w:val="0070C0"/>
          <w:lang w:val="en-GB"/>
        </w:rPr>
        <w:t>&lt;!--</w:t>
      </w:r>
      <w:r w:rsidRPr="000575FB">
        <w:rPr>
          <w:color w:val="0070C0"/>
          <w:lang w:val="en-GB"/>
        </w:rPr>
        <w:t>OCSP responder settings for test OCSP service--&gt;</w:t>
      </w:r>
    </w:p>
    <w:p w14:paraId="67E9C95D" w14:textId="77777777" w:rsidR="006F6F9B" w:rsidRPr="000575FB" w:rsidRDefault="006F6F9B" w:rsidP="006F6F9B">
      <w:pPr>
        <w:pStyle w:val="config-sample"/>
        <w:rPr>
          <w:lang w:val="en-GB"/>
        </w:rPr>
      </w:pPr>
      <w:r w:rsidRPr="000575FB">
        <w:rPr>
          <w:lang w:val="en-GB"/>
        </w:rPr>
        <w:t xml:space="preserve">    &lt;ocsp issuer="TEST of ESTEID-SK 2011"&gt;http://www.openxades.org/cgi-bin/ocsp.cgi&lt;/ocsp&gt;</w:t>
      </w:r>
    </w:p>
    <w:p w14:paraId="0EDED8BE" w14:textId="77777777" w:rsidR="006F6F9B" w:rsidRPr="000575FB" w:rsidRDefault="006F6F9B" w:rsidP="006F6F9B">
      <w:pPr>
        <w:pStyle w:val="config-sample"/>
        <w:rPr>
          <w:lang w:val="en-GB"/>
        </w:rPr>
      </w:pPr>
      <w:r w:rsidRPr="000575FB">
        <w:rPr>
          <w:lang w:val="en-GB"/>
        </w:rPr>
        <w:t xml:space="preserve">    &lt;ocsp issuer="TEST of KLASS3-SK 2010"&gt;http://www.openxades.org/cgi-bin/ocsp.cgi&lt;/ocsp&gt;</w:t>
      </w:r>
    </w:p>
    <w:p w14:paraId="162DB057" w14:textId="77777777" w:rsidR="009659FD" w:rsidRPr="000575FB" w:rsidRDefault="009659FD" w:rsidP="006F6F9B">
      <w:pPr>
        <w:pStyle w:val="config-sample"/>
        <w:rPr>
          <w:lang w:val="en-GB"/>
        </w:rPr>
      </w:pPr>
    </w:p>
    <w:p w14:paraId="71D2BFBC" w14:textId="77777777" w:rsidR="00743FC7" w:rsidRPr="000575FB" w:rsidRDefault="006F6F9B" w:rsidP="00743FC7">
      <w:pPr>
        <w:pStyle w:val="config-sample"/>
        <w:rPr>
          <w:lang w:val="en-GB"/>
        </w:rPr>
      </w:pPr>
      <w:r w:rsidRPr="000575FB">
        <w:rPr>
          <w:lang w:val="en-GB"/>
        </w:rPr>
        <w:t>&lt;/configuration&gt;</w:t>
      </w:r>
      <w:r w:rsidR="00743FC7" w:rsidRPr="000575FB">
        <w:rPr>
          <w:lang w:val="en-GB"/>
        </w:rPr>
        <w:tab/>
      </w:r>
    </w:p>
    <w:p w14:paraId="3D129019" w14:textId="77777777" w:rsidR="00743FC7" w:rsidRPr="000575FB" w:rsidRDefault="00743FC7" w:rsidP="00743FC7">
      <w:pPr>
        <w:rPr>
          <w:lang w:val="en-GB"/>
        </w:rPr>
      </w:pPr>
    </w:p>
    <w:p w14:paraId="0C2EF237" w14:textId="77777777" w:rsidR="00154F21" w:rsidRPr="000575FB" w:rsidRDefault="00154F21">
      <w:pPr>
        <w:spacing w:after="0"/>
        <w:jc w:val="left"/>
        <w:rPr>
          <w:rFonts w:cs="Arial"/>
          <w:bCs/>
          <w:kern w:val="32"/>
          <w:sz w:val="32"/>
          <w:szCs w:val="32"/>
          <w:lang w:val="en-GB"/>
        </w:rPr>
      </w:pPr>
      <w:r w:rsidRPr="000575FB">
        <w:rPr>
          <w:lang w:val="en-GB"/>
        </w:rPr>
        <w:br w:type="page"/>
      </w:r>
    </w:p>
    <w:p w14:paraId="000EE760" w14:textId="77777777" w:rsidR="00743FC7" w:rsidRPr="000575FB" w:rsidRDefault="00743FC7" w:rsidP="00743FC7">
      <w:pPr>
        <w:pStyle w:val="Heading1"/>
        <w:numPr>
          <w:ilvl w:val="0"/>
          <w:numId w:val="0"/>
        </w:numPr>
        <w:ind w:left="431" w:hanging="431"/>
      </w:pPr>
      <w:bookmarkStart w:id="308" w:name="_Toc374444649"/>
      <w:r w:rsidRPr="000575FB">
        <w:lastRenderedPageBreak/>
        <w:t>Appendix 2: XML schema modifications</w:t>
      </w:r>
      <w:bookmarkEnd w:id="308"/>
    </w:p>
    <w:p w14:paraId="56CEF49D" w14:textId="77777777" w:rsidR="007040E5" w:rsidRPr="000575FB" w:rsidRDefault="00743FC7" w:rsidP="00743FC7">
      <w:pPr>
        <w:rPr>
          <w:lang w:val="en-GB"/>
        </w:rPr>
      </w:pPr>
      <w:r w:rsidRPr="000575FB">
        <w:rPr>
          <w:lang w:val="en-GB"/>
        </w:rPr>
        <w:t>The following section describes modificati</w:t>
      </w:r>
      <w:r w:rsidR="00D64608" w:rsidRPr="000575FB">
        <w:rPr>
          <w:lang w:val="en-GB"/>
        </w:rPr>
        <w:t xml:space="preserve">ons that have been made to XML </w:t>
      </w:r>
      <w:r w:rsidR="00255F07" w:rsidRPr="000575FB">
        <w:rPr>
          <w:lang w:val="en-GB"/>
        </w:rPr>
        <w:t>s</w:t>
      </w:r>
      <w:r w:rsidR="00D64608" w:rsidRPr="000575FB">
        <w:rPr>
          <w:lang w:val="en-GB"/>
        </w:rPr>
        <w:t>chemas used in</w:t>
      </w:r>
      <w:r w:rsidRPr="000575FB">
        <w:rPr>
          <w:lang w:val="en-GB"/>
        </w:rPr>
        <w:t xml:space="preserve"> Libdigidocpp.</w:t>
      </w:r>
      <w:r w:rsidR="0046661E" w:rsidRPr="000575FB">
        <w:rPr>
          <w:lang w:val="en-GB"/>
        </w:rPr>
        <w:t xml:space="preserve"> </w:t>
      </w:r>
      <w:r w:rsidRPr="000575FB">
        <w:rPr>
          <w:lang w:val="en-GB"/>
        </w:rPr>
        <w:t>The library uses several XML schemas when creating digitally signed documents and validating their structure. The schemas are included in etc/schema</w:t>
      </w:r>
      <w:r w:rsidR="006D32FE" w:rsidRPr="000575FB">
        <w:rPr>
          <w:lang w:val="en-GB"/>
        </w:rPr>
        <w:t>/</w:t>
      </w:r>
      <w:r w:rsidRPr="000575FB">
        <w:rPr>
          <w:lang w:val="en-GB"/>
        </w:rPr>
        <w:t xml:space="preserve"> subdirectory of the Libdigidocpp distribution package, their description has been provided in section</w:t>
      </w:r>
      <w:r w:rsidR="006B2A62" w:rsidRPr="000575FB">
        <w:rPr>
          <w:lang w:val="en-GB"/>
        </w:rPr>
        <w:t xml:space="preserve"> “</w:t>
      </w:r>
      <w:r w:rsidR="006B2A62" w:rsidRPr="000575FB">
        <w:rPr>
          <w:lang w:val="en-GB"/>
        </w:rPr>
        <w:fldChar w:fldCharType="begin"/>
      </w:r>
      <w:r w:rsidR="006B2A62" w:rsidRPr="000575FB">
        <w:rPr>
          <w:lang w:val="en-GB"/>
        </w:rPr>
        <w:instrText xml:space="preserve"> REF _Ref351032822 \r \h </w:instrText>
      </w:r>
      <w:r w:rsidR="006B2A62" w:rsidRPr="000575FB">
        <w:rPr>
          <w:lang w:val="en-GB"/>
        </w:rPr>
      </w:r>
      <w:r w:rsidR="006B2A62" w:rsidRPr="000575FB">
        <w:rPr>
          <w:lang w:val="en-GB"/>
        </w:rPr>
        <w:fldChar w:fldCharType="separate"/>
      </w:r>
      <w:r w:rsidR="007001CA">
        <w:rPr>
          <w:lang w:val="en-GB"/>
        </w:rPr>
        <w:t>3.5.2</w:t>
      </w:r>
      <w:r w:rsidR="006B2A62" w:rsidRPr="000575FB">
        <w:rPr>
          <w:lang w:val="en-GB"/>
        </w:rPr>
        <w:fldChar w:fldCharType="end"/>
      </w:r>
      <w:r w:rsidR="00753030" w:rsidRPr="000575FB">
        <w:rPr>
          <w:lang w:val="en-GB"/>
        </w:rPr>
        <w:t xml:space="preserve"> </w:t>
      </w:r>
      <w:r w:rsidR="00753030" w:rsidRPr="000575FB">
        <w:rPr>
          <w:lang w:val="en-GB"/>
        </w:rPr>
        <w:fldChar w:fldCharType="begin"/>
      </w:r>
      <w:r w:rsidR="00753030" w:rsidRPr="000575FB">
        <w:rPr>
          <w:lang w:val="en-GB"/>
        </w:rPr>
        <w:instrText xml:space="preserve"> REF _Ref351032822 \h </w:instrText>
      </w:r>
      <w:r w:rsidR="00753030" w:rsidRPr="000575FB">
        <w:rPr>
          <w:lang w:val="en-GB"/>
        </w:rPr>
      </w:r>
      <w:r w:rsidR="00753030" w:rsidRPr="000575FB">
        <w:rPr>
          <w:lang w:val="en-GB"/>
        </w:rPr>
        <w:fldChar w:fldCharType="separate"/>
      </w:r>
      <w:r w:rsidR="007001CA" w:rsidRPr="000575FB">
        <w:rPr>
          <w:lang w:val="en-GB"/>
        </w:rPr>
        <w:t>XML Schemas</w:t>
      </w:r>
      <w:r w:rsidR="00753030" w:rsidRPr="000575FB">
        <w:rPr>
          <w:lang w:val="en-GB"/>
        </w:rPr>
        <w:fldChar w:fldCharType="end"/>
      </w:r>
      <w:r w:rsidR="006B2A62" w:rsidRPr="000575FB">
        <w:rPr>
          <w:lang w:val="en-GB"/>
        </w:rPr>
        <w:t>”</w:t>
      </w:r>
      <w:r w:rsidRPr="000575FB">
        <w:rPr>
          <w:lang w:val="en-GB"/>
        </w:rPr>
        <w:t>.</w:t>
      </w:r>
    </w:p>
    <w:p w14:paraId="5C8B015A" w14:textId="77777777" w:rsidR="00842B18" w:rsidRPr="000575FB" w:rsidRDefault="00842B18" w:rsidP="00743FC7">
      <w:pPr>
        <w:rPr>
          <w:lang w:val="en-GB"/>
        </w:rPr>
      </w:pPr>
      <w:r w:rsidRPr="000575FB">
        <w:rPr>
          <w:lang w:val="en-GB"/>
        </w:rPr>
        <w:t>Modifications are marked as follows:</w:t>
      </w:r>
    </w:p>
    <w:p w14:paraId="5BBFCAC3" w14:textId="77777777" w:rsidR="00842B18" w:rsidRPr="000575FB" w:rsidRDefault="00842B18" w:rsidP="00563AF7">
      <w:pPr>
        <w:pStyle w:val="ListParagraph"/>
        <w:numPr>
          <w:ilvl w:val="0"/>
          <w:numId w:val="12"/>
        </w:numPr>
        <w:rPr>
          <w:lang w:val="en-GB"/>
        </w:rPr>
      </w:pPr>
      <w:r w:rsidRPr="000575FB">
        <w:rPr>
          <w:lang w:val="en-GB"/>
        </w:rPr>
        <w:t xml:space="preserve">text that has been added is marked as </w:t>
      </w:r>
      <w:r w:rsidRPr="00A1203F">
        <w:rPr>
          <w:rStyle w:val="dataaddedChar"/>
          <w:lang w:val="en-GB"/>
        </w:rPr>
        <w:t>added</w:t>
      </w:r>
    </w:p>
    <w:p w14:paraId="67D27859" w14:textId="77777777" w:rsidR="00842B18" w:rsidRPr="000575FB" w:rsidRDefault="00842B18" w:rsidP="00563AF7">
      <w:pPr>
        <w:pStyle w:val="ListParagraph"/>
        <w:numPr>
          <w:ilvl w:val="0"/>
          <w:numId w:val="12"/>
        </w:numPr>
        <w:rPr>
          <w:lang w:val="en-GB"/>
        </w:rPr>
      </w:pPr>
      <w:r w:rsidRPr="000575FB">
        <w:rPr>
          <w:lang w:val="en-GB"/>
        </w:rPr>
        <w:t xml:space="preserve">text that has been deleted is marked as </w:t>
      </w:r>
      <w:r w:rsidRPr="00A1203F">
        <w:rPr>
          <w:rStyle w:val="datadeletedChar"/>
          <w:lang w:val="en-GB"/>
        </w:rPr>
        <w:t xml:space="preserve">deleted </w:t>
      </w:r>
    </w:p>
    <w:p w14:paraId="105FE28D" w14:textId="77777777" w:rsidR="00684953" w:rsidRPr="000575FB" w:rsidRDefault="00684953" w:rsidP="00684953">
      <w:pPr>
        <w:pStyle w:val="Heading2appendix"/>
      </w:pPr>
      <w:r w:rsidRPr="000575FB">
        <w:t>Schema ts_102918v010201.xsd</w:t>
      </w:r>
    </w:p>
    <w:p w14:paraId="4982E422" w14:textId="77777777" w:rsidR="00220AD9" w:rsidRPr="00A1203F" w:rsidRDefault="00BB11A1" w:rsidP="00563AF7">
      <w:pPr>
        <w:pStyle w:val="ListParagraph"/>
        <w:numPr>
          <w:ilvl w:val="0"/>
          <w:numId w:val="12"/>
        </w:numPr>
        <w:spacing w:before="240"/>
        <w:rPr>
          <w:lang w:val="en-GB"/>
        </w:rPr>
      </w:pPr>
      <w:r w:rsidRPr="00A1203F">
        <w:rPr>
          <w:lang w:val="en-GB"/>
        </w:rPr>
        <w:t xml:space="preserve">The namespace value has been changed as the initial value in </w:t>
      </w:r>
      <w:r w:rsidR="00120F85" w:rsidRPr="00A1203F">
        <w:rPr>
          <w:lang w:val="en-GB"/>
        </w:rPr>
        <w:t xml:space="preserve">the original schema </w:t>
      </w:r>
      <w:r w:rsidRPr="00A1203F">
        <w:rPr>
          <w:lang w:val="en-GB"/>
        </w:rPr>
        <w:t xml:space="preserve">was </w:t>
      </w:r>
      <w:r w:rsidR="00FB0C60" w:rsidRPr="00A1203F">
        <w:rPr>
          <w:lang w:val="en-GB"/>
        </w:rPr>
        <w:t>incorrect</w:t>
      </w:r>
      <w:r w:rsidRPr="00A1203F">
        <w:rPr>
          <w:lang w:val="en-GB"/>
        </w:rPr>
        <w:t xml:space="preserve">. The value in original schema will be corrected with the next version of the </w:t>
      </w:r>
      <w:r w:rsidR="00120F85" w:rsidRPr="00A1203F">
        <w:rPr>
          <w:lang w:val="en-GB"/>
        </w:rPr>
        <w:t xml:space="preserve">ASiC </w:t>
      </w:r>
      <w:r w:rsidRPr="00A1203F">
        <w:rPr>
          <w:lang w:val="en-GB"/>
        </w:rPr>
        <w:t>standard.</w:t>
      </w:r>
    </w:p>
    <w:p w14:paraId="3D76CCEF" w14:textId="77777777" w:rsidR="00220AD9" w:rsidRPr="00A1203F" w:rsidRDefault="00220AD9" w:rsidP="00220AD9">
      <w:pPr>
        <w:pStyle w:val="schema"/>
        <w:rPr>
          <w:lang w:val="en-GB"/>
        </w:rPr>
      </w:pPr>
      <w:r w:rsidRPr="00A1203F">
        <w:rPr>
          <w:lang w:val="en-GB"/>
        </w:rPr>
        <w:t>&lt;xsd:schema targetNamespace="http://uri.etsi.org/</w:t>
      </w:r>
      <w:r w:rsidRPr="00A1203F">
        <w:rPr>
          <w:rStyle w:val="datadeletedChar"/>
          <w:lang w:val="en-GB"/>
        </w:rPr>
        <w:t>2918</w:t>
      </w:r>
      <w:r w:rsidRPr="00A1203F">
        <w:rPr>
          <w:rStyle w:val="dataaddedChar"/>
          <w:lang w:val="en-GB"/>
        </w:rPr>
        <w:t>02918</w:t>
      </w:r>
      <w:r w:rsidRPr="00A1203F">
        <w:rPr>
          <w:lang w:val="en-GB"/>
        </w:rPr>
        <w:t>/v1.2.1#"</w:t>
      </w:r>
    </w:p>
    <w:p w14:paraId="11A0CBD6" w14:textId="77777777" w:rsidR="00220AD9" w:rsidRPr="00A1203F" w:rsidRDefault="00220AD9" w:rsidP="00220AD9">
      <w:pPr>
        <w:pStyle w:val="schema"/>
        <w:rPr>
          <w:lang w:val="en-GB"/>
        </w:rPr>
      </w:pPr>
      <w:r w:rsidRPr="00A1203F">
        <w:rPr>
          <w:lang w:val="en-GB"/>
        </w:rPr>
        <w:tab/>
        <w:t xml:space="preserve">xmlns:ds="http://www.w3.org/2000/09/xmldsig#" </w:t>
      </w:r>
    </w:p>
    <w:p w14:paraId="60B89081" w14:textId="77777777" w:rsidR="00220AD9" w:rsidRPr="00A1203F" w:rsidRDefault="00220AD9" w:rsidP="00220AD9">
      <w:pPr>
        <w:pStyle w:val="schema"/>
        <w:ind w:firstLine="720"/>
        <w:rPr>
          <w:lang w:val="en-GB"/>
        </w:rPr>
      </w:pPr>
      <w:r w:rsidRPr="00A1203F">
        <w:rPr>
          <w:lang w:val="en-GB"/>
        </w:rPr>
        <w:t>xmlns="http://uri.etsi.org/</w:t>
      </w:r>
      <w:r w:rsidRPr="00A1203F">
        <w:rPr>
          <w:rStyle w:val="datadeletedChar"/>
          <w:lang w:val="en-GB"/>
        </w:rPr>
        <w:t>2918</w:t>
      </w:r>
      <w:r w:rsidRPr="00A1203F">
        <w:rPr>
          <w:rStyle w:val="dataaddedChar"/>
          <w:lang w:val="en-GB"/>
        </w:rPr>
        <w:t>02918</w:t>
      </w:r>
      <w:r w:rsidRPr="00A1203F">
        <w:rPr>
          <w:lang w:val="en-GB"/>
        </w:rPr>
        <w:t>/v1.2.1#"</w:t>
      </w:r>
    </w:p>
    <w:p w14:paraId="238C94CF" w14:textId="77777777" w:rsidR="00220AD9" w:rsidRPr="00A1203F" w:rsidRDefault="00220AD9" w:rsidP="00220AD9">
      <w:pPr>
        <w:pStyle w:val="schema"/>
        <w:rPr>
          <w:lang w:val="en-GB"/>
        </w:rPr>
      </w:pPr>
      <w:r w:rsidRPr="00A1203F">
        <w:rPr>
          <w:lang w:val="en-GB"/>
        </w:rPr>
        <w:tab/>
        <w:t>xmlns:xsd="http://www.w3.org/2001/XMLSchema" elementFormDefault="qualified"</w:t>
      </w:r>
    </w:p>
    <w:p w14:paraId="63358AE9" w14:textId="77777777" w:rsidR="00220AD9" w:rsidRPr="00A1203F" w:rsidRDefault="00220AD9" w:rsidP="00220AD9">
      <w:pPr>
        <w:pStyle w:val="schema"/>
        <w:rPr>
          <w:lang w:val="en-GB"/>
        </w:rPr>
      </w:pPr>
      <w:r w:rsidRPr="00A1203F">
        <w:rPr>
          <w:lang w:val="en-GB"/>
        </w:rPr>
        <w:tab/>
        <w:t>attributeFormDefault="unqualified"&gt;</w:t>
      </w:r>
    </w:p>
    <w:p w14:paraId="181EF1F3" w14:textId="77777777" w:rsidR="00684953" w:rsidRPr="00A1203F" w:rsidRDefault="00270876" w:rsidP="00563AF7">
      <w:pPr>
        <w:pStyle w:val="ListParagraph"/>
        <w:numPr>
          <w:ilvl w:val="0"/>
          <w:numId w:val="12"/>
        </w:numPr>
        <w:spacing w:before="240"/>
        <w:rPr>
          <w:lang w:val="en-GB"/>
        </w:rPr>
      </w:pPr>
      <w:r w:rsidRPr="00A1203F">
        <w:rPr>
          <w:lang w:val="en-GB"/>
        </w:rPr>
        <w:t xml:space="preserve">The schema’s location has been altered so that the </w:t>
      </w:r>
      <w:r w:rsidR="00374C60" w:rsidRPr="00A1203F">
        <w:rPr>
          <w:lang w:val="en-GB"/>
        </w:rPr>
        <w:t xml:space="preserve">imported schema </w:t>
      </w:r>
      <w:r w:rsidRPr="00A1203F">
        <w:rPr>
          <w:lang w:val="en-GB"/>
        </w:rPr>
        <w:t>file is looked up from the local file system.</w:t>
      </w:r>
    </w:p>
    <w:p w14:paraId="7634C0EE" w14:textId="77777777" w:rsidR="00684953" w:rsidRPr="00A1203F" w:rsidRDefault="00684953" w:rsidP="00684953">
      <w:pPr>
        <w:pStyle w:val="schema"/>
        <w:rPr>
          <w:lang w:val="en-GB"/>
        </w:rPr>
      </w:pPr>
      <w:r w:rsidRPr="00A1203F">
        <w:rPr>
          <w:lang w:val="en-GB"/>
        </w:rPr>
        <w:t>&lt;xsd:import namespace="http://www.w3.org/2000/09/xmldsig#"</w:t>
      </w:r>
    </w:p>
    <w:p w14:paraId="60DA5981" w14:textId="77777777" w:rsidR="00684953" w:rsidRPr="00A1203F" w:rsidRDefault="00684953" w:rsidP="00684953">
      <w:pPr>
        <w:pStyle w:val="schema"/>
        <w:ind w:firstLine="720"/>
        <w:rPr>
          <w:lang w:val="en-GB"/>
        </w:rPr>
      </w:pPr>
      <w:r w:rsidRPr="00A1203F">
        <w:rPr>
          <w:lang w:val="en-GB"/>
        </w:rPr>
        <w:t>schemaLocation="</w:t>
      </w:r>
      <w:r w:rsidR="00220AD9" w:rsidRPr="00A1203F">
        <w:rPr>
          <w:rStyle w:val="datadeletedChar"/>
          <w:lang w:val="en-GB"/>
        </w:rPr>
        <w:t>http://www.w3.org/TR/2002/REC-xmldsig-core-20020212/</w:t>
      </w:r>
      <w:r w:rsidRPr="00A1203F">
        <w:rPr>
          <w:lang w:val="en-GB"/>
        </w:rPr>
        <w:t>xmldsig-core-</w:t>
      </w:r>
    </w:p>
    <w:p w14:paraId="33A88B32" w14:textId="77777777" w:rsidR="00684953" w:rsidRPr="00A1203F" w:rsidRDefault="00684953" w:rsidP="00684953">
      <w:pPr>
        <w:pStyle w:val="schema"/>
        <w:ind w:firstLine="720"/>
        <w:rPr>
          <w:lang w:val="en-GB"/>
        </w:rPr>
      </w:pPr>
      <w:r w:rsidRPr="00A1203F">
        <w:rPr>
          <w:lang w:val="en-GB"/>
        </w:rPr>
        <w:t>schema.xsd"/&gt;</w:t>
      </w:r>
    </w:p>
    <w:p w14:paraId="63F0D521" w14:textId="77777777" w:rsidR="00D6683C" w:rsidRPr="000575FB" w:rsidRDefault="00B47A15" w:rsidP="00D6683C">
      <w:pPr>
        <w:pStyle w:val="Heading2appendix"/>
      </w:pPr>
      <w:r w:rsidRPr="000575FB">
        <w:t xml:space="preserve">Schema </w:t>
      </w:r>
      <w:r w:rsidR="00D6683C" w:rsidRPr="000575FB">
        <w:t>xmldsig-core-schema.xsd</w:t>
      </w:r>
    </w:p>
    <w:p w14:paraId="292D3645" w14:textId="77777777" w:rsidR="00656712" w:rsidRPr="00A1203F" w:rsidRDefault="00213385" w:rsidP="00563AF7">
      <w:pPr>
        <w:pStyle w:val="ListParagraph"/>
        <w:numPr>
          <w:ilvl w:val="0"/>
          <w:numId w:val="12"/>
        </w:numPr>
        <w:rPr>
          <w:lang w:val="en-GB"/>
        </w:rPr>
      </w:pPr>
      <w:r w:rsidRPr="00A1203F">
        <w:rPr>
          <w:lang w:val="en-GB"/>
        </w:rPr>
        <w:t>The XMLSchema.dtd reference has been commented out due to implementation issues (otherwise a</w:t>
      </w:r>
      <w:r w:rsidR="007508AE" w:rsidRPr="00A1203F">
        <w:rPr>
          <w:lang w:val="en-GB"/>
        </w:rPr>
        <w:t xml:space="preserve"> warning </w:t>
      </w:r>
      <w:r w:rsidRPr="00A1203F">
        <w:rPr>
          <w:lang w:val="en-GB"/>
        </w:rPr>
        <w:t xml:space="preserve">message </w:t>
      </w:r>
      <w:r w:rsidR="00380382" w:rsidRPr="00A1203F">
        <w:rPr>
          <w:lang w:val="en-GB"/>
        </w:rPr>
        <w:t>would be</w:t>
      </w:r>
      <w:r w:rsidRPr="00A1203F">
        <w:rPr>
          <w:lang w:val="en-GB"/>
        </w:rPr>
        <w:t xml:space="preserve"> produced).   </w:t>
      </w:r>
    </w:p>
    <w:p w14:paraId="4687C264" w14:textId="77777777" w:rsidR="00842B18" w:rsidRPr="00A1203F" w:rsidRDefault="00842B18" w:rsidP="00220AD9">
      <w:pPr>
        <w:pStyle w:val="dataadded"/>
        <w:rPr>
          <w:lang w:val="en-GB"/>
        </w:rPr>
      </w:pPr>
      <w:r w:rsidRPr="00A1203F">
        <w:rPr>
          <w:lang w:val="en-GB"/>
        </w:rPr>
        <w:t>&lt;!--</w:t>
      </w:r>
    </w:p>
    <w:p w14:paraId="6139618C" w14:textId="77777777" w:rsidR="00D6683C" w:rsidRPr="00A1203F" w:rsidRDefault="00D6683C" w:rsidP="00D6683C">
      <w:pPr>
        <w:pStyle w:val="schema"/>
        <w:rPr>
          <w:lang w:val="en-GB"/>
        </w:rPr>
      </w:pPr>
      <w:r w:rsidRPr="00A1203F">
        <w:rPr>
          <w:lang w:val="en-GB"/>
        </w:rPr>
        <w:t>&lt;!DOCTYPE schema</w:t>
      </w:r>
    </w:p>
    <w:p w14:paraId="71603549" w14:textId="77777777" w:rsidR="00D6683C" w:rsidRPr="00A1203F" w:rsidRDefault="00D6683C" w:rsidP="00D6683C">
      <w:pPr>
        <w:pStyle w:val="schema"/>
        <w:rPr>
          <w:lang w:val="en-GB"/>
        </w:rPr>
      </w:pPr>
      <w:r w:rsidRPr="00A1203F">
        <w:rPr>
          <w:lang w:val="en-GB"/>
        </w:rPr>
        <w:t xml:space="preserve">  PUBLIC "-//W3C//DTD XMLSchema 200102//EN" "http://www.w3.org/2001/XMLSchema.dtd"</w:t>
      </w:r>
    </w:p>
    <w:p w14:paraId="12E93446" w14:textId="77777777" w:rsidR="00D6683C" w:rsidRPr="00A1203F" w:rsidRDefault="00D6683C" w:rsidP="00D6683C">
      <w:pPr>
        <w:pStyle w:val="schema"/>
        <w:rPr>
          <w:lang w:val="en-GB"/>
        </w:rPr>
      </w:pPr>
      <w:r w:rsidRPr="00A1203F">
        <w:rPr>
          <w:lang w:val="en-GB"/>
        </w:rPr>
        <w:t xml:space="preserve"> [</w:t>
      </w:r>
    </w:p>
    <w:p w14:paraId="1787138F" w14:textId="77777777" w:rsidR="00D6683C" w:rsidRPr="00A1203F" w:rsidRDefault="00D6683C" w:rsidP="00D6683C">
      <w:pPr>
        <w:pStyle w:val="schema"/>
        <w:rPr>
          <w:lang w:val="en-GB"/>
        </w:rPr>
      </w:pPr>
      <w:r w:rsidRPr="00A1203F">
        <w:rPr>
          <w:lang w:val="en-GB"/>
        </w:rPr>
        <w:t xml:space="preserve">   &lt;!ATTLIST schema </w:t>
      </w:r>
    </w:p>
    <w:p w14:paraId="34061C48" w14:textId="77777777" w:rsidR="00D6683C" w:rsidRPr="00A1203F" w:rsidRDefault="00D6683C" w:rsidP="00D6683C">
      <w:pPr>
        <w:pStyle w:val="schema"/>
        <w:rPr>
          <w:lang w:val="en-GB"/>
        </w:rPr>
      </w:pPr>
      <w:r w:rsidRPr="00A1203F">
        <w:rPr>
          <w:lang w:val="en-GB"/>
        </w:rPr>
        <w:t xml:space="preserve">     xmlns:ds CDATA #FIXED "http://www.w3.org/2000/09/xmldsig#"&gt;</w:t>
      </w:r>
    </w:p>
    <w:p w14:paraId="6977CCFF" w14:textId="77777777" w:rsidR="00D6683C" w:rsidRPr="00A1203F" w:rsidRDefault="00D6683C" w:rsidP="00D6683C">
      <w:pPr>
        <w:pStyle w:val="schema"/>
        <w:rPr>
          <w:lang w:val="en-GB"/>
        </w:rPr>
      </w:pPr>
      <w:r w:rsidRPr="00A1203F">
        <w:rPr>
          <w:lang w:val="en-GB"/>
        </w:rPr>
        <w:t xml:space="preserve">   &lt;!ENTITY dsig 'http://www.w3.org/2000/09/xmldsig#'&gt;</w:t>
      </w:r>
    </w:p>
    <w:p w14:paraId="3400407C" w14:textId="77777777" w:rsidR="00D6683C" w:rsidRPr="00A1203F" w:rsidRDefault="00D6683C" w:rsidP="00D6683C">
      <w:pPr>
        <w:pStyle w:val="schema"/>
        <w:rPr>
          <w:lang w:val="en-GB"/>
        </w:rPr>
      </w:pPr>
      <w:r w:rsidRPr="00A1203F">
        <w:rPr>
          <w:lang w:val="en-GB"/>
        </w:rPr>
        <w:t xml:space="preserve">   &lt;!ENTITY % p ''&gt;</w:t>
      </w:r>
    </w:p>
    <w:p w14:paraId="08B69377" w14:textId="77777777" w:rsidR="00D6683C" w:rsidRPr="00A1203F" w:rsidRDefault="00D6683C" w:rsidP="00D6683C">
      <w:pPr>
        <w:pStyle w:val="schema"/>
        <w:rPr>
          <w:lang w:val="en-GB"/>
        </w:rPr>
      </w:pPr>
      <w:r w:rsidRPr="00A1203F">
        <w:rPr>
          <w:lang w:val="en-GB"/>
        </w:rPr>
        <w:t xml:space="preserve">   &lt;!ENTITY % s ''&gt;</w:t>
      </w:r>
    </w:p>
    <w:p w14:paraId="5F43FB78" w14:textId="77777777" w:rsidR="00D6683C" w:rsidRPr="00A1203F" w:rsidRDefault="00D6683C" w:rsidP="00D6683C">
      <w:pPr>
        <w:pStyle w:val="schema"/>
        <w:rPr>
          <w:lang w:val="en-GB"/>
        </w:rPr>
      </w:pPr>
      <w:r w:rsidRPr="00A1203F">
        <w:rPr>
          <w:lang w:val="en-GB"/>
        </w:rPr>
        <w:t xml:space="preserve">  ]&gt;</w:t>
      </w:r>
    </w:p>
    <w:p w14:paraId="4E13101F" w14:textId="77777777" w:rsidR="00842B18" w:rsidRPr="00A1203F" w:rsidRDefault="00842B18" w:rsidP="00220AD9">
      <w:pPr>
        <w:pStyle w:val="dataadded"/>
        <w:rPr>
          <w:lang w:val="en-GB"/>
        </w:rPr>
      </w:pPr>
      <w:r w:rsidRPr="00A1203F">
        <w:rPr>
          <w:lang w:val="en-GB"/>
        </w:rPr>
        <w:t>--&gt;</w:t>
      </w:r>
    </w:p>
    <w:p w14:paraId="4C5E53D2" w14:textId="77777777" w:rsidR="00D6683C" w:rsidRPr="00A1203F" w:rsidRDefault="00994451" w:rsidP="00563AF7">
      <w:pPr>
        <w:pStyle w:val="ListParagraph"/>
        <w:numPr>
          <w:ilvl w:val="0"/>
          <w:numId w:val="12"/>
        </w:numPr>
        <w:spacing w:before="240"/>
        <w:ind w:left="709" w:hanging="425"/>
        <w:rPr>
          <w:lang w:val="en-GB"/>
        </w:rPr>
      </w:pPr>
      <w:r w:rsidRPr="00A1203F">
        <w:rPr>
          <w:lang w:val="en-GB"/>
        </w:rPr>
        <w:t>The initial integer data type used in the original schema is converted into long data type when generating C++ source code from the current schema</w:t>
      </w:r>
      <w:r w:rsidR="00334F7C" w:rsidRPr="00A1203F">
        <w:rPr>
          <w:lang w:val="en-GB"/>
        </w:rPr>
        <w:t xml:space="preserve">. However, as the </w:t>
      </w:r>
      <w:r w:rsidR="00334F7C" w:rsidRPr="00A1203F">
        <w:rPr>
          <w:lang w:val="en-GB"/>
        </w:rPr>
        <w:lastRenderedPageBreak/>
        <w:t xml:space="preserve">SK issued certificates’ serial numbers are too long to fit into long type variable then </w:t>
      </w:r>
      <w:r w:rsidR="00CD382F" w:rsidRPr="00A1203F">
        <w:rPr>
          <w:lang w:val="en-GB"/>
        </w:rPr>
        <w:t>the data type has been changed to string</w:t>
      </w:r>
      <w:r w:rsidR="00334F7C" w:rsidRPr="00A1203F">
        <w:rPr>
          <w:lang w:val="en-GB"/>
        </w:rPr>
        <w:t>.</w:t>
      </w:r>
    </w:p>
    <w:p w14:paraId="59C281F8" w14:textId="77777777" w:rsidR="00D6683C" w:rsidRPr="00A1203F" w:rsidRDefault="00D6683C" w:rsidP="00D6683C">
      <w:pPr>
        <w:pStyle w:val="schema"/>
        <w:rPr>
          <w:lang w:val="en-GB"/>
        </w:rPr>
      </w:pPr>
      <w:r w:rsidRPr="00A1203F">
        <w:rPr>
          <w:lang w:val="en-GB"/>
        </w:rPr>
        <w:t xml:space="preserve">&lt;complexType name="X509IssuerSerialType"&gt; </w:t>
      </w:r>
    </w:p>
    <w:p w14:paraId="1600E967" w14:textId="77777777" w:rsidR="00D6683C" w:rsidRPr="00A1203F" w:rsidRDefault="00D6683C" w:rsidP="00D6683C">
      <w:pPr>
        <w:pStyle w:val="schema"/>
        <w:rPr>
          <w:lang w:val="en-GB"/>
        </w:rPr>
      </w:pPr>
      <w:r w:rsidRPr="00A1203F">
        <w:rPr>
          <w:lang w:val="en-GB"/>
        </w:rPr>
        <w:t xml:space="preserve">  &lt;sequence&gt; </w:t>
      </w:r>
    </w:p>
    <w:p w14:paraId="3C06D3E2" w14:textId="77777777" w:rsidR="00D6683C" w:rsidRPr="00A1203F" w:rsidRDefault="00D6683C" w:rsidP="00D6683C">
      <w:pPr>
        <w:pStyle w:val="schema"/>
        <w:rPr>
          <w:lang w:val="en-GB"/>
        </w:rPr>
      </w:pPr>
      <w:r w:rsidRPr="00A1203F">
        <w:rPr>
          <w:lang w:val="en-GB"/>
        </w:rPr>
        <w:t xml:space="preserve">    &lt;element name="X509IssuerName" type="string"/&gt; </w:t>
      </w:r>
    </w:p>
    <w:p w14:paraId="6CFB592B" w14:textId="77777777" w:rsidR="00D6683C" w:rsidRPr="00A1203F" w:rsidRDefault="00D6683C" w:rsidP="00D6683C">
      <w:pPr>
        <w:pStyle w:val="schema"/>
        <w:rPr>
          <w:lang w:val="en-GB"/>
        </w:rPr>
      </w:pPr>
      <w:r w:rsidRPr="00A1203F">
        <w:rPr>
          <w:lang w:val="en-GB"/>
        </w:rPr>
        <w:t xml:space="preserve">    &lt;element name="X509SerialNumber" type="</w:t>
      </w:r>
      <w:r w:rsidR="00FE000B" w:rsidRPr="00A1203F">
        <w:rPr>
          <w:rStyle w:val="datadeletedChar"/>
          <w:lang w:val="en-GB"/>
        </w:rPr>
        <w:t>integer</w:t>
      </w:r>
      <w:r w:rsidR="00FE000B" w:rsidRPr="00A1203F">
        <w:rPr>
          <w:rStyle w:val="dataaddedChar"/>
          <w:lang w:val="en-GB"/>
        </w:rPr>
        <w:t>string</w:t>
      </w:r>
      <w:r w:rsidRPr="00A1203F">
        <w:rPr>
          <w:lang w:val="en-GB"/>
        </w:rPr>
        <w:t xml:space="preserve">"/&gt; </w:t>
      </w:r>
    </w:p>
    <w:p w14:paraId="0198BF2F" w14:textId="77777777" w:rsidR="00D6683C" w:rsidRPr="00A1203F" w:rsidRDefault="00D6683C" w:rsidP="00D6683C">
      <w:pPr>
        <w:pStyle w:val="schema"/>
        <w:rPr>
          <w:lang w:val="en-GB"/>
        </w:rPr>
      </w:pPr>
      <w:r w:rsidRPr="00A1203F">
        <w:rPr>
          <w:lang w:val="en-GB"/>
        </w:rPr>
        <w:t xml:space="preserve">  &lt;/sequence&gt;</w:t>
      </w:r>
    </w:p>
    <w:p w14:paraId="5BEB2B97" w14:textId="77777777" w:rsidR="00D6683C" w:rsidRPr="00A1203F" w:rsidRDefault="00D6683C" w:rsidP="00D6683C">
      <w:pPr>
        <w:pStyle w:val="schema"/>
        <w:rPr>
          <w:lang w:val="en-GB"/>
        </w:rPr>
      </w:pPr>
      <w:r w:rsidRPr="00A1203F">
        <w:rPr>
          <w:lang w:val="en-GB"/>
        </w:rPr>
        <w:t>&lt;/complexType&gt;</w:t>
      </w:r>
    </w:p>
    <w:p w14:paraId="67F41E90" w14:textId="77777777" w:rsidR="00F23355" w:rsidRPr="000575FB" w:rsidRDefault="00B47A15" w:rsidP="00510235">
      <w:pPr>
        <w:pStyle w:val="Heading2appendix"/>
      </w:pPr>
      <w:r w:rsidRPr="000575FB">
        <w:t xml:space="preserve">Schema </w:t>
      </w:r>
      <w:r w:rsidR="00F23355" w:rsidRPr="000575FB">
        <w:t>XAdES.xsd</w:t>
      </w:r>
    </w:p>
    <w:p w14:paraId="1B457665" w14:textId="77777777" w:rsidR="00F23355" w:rsidRPr="00A1203F" w:rsidRDefault="000778F8" w:rsidP="00563AF7">
      <w:pPr>
        <w:pStyle w:val="ListParagraph"/>
        <w:numPr>
          <w:ilvl w:val="0"/>
          <w:numId w:val="12"/>
        </w:numPr>
        <w:spacing w:before="240"/>
        <w:rPr>
          <w:lang w:val="en-GB"/>
        </w:rPr>
      </w:pPr>
      <w:r w:rsidRPr="00A1203F">
        <w:rPr>
          <w:lang w:val="en-GB"/>
        </w:rPr>
        <w:t>The schema’s location has been modified so that the file is looked up from the local file system.</w:t>
      </w:r>
    </w:p>
    <w:p w14:paraId="52DBD2BD" w14:textId="77777777" w:rsidR="00FE000B" w:rsidRPr="00A1203F" w:rsidRDefault="00FE000B" w:rsidP="00FE000B">
      <w:pPr>
        <w:pStyle w:val="schema"/>
        <w:rPr>
          <w:lang w:val="en-GB"/>
        </w:rPr>
      </w:pPr>
      <w:r w:rsidRPr="00A1203F">
        <w:rPr>
          <w:lang w:val="en-GB"/>
        </w:rPr>
        <w:t xml:space="preserve">  &lt;xsd:import namespace="http://www.w3.org/2000/09/xmldsig#" </w:t>
      </w:r>
    </w:p>
    <w:p w14:paraId="56307287" w14:textId="77777777" w:rsidR="007E783E" w:rsidRPr="00A1203F" w:rsidRDefault="00FE000B" w:rsidP="007E783E">
      <w:pPr>
        <w:pStyle w:val="schema"/>
        <w:ind w:firstLine="720"/>
        <w:rPr>
          <w:rStyle w:val="datadeletedChar"/>
          <w:lang w:val="en-GB"/>
        </w:rPr>
      </w:pPr>
      <w:r w:rsidRPr="00A1203F">
        <w:rPr>
          <w:lang w:val="en-GB"/>
        </w:rPr>
        <w:t>schemaLocation="</w:t>
      </w:r>
      <w:r w:rsidRPr="00A1203F">
        <w:rPr>
          <w:rStyle w:val="datadeletedChar"/>
          <w:lang w:val="en-GB"/>
        </w:rPr>
        <w:t>http://www.w3.org/TR/2002/REC-xmldsig-core-20020212/xmldsig-core-</w:t>
      </w:r>
    </w:p>
    <w:p w14:paraId="1BA68507" w14:textId="77777777" w:rsidR="00FE000B" w:rsidRPr="00A1203F" w:rsidRDefault="00FE000B" w:rsidP="007E783E">
      <w:pPr>
        <w:pStyle w:val="schema"/>
        <w:ind w:firstLine="720"/>
        <w:rPr>
          <w:lang w:val="en-GB"/>
        </w:rPr>
      </w:pPr>
      <w:r w:rsidRPr="00A1203F">
        <w:rPr>
          <w:rStyle w:val="datadeletedChar"/>
          <w:lang w:val="en-GB"/>
        </w:rPr>
        <w:t>schema.xsd"/&gt;</w:t>
      </w:r>
      <w:r w:rsidR="007E783E" w:rsidRPr="00A1203F">
        <w:rPr>
          <w:rStyle w:val="dataaddedChar"/>
          <w:lang w:val="en-GB"/>
        </w:rPr>
        <w:t>xmldsig-core-schema.xsd"/&gt;</w:t>
      </w:r>
    </w:p>
    <w:p w14:paraId="5E4A2B2B" w14:textId="77777777" w:rsidR="00F23355" w:rsidRPr="000575FB" w:rsidRDefault="00CA1072" w:rsidP="00563AF7">
      <w:pPr>
        <w:pStyle w:val="ListParagraph"/>
        <w:numPr>
          <w:ilvl w:val="0"/>
          <w:numId w:val="12"/>
        </w:numPr>
        <w:spacing w:before="240"/>
        <w:rPr>
          <w:lang w:val="en-GB"/>
        </w:rPr>
      </w:pPr>
      <w:r w:rsidRPr="000575FB">
        <w:rPr>
          <w:lang w:val="en-GB"/>
        </w:rPr>
        <w:t>The “t</w:t>
      </w:r>
      <w:r w:rsidR="00DC636E" w:rsidRPr="000575FB">
        <w:rPr>
          <w:lang w:val="en-GB"/>
        </w:rPr>
        <w:t>ype” attribute has been added, otherwise a warning message would be produced.</w:t>
      </w:r>
    </w:p>
    <w:p w14:paraId="5E66F15A" w14:textId="77777777" w:rsidR="001849D1" w:rsidRPr="00A1203F" w:rsidRDefault="001849D1" w:rsidP="001849D1">
      <w:pPr>
        <w:pStyle w:val="schema"/>
        <w:rPr>
          <w:lang w:val="en-GB"/>
        </w:rPr>
      </w:pPr>
      <w:r w:rsidRPr="00A1203F">
        <w:rPr>
          <w:lang w:val="en-GB"/>
        </w:rPr>
        <w:t xml:space="preserve">  &lt;xsd:complexType name="SignaturePolicyIdentifierType"&gt;</w:t>
      </w:r>
    </w:p>
    <w:p w14:paraId="2E45F6A4" w14:textId="77777777" w:rsidR="001849D1" w:rsidRPr="00A1203F" w:rsidRDefault="001849D1" w:rsidP="001849D1">
      <w:pPr>
        <w:pStyle w:val="schema"/>
        <w:rPr>
          <w:lang w:val="en-GB"/>
        </w:rPr>
      </w:pPr>
      <w:r w:rsidRPr="00A1203F">
        <w:rPr>
          <w:lang w:val="en-GB"/>
        </w:rPr>
        <w:t xml:space="preserve">    &lt;xsd:choice&gt;</w:t>
      </w:r>
    </w:p>
    <w:p w14:paraId="4D13CF76" w14:textId="77777777" w:rsidR="001849D1" w:rsidRPr="00A1203F" w:rsidRDefault="001849D1" w:rsidP="001849D1">
      <w:pPr>
        <w:pStyle w:val="schema"/>
        <w:rPr>
          <w:lang w:val="en-GB"/>
        </w:rPr>
      </w:pPr>
      <w:r w:rsidRPr="00A1203F">
        <w:rPr>
          <w:lang w:val="en-GB"/>
        </w:rPr>
        <w:t xml:space="preserve">      &lt;xsd:element name="SignaturePolicyId" type="SignaturePolicyIdType"/&gt;</w:t>
      </w:r>
    </w:p>
    <w:p w14:paraId="0C0AD290" w14:textId="77777777" w:rsidR="001849D1" w:rsidRPr="00A1203F" w:rsidRDefault="001849D1" w:rsidP="001849D1">
      <w:pPr>
        <w:pStyle w:val="schema"/>
        <w:rPr>
          <w:lang w:val="en-GB"/>
        </w:rPr>
      </w:pPr>
      <w:r w:rsidRPr="00A1203F">
        <w:rPr>
          <w:lang w:val="en-GB"/>
        </w:rPr>
        <w:t xml:space="preserve">      &lt;xsd:element name="SignaturePolicyImplied</w:t>
      </w:r>
      <w:r w:rsidR="000A6464" w:rsidRPr="00A1203F">
        <w:rPr>
          <w:rStyle w:val="dataaddedChar"/>
          <w:lang w:val="en-GB"/>
        </w:rPr>
        <w:t>" type="AnyType</w:t>
      </w:r>
      <w:r w:rsidRPr="00A1203F">
        <w:rPr>
          <w:lang w:val="en-GB"/>
        </w:rPr>
        <w:t>"/&gt;</w:t>
      </w:r>
    </w:p>
    <w:p w14:paraId="163C98FC" w14:textId="77777777" w:rsidR="001849D1" w:rsidRPr="00A1203F" w:rsidRDefault="001849D1" w:rsidP="001849D1">
      <w:pPr>
        <w:pStyle w:val="schema"/>
        <w:rPr>
          <w:lang w:val="en-GB"/>
        </w:rPr>
      </w:pPr>
      <w:r w:rsidRPr="00A1203F">
        <w:rPr>
          <w:lang w:val="en-GB"/>
        </w:rPr>
        <w:t xml:space="preserve">    &lt;/xsd:choice&gt;</w:t>
      </w:r>
    </w:p>
    <w:p w14:paraId="2DC5B7A4" w14:textId="77777777" w:rsidR="001849D1" w:rsidRPr="00A1203F" w:rsidRDefault="001849D1" w:rsidP="00D6683C">
      <w:pPr>
        <w:pStyle w:val="schema"/>
        <w:rPr>
          <w:lang w:val="en-GB"/>
        </w:rPr>
      </w:pPr>
      <w:r w:rsidRPr="00A1203F">
        <w:rPr>
          <w:lang w:val="en-GB"/>
        </w:rPr>
        <w:t xml:space="preserve">  &lt;/xsd:complexType&gt;</w:t>
      </w:r>
    </w:p>
    <w:p w14:paraId="1522DBFB" w14:textId="77777777" w:rsidR="001849D1" w:rsidRPr="000575FB" w:rsidRDefault="00163B84" w:rsidP="00563AF7">
      <w:pPr>
        <w:pStyle w:val="ListParagraph"/>
        <w:numPr>
          <w:ilvl w:val="0"/>
          <w:numId w:val="12"/>
        </w:numPr>
        <w:spacing w:before="240"/>
        <w:rPr>
          <w:lang w:val="en-GB"/>
        </w:rPr>
      </w:pPr>
      <w:r w:rsidRPr="000575FB">
        <w:rPr>
          <w:lang w:val="en-GB"/>
        </w:rPr>
        <w:t>The “type” attribute has been added, otherwise a warning message would be produced.</w:t>
      </w:r>
    </w:p>
    <w:p w14:paraId="755DF802" w14:textId="77777777" w:rsidR="001849D1" w:rsidRPr="00A1203F" w:rsidRDefault="001849D1" w:rsidP="001849D1">
      <w:pPr>
        <w:pStyle w:val="schema"/>
        <w:rPr>
          <w:lang w:val="en-GB"/>
        </w:rPr>
      </w:pPr>
      <w:r w:rsidRPr="00A1203F">
        <w:rPr>
          <w:lang w:val="en-GB"/>
        </w:rPr>
        <w:t xml:space="preserve">  &lt;xsd:complexType name="CommitmentTypeIndicationType"&gt;</w:t>
      </w:r>
    </w:p>
    <w:p w14:paraId="31005E09" w14:textId="77777777" w:rsidR="001849D1" w:rsidRPr="00A1203F" w:rsidRDefault="001849D1" w:rsidP="001849D1">
      <w:pPr>
        <w:pStyle w:val="schema"/>
        <w:rPr>
          <w:lang w:val="en-GB"/>
        </w:rPr>
      </w:pPr>
      <w:r w:rsidRPr="00A1203F">
        <w:rPr>
          <w:lang w:val="en-GB"/>
        </w:rPr>
        <w:t xml:space="preserve">    &lt;xsd:sequence&gt;</w:t>
      </w:r>
    </w:p>
    <w:p w14:paraId="76245C1A" w14:textId="77777777" w:rsidR="001849D1" w:rsidRPr="00A1203F" w:rsidRDefault="001849D1" w:rsidP="001849D1">
      <w:pPr>
        <w:pStyle w:val="schema"/>
        <w:rPr>
          <w:lang w:val="en-GB"/>
        </w:rPr>
      </w:pPr>
      <w:r w:rsidRPr="00A1203F">
        <w:rPr>
          <w:lang w:val="en-GB"/>
        </w:rPr>
        <w:t xml:space="preserve">      &lt;xsd:element name="CommitmentTypeId" type="ObjectIdentifierType"/&gt;</w:t>
      </w:r>
    </w:p>
    <w:p w14:paraId="6BEE53AB" w14:textId="77777777" w:rsidR="001849D1" w:rsidRPr="00A1203F" w:rsidRDefault="001849D1" w:rsidP="001849D1">
      <w:pPr>
        <w:pStyle w:val="schema"/>
        <w:rPr>
          <w:lang w:val="en-GB"/>
        </w:rPr>
      </w:pPr>
      <w:r w:rsidRPr="00A1203F">
        <w:rPr>
          <w:lang w:val="en-GB"/>
        </w:rPr>
        <w:t xml:space="preserve">      &lt;xsd:choice&gt;</w:t>
      </w:r>
    </w:p>
    <w:p w14:paraId="310CBBA3" w14:textId="77777777" w:rsidR="001849D1" w:rsidRPr="00A1203F" w:rsidRDefault="001849D1" w:rsidP="001849D1">
      <w:pPr>
        <w:pStyle w:val="schema"/>
        <w:rPr>
          <w:lang w:val="en-GB"/>
        </w:rPr>
      </w:pPr>
      <w:r w:rsidRPr="00A1203F">
        <w:rPr>
          <w:lang w:val="en-GB"/>
        </w:rPr>
        <w:t xml:space="preserve">        &lt;xsd:element name="ObjectReference" type="xsd:anyURI" </w:t>
      </w:r>
    </w:p>
    <w:p w14:paraId="50872113" w14:textId="77777777" w:rsidR="001849D1" w:rsidRPr="00A1203F" w:rsidRDefault="001849D1" w:rsidP="001849D1">
      <w:pPr>
        <w:pStyle w:val="schema"/>
        <w:rPr>
          <w:lang w:val="en-GB"/>
        </w:rPr>
      </w:pPr>
      <w:r w:rsidRPr="00A1203F">
        <w:rPr>
          <w:lang w:val="en-GB"/>
        </w:rPr>
        <w:t xml:space="preserve">          maxOccurs="unbounded"/&gt;</w:t>
      </w:r>
    </w:p>
    <w:p w14:paraId="6B0CACF7" w14:textId="77777777" w:rsidR="001849D1" w:rsidRPr="00A1203F" w:rsidRDefault="001849D1" w:rsidP="001849D1">
      <w:pPr>
        <w:pStyle w:val="schema"/>
        <w:rPr>
          <w:lang w:val="en-GB"/>
        </w:rPr>
      </w:pPr>
      <w:r w:rsidRPr="00A1203F">
        <w:rPr>
          <w:lang w:val="en-GB"/>
        </w:rPr>
        <w:t xml:space="preserve">        &lt;xsd:element name="AllSignedDataObjects</w:t>
      </w:r>
      <w:r w:rsidR="008540A7" w:rsidRPr="00A1203F">
        <w:rPr>
          <w:rStyle w:val="dataaddedChar"/>
          <w:lang w:val="en-GB"/>
        </w:rPr>
        <w:t>" type="AnyType</w:t>
      </w:r>
      <w:r w:rsidRPr="00A1203F">
        <w:rPr>
          <w:lang w:val="en-GB"/>
        </w:rPr>
        <w:t>"/&gt;</w:t>
      </w:r>
    </w:p>
    <w:p w14:paraId="6054827B" w14:textId="77777777" w:rsidR="001849D1" w:rsidRPr="00A1203F" w:rsidRDefault="001849D1" w:rsidP="001849D1">
      <w:pPr>
        <w:pStyle w:val="schema"/>
        <w:rPr>
          <w:lang w:val="en-GB"/>
        </w:rPr>
      </w:pPr>
      <w:r w:rsidRPr="00A1203F">
        <w:rPr>
          <w:lang w:val="en-GB"/>
        </w:rPr>
        <w:t xml:space="preserve">      &lt;/xsd:choice&gt;</w:t>
      </w:r>
    </w:p>
    <w:p w14:paraId="251E812D" w14:textId="77777777" w:rsidR="001849D1" w:rsidRPr="00A1203F" w:rsidRDefault="001849D1" w:rsidP="001849D1">
      <w:pPr>
        <w:pStyle w:val="schema"/>
        <w:rPr>
          <w:lang w:val="en-GB"/>
        </w:rPr>
      </w:pPr>
      <w:r w:rsidRPr="00A1203F">
        <w:rPr>
          <w:lang w:val="en-GB"/>
        </w:rPr>
        <w:t xml:space="preserve">      &lt;xsd:element name="CommitmentTypeQualifiers" </w:t>
      </w:r>
    </w:p>
    <w:p w14:paraId="1E4E62AF" w14:textId="77777777" w:rsidR="001849D1" w:rsidRPr="00A1203F" w:rsidRDefault="001849D1" w:rsidP="001849D1">
      <w:pPr>
        <w:pStyle w:val="schema"/>
        <w:rPr>
          <w:lang w:val="en-GB"/>
        </w:rPr>
      </w:pPr>
      <w:r w:rsidRPr="00A1203F">
        <w:rPr>
          <w:lang w:val="en-GB"/>
        </w:rPr>
        <w:t xml:space="preserve">        type="CommitmentTypeQualifiersListType" minOccurs="0"/&gt;</w:t>
      </w:r>
    </w:p>
    <w:p w14:paraId="402C840E" w14:textId="77777777" w:rsidR="001849D1" w:rsidRPr="00A1203F" w:rsidRDefault="001849D1" w:rsidP="001849D1">
      <w:pPr>
        <w:pStyle w:val="schema"/>
        <w:rPr>
          <w:lang w:val="en-GB"/>
        </w:rPr>
      </w:pPr>
      <w:r w:rsidRPr="00A1203F">
        <w:rPr>
          <w:lang w:val="en-GB"/>
        </w:rPr>
        <w:t xml:space="preserve">    &lt;/xsd:sequence&gt;</w:t>
      </w:r>
    </w:p>
    <w:p w14:paraId="06D2D492" w14:textId="77777777" w:rsidR="001849D1" w:rsidRPr="00A1203F" w:rsidRDefault="001849D1" w:rsidP="001849D1">
      <w:pPr>
        <w:pStyle w:val="schema"/>
        <w:rPr>
          <w:lang w:val="en-GB"/>
        </w:rPr>
      </w:pPr>
      <w:r w:rsidRPr="00A1203F">
        <w:rPr>
          <w:lang w:val="en-GB"/>
        </w:rPr>
        <w:t xml:space="preserve">  &lt;/xsd:complexType&gt;</w:t>
      </w:r>
    </w:p>
    <w:p w14:paraId="6131A374" w14:textId="77777777" w:rsidR="001849D1" w:rsidRPr="00A1203F" w:rsidRDefault="0046661E" w:rsidP="00563AF7">
      <w:pPr>
        <w:pStyle w:val="ListParagraph"/>
        <w:numPr>
          <w:ilvl w:val="0"/>
          <w:numId w:val="12"/>
        </w:numPr>
        <w:spacing w:before="240"/>
        <w:rPr>
          <w:lang w:val="en-GB"/>
        </w:rPr>
      </w:pPr>
      <w:r w:rsidRPr="00A1203F">
        <w:rPr>
          <w:lang w:val="en-GB"/>
        </w:rPr>
        <w:t>The data type of signer’s role has been changed to string due to implementation issues (otherwise the source code generated from the schema would later have to be altered).</w:t>
      </w:r>
    </w:p>
    <w:p w14:paraId="48587EBE" w14:textId="77777777" w:rsidR="007040E5" w:rsidRPr="00A1203F" w:rsidRDefault="007040E5" w:rsidP="007040E5">
      <w:pPr>
        <w:pStyle w:val="schema"/>
        <w:rPr>
          <w:lang w:val="en-GB"/>
        </w:rPr>
      </w:pPr>
      <w:r w:rsidRPr="00A1203F">
        <w:rPr>
          <w:lang w:val="en-GB"/>
        </w:rPr>
        <w:t>&lt;xsd:complexType name="ClaimedRolesListType"&gt;</w:t>
      </w:r>
    </w:p>
    <w:p w14:paraId="0603248E" w14:textId="77777777" w:rsidR="007040E5" w:rsidRPr="00A1203F" w:rsidRDefault="007040E5" w:rsidP="007040E5">
      <w:pPr>
        <w:pStyle w:val="schema"/>
        <w:rPr>
          <w:lang w:val="en-GB"/>
        </w:rPr>
      </w:pPr>
      <w:r w:rsidRPr="00A1203F">
        <w:rPr>
          <w:lang w:val="en-GB"/>
        </w:rPr>
        <w:lastRenderedPageBreak/>
        <w:t xml:space="preserve">  &lt;xsd:sequence&gt;</w:t>
      </w:r>
    </w:p>
    <w:p w14:paraId="419E13C8" w14:textId="77777777" w:rsidR="007040E5" w:rsidRPr="00A1203F" w:rsidRDefault="007040E5" w:rsidP="007040E5">
      <w:pPr>
        <w:pStyle w:val="schema"/>
        <w:rPr>
          <w:lang w:val="en-GB"/>
        </w:rPr>
      </w:pPr>
      <w:r w:rsidRPr="00A1203F">
        <w:rPr>
          <w:lang w:val="en-GB"/>
        </w:rPr>
        <w:t xml:space="preserve">    &lt;xsd:element name="ClaimedRole" type="</w:t>
      </w:r>
      <w:r w:rsidR="00241E97" w:rsidRPr="00A1203F">
        <w:rPr>
          <w:rStyle w:val="datadeletedChar"/>
          <w:lang w:val="en-GB"/>
        </w:rPr>
        <w:t>AnyType</w:t>
      </w:r>
      <w:r w:rsidR="00241E97" w:rsidRPr="00A1203F">
        <w:rPr>
          <w:rStyle w:val="dataaddedChar"/>
          <w:lang w:val="en-GB"/>
        </w:rPr>
        <w:t>xsd:string</w:t>
      </w:r>
      <w:r w:rsidRPr="00A1203F">
        <w:rPr>
          <w:lang w:val="en-GB"/>
        </w:rPr>
        <w:t>" maxOccurs="unbounded"/&gt;</w:t>
      </w:r>
    </w:p>
    <w:p w14:paraId="6869C256" w14:textId="77777777" w:rsidR="007040E5" w:rsidRPr="00A1203F" w:rsidRDefault="007040E5" w:rsidP="007040E5">
      <w:pPr>
        <w:pStyle w:val="schema"/>
        <w:rPr>
          <w:lang w:val="en-GB"/>
        </w:rPr>
      </w:pPr>
      <w:r w:rsidRPr="00A1203F">
        <w:rPr>
          <w:lang w:val="en-GB"/>
        </w:rPr>
        <w:t xml:space="preserve">  &lt;/xsd:sequence&gt;</w:t>
      </w:r>
    </w:p>
    <w:p w14:paraId="3C513F8C" w14:textId="77777777" w:rsidR="007040E5" w:rsidRPr="00A1203F" w:rsidRDefault="007040E5" w:rsidP="00D6683C">
      <w:pPr>
        <w:pStyle w:val="schema"/>
        <w:rPr>
          <w:lang w:val="en-GB"/>
        </w:rPr>
      </w:pPr>
      <w:r w:rsidRPr="00A1203F">
        <w:rPr>
          <w:lang w:val="en-GB"/>
        </w:rPr>
        <w:t>&lt;/xsd:complexType&gt;</w:t>
      </w:r>
    </w:p>
    <w:sectPr w:rsidR="007040E5" w:rsidRPr="00A1203F" w:rsidSect="00933DAD">
      <w:headerReference w:type="default" r:id="rId65"/>
      <w:footerReference w:type="even" r:id="rId66"/>
      <w:footerReference w:type="default" r:id="rId67"/>
      <w:headerReference w:type="first" r:id="rId68"/>
      <w:footerReference w:type="first" r:id="rId69"/>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F9442" w14:textId="77777777" w:rsidR="007001CA" w:rsidRDefault="007001CA">
      <w:r>
        <w:separator/>
      </w:r>
    </w:p>
  </w:endnote>
  <w:endnote w:type="continuationSeparator" w:id="0">
    <w:p w14:paraId="2596ACD5" w14:textId="77777777" w:rsidR="007001CA" w:rsidRDefault="0070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A052C" w14:textId="77777777" w:rsidR="007001CA" w:rsidRDefault="00700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531AA" w14:textId="77777777" w:rsidR="007001CA" w:rsidRDefault="007001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C1295" w14:textId="77777777" w:rsidR="007001CA" w:rsidRDefault="007001CA" w:rsidP="002B6DA3">
    <w:pPr>
      <w:pStyle w:val="Footer"/>
      <w:jc w:val="left"/>
    </w:pPr>
    <w:r>
      <w:rPr>
        <w:b/>
      </w:rPr>
      <w:pict w14:anchorId="52DB7F4C">
        <v:rect id="_x0000_i1027" style="width:411pt;height:1pt" o:hralign="center" o:hrstd="t" o:hrnoshade="t" o:hr="t" fillcolor="#333" stroked="f"/>
      </w:pict>
    </w:r>
  </w:p>
  <w:p w14:paraId="0361A34B" w14:textId="77777777" w:rsidR="007001CA" w:rsidRPr="000A243B" w:rsidRDefault="007001CA"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F633C5">
      <w:rPr>
        <w:rStyle w:val="PageNumber"/>
        <w:noProof/>
        <w:sz w:val="18"/>
        <w:szCs w:val="18"/>
      </w:rPr>
      <w:t>49</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F633C5">
      <w:rPr>
        <w:rStyle w:val="PageNumber"/>
        <w:noProof/>
        <w:sz w:val="18"/>
        <w:szCs w:val="18"/>
      </w:rPr>
      <w:t>49</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54765" w14:textId="77777777" w:rsidR="007001CA" w:rsidRPr="00E16B04" w:rsidRDefault="007001CA" w:rsidP="00967562">
    <w:pPr>
      <w:pStyle w:val="Footer"/>
      <w:rPr>
        <w:sz w:val="18"/>
        <w:szCs w:val="18"/>
      </w:rPr>
    </w:pPr>
    <w:r>
      <w:rPr>
        <w:b/>
      </w:rPr>
      <w:pict w14:anchorId="0CDC2607">
        <v:rect id="_x0000_i1030"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D0E07" w14:textId="77777777" w:rsidR="007001CA" w:rsidRDefault="007001CA">
      <w:r>
        <w:separator/>
      </w:r>
    </w:p>
  </w:footnote>
  <w:footnote w:type="continuationSeparator" w:id="0">
    <w:p w14:paraId="3391F438" w14:textId="77777777" w:rsidR="007001CA" w:rsidRDefault="007001CA">
      <w:r>
        <w:continuationSeparator/>
      </w:r>
    </w:p>
  </w:footnote>
  <w:footnote w:id="1">
    <w:p w14:paraId="67871812" w14:textId="77777777" w:rsidR="007001CA" w:rsidRPr="005E05FF" w:rsidRDefault="007001CA" w:rsidP="007001CA">
      <w:pPr>
        <w:pStyle w:val="FootnoteText"/>
        <w:spacing w:after="0"/>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 w:id="2">
    <w:p w14:paraId="74ABA265" w14:textId="77777777" w:rsidR="007001CA" w:rsidRPr="008077F2" w:rsidRDefault="007001CA" w:rsidP="00571674">
      <w:pPr>
        <w:pStyle w:val="FootnoteText"/>
        <w:rPr>
          <w:lang w:val="et-EE"/>
        </w:rPr>
      </w:pPr>
      <w:r>
        <w:rPr>
          <w:rStyle w:val="FootnoteReference"/>
        </w:rPr>
        <w:footnoteRef/>
      </w:r>
      <w:r>
        <w:t xml:space="preserve"> </w:t>
      </w:r>
      <w:hyperlink r:id="rId1" w:history="1">
        <w:r>
          <w:rPr>
            <w:rStyle w:val="Hyperlink"/>
          </w:rPr>
          <w:t>http://sk.ee/en/services/Digital-stamp</w:t>
        </w:r>
      </w:hyperlink>
    </w:p>
  </w:footnote>
  <w:footnote w:id="3">
    <w:p w14:paraId="7782044F" w14:textId="77777777" w:rsidR="007001CA" w:rsidRPr="00A1203F" w:rsidRDefault="007001CA">
      <w:pPr>
        <w:pStyle w:val="FootnoteText"/>
        <w:rPr>
          <w:lang w:val="et-EE"/>
        </w:rPr>
      </w:pPr>
      <w:r>
        <w:rPr>
          <w:rStyle w:val="FootnoteReference"/>
        </w:rPr>
        <w:footnoteRef/>
      </w:r>
      <w:r>
        <w:t xml:space="preserve"> </w:t>
      </w:r>
      <w:hyperlink r:id="rId2" w:history="1">
        <w:r>
          <w:rPr>
            <w:rStyle w:val="Hyperlink"/>
          </w:rPr>
          <w:t>https://sk.ee/getaccess/index.php?lang=eng</w:t>
        </w:r>
      </w:hyperlink>
    </w:p>
  </w:footnote>
  <w:footnote w:id="4">
    <w:p w14:paraId="51EC4236" w14:textId="77777777" w:rsidR="007001CA" w:rsidRPr="003C36E9" w:rsidRDefault="007001CA" w:rsidP="003C36E9">
      <w:pPr>
        <w:spacing w:after="0"/>
        <w:jc w:val="left"/>
        <w:rPr>
          <w:lang w:val="en-GB"/>
        </w:rPr>
      </w:pPr>
      <w:r w:rsidRPr="00035AA1">
        <w:rPr>
          <w:rStyle w:val="FootnoteReference"/>
          <w:lang w:val="en-GB"/>
        </w:rPr>
        <w:footnoteRef/>
      </w:r>
      <w:r>
        <w:rPr>
          <w:lang w:val="en-GB"/>
        </w:rPr>
        <w:t>Signing can be done with</w:t>
      </w:r>
      <w:r w:rsidRPr="00035AA1">
        <w:rPr>
          <w:lang w:val="en-GB"/>
        </w:rPr>
        <w:t xml:space="preserve"> a certificate that has </w:t>
      </w:r>
      <w:r>
        <w:rPr>
          <w:lang w:val="en-GB"/>
        </w:rPr>
        <w:t>“Non-Repudiation” value set in its “Key Usage” extensions field. See also chap. “</w:t>
      </w:r>
      <w:r>
        <w:rPr>
          <w:lang w:val="en-GB"/>
        </w:rPr>
        <w:fldChar w:fldCharType="begin"/>
      </w:r>
      <w:r>
        <w:rPr>
          <w:lang w:val="en-GB"/>
        </w:rPr>
        <w:instrText xml:space="preserve"> REF _Ref362191189 \r \h </w:instrText>
      </w:r>
      <w:r>
        <w:rPr>
          <w:lang w:val="en-GB"/>
        </w:rPr>
      </w:r>
      <w:r>
        <w:rPr>
          <w:lang w:val="en-GB"/>
        </w:rPr>
        <w:fldChar w:fldCharType="separate"/>
      </w:r>
      <w:r>
        <w:rPr>
          <w:lang w:val="en-GB"/>
        </w:rPr>
        <w:t>9</w:t>
      </w:r>
      <w:r>
        <w:rPr>
          <w:lang w:val="en-GB"/>
        </w:rPr>
        <w:fldChar w:fldCharType="end"/>
      </w:r>
      <w:r>
        <w:rPr>
          <w:lang w:val="en-GB"/>
        </w:rPr>
        <w:t xml:space="preserve"> </w:t>
      </w:r>
      <w:r>
        <w:rPr>
          <w:lang w:val="en-GB"/>
        </w:rPr>
        <w:fldChar w:fldCharType="begin"/>
      </w:r>
      <w:r>
        <w:rPr>
          <w:lang w:val="en-GB"/>
        </w:rPr>
        <w:instrText xml:space="preserve"> REF _Ref362191188 \h </w:instrText>
      </w:r>
      <w:r>
        <w:rPr>
          <w:lang w:val="en-GB"/>
        </w:rPr>
      </w:r>
      <w:r>
        <w:rPr>
          <w:lang w:val="en-GB"/>
        </w:rPr>
        <w:fldChar w:fldCharType="separate"/>
      </w:r>
      <w:r w:rsidRPr="000575FB">
        <w:t>Libdigidocpp implementation notes</w:t>
      </w:r>
      <w:r>
        <w:rPr>
          <w:lang w:val="en-GB"/>
        </w:rPr>
        <w:fldChar w:fldCharType="end"/>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4"/>
      <w:gridCol w:w="1086"/>
    </w:tblGrid>
    <w:tr w:rsidR="007001CA" w14:paraId="45DFEDA7" w14:textId="77777777" w:rsidTr="00692598">
      <w:tc>
        <w:tcPr>
          <w:tcW w:w="7308" w:type="dxa"/>
          <w:shd w:val="clear" w:color="auto" w:fill="auto"/>
        </w:tcPr>
        <w:p w14:paraId="319E0D03" w14:textId="77777777" w:rsidR="007001CA" w:rsidRDefault="007001CA" w:rsidP="00EB56D7">
          <w:pPr>
            <w:pStyle w:val="Header"/>
          </w:pPr>
        </w:p>
        <w:p w14:paraId="1765F5D2" w14:textId="77777777" w:rsidR="007001CA" w:rsidRDefault="007001CA" w:rsidP="0025237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CPP-PRG-GUIDE</w:t>
          </w:r>
        </w:p>
        <w:p w14:paraId="3D9448F0" w14:textId="77777777" w:rsidR="007001CA" w:rsidRPr="00F054AA" w:rsidRDefault="007001CA" w:rsidP="00252378">
          <w:pPr>
            <w:pStyle w:val="Header"/>
            <w:jc w:val="left"/>
            <w:rPr>
              <w:rFonts w:ascii="Helvetica 65" w:hAnsi="Helvetica 65"/>
              <w:b/>
              <w:sz w:val="22"/>
              <w:szCs w:val="22"/>
            </w:rPr>
          </w:pPr>
          <w:r>
            <w:rPr>
              <w:rFonts w:ascii="Helvetica 65" w:hAnsi="Helvetica 65"/>
              <w:b/>
              <w:sz w:val="22"/>
              <w:szCs w:val="22"/>
            </w:rPr>
            <w:t>Libdigidocpp</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14:paraId="7CBEFC3F" w14:textId="77777777" w:rsidR="007001CA" w:rsidRDefault="007001CA" w:rsidP="00692598">
          <w:pPr>
            <w:pStyle w:val="Header"/>
            <w:jc w:val="center"/>
          </w:pPr>
          <w:r>
            <w:object w:dxaOrig="810" w:dyaOrig="795" w14:anchorId="38666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6pt" o:ole="">
                <v:imagedata r:id="rId1" o:title=""/>
              </v:shape>
              <o:OLEObject Type="Embed" ProgID="PBrush" ShapeID="_x0000_i1025" DrawAspect="Content" ObjectID="_1448189671" r:id="rId2"/>
            </w:object>
          </w:r>
        </w:p>
      </w:tc>
    </w:tr>
  </w:tbl>
  <w:p w14:paraId="3AAD07BE" w14:textId="77777777" w:rsidR="007001CA" w:rsidRDefault="007001CA" w:rsidP="00492786">
    <w:r>
      <w:rPr>
        <w:rFonts w:ascii="Helvetica 65" w:hAnsi="Helvetica 65"/>
        <w:b/>
        <w:sz w:val="22"/>
        <w:szCs w:val="22"/>
      </w:rPr>
      <w:pict w14:anchorId="4B81EFDB">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4"/>
      <w:gridCol w:w="1086"/>
    </w:tblGrid>
    <w:tr w:rsidR="007001CA" w14:paraId="363D437F" w14:textId="77777777" w:rsidTr="00814C8D">
      <w:tc>
        <w:tcPr>
          <w:tcW w:w="7308" w:type="dxa"/>
          <w:shd w:val="clear" w:color="auto" w:fill="auto"/>
        </w:tcPr>
        <w:p w14:paraId="587DECC5" w14:textId="77777777" w:rsidR="007001CA" w:rsidRDefault="007001CA" w:rsidP="00814C8D">
          <w:pPr>
            <w:pStyle w:val="Header"/>
          </w:pPr>
        </w:p>
        <w:p w14:paraId="71F11B7A" w14:textId="77777777" w:rsidR="007001CA" w:rsidRDefault="007001CA" w:rsidP="00814C8D">
          <w:pPr>
            <w:pStyle w:val="Header"/>
            <w:jc w:val="left"/>
          </w:pPr>
        </w:p>
      </w:tc>
      <w:tc>
        <w:tcPr>
          <w:tcW w:w="1052" w:type="dxa"/>
          <w:shd w:val="clear" w:color="auto" w:fill="auto"/>
          <w:vAlign w:val="center"/>
        </w:tcPr>
        <w:p w14:paraId="49B81653" w14:textId="77777777" w:rsidR="007001CA" w:rsidRDefault="007001CA" w:rsidP="00814C8D">
          <w:pPr>
            <w:pStyle w:val="Header"/>
            <w:jc w:val="center"/>
          </w:pPr>
          <w:r>
            <w:object w:dxaOrig="810" w:dyaOrig="795" w14:anchorId="49AF5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36pt" o:ole="">
                <v:imagedata r:id="rId1" o:title=""/>
              </v:shape>
              <o:OLEObject Type="Embed" ProgID="PBrush" ShapeID="_x0000_i1028" DrawAspect="Content" ObjectID="_1448189672" r:id="rId2"/>
            </w:object>
          </w:r>
        </w:p>
      </w:tc>
    </w:tr>
  </w:tbl>
  <w:p w14:paraId="675334B4" w14:textId="77777777" w:rsidR="007001CA" w:rsidRPr="002C768D" w:rsidRDefault="007001CA" w:rsidP="002C768D">
    <w:pPr>
      <w:pStyle w:val="Header"/>
      <w:jc w:val="left"/>
      <w:rPr>
        <w:b/>
      </w:rPr>
    </w:pPr>
    <w:r>
      <w:rPr>
        <w:rFonts w:ascii="Helvetica 65" w:hAnsi="Helvetica 65"/>
        <w:b/>
        <w:sz w:val="22"/>
        <w:szCs w:val="22"/>
      </w:rPr>
      <w:pict w14:anchorId="67E30FA5">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5A2D2B"/>
    <w:multiLevelType w:val="hybridMultilevel"/>
    <w:tmpl w:val="0BE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6">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1AE56FC6"/>
    <w:multiLevelType w:val="multilevel"/>
    <w:tmpl w:val="D76E22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12">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2A4014E7"/>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3D3715C1"/>
    <w:multiLevelType w:val="hybridMultilevel"/>
    <w:tmpl w:val="0F8AA3EC"/>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80A4A"/>
    <w:multiLevelType w:val="hybridMultilevel"/>
    <w:tmpl w:val="3014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9">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1">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2DD65C5"/>
    <w:multiLevelType w:val="multilevel"/>
    <w:tmpl w:val="EF621EFC"/>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431"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7"/>
  </w:num>
  <w:num w:numId="3">
    <w:abstractNumId w:val="21"/>
  </w:num>
  <w:num w:numId="4">
    <w:abstractNumId w:val="8"/>
  </w:num>
  <w:num w:numId="5">
    <w:abstractNumId w:val="2"/>
  </w:num>
  <w:num w:numId="6">
    <w:abstractNumId w:val="3"/>
  </w:num>
  <w:num w:numId="7">
    <w:abstractNumId w:val="6"/>
  </w:num>
  <w:num w:numId="8">
    <w:abstractNumId w:val="0"/>
  </w:num>
  <w:num w:numId="9">
    <w:abstractNumId w:val="32"/>
  </w:num>
  <w:num w:numId="10">
    <w:abstractNumId w:val="2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18"/>
  </w:num>
  <w:num w:numId="15">
    <w:abstractNumId w:val="5"/>
  </w:num>
  <w:num w:numId="16">
    <w:abstractNumId w:val="31"/>
  </w:num>
  <w:num w:numId="17">
    <w:abstractNumId w:val="14"/>
  </w:num>
  <w:num w:numId="18">
    <w:abstractNumId w:val="20"/>
  </w:num>
  <w:num w:numId="19">
    <w:abstractNumId w:val="34"/>
  </w:num>
  <w:num w:numId="20">
    <w:abstractNumId w:val="24"/>
  </w:num>
  <w:num w:numId="21">
    <w:abstractNumId w:val="19"/>
  </w:num>
  <w:num w:numId="22">
    <w:abstractNumId w:val="9"/>
  </w:num>
  <w:num w:numId="23">
    <w:abstractNumId w:val="30"/>
  </w:num>
  <w:num w:numId="24">
    <w:abstractNumId w:val="17"/>
  </w:num>
  <w:num w:numId="25">
    <w:abstractNumId w:val="37"/>
  </w:num>
  <w:num w:numId="26">
    <w:abstractNumId w:val="4"/>
  </w:num>
  <w:num w:numId="27">
    <w:abstractNumId w:val="16"/>
  </w:num>
  <w:num w:numId="28">
    <w:abstractNumId w:val="36"/>
  </w:num>
  <w:num w:numId="29">
    <w:abstractNumId w:val="35"/>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5"/>
  </w:num>
  <w:num w:numId="33">
    <w:abstractNumId w:val="10"/>
  </w:num>
  <w:num w:numId="34">
    <w:abstractNumId w:val="29"/>
  </w:num>
  <w:num w:numId="35">
    <w:abstractNumId w:val="33"/>
  </w:num>
  <w:num w:numId="36">
    <w:abstractNumId w:val="26"/>
  </w:num>
  <w:num w:numId="37">
    <w:abstractNumId w:val="1"/>
  </w:num>
  <w:num w:numId="38">
    <w:abstractNumId w:val="11"/>
  </w:num>
  <w:num w:numId="39">
    <w:abstractNumId w:val="23"/>
  </w:num>
  <w:num w:numId="40">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hyphenationZone w:val="425"/>
  <w:noPunctuationKerning/>
  <w:characterSpacingControl w:val="doNotCompress"/>
  <w:hdrShapeDefaults>
    <o:shapedefaults v:ext="edit" spidmax="23757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0858"/>
    <w:rsid w:val="00001589"/>
    <w:rsid w:val="000019FD"/>
    <w:rsid w:val="00001C7E"/>
    <w:rsid w:val="00001C88"/>
    <w:rsid w:val="0000272D"/>
    <w:rsid w:val="00002A83"/>
    <w:rsid w:val="00002EAE"/>
    <w:rsid w:val="00003219"/>
    <w:rsid w:val="0000347F"/>
    <w:rsid w:val="00003A83"/>
    <w:rsid w:val="00003B86"/>
    <w:rsid w:val="00003C74"/>
    <w:rsid w:val="000042A2"/>
    <w:rsid w:val="000044E0"/>
    <w:rsid w:val="00004C99"/>
    <w:rsid w:val="0000517D"/>
    <w:rsid w:val="00005827"/>
    <w:rsid w:val="00006486"/>
    <w:rsid w:val="000073E6"/>
    <w:rsid w:val="000073E8"/>
    <w:rsid w:val="0000765C"/>
    <w:rsid w:val="0001009A"/>
    <w:rsid w:val="000101D9"/>
    <w:rsid w:val="00010401"/>
    <w:rsid w:val="00010498"/>
    <w:rsid w:val="00010C62"/>
    <w:rsid w:val="000115EA"/>
    <w:rsid w:val="00011E6D"/>
    <w:rsid w:val="00011EAC"/>
    <w:rsid w:val="00011F46"/>
    <w:rsid w:val="0001282A"/>
    <w:rsid w:val="00012868"/>
    <w:rsid w:val="000128FF"/>
    <w:rsid w:val="00012F47"/>
    <w:rsid w:val="00013042"/>
    <w:rsid w:val="00013781"/>
    <w:rsid w:val="00013FF3"/>
    <w:rsid w:val="000147E4"/>
    <w:rsid w:val="0001524D"/>
    <w:rsid w:val="000155FE"/>
    <w:rsid w:val="000156E7"/>
    <w:rsid w:val="000161F3"/>
    <w:rsid w:val="000165D9"/>
    <w:rsid w:val="00016EA5"/>
    <w:rsid w:val="00017063"/>
    <w:rsid w:val="0001719D"/>
    <w:rsid w:val="00017AC6"/>
    <w:rsid w:val="00017F24"/>
    <w:rsid w:val="00020128"/>
    <w:rsid w:val="000214A6"/>
    <w:rsid w:val="00021657"/>
    <w:rsid w:val="00022655"/>
    <w:rsid w:val="00022C8C"/>
    <w:rsid w:val="00022CAE"/>
    <w:rsid w:val="00022EFB"/>
    <w:rsid w:val="000232AC"/>
    <w:rsid w:val="0002346D"/>
    <w:rsid w:val="00023AF4"/>
    <w:rsid w:val="00023E0A"/>
    <w:rsid w:val="000243C0"/>
    <w:rsid w:val="00024993"/>
    <w:rsid w:val="00024EFE"/>
    <w:rsid w:val="00025206"/>
    <w:rsid w:val="00025669"/>
    <w:rsid w:val="000269D9"/>
    <w:rsid w:val="000308AC"/>
    <w:rsid w:val="00030A97"/>
    <w:rsid w:val="00030BA9"/>
    <w:rsid w:val="00030BFC"/>
    <w:rsid w:val="00031F68"/>
    <w:rsid w:val="0003238B"/>
    <w:rsid w:val="00032CA7"/>
    <w:rsid w:val="00032E3B"/>
    <w:rsid w:val="00034AAE"/>
    <w:rsid w:val="00034CD1"/>
    <w:rsid w:val="000353EE"/>
    <w:rsid w:val="00035AA1"/>
    <w:rsid w:val="00035D08"/>
    <w:rsid w:val="000363EC"/>
    <w:rsid w:val="000366FD"/>
    <w:rsid w:val="00037CE8"/>
    <w:rsid w:val="00037DDF"/>
    <w:rsid w:val="00037EB8"/>
    <w:rsid w:val="00040360"/>
    <w:rsid w:val="0004050E"/>
    <w:rsid w:val="00040A0E"/>
    <w:rsid w:val="00040A8B"/>
    <w:rsid w:val="00040BB2"/>
    <w:rsid w:val="00041584"/>
    <w:rsid w:val="000418FD"/>
    <w:rsid w:val="00042055"/>
    <w:rsid w:val="00043291"/>
    <w:rsid w:val="000434D1"/>
    <w:rsid w:val="000438DC"/>
    <w:rsid w:val="00043F8D"/>
    <w:rsid w:val="00044E99"/>
    <w:rsid w:val="000457A3"/>
    <w:rsid w:val="00045DD0"/>
    <w:rsid w:val="00046B9C"/>
    <w:rsid w:val="00047176"/>
    <w:rsid w:val="0004750B"/>
    <w:rsid w:val="00047B38"/>
    <w:rsid w:val="00047EDF"/>
    <w:rsid w:val="00047F50"/>
    <w:rsid w:val="0005045F"/>
    <w:rsid w:val="00050493"/>
    <w:rsid w:val="000506F2"/>
    <w:rsid w:val="0005074D"/>
    <w:rsid w:val="000507FC"/>
    <w:rsid w:val="00050DF9"/>
    <w:rsid w:val="0005121A"/>
    <w:rsid w:val="00051B25"/>
    <w:rsid w:val="00051EB2"/>
    <w:rsid w:val="00051F21"/>
    <w:rsid w:val="00051FCC"/>
    <w:rsid w:val="00052349"/>
    <w:rsid w:val="00052EB3"/>
    <w:rsid w:val="00052F6D"/>
    <w:rsid w:val="00052FA3"/>
    <w:rsid w:val="000530A3"/>
    <w:rsid w:val="00053534"/>
    <w:rsid w:val="000538E9"/>
    <w:rsid w:val="000542FA"/>
    <w:rsid w:val="000549D4"/>
    <w:rsid w:val="00054FA2"/>
    <w:rsid w:val="000550EF"/>
    <w:rsid w:val="00055157"/>
    <w:rsid w:val="0005532A"/>
    <w:rsid w:val="00055383"/>
    <w:rsid w:val="00055442"/>
    <w:rsid w:val="00055C83"/>
    <w:rsid w:val="00055D5C"/>
    <w:rsid w:val="00055E78"/>
    <w:rsid w:val="00056280"/>
    <w:rsid w:val="0005727D"/>
    <w:rsid w:val="00057575"/>
    <w:rsid w:val="000575FB"/>
    <w:rsid w:val="00057EC7"/>
    <w:rsid w:val="0006002C"/>
    <w:rsid w:val="000604C7"/>
    <w:rsid w:val="00060891"/>
    <w:rsid w:val="000609A3"/>
    <w:rsid w:val="000611E2"/>
    <w:rsid w:val="00061202"/>
    <w:rsid w:val="00061D21"/>
    <w:rsid w:val="0006217C"/>
    <w:rsid w:val="00062C63"/>
    <w:rsid w:val="0006313E"/>
    <w:rsid w:val="00063324"/>
    <w:rsid w:val="00063869"/>
    <w:rsid w:val="00063BA6"/>
    <w:rsid w:val="00064313"/>
    <w:rsid w:val="000646F7"/>
    <w:rsid w:val="000648C9"/>
    <w:rsid w:val="00064990"/>
    <w:rsid w:val="00064C22"/>
    <w:rsid w:val="00065143"/>
    <w:rsid w:val="000651FD"/>
    <w:rsid w:val="000652F8"/>
    <w:rsid w:val="00065551"/>
    <w:rsid w:val="000659C4"/>
    <w:rsid w:val="00065EF3"/>
    <w:rsid w:val="000661C1"/>
    <w:rsid w:val="0006710B"/>
    <w:rsid w:val="000674C1"/>
    <w:rsid w:val="00067A8B"/>
    <w:rsid w:val="00067DA7"/>
    <w:rsid w:val="000702DE"/>
    <w:rsid w:val="00070942"/>
    <w:rsid w:val="000709F8"/>
    <w:rsid w:val="00070BBE"/>
    <w:rsid w:val="000710BE"/>
    <w:rsid w:val="000713B6"/>
    <w:rsid w:val="00071404"/>
    <w:rsid w:val="00071416"/>
    <w:rsid w:val="00071C05"/>
    <w:rsid w:val="00071D28"/>
    <w:rsid w:val="00072586"/>
    <w:rsid w:val="00073356"/>
    <w:rsid w:val="00073B28"/>
    <w:rsid w:val="00073EE3"/>
    <w:rsid w:val="0007430B"/>
    <w:rsid w:val="000743B2"/>
    <w:rsid w:val="0007457F"/>
    <w:rsid w:val="00074784"/>
    <w:rsid w:val="00074A3C"/>
    <w:rsid w:val="00075B08"/>
    <w:rsid w:val="00075C55"/>
    <w:rsid w:val="00075D65"/>
    <w:rsid w:val="00076FCC"/>
    <w:rsid w:val="000778F8"/>
    <w:rsid w:val="00077B22"/>
    <w:rsid w:val="00077BF0"/>
    <w:rsid w:val="00080187"/>
    <w:rsid w:val="000804F5"/>
    <w:rsid w:val="00080B0C"/>
    <w:rsid w:val="00081224"/>
    <w:rsid w:val="00081B69"/>
    <w:rsid w:val="00083D5F"/>
    <w:rsid w:val="00085525"/>
    <w:rsid w:val="0008555C"/>
    <w:rsid w:val="000855D2"/>
    <w:rsid w:val="000855D9"/>
    <w:rsid w:val="000858F4"/>
    <w:rsid w:val="00085C1B"/>
    <w:rsid w:val="0008603D"/>
    <w:rsid w:val="000869E7"/>
    <w:rsid w:val="00087104"/>
    <w:rsid w:val="000871AF"/>
    <w:rsid w:val="0008751A"/>
    <w:rsid w:val="00087A49"/>
    <w:rsid w:val="00087AAA"/>
    <w:rsid w:val="00090433"/>
    <w:rsid w:val="0009060D"/>
    <w:rsid w:val="00090E50"/>
    <w:rsid w:val="00090F74"/>
    <w:rsid w:val="00091243"/>
    <w:rsid w:val="00091385"/>
    <w:rsid w:val="00091685"/>
    <w:rsid w:val="00091741"/>
    <w:rsid w:val="00091937"/>
    <w:rsid w:val="00091EE7"/>
    <w:rsid w:val="000920B6"/>
    <w:rsid w:val="0009258D"/>
    <w:rsid w:val="00092679"/>
    <w:rsid w:val="000927A9"/>
    <w:rsid w:val="0009309A"/>
    <w:rsid w:val="00093814"/>
    <w:rsid w:val="000943D0"/>
    <w:rsid w:val="000946C9"/>
    <w:rsid w:val="00095C3E"/>
    <w:rsid w:val="0009625B"/>
    <w:rsid w:val="000963E3"/>
    <w:rsid w:val="000967F7"/>
    <w:rsid w:val="00096C02"/>
    <w:rsid w:val="00097477"/>
    <w:rsid w:val="00097AEE"/>
    <w:rsid w:val="00097B2E"/>
    <w:rsid w:val="000A0335"/>
    <w:rsid w:val="000A059A"/>
    <w:rsid w:val="000A09BA"/>
    <w:rsid w:val="000A0DCC"/>
    <w:rsid w:val="000A0E1F"/>
    <w:rsid w:val="000A1297"/>
    <w:rsid w:val="000A1AF8"/>
    <w:rsid w:val="000A1CF5"/>
    <w:rsid w:val="000A1DFC"/>
    <w:rsid w:val="000A1E9B"/>
    <w:rsid w:val="000A20AF"/>
    <w:rsid w:val="000A23A8"/>
    <w:rsid w:val="000A23EB"/>
    <w:rsid w:val="000A243B"/>
    <w:rsid w:val="000A24C2"/>
    <w:rsid w:val="000A28B0"/>
    <w:rsid w:val="000A295A"/>
    <w:rsid w:val="000A29E3"/>
    <w:rsid w:val="000A2E5F"/>
    <w:rsid w:val="000A3366"/>
    <w:rsid w:val="000A3467"/>
    <w:rsid w:val="000A3885"/>
    <w:rsid w:val="000A38D0"/>
    <w:rsid w:val="000A39FE"/>
    <w:rsid w:val="000A40BF"/>
    <w:rsid w:val="000A4430"/>
    <w:rsid w:val="000A4BE2"/>
    <w:rsid w:val="000A4E94"/>
    <w:rsid w:val="000A5326"/>
    <w:rsid w:val="000A549E"/>
    <w:rsid w:val="000A55CC"/>
    <w:rsid w:val="000A5670"/>
    <w:rsid w:val="000A5ED9"/>
    <w:rsid w:val="000A6040"/>
    <w:rsid w:val="000A6464"/>
    <w:rsid w:val="000A67C2"/>
    <w:rsid w:val="000A6A8C"/>
    <w:rsid w:val="000A6F19"/>
    <w:rsid w:val="000A7447"/>
    <w:rsid w:val="000A748D"/>
    <w:rsid w:val="000A756C"/>
    <w:rsid w:val="000A776F"/>
    <w:rsid w:val="000B03C7"/>
    <w:rsid w:val="000B0D70"/>
    <w:rsid w:val="000B0D91"/>
    <w:rsid w:val="000B1DFF"/>
    <w:rsid w:val="000B22B4"/>
    <w:rsid w:val="000B2B4A"/>
    <w:rsid w:val="000B2CAF"/>
    <w:rsid w:val="000B3E06"/>
    <w:rsid w:val="000B4172"/>
    <w:rsid w:val="000B42DE"/>
    <w:rsid w:val="000B5552"/>
    <w:rsid w:val="000B558B"/>
    <w:rsid w:val="000B6189"/>
    <w:rsid w:val="000B63FB"/>
    <w:rsid w:val="000B76B9"/>
    <w:rsid w:val="000B7C14"/>
    <w:rsid w:val="000C09E4"/>
    <w:rsid w:val="000C0F71"/>
    <w:rsid w:val="000C138C"/>
    <w:rsid w:val="000C146F"/>
    <w:rsid w:val="000C15D2"/>
    <w:rsid w:val="000C1803"/>
    <w:rsid w:val="000C1C56"/>
    <w:rsid w:val="000C1E7E"/>
    <w:rsid w:val="000C20E7"/>
    <w:rsid w:val="000C2300"/>
    <w:rsid w:val="000C27C2"/>
    <w:rsid w:val="000C2ADF"/>
    <w:rsid w:val="000C33A9"/>
    <w:rsid w:val="000C35E6"/>
    <w:rsid w:val="000C3C3B"/>
    <w:rsid w:val="000C3C90"/>
    <w:rsid w:val="000C4B2D"/>
    <w:rsid w:val="000C5594"/>
    <w:rsid w:val="000C5864"/>
    <w:rsid w:val="000C635F"/>
    <w:rsid w:val="000C66FA"/>
    <w:rsid w:val="000C6C41"/>
    <w:rsid w:val="000C705E"/>
    <w:rsid w:val="000C7486"/>
    <w:rsid w:val="000C74F0"/>
    <w:rsid w:val="000C7BFC"/>
    <w:rsid w:val="000C7FF9"/>
    <w:rsid w:val="000D004F"/>
    <w:rsid w:val="000D01BC"/>
    <w:rsid w:val="000D04B3"/>
    <w:rsid w:val="000D071E"/>
    <w:rsid w:val="000D093C"/>
    <w:rsid w:val="000D0D8D"/>
    <w:rsid w:val="000D0DAD"/>
    <w:rsid w:val="000D11D7"/>
    <w:rsid w:val="000D14AC"/>
    <w:rsid w:val="000D1AB2"/>
    <w:rsid w:val="000D285F"/>
    <w:rsid w:val="000D297E"/>
    <w:rsid w:val="000D2D84"/>
    <w:rsid w:val="000D3314"/>
    <w:rsid w:val="000D3FEF"/>
    <w:rsid w:val="000D508E"/>
    <w:rsid w:val="000D5CD4"/>
    <w:rsid w:val="000D5FDC"/>
    <w:rsid w:val="000D616E"/>
    <w:rsid w:val="000D62EE"/>
    <w:rsid w:val="000E06B1"/>
    <w:rsid w:val="000E0D04"/>
    <w:rsid w:val="000E0EE1"/>
    <w:rsid w:val="000E0F54"/>
    <w:rsid w:val="000E124A"/>
    <w:rsid w:val="000E156F"/>
    <w:rsid w:val="000E1937"/>
    <w:rsid w:val="000E1951"/>
    <w:rsid w:val="000E24CB"/>
    <w:rsid w:val="000E2BEA"/>
    <w:rsid w:val="000E2FDA"/>
    <w:rsid w:val="000E35A6"/>
    <w:rsid w:val="000E3751"/>
    <w:rsid w:val="000E3A82"/>
    <w:rsid w:val="000E3C23"/>
    <w:rsid w:val="000E3E9E"/>
    <w:rsid w:val="000E3F30"/>
    <w:rsid w:val="000E47DF"/>
    <w:rsid w:val="000E4DE6"/>
    <w:rsid w:val="000E4DEE"/>
    <w:rsid w:val="000E4FBE"/>
    <w:rsid w:val="000E51B5"/>
    <w:rsid w:val="000E5A41"/>
    <w:rsid w:val="000E6002"/>
    <w:rsid w:val="000E6057"/>
    <w:rsid w:val="000E6324"/>
    <w:rsid w:val="000E670A"/>
    <w:rsid w:val="000E7A1B"/>
    <w:rsid w:val="000E7CE6"/>
    <w:rsid w:val="000E7FE9"/>
    <w:rsid w:val="000F028B"/>
    <w:rsid w:val="000F0651"/>
    <w:rsid w:val="000F073A"/>
    <w:rsid w:val="000F09DF"/>
    <w:rsid w:val="000F0B65"/>
    <w:rsid w:val="000F0C58"/>
    <w:rsid w:val="000F0F17"/>
    <w:rsid w:val="000F1918"/>
    <w:rsid w:val="000F1CF1"/>
    <w:rsid w:val="000F1D1F"/>
    <w:rsid w:val="000F1DD5"/>
    <w:rsid w:val="000F2BCA"/>
    <w:rsid w:val="000F33B2"/>
    <w:rsid w:val="000F34FA"/>
    <w:rsid w:val="000F4402"/>
    <w:rsid w:val="000F4448"/>
    <w:rsid w:val="000F45F4"/>
    <w:rsid w:val="000F4A9A"/>
    <w:rsid w:val="000F51F3"/>
    <w:rsid w:val="000F5F08"/>
    <w:rsid w:val="000F60F9"/>
    <w:rsid w:val="000F6289"/>
    <w:rsid w:val="000F62D2"/>
    <w:rsid w:val="000F63FA"/>
    <w:rsid w:val="000F65A2"/>
    <w:rsid w:val="000F66F1"/>
    <w:rsid w:val="000F6B3D"/>
    <w:rsid w:val="000F6CE3"/>
    <w:rsid w:val="000F6D7C"/>
    <w:rsid w:val="000F7269"/>
    <w:rsid w:val="000F72E6"/>
    <w:rsid w:val="000F7608"/>
    <w:rsid w:val="000F7636"/>
    <w:rsid w:val="000F779E"/>
    <w:rsid w:val="000F7D81"/>
    <w:rsid w:val="00100461"/>
    <w:rsid w:val="001006FB"/>
    <w:rsid w:val="00100734"/>
    <w:rsid w:val="001008A7"/>
    <w:rsid w:val="00100922"/>
    <w:rsid w:val="00100D09"/>
    <w:rsid w:val="00101612"/>
    <w:rsid w:val="00101CA1"/>
    <w:rsid w:val="00102114"/>
    <w:rsid w:val="001021B2"/>
    <w:rsid w:val="001025AA"/>
    <w:rsid w:val="001025B1"/>
    <w:rsid w:val="00102C36"/>
    <w:rsid w:val="00102D2D"/>
    <w:rsid w:val="00102D78"/>
    <w:rsid w:val="0010409C"/>
    <w:rsid w:val="00104819"/>
    <w:rsid w:val="00105077"/>
    <w:rsid w:val="0010559B"/>
    <w:rsid w:val="0010596E"/>
    <w:rsid w:val="00105B03"/>
    <w:rsid w:val="00106039"/>
    <w:rsid w:val="00106400"/>
    <w:rsid w:val="001065DE"/>
    <w:rsid w:val="00106678"/>
    <w:rsid w:val="00107160"/>
    <w:rsid w:val="001071DF"/>
    <w:rsid w:val="001073CC"/>
    <w:rsid w:val="00107593"/>
    <w:rsid w:val="00107734"/>
    <w:rsid w:val="00107A3B"/>
    <w:rsid w:val="0011030E"/>
    <w:rsid w:val="001105BF"/>
    <w:rsid w:val="00111A9A"/>
    <w:rsid w:val="00111CA5"/>
    <w:rsid w:val="00112617"/>
    <w:rsid w:val="00112910"/>
    <w:rsid w:val="00112B2A"/>
    <w:rsid w:val="0011324A"/>
    <w:rsid w:val="001135E4"/>
    <w:rsid w:val="001148C2"/>
    <w:rsid w:val="00114CCD"/>
    <w:rsid w:val="00114D9B"/>
    <w:rsid w:val="001152FA"/>
    <w:rsid w:val="00115448"/>
    <w:rsid w:val="00115624"/>
    <w:rsid w:val="00115E98"/>
    <w:rsid w:val="001168D8"/>
    <w:rsid w:val="001169A2"/>
    <w:rsid w:val="00120EAC"/>
    <w:rsid w:val="00120F85"/>
    <w:rsid w:val="00121A86"/>
    <w:rsid w:val="00122123"/>
    <w:rsid w:val="0012292E"/>
    <w:rsid w:val="00122A91"/>
    <w:rsid w:val="00122C38"/>
    <w:rsid w:val="00123CBB"/>
    <w:rsid w:val="001243FF"/>
    <w:rsid w:val="00124B56"/>
    <w:rsid w:val="00125003"/>
    <w:rsid w:val="0012557D"/>
    <w:rsid w:val="001259A1"/>
    <w:rsid w:val="00125A8C"/>
    <w:rsid w:val="00125CF1"/>
    <w:rsid w:val="00125DA6"/>
    <w:rsid w:val="00126B90"/>
    <w:rsid w:val="00126BAD"/>
    <w:rsid w:val="00126BAF"/>
    <w:rsid w:val="00126C46"/>
    <w:rsid w:val="00126E2D"/>
    <w:rsid w:val="00127B40"/>
    <w:rsid w:val="00130230"/>
    <w:rsid w:val="00130449"/>
    <w:rsid w:val="00130561"/>
    <w:rsid w:val="00130B4E"/>
    <w:rsid w:val="0013121C"/>
    <w:rsid w:val="00131680"/>
    <w:rsid w:val="00131B26"/>
    <w:rsid w:val="00131D14"/>
    <w:rsid w:val="00131DB9"/>
    <w:rsid w:val="00131F7B"/>
    <w:rsid w:val="001320ED"/>
    <w:rsid w:val="00132D00"/>
    <w:rsid w:val="00133482"/>
    <w:rsid w:val="0013419D"/>
    <w:rsid w:val="00134C83"/>
    <w:rsid w:val="00134C85"/>
    <w:rsid w:val="00134CCD"/>
    <w:rsid w:val="001350D7"/>
    <w:rsid w:val="00135188"/>
    <w:rsid w:val="001354F5"/>
    <w:rsid w:val="00135BC0"/>
    <w:rsid w:val="00135FA5"/>
    <w:rsid w:val="001360D7"/>
    <w:rsid w:val="0013639A"/>
    <w:rsid w:val="001369AF"/>
    <w:rsid w:val="00136ABC"/>
    <w:rsid w:val="00136DE4"/>
    <w:rsid w:val="00136FDD"/>
    <w:rsid w:val="0013744E"/>
    <w:rsid w:val="00140267"/>
    <w:rsid w:val="0014062B"/>
    <w:rsid w:val="00140BCD"/>
    <w:rsid w:val="0014103B"/>
    <w:rsid w:val="001411EE"/>
    <w:rsid w:val="00141285"/>
    <w:rsid w:val="0014174A"/>
    <w:rsid w:val="00141A69"/>
    <w:rsid w:val="00141C1D"/>
    <w:rsid w:val="00141DAA"/>
    <w:rsid w:val="00142891"/>
    <w:rsid w:val="001437FD"/>
    <w:rsid w:val="00143C73"/>
    <w:rsid w:val="00144A5B"/>
    <w:rsid w:val="00144CE8"/>
    <w:rsid w:val="00145576"/>
    <w:rsid w:val="00145A1A"/>
    <w:rsid w:val="00145D49"/>
    <w:rsid w:val="001461C4"/>
    <w:rsid w:val="001471AC"/>
    <w:rsid w:val="00147243"/>
    <w:rsid w:val="001472D3"/>
    <w:rsid w:val="001475C6"/>
    <w:rsid w:val="00150A0D"/>
    <w:rsid w:val="00150D2B"/>
    <w:rsid w:val="0015115C"/>
    <w:rsid w:val="00151253"/>
    <w:rsid w:val="00151ECA"/>
    <w:rsid w:val="001524E6"/>
    <w:rsid w:val="00152BD3"/>
    <w:rsid w:val="001532FA"/>
    <w:rsid w:val="00153569"/>
    <w:rsid w:val="001535A4"/>
    <w:rsid w:val="00153882"/>
    <w:rsid w:val="00153B13"/>
    <w:rsid w:val="00153BAC"/>
    <w:rsid w:val="00153D59"/>
    <w:rsid w:val="00154420"/>
    <w:rsid w:val="00154F21"/>
    <w:rsid w:val="00155447"/>
    <w:rsid w:val="00156629"/>
    <w:rsid w:val="00156877"/>
    <w:rsid w:val="00156DD3"/>
    <w:rsid w:val="00156EE6"/>
    <w:rsid w:val="001570FA"/>
    <w:rsid w:val="0015720C"/>
    <w:rsid w:val="00157543"/>
    <w:rsid w:val="00157653"/>
    <w:rsid w:val="0015779C"/>
    <w:rsid w:val="00157C50"/>
    <w:rsid w:val="001608B1"/>
    <w:rsid w:val="00160A22"/>
    <w:rsid w:val="00160AC2"/>
    <w:rsid w:val="00161D9B"/>
    <w:rsid w:val="00161E63"/>
    <w:rsid w:val="001627F4"/>
    <w:rsid w:val="00162AD2"/>
    <w:rsid w:val="0016338A"/>
    <w:rsid w:val="001635F7"/>
    <w:rsid w:val="001639CD"/>
    <w:rsid w:val="00163B84"/>
    <w:rsid w:val="00163E4B"/>
    <w:rsid w:val="00164057"/>
    <w:rsid w:val="0016444A"/>
    <w:rsid w:val="001644B4"/>
    <w:rsid w:val="00164723"/>
    <w:rsid w:val="0016518A"/>
    <w:rsid w:val="001654B6"/>
    <w:rsid w:val="0016661D"/>
    <w:rsid w:val="001666FB"/>
    <w:rsid w:val="0016701D"/>
    <w:rsid w:val="0016711D"/>
    <w:rsid w:val="00167B2D"/>
    <w:rsid w:val="00167ED6"/>
    <w:rsid w:val="001700C5"/>
    <w:rsid w:val="00170235"/>
    <w:rsid w:val="001707FB"/>
    <w:rsid w:val="001714F6"/>
    <w:rsid w:val="001715DA"/>
    <w:rsid w:val="001716C0"/>
    <w:rsid w:val="001716D6"/>
    <w:rsid w:val="00171950"/>
    <w:rsid w:val="001721BF"/>
    <w:rsid w:val="00172619"/>
    <w:rsid w:val="00172C1A"/>
    <w:rsid w:val="00172FC1"/>
    <w:rsid w:val="0017320A"/>
    <w:rsid w:val="0017328A"/>
    <w:rsid w:val="001737E0"/>
    <w:rsid w:val="00173EAB"/>
    <w:rsid w:val="00173F25"/>
    <w:rsid w:val="00173F37"/>
    <w:rsid w:val="00174041"/>
    <w:rsid w:val="00174158"/>
    <w:rsid w:val="00174350"/>
    <w:rsid w:val="00174698"/>
    <w:rsid w:val="001748DA"/>
    <w:rsid w:val="00174F57"/>
    <w:rsid w:val="001750B8"/>
    <w:rsid w:val="00175CEA"/>
    <w:rsid w:val="001760B3"/>
    <w:rsid w:val="001768C0"/>
    <w:rsid w:val="001772C2"/>
    <w:rsid w:val="0017786C"/>
    <w:rsid w:val="00177995"/>
    <w:rsid w:val="00177A8F"/>
    <w:rsid w:val="001808D0"/>
    <w:rsid w:val="00180E56"/>
    <w:rsid w:val="00181168"/>
    <w:rsid w:val="00181469"/>
    <w:rsid w:val="00181754"/>
    <w:rsid w:val="00181D21"/>
    <w:rsid w:val="001827DB"/>
    <w:rsid w:val="001828B7"/>
    <w:rsid w:val="00182DC6"/>
    <w:rsid w:val="001836E6"/>
    <w:rsid w:val="00183AED"/>
    <w:rsid w:val="0018450A"/>
    <w:rsid w:val="00184662"/>
    <w:rsid w:val="001849D1"/>
    <w:rsid w:val="00184CD0"/>
    <w:rsid w:val="00184E2C"/>
    <w:rsid w:val="00184F60"/>
    <w:rsid w:val="00185262"/>
    <w:rsid w:val="001853FF"/>
    <w:rsid w:val="001856B7"/>
    <w:rsid w:val="00185C6D"/>
    <w:rsid w:val="00185DDC"/>
    <w:rsid w:val="00185F90"/>
    <w:rsid w:val="00186C93"/>
    <w:rsid w:val="00187118"/>
    <w:rsid w:val="00187167"/>
    <w:rsid w:val="00187439"/>
    <w:rsid w:val="001878BF"/>
    <w:rsid w:val="00187F7B"/>
    <w:rsid w:val="00190092"/>
    <w:rsid w:val="00190154"/>
    <w:rsid w:val="0019042C"/>
    <w:rsid w:val="001906E4"/>
    <w:rsid w:val="00190972"/>
    <w:rsid w:val="001909AC"/>
    <w:rsid w:val="00190B4A"/>
    <w:rsid w:val="00190D29"/>
    <w:rsid w:val="00190E24"/>
    <w:rsid w:val="00190F1C"/>
    <w:rsid w:val="001911C9"/>
    <w:rsid w:val="00191563"/>
    <w:rsid w:val="00191569"/>
    <w:rsid w:val="00191617"/>
    <w:rsid w:val="00191CC4"/>
    <w:rsid w:val="00192490"/>
    <w:rsid w:val="0019263B"/>
    <w:rsid w:val="00192C40"/>
    <w:rsid w:val="0019300E"/>
    <w:rsid w:val="0019328C"/>
    <w:rsid w:val="00193E99"/>
    <w:rsid w:val="00193F47"/>
    <w:rsid w:val="00194391"/>
    <w:rsid w:val="001943F0"/>
    <w:rsid w:val="00194867"/>
    <w:rsid w:val="001955D3"/>
    <w:rsid w:val="0019566F"/>
    <w:rsid w:val="00195B6F"/>
    <w:rsid w:val="00195FCC"/>
    <w:rsid w:val="001A07EA"/>
    <w:rsid w:val="001A0878"/>
    <w:rsid w:val="001A0C3B"/>
    <w:rsid w:val="001A0C44"/>
    <w:rsid w:val="001A0EB6"/>
    <w:rsid w:val="001A120E"/>
    <w:rsid w:val="001A1952"/>
    <w:rsid w:val="001A1AA6"/>
    <w:rsid w:val="001A1B41"/>
    <w:rsid w:val="001A305D"/>
    <w:rsid w:val="001A3183"/>
    <w:rsid w:val="001A31CB"/>
    <w:rsid w:val="001A3804"/>
    <w:rsid w:val="001A3B4E"/>
    <w:rsid w:val="001A402F"/>
    <w:rsid w:val="001A427F"/>
    <w:rsid w:val="001A47AA"/>
    <w:rsid w:val="001A58DF"/>
    <w:rsid w:val="001A6437"/>
    <w:rsid w:val="001A6BD3"/>
    <w:rsid w:val="001A71EF"/>
    <w:rsid w:val="001A74D1"/>
    <w:rsid w:val="001B061A"/>
    <w:rsid w:val="001B0C9E"/>
    <w:rsid w:val="001B11C1"/>
    <w:rsid w:val="001B14E7"/>
    <w:rsid w:val="001B1601"/>
    <w:rsid w:val="001B1D1D"/>
    <w:rsid w:val="001B21ED"/>
    <w:rsid w:val="001B2491"/>
    <w:rsid w:val="001B39B1"/>
    <w:rsid w:val="001B42C8"/>
    <w:rsid w:val="001B433B"/>
    <w:rsid w:val="001B4B57"/>
    <w:rsid w:val="001B55D3"/>
    <w:rsid w:val="001B5732"/>
    <w:rsid w:val="001B5839"/>
    <w:rsid w:val="001B5E70"/>
    <w:rsid w:val="001B5FA6"/>
    <w:rsid w:val="001B6DF0"/>
    <w:rsid w:val="001B6F54"/>
    <w:rsid w:val="001B760B"/>
    <w:rsid w:val="001B77C3"/>
    <w:rsid w:val="001B781D"/>
    <w:rsid w:val="001B7AB4"/>
    <w:rsid w:val="001B7ABA"/>
    <w:rsid w:val="001B7D92"/>
    <w:rsid w:val="001C0006"/>
    <w:rsid w:val="001C0035"/>
    <w:rsid w:val="001C0CA7"/>
    <w:rsid w:val="001C0D4C"/>
    <w:rsid w:val="001C0F1A"/>
    <w:rsid w:val="001C1EE2"/>
    <w:rsid w:val="001C1F41"/>
    <w:rsid w:val="001C26DB"/>
    <w:rsid w:val="001C29AD"/>
    <w:rsid w:val="001C3380"/>
    <w:rsid w:val="001C4288"/>
    <w:rsid w:val="001C42C8"/>
    <w:rsid w:val="001C44E1"/>
    <w:rsid w:val="001C4680"/>
    <w:rsid w:val="001C4703"/>
    <w:rsid w:val="001C5056"/>
    <w:rsid w:val="001C5807"/>
    <w:rsid w:val="001C6047"/>
    <w:rsid w:val="001C6AA3"/>
    <w:rsid w:val="001C6C36"/>
    <w:rsid w:val="001C754E"/>
    <w:rsid w:val="001C79CC"/>
    <w:rsid w:val="001C7A26"/>
    <w:rsid w:val="001C7E99"/>
    <w:rsid w:val="001D037B"/>
    <w:rsid w:val="001D0419"/>
    <w:rsid w:val="001D0647"/>
    <w:rsid w:val="001D0885"/>
    <w:rsid w:val="001D0D3E"/>
    <w:rsid w:val="001D12F2"/>
    <w:rsid w:val="001D14BF"/>
    <w:rsid w:val="001D2886"/>
    <w:rsid w:val="001D3251"/>
    <w:rsid w:val="001D32DD"/>
    <w:rsid w:val="001D33DC"/>
    <w:rsid w:val="001D3C4A"/>
    <w:rsid w:val="001D3D52"/>
    <w:rsid w:val="001D42C1"/>
    <w:rsid w:val="001D47CF"/>
    <w:rsid w:val="001D484B"/>
    <w:rsid w:val="001D5144"/>
    <w:rsid w:val="001D520C"/>
    <w:rsid w:val="001D5863"/>
    <w:rsid w:val="001D5C05"/>
    <w:rsid w:val="001D5FE5"/>
    <w:rsid w:val="001D6985"/>
    <w:rsid w:val="001D70DF"/>
    <w:rsid w:val="001D79EE"/>
    <w:rsid w:val="001D7B12"/>
    <w:rsid w:val="001D7D7A"/>
    <w:rsid w:val="001D7D8F"/>
    <w:rsid w:val="001E096E"/>
    <w:rsid w:val="001E0AE6"/>
    <w:rsid w:val="001E11A8"/>
    <w:rsid w:val="001E1E28"/>
    <w:rsid w:val="001E26B1"/>
    <w:rsid w:val="001E277C"/>
    <w:rsid w:val="001E3243"/>
    <w:rsid w:val="001E348A"/>
    <w:rsid w:val="001E49B7"/>
    <w:rsid w:val="001E4BA6"/>
    <w:rsid w:val="001E4CA8"/>
    <w:rsid w:val="001E5866"/>
    <w:rsid w:val="001E59B0"/>
    <w:rsid w:val="001E5A54"/>
    <w:rsid w:val="001E6005"/>
    <w:rsid w:val="001E6469"/>
    <w:rsid w:val="001E6879"/>
    <w:rsid w:val="001E6AB4"/>
    <w:rsid w:val="001E6DA2"/>
    <w:rsid w:val="001E6F55"/>
    <w:rsid w:val="001E70C8"/>
    <w:rsid w:val="001E7BC1"/>
    <w:rsid w:val="001F03E5"/>
    <w:rsid w:val="001F0B2F"/>
    <w:rsid w:val="001F1034"/>
    <w:rsid w:val="001F14AA"/>
    <w:rsid w:val="001F153D"/>
    <w:rsid w:val="001F165F"/>
    <w:rsid w:val="001F1CAB"/>
    <w:rsid w:val="001F2F50"/>
    <w:rsid w:val="001F32A3"/>
    <w:rsid w:val="001F3649"/>
    <w:rsid w:val="001F3834"/>
    <w:rsid w:val="001F3B06"/>
    <w:rsid w:val="001F460D"/>
    <w:rsid w:val="001F472E"/>
    <w:rsid w:val="001F48E0"/>
    <w:rsid w:val="001F4AA9"/>
    <w:rsid w:val="001F4B50"/>
    <w:rsid w:val="001F4C54"/>
    <w:rsid w:val="001F5984"/>
    <w:rsid w:val="001F6E55"/>
    <w:rsid w:val="001F7BDD"/>
    <w:rsid w:val="001F7E26"/>
    <w:rsid w:val="00200143"/>
    <w:rsid w:val="002004C5"/>
    <w:rsid w:val="00200830"/>
    <w:rsid w:val="002009D1"/>
    <w:rsid w:val="00200C36"/>
    <w:rsid w:val="00201192"/>
    <w:rsid w:val="00201862"/>
    <w:rsid w:val="00201DDC"/>
    <w:rsid w:val="00202DC6"/>
    <w:rsid w:val="002035A5"/>
    <w:rsid w:val="002035ED"/>
    <w:rsid w:val="00203E1F"/>
    <w:rsid w:val="00204493"/>
    <w:rsid w:val="00204892"/>
    <w:rsid w:val="002059E3"/>
    <w:rsid w:val="00205A01"/>
    <w:rsid w:val="00205E83"/>
    <w:rsid w:val="00205F5B"/>
    <w:rsid w:val="002063F7"/>
    <w:rsid w:val="00206427"/>
    <w:rsid w:val="002067C8"/>
    <w:rsid w:val="002070DC"/>
    <w:rsid w:val="00207734"/>
    <w:rsid w:val="00207D19"/>
    <w:rsid w:val="00210040"/>
    <w:rsid w:val="00210FBC"/>
    <w:rsid w:val="002119C0"/>
    <w:rsid w:val="00211F64"/>
    <w:rsid w:val="0021202E"/>
    <w:rsid w:val="0021221A"/>
    <w:rsid w:val="00212D22"/>
    <w:rsid w:val="00213385"/>
    <w:rsid w:val="00214480"/>
    <w:rsid w:val="00214987"/>
    <w:rsid w:val="00214A56"/>
    <w:rsid w:val="00214D73"/>
    <w:rsid w:val="00214F8C"/>
    <w:rsid w:val="0021538D"/>
    <w:rsid w:val="0021555D"/>
    <w:rsid w:val="00215CAD"/>
    <w:rsid w:val="00216018"/>
    <w:rsid w:val="00216495"/>
    <w:rsid w:val="002166BB"/>
    <w:rsid w:val="00216B13"/>
    <w:rsid w:val="002173CA"/>
    <w:rsid w:val="0021782D"/>
    <w:rsid w:val="002178B3"/>
    <w:rsid w:val="00217AD9"/>
    <w:rsid w:val="00220690"/>
    <w:rsid w:val="00220AD9"/>
    <w:rsid w:val="002213F0"/>
    <w:rsid w:val="002221C2"/>
    <w:rsid w:val="0022234B"/>
    <w:rsid w:val="002223F2"/>
    <w:rsid w:val="00222AF4"/>
    <w:rsid w:val="00223D0D"/>
    <w:rsid w:val="002241DD"/>
    <w:rsid w:val="002245F2"/>
    <w:rsid w:val="0022467C"/>
    <w:rsid w:val="002246F5"/>
    <w:rsid w:val="00224C4F"/>
    <w:rsid w:val="00225004"/>
    <w:rsid w:val="002258DD"/>
    <w:rsid w:val="00225E37"/>
    <w:rsid w:val="00225E5B"/>
    <w:rsid w:val="00226BBD"/>
    <w:rsid w:val="00226E29"/>
    <w:rsid w:val="0022738A"/>
    <w:rsid w:val="00227788"/>
    <w:rsid w:val="00230490"/>
    <w:rsid w:val="0023088F"/>
    <w:rsid w:val="00230E82"/>
    <w:rsid w:val="00231D80"/>
    <w:rsid w:val="00231F4C"/>
    <w:rsid w:val="002323F7"/>
    <w:rsid w:val="002326A4"/>
    <w:rsid w:val="00233209"/>
    <w:rsid w:val="002339C9"/>
    <w:rsid w:val="00233A36"/>
    <w:rsid w:val="00233B0E"/>
    <w:rsid w:val="00233EC3"/>
    <w:rsid w:val="00233F5F"/>
    <w:rsid w:val="0023404D"/>
    <w:rsid w:val="00234FC6"/>
    <w:rsid w:val="002356CD"/>
    <w:rsid w:val="00235711"/>
    <w:rsid w:val="0023588A"/>
    <w:rsid w:val="002360B5"/>
    <w:rsid w:val="002365C8"/>
    <w:rsid w:val="0023667F"/>
    <w:rsid w:val="00236951"/>
    <w:rsid w:val="00236AE4"/>
    <w:rsid w:val="00236B94"/>
    <w:rsid w:val="00236BCD"/>
    <w:rsid w:val="0023729F"/>
    <w:rsid w:val="0023765E"/>
    <w:rsid w:val="00237BEB"/>
    <w:rsid w:val="002408C8"/>
    <w:rsid w:val="002409DB"/>
    <w:rsid w:val="00240FB1"/>
    <w:rsid w:val="00241141"/>
    <w:rsid w:val="002414D8"/>
    <w:rsid w:val="00241699"/>
    <w:rsid w:val="002416EA"/>
    <w:rsid w:val="002417FF"/>
    <w:rsid w:val="00241E97"/>
    <w:rsid w:val="00242041"/>
    <w:rsid w:val="002424AF"/>
    <w:rsid w:val="00242ACB"/>
    <w:rsid w:val="002430F0"/>
    <w:rsid w:val="002431FF"/>
    <w:rsid w:val="002437AF"/>
    <w:rsid w:val="00243B2A"/>
    <w:rsid w:val="00243BB2"/>
    <w:rsid w:val="00243F72"/>
    <w:rsid w:val="00244427"/>
    <w:rsid w:val="0024468B"/>
    <w:rsid w:val="0024490C"/>
    <w:rsid w:val="00245AD9"/>
    <w:rsid w:val="00245D0A"/>
    <w:rsid w:val="00246CC8"/>
    <w:rsid w:val="002475F5"/>
    <w:rsid w:val="002509CD"/>
    <w:rsid w:val="00251023"/>
    <w:rsid w:val="00251F7A"/>
    <w:rsid w:val="00252378"/>
    <w:rsid w:val="002532BD"/>
    <w:rsid w:val="002538FE"/>
    <w:rsid w:val="00253C2F"/>
    <w:rsid w:val="00253CE5"/>
    <w:rsid w:val="002545A6"/>
    <w:rsid w:val="002547E0"/>
    <w:rsid w:val="00254997"/>
    <w:rsid w:val="00254ACC"/>
    <w:rsid w:val="00254BCF"/>
    <w:rsid w:val="002556ED"/>
    <w:rsid w:val="00255C1B"/>
    <w:rsid w:val="00255CC8"/>
    <w:rsid w:val="00255EA8"/>
    <w:rsid w:val="00255F07"/>
    <w:rsid w:val="002560DF"/>
    <w:rsid w:val="0025640F"/>
    <w:rsid w:val="002564A6"/>
    <w:rsid w:val="002603D7"/>
    <w:rsid w:val="0026076E"/>
    <w:rsid w:val="00260823"/>
    <w:rsid w:val="00260DB1"/>
    <w:rsid w:val="00260F78"/>
    <w:rsid w:val="0026165F"/>
    <w:rsid w:val="00261C72"/>
    <w:rsid w:val="00261FAF"/>
    <w:rsid w:val="00262183"/>
    <w:rsid w:val="00262588"/>
    <w:rsid w:val="0026268A"/>
    <w:rsid w:val="002628F8"/>
    <w:rsid w:val="00262AB2"/>
    <w:rsid w:val="00262C06"/>
    <w:rsid w:val="00263376"/>
    <w:rsid w:val="00263447"/>
    <w:rsid w:val="00263FC2"/>
    <w:rsid w:val="00264013"/>
    <w:rsid w:val="00264CE6"/>
    <w:rsid w:val="00265594"/>
    <w:rsid w:val="00265745"/>
    <w:rsid w:val="0026596B"/>
    <w:rsid w:val="00266AD5"/>
    <w:rsid w:val="00266EB7"/>
    <w:rsid w:val="00267B65"/>
    <w:rsid w:val="00270876"/>
    <w:rsid w:val="00270960"/>
    <w:rsid w:val="00271600"/>
    <w:rsid w:val="002717E0"/>
    <w:rsid w:val="002721A0"/>
    <w:rsid w:val="00272414"/>
    <w:rsid w:val="002730DD"/>
    <w:rsid w:val="00273402"/>
    <w:rsid w:val="00273B1C"/>
    <w:rsid w:val="00274024"/>
    <w:rsid w:val="00274231"/>
    <w:rsid w:val="002749A7"/>
    <w:rsid w:val="00274B1A"/>
    <w:rsid w:val="002757EA"/>
    <w:rsid w:val="002761C4"/>
    <w:rsid w:val="0027634E"/>
    <w:rsid w:val="00276A51"/>
    <w:rsid w:val="0027708C"/>
    <w:rsid w:val="0027734B"/>
    <w:rsid w:val="00280275"/>
    <w:rsid w:val="00280E01"/>
    <w:rsid w:val="00281238"/>
    <w:rsid w:val="0028170E"/>
    <w:rsid w:val="002826DA"/>
    <w:rsid w:val="00282CA2"/>
    <w:rsid w:val="002834B6"/>
    <w:rsid w:val="00283770"/>
    <w:rsid w:val="00283978"/>
    <w:rsid w:val="00283E71"/>
    <w:rsid w:val="002847FA"/>
    <w:rsid w:val="00284890"/>
    <w:rsid w:val="00284A3A"/>
    <w:rsid w:val="00285155"/>
    <w:rsid w:val="002854F5"/>
    <w:rsid w:val="002858AD"/>
    <w:rsid w:val="00285BF9"/>
    <w:rsid w:val="00286494"/>
    <w:rsid w:val="0028677C"/>
    <w:rsid w:val="00286912"/>
    <w:rsid w:val="00286BCB"/>
    <w:rsid w:val="00287DE5"/>
    <w:rsid w:val="00291A4A"/>
    <w:rsid w:val="00292CFF"/>
    <w:rsid w:val="00293383"/>
    <w:rsid w:val="00293397"/>
    <w:rsid w:val="002940FD"/>
    <w:rsid w:val="002941CD"/>
    <w:rsid w:val="0029470E"/>
    <w:rsid w:val="002949E4"/>
    <w:rsid w:val="00294BA7"/>
    <w:rsid w:val="002952D2"/>
    <w:rsid w:val="00295CA4"/>
    <w:rsid w:val="00296078"/>
    <w:rsid w:val="00296444"/>
    <w:rsid w:val="00296C87"/>
    <w:rsid w:val="00297276"/>
    <w:rsid w:val="002A015F"/>
    <w:rsid w:val="002A03F9"/>
    <w:rsid w:val="002A03FC"/>
    <w:rsid w:val="002A04F1"/>
    <w:rsid w:val="002A0ACD"/>
    <w:rsid w:val="002A0C99"/>
    <w:rsid w:val="002A11D3"/>
    <w:rsid w:val="002A12C9"/>
    <w:rsid w:val="002A1573"/>
    <w:rsid w:val="002A22A2"/>
    <w:rsid w:val="002A2820"/>
    <w:rsid w:val="002A31A4"/>
    <w:rsid w:val="002A33E0"/>
    <w:rsid w:val="002A3F11"/>
    <w:rsid w:val="002A4355"/>
    <w:rsid w:val="002A4589"/>
    <w:rsid w:val="002A4677"/>
    <w:rsid w:val="002A57D1"/>
    <w:rsid w:val="002A5888"/>
    <w:rsid w:val="002A58F0"/>
    <w:rsid w:val="002A5B65"/>
    <w:rsid w:val="002A613B"/>
    <w:rsid w:val="002A6BC3"/>
    <w:rsid w:val="002A6F83"/>
    <w:rsid w:val="002A7008"/>
    <w:rsid w:val="002A7036"/>
    <w:rsid w:val="002A71CC"/>
    <w:rsid w:val="002A7864"/>
    <w:rsid w:val="002A7E80"/>
    <w:rsid w:val="002B0022"/>
    <w:rsid w:val="002B1374"/>
    <w:rsid w:val="002B1D74"/>
    <w:rsid w:val="002B2890"/>
    <w:rsid w:val="002B43CB"/>
    <w:rsid w:val="002B46BE"/>
    <w:rsid w:val="002B4E89"/>
    <w:rsid w:val="002B530E"/>
    <w:rsid w:val="002B57FB"/>
    <w:rsid w:val="002B6A6E"/>
    <w:rsid w:val="002B6DA3"/>
    <w:rsid w:val="002B6EFF"/>
    <w:rsid w:val="002C00C6"/>
    <w:rsid w:val="002C0E7C"/>
    <w:rsid w:val="002C100A"/>
    <w:rsid w:val="002C12BB"/>
    <w:rsid w:val="002C13BF"/>
    <w:rsid w:val="002C198A"/>
    <w:rsid w:val="002C1A95"/>
    <w:rsid w:val="002C213E"/>
    <w:rsid w:val="002C346B"/>
    <w:rsid w:val="002C3754"/>
    <w:rsid w:val="002C3ACC"/>
    <w:rsid w:val="002C49EC"/>
    <w:rsid w:val="002C4C83"/>
    <w:rsid w:val="002C563B"/>
    <w:rsid w:val="002C57FF"/>
    <w:rsid w:val="002C5855"/>
    <w:rsid w:val="002C5BAF"/>
    <w:rsid w:val="002C63B8"/>
    <w:rsid w:val="002C6926"/>
    <w:rsid w:val="002C6FFE"/>
    <w:rsid w:val="002C7461"/>
    <w:rsid w:val="002C768D"/>
    <w:rsid w:val="002C7DD9"/>
    <w:rsid w:val="002D009B"/>
    <w:rsid w:val="002D0770"/>
    <w:rsid w:val="002D0BFA"/>
    <w:rsid w:val="002D0F79"/>
    <w:rsid w:val="002D0FC4"/>
    <w:rsid w:val="002D1131"/>
    <w:rsid w:val="002D1308"/>
    <w:rsid w:val="002D15D3"/>
    <w:rsid w:val="002D176C"/>
    <w:rsid w:val="002D1872"/>
    <w:rsid w:val="002D1E2E"/>
    <w:rsid w:val="002D3681"/>
    <w:rsid w:val="002D4DDE"/>
    <w:rsid w:val="002D56CB"/>
    <w:rsid w:val="002D5726"/>
    <w:rsid w:val="002D650D"/>
    <w:rsid w:val="002D74F4"/>
    <w:rsid w:val="002D76CD"/>
    <w:rsid w:val="002D7EF7"/>
    <w:rsid w:val="002E0082"/>
    <w:rsid w:val="002E099F"/>
    <w:rsid w:val="002E0D04"/>
    <w:rsid w:val="002E1313"/>
    <w:rsid w:val="002E1A79"/>
    <w:rsid w:val="002E2D8E"/>
    <w:rsid w:val="002E3410"/>
    <w:rsid w:val="002E3989"/>
    <w:rsid w:val="002E3C44"/>
    <w:rsid w:val="002E3CFE"/>
    <w:rsid w:val="002E45F4"/>
    <w:rsid w:val="002E4BEB"/>
    <w:rsid w:val="002E4D5F"/>
    <w:rsid w:val="002E562B"/>
    <w:rsid w:val="002E5681"/>
    <w:rsid w:val="002E65D5"/>
    <w:rsid w:val="002E771B"/>
    <w:rsid w:val="002F0050"/>
    <w:rsid w:val="002F064E"/>
    <w:rsid w:val="002F081F"/>
    <w:rsid w:val="002F0C78"/>
    <w:rsid w:val="002F0E81"/>
    <w:rsid w:val="002F0FC7"/>
    <w:rsid w:val="002F1365"/>
    <w:rsid w:val="002F1485"/>
    <w:rsid w:val="002F1882"/>
    <w:rsid w:val="002F1A92"/>
    <w:rsid w:val="002F1B2D"/>
    <w:rsid w:val="002F1E75"/>
    <w:rsid w:val="002F24A8"/>
    <w:rsid w:val="002F2556"/>
    <w:rsid w:val="002F2830"/>
    <w:rsid w:val="002F2AAF"/>
    <w:rsid w:val="002F2D38"/>
    <w:rsid w:val="002F32D0"/>
    <w:rsid w:val="002F359A"/>
    <w:rsid w:val="002F38AB"/>
    <w:rsid w:val="002F42EA"/>
    <w:rsid w:val="002F46BF"/>
    <w:rsid w:val="002F4891"/>
    <w:rsid w:val="002F4FC3"/>
    <w:rsid w:val="002F552D"/>
    <w:rsid w:val="002F562E"/>
    <w:rsid w:val="002F568A"/>
    <w:rsid w:val="002F56A0"/>
    <w:rsid w:val="002F62CF"/>
    <w:rsid w:val="002F694E"/>
    <w:rsid w:val="002F7308"/>
    <w:rsid w:val="002F763F"/>
    <w:rsid w:val="002F77ED"/>
    <w:rsid w:val="002F77F1"/>
    <w:rsid w:val="002F7BF2"/>
    <w:rsid w:val="002F7F13"/>
    <w:rsid w:val="00300760"/>
    <w:rsid w:val="00300792"/>
    <w:rsid w:val="00300DC3"/>
    <w:rsid w:val="0030160C"/>
    <w:rsid w:val="00301A88"/>
    <w:rsid w:val="00301ABE"/>
    <w:rsid w:val="00302034"/>
    <w:rsid w:val="00302F45"/>
    <w:rsid w:val="003031C0"/>
    <w:rsid w:val="00303393"/>
    <w:rsid w:val="003033A2"/>
    <w:rsid w:val="003034E0"/>
    <w:rsid w:val="003036DC"/>
    <w:rsid w:val="00304014"/>
    <w:rsid w:val="003058B0"/>
    <w:rsid w:val="00305CBC"/>
    <w:rsid w:val="0030640D"/>
    <w:rsid w:val="003065E4"/>
    <w:rsid w:val="00306C01"/>
    <w:rsid w:val="00307023"/>
    <w:rsid w:val="003072E4"/>
    <w:rsid w:val="0030787B"/>
    <w:rsid w:val="00307895"/>
    <w:rsid w:val="00307A2A"/>
    <w:rsid w:val="0031017C"/>
    <w:rsid w:val="003112EC"/>
    <w:rsid w:val="00311D94"/>
    <w:rsid w:val="00312421"/>
    <w:rsid w:val="003124CA"/>
    <w:rsid w:val="003128E1"/>
    <w:rsid w:val="003130DD"/>
    <w:rsid w:val="00313538"/>
    <w:rsid w:val="003138DE"/>
    <w:rsid w:val="00313A24"/>
    <w:rsid w:val="0031405F"/>
    <w:rsid w:val="00314541"/>
    <w:rsid w:val="003145A2"/>
    <w:rsid w:val="00314F30"/>
    <w:rsid w:val="003150F4"/>
    <w:rsid w:val="0031554D"/>
    <w:rsid w:val="003159F4"/>
    <w:rsid w:val="00315BE9"/>
    <w:rsid w:val="00315F90"/>
    <w:rsid w:val="00316721"/>
    <w:rsid w:val="00316FDD"/>
    <w:rsid w:val="003170A2"/>
    <w:rsid w:val="00317678"/>
    <w:rsid w:val="00317AD5"/>
    <w:rsid w:val="00320356"/>
    <w:rsid w:val="00320B1A"/>
    <w:rsid w:val="00320CF6"/>
    <w:rsid w:val="0032266D"/>
    <w:rsid w:val="00322D04"/>
    <w:rsid w:val="00322F5A"/>
    <w:rsid w:val="00323054"/>
    <w:rsid w:val="003232B7"/>
    <w:rsid w:val="00324663"/>
    <w:rsid w:val="00324A79"/>
    <w:rsid w:val="00325380"/>
    <w:rsid w:val="00325BB3"/>
    <w:rsid w:val="00325ED0"/>
    <w:rsid w:val="003267E4"/>
    <w:rsid w:val="00326FF4"/>
    <w:rsid w:val="003273DA"/>
    <w:rsid w:val="003275C6"/>
    <w:rsid w:val="00327BAC"/>
    <w:rsid w:val="0033008A"/>
    <w:rsid w:val="003300FF"/>
    <w:rsid w:val="00331FA0"/>
    <w:rsid w:val="0033207B"/>
    <w:rsid w:val="0033210E"/>
    <w:rsid w:val="0033273D"/>
    <w:rsid w:val="0033367E"/>
    <w:rsid w:val="00334465"/>
    <w:rsid w:val="003347C1"/>
    <w:rsid w:val="00334CA4"/>
    <w:rsid w:val="00334F7C"/>
    <w:rsid w:val="003351FA"/>
    <w:rsid w:val="003354B4"/>
    <w:rsid w:val="003355D8"/>
    <w:rsid w:val="003357FE"/>
    <w:rsid w:val="00335BAB"/>
    <w:rsid w:val="00335D27"/>
    <w:rsid w:val="003362D2"/>
    <w:rsid w:val="00336D94"/>
    <w:rsid w:val="0033739D"/>
    <w:rsid w:val="0033772E"/>
    <w:rsid w:val="00337A46"/>
    <w:rsid w:val="00337B69"/>
    <w:rsid w:val="00337BC3"/>
    <w:rsid w:val="0034059B"/>
    <w:rsid w:val="003411F2"/>
    <w:rsid w:val="003415F8"/>
    <w:rsid w:val="00341651"/>
    <w:rsid w:val="0034175A"/>
    <w:rsid w:val="00341BD7"/>
    <w:rsid w:val="00341D33"/>
    <w:rsid w:val="00341F38"/>
    <w:rsid w:val="0034208C"/>
    <w:rsid w:val="003422A1"/>
    <w:rsid w:val="0034289C"/>
    <w:rsid w:val="00342DA0"/>
    <w:rsid w:val="0034369F"/>
    <w:rsid w:val="0034403E"/>
    <w:rsid w:val="00344277"/>
    <w:rsid w:val="00344322"/>
    <w:rsid w:val="003444A4"/>
    <w:rsid w:val="00344ABD"/>
    <w:rsid w:val="00344EDF"/>
    <w:rsid w:val="00346807"/>
    <w:rsid w:val="0034682F"/>
    <w:rsid w:val="00347024"/>
    <w:rsid w:val="00347B8D"/>
    <w:rsid w:val="0035039E"/>
    <w:rsid w:val="0035077B"/>
    <w:rsid w:val="00350982"/>
    <w:rsid w:val="00350E23"/>
    <w:rsid w:val="00351040"/>
    <w:rsid w:val="00351082"/>
    <w:rsid w:val="00351D01"/>
    <w:rsid w:val="00351D79"/>
    <w:rsid w:val="00351EDB"/>
    <w:rsid w:val="00352549"/>
    <w:rsid w:val="00353578"/>
    <w:rsid w:val="00353838"/>
    <w:rsid w:val="00353B3D"/>
    <w:rsid w:val="003543BC"/>
    <w:rsid w:val="0035446D"/>
    <w:rsid w:val="003552C9"/>
    <w:rsid w:val="003553D6"/>
    <w:rsid w:val="0035607F"/>
    <w:rsid w:val="0035765B"/>
    <w:rsid w:val="0036025B"/>
    <w:rsid w:val="00360BFD"/>
    <w:rsid w:val="00360F6B"/>
    <w:rsid w:val="003610D2"/>
    <w:rsid w:val="003611C9"/>
    <w:rsid w:val="003612F4"/>
    <w:rsid w:val="003617B4"/>
    <w:rsid w:val="0036286B"/>
    <w:rsid w:val="003629DF"/>
    <w:rsid w:val="00362AC1"/>
    <w:rsid w:val="00363324"/>
    <w:rsid w:val="003634A2"/>
    <w:rsid w:val="00363EAD"/>
    <w:rsid w:val="00364616"/>
    <w:rsid w:val="00364A4A"/>
    <w:rsid w:val="00364B38"/>
    <w:rsid w:val="00365FF0"/>
    <w:rsid w:val="003660BA"/>
    <w:rsid w:val="003670F9"/>
    <w:rsid w:val="00370397"/>
    <w:rsid w:val="003703A1"/>
    <w:rsid w:val="003706A0"/>
    <w:rsid w:val="0037119D"/>
    <w:rsid w:val="00371221"/>
    <w:rsid w:val="0037139B"/>
    <w:rsid w:val="00371CEA"/>
    <w:rsid w:val="00371FCF"/>
    <w:rsid w:val="00371FF0"/>
    <w:rsid w:val="00372744"/>
    <w:rsid w:val="00372784"/>
    <w:rsid w:val="00372845"/>
    <w:rsid w:val="00372DA2"/>
    <w:rsid w:val="00372E42"/>
    <w:rsid w:val="0037337C"/>
    <w:rsid w:val="0037455A"/>
    <w:rsid w:val="003746EA"/>
    <w:rsid w:val="00374C60"/>
    <w:rsid w:val="00374DE5"/>
    <w:rsid w:val="00374E03"/>
    <w:rsid w:val="00376110"/>
    <w:rsid w:val="00376778"/>
    <w:rsid w:val="003768F4"/>
    <w:rsid w:val="00377653"/>
    <w:rsid w:val="00377665"/>
    <w:rsid w:val="00377ADC"/>
    <w:rsid w:val="00380382"/>
    <w:rsid w:val="0038065E"/>
    <w:rsid w:val="00380991"/>
    <w:rsid w:val="003812A0"/>
    <w:rsid w:val="003828F3"/>
    <w:rsid w:val="00382F1C"/>
    <w:rsid w:val="003832A2"/>
    <w:rsid w:val="00383B43"/>
    <w:rsid w:val="00384BFE"/>
    <w:rsid w:val="00385A03"/>
    <w:rsid w:val="0038622B"/>
    <w:rsid w:val="00386673"/>
    <w:rsid w:val="00387170"/>
    <w:rsid w:val="0038743D"/>
    <w:rsid w:val="0038791A"/>
    <w:rsid w:val="003902C9"/>
    <w:rsid w:val="00390366"/>
    <w:rsid w:val="003911EB"/>
    <w:rsid w:val="003919D0"/>
    <w:rsid w:val="00391F65"/>
    <w:rsid w:val="003925BD"/>
    <w:rsid w:val="0039266A"/>
    <w:rsid w:val="00393496"/>
    <w:rsid w:val="00393EE4"/>
    <w:rsid w:val="003944D5"/>
    <w:rsid w:val="003956D0"/>
    <w:rsid w:val="00395A8D"/>
    <w:rsid w:val="003960CA"/>
    <w:rsid w:val="00396A6F"/>
    <w:rsid w:val="00397B1B"/>
    <w:rsid w:val="00397FE7"/>
    <w:rsid w:val="003A0EBA"/>
    <w:rsid w:val="003A0F79"/>
    <w:rsid w:val="003A118A"/>
    <w:rsid w:val="003A1555"/>
    <w:rsid w:val="003A1647"/>
    <w:rsid w:val="003A1702"/>
    <w:rsid w:val="003A1C55"/>
    <w:rsid w:val="003A1F9A"/>
    <w:rsid w:val="003A237E"/>
    <w:rsid w:val="003A266B"/>
    <w:rsid w:val="003A2806"/>
    <w:rsid w:val="003A2822"/>
    <w:rsid w:val="003A2BE3"/>
    <w:rsid w:val="003A2E4A"/>
    <w:rsid w:val="003A331D"/>
    <w:rsid w:val="003A53CE"/>
    <w:rsid w:val="003A5400"/>
    <w:rsid w:val="003A5996"/>
    <w:rsid w:val="003A6131"/>
    <w:rsid w:val="003A67F9"/>
    <w:rsid w:val="003A6C77"/>
    <w:rsid w:val="003A78DB"/>
    <w:rsid w:val="003A7926"/>
    <w:rsid w:val="003A7A1D"/>
    <w:rsid w:val="003A7EBD"/>
    <w:rsid w:val="003B0910"/>
    <w:rsid w:val="003B16C8"/>
    <w:rsid w:val="003B17C2"/>
    <w:rsid w:val="003B1DD6"/>
    <w:rsid w:val="003B298A"/>
    <w:rsid w:val="003B3042"/>
    <w:rsid w:val="003B359F"/>
    <w:rsid w:val="003B3C46"/>
    <w:rsid w:val="003B3D94"/>
    <w:rsid w:val="003B3EED"/>
    <w:rsid w:val="003B4C2B"/>
    <w:rsid w:val="003B5005"/>
    <w:rsid w:val="003B54F6"/>
    <w:rsid w:val="003B56FE"/>
    <w:rsid w:val="003B57DA"/>
    <w:rsid w:val="003B6146"/>
    <w:rsid w:val="003B667A"/>
    <w:rsid w:val="003B66FA"/>
    <w:rsid w:val="003B6C61"/>
    <w:rsid w:val="003B6E8C"/>
    <w:rsid w:val="003B6FAD"/>
    <w:rsid w:val="003B7190"/>
    <w:rsid w:val="003B7E69"/>
    <w:rsid w:val="003C02D4"/>
    <w:rsid w:val="003C0508"/>
    <w:rsid w:val="003C1801"/>
    <w:rsid w:val="003C1D6C"/>
    <w:rsid w:val="003C2071"/>
    <w:rsid w:val="003C2585"/>
    <w:rsid w:val="003C2CFC"/>
    <w:rsid w:val="003C2DDF"/>
    <w:rsid w:val="003C2E82"/>
    <w:rsid w:val="003C2F8B"/>
    <w:rsid w:val="003C36E9"/>
    <w:rsid w:val="003C37C8"/>
    <w:rsid w:val="003C4349"/>
    <w:rsid w:val="003C4369"/>
    <w:rsid w:val="003C43C1"/>
    <w:rsid w:val="003C4685"/>
    <w:rsid w:val="003C4923"/>
    <w:rsid w:val="003C4C7D"/>
    <w:rsid w:val="003C525C"/>
    <w:rsid w:val="003C60F8"/>
    <w:rsid w:val="003C6159"/>
    <w:rsid w:val="003C6712"/>
    <w:rsid w:val="003C6874"/>
    <w:rsid w:val="003C69FB"/>
    <w:rsid w:val="003C6A37"/>
    <w:rsid w:val="003C6E7E"/>
    <w:rsid w:val="003C73C2"/>
    <w:rsid w:val="003C74A3"/>
    <w:rsid w:val="003C7F3E"/>
    <w:rsid w:val="003D0510"/>
    <w:rsid w:val="003D1135"/>
    <w:rsid w:val="003D1544"/>
    <w:rsid w:val="003D16EF"/>
    <w:rsid w:val="003D17ED"/>
    <w:rsid w:val="003D1BC8"/>
    <w:rsid w:val="003D1D39"/>
    <w:rsid w:val="003D1E99"/>
    <w:rsid w:val="003D1F37"/>
    <w:rsid w:val="003D26E2"/>
    <w:rsid w:val="003D2A21"/>
    <w:rsid w:val="003D2C03"/>
    <w:rsid w:val="003D328D"/>
    <w:rsid w:val="003D33B8"/>
    <w:rsid w:val="003D3AFF"/>
    <w:rsid w:val="003D43C7"/>
    <w:rsid w:val="003D46C9"/>
    <w:rsid w:val="003D471C"/>
    <w:rsid w:val="003D4966"/>
    <w:rsid w:val="003D559A"/>
    <w:rsid w:val="003D6710"/>
    <w:rsid w:val="003D7088"/>
    <w:rsid w:val="003D7FBF"/>
    <w:rsid w:val="003E0043"/>
    <w:rsid w:val="003E0121"/>
    <w:rsid w:val="003E0334"/>
    <w:rsid w:val="003E09A8"/>
    <w:rsid w:val="003E09FF"/>
    <w:rsid w:val="003E0EA1"/>
    <w:rsid w:val="003E0EE3"/>
    <w:rsid w:val="003E1171"/>
    <w:rsid w:val="003E1483"/>
    <w:rsid w:val="003E1BDF"/>
    <w:rsid w:val="003E22C4"/>
    <w:rsid w:val="003E26C0"/>
    <w:rsid w:val="003E2FD0"/>
    <w:rsid w:val="003E3BC7"/>
    <w:rsid w:val="003E4258"/>
    <w:rsid w:val="003E430F"/>
    <w:rsid w:val="003E4464"/>
    <w:rsid w:val="003E47D5"/>
    <w:rsid w:val="003E484E"/>
    <w:rsid w:val="003E4ABF"/>
    <w:rsid w:val="003E4B14"/>
    <w:rsid w:val="003E4BF9"/>
    <w:rsid w:val="003E4E62"/>
    <w:rsid w:val="003E4E6F"/>
    <w:rsid w:val="003E53A5"/>
    <w:rsid w:val="003E56F2"/>
    <w:rsid w:val="003E5789"/>
    <w:rsid w:val="003E5B52"/>
    <w:rsid w:val="003E5BD1"/>
    <w:rsid w:val="003E6192"/>
    <w:rsid w:val="003E6286"/>
    <w:rsid w:val="003E648F"/>
    <w:rsid w:val="003E6507"/>
    <w:rsid w:val="003E67D8"/>
    <w:rsid w:val="003E70B9"/>
    <w:rsid w:val="003F0044"/>
    <w:rsid w:val="003F0AC1"/>
    <w:rsid w:val="003F103F"/>
    <w:rsid w:val="003F1088"/>
    <w:rsid w:val="003F111F"/>
    <w:rsid w:val="003F1827"/>
    <w:rsid w:val="003F1AD6"/>
    <w:rsid w:val="003F1D59"/>
    <w:rsid w:val="003F1E5D"/>
    <w:rsid w:val="003F1E9C"/>
    <w:rsid w:val="003F265E"/>
    <w:rsid w:val="003F2B72"/>
    <w:rsid w:val="003F2BCC"/>
    <w:rsid w:val="003F2D77"/>
    <w:rsid w:val="003F370A"/>
    <w:rsid w:val="003F3B57"/>
    <w:rsid w:val="003F421B"/>
    <w:rsid w:val="003F52E4"/>
    <w:rsid w:val="003F58C0"/>
    <w:rsid w:val="003F65EF"/>
    <w:rsid w:val="003F6A33"/>
    <w:rsid w:val="003F7295"/>
    <w:rsid w:val="003F7420"/>
    <w:rsid w:val="003F77A2"/>
    <w:rsid w:val="003F78E8"/>
    <w:rsid w:val="003F7CCC"/>
    <w:rsid w:val="003F7DCD"/>
    <w:rsid w:val="00400007"/>
    <w:rsid w:val="00400886"/>
    <w:rsid w:val="00400941"/>
    <w:rsid w:val="00400E2E"/>
    <w:rsid w:val="00400E51"/>
    <w:rsid w:val="004011FF"/>
    <w:rsid w:val="004026CC"/>
    <w:rsid w:val="004034AB"/>
    <w:rsid w:val="004035BD"/>
    <w:rsid w:val="00403A8F"/>
    <w:rsid w:val="00403B18"/>
    <w:rsid w:val="00403E17"/>
    <w:rsid w:val="00404143"/>
    <w:rsid w:val="004041DE"/>
    <w:rsid w:val="0040476A"/>
    <w:rsid w:val="0040504B"/>
    <w:rsid w:val="00405060"/>
    <w:rsid w:val="00405257"/>
    <w:rsid w:val="004052F6"/>
    <w:rsid w:val="0040557F"/>
    <w:rsid w:val="00405759"/>
    <w:rsid w:val="00405D34"/>
    <w:rsid w:val="004063C6"/>
    <w:rsid w:val="004063DF"/>
    <w:rsid w:val="004075E0"/>
    <w:rsid w:val="0040769D"/>
    <w:rsid w:val="004079F2"/>
    <w:rsid w:val="00407A10"/>
    <w:rsid w:val="00407A21"/>
    <w:rsid w:val="00407BF8"/>
    <w:rsid w:val="004101AF"/>
    <w:rsid w:val="00410858"/>
    <w:rsid w:val="00410F1D"/>
    <w:rsid w:val="004119FA"/>
    <w:rsid w:val="004128EC"/>
    <w:rsid w:val="004133AB"/>
    <w:rsid w:val="00413EBF"/>
    <w:rsid w:val="00414EED"/>
    <w:rsid w:val="004157D4"/>
    <w:rsid w:val="00415A1B"/>
    <w:rsid w:val="0041607A"/>
    <w:rsid w:val="004160D7"/>
    <w:rsid w:val="00416936"/>
    <w:rsid w:val="00417533"/>
    <w:rsid w:val="00417774"/>
    <w:rsid w:val="0042076B"/>
    <w:rsid w:val="0042099A"/>
    <w:rsid w:val="0042103B"/>
    <w:rsid w:val="004210C1"/>
    <w:rsid w:val="0042129D"/>
    <w:rsid w:val="004217A4"/>
    <w:rsid w:val="004239F6"/>
    <w:rsid w:val="00424191"/>
    <w:rsid w:val="004255D8"/>
    <w:rsid w:val="00425A72"/>
    <w:rsid w:val="00425AD8"/>
    <w:rsid w:val="00425FB0"/>
    <w:rsid w:val="00426151"/>
    <w:rsid w:val="004262A7"/>
    <w:rsid w:val="004269F6"/>
    <w:rsid w:val="00427D45"/>
    <w:rsid w:val="00430899"/>
    <w:rsid w:val="00430A92"/>
    <w:rsid w:val="004313AB"/>
    <w:rsid w:val="00431CCE"/>
    <w:rsid w:val="00431DF3"/>
    <w:rsid w:val="0043257E"/>
    <w:rsid w:val="0043263E"/>
    <w:rsid w:val="00433779"/>
    <w:rsid w:val="00433A60"/>
    <w:rsid w:val="00433B87"/>
    <w:rsid w:val="00434102"/>
    <w:rsid w:val="004345DC"/>
    <w:rsid w:val="00434812"/>
    <w:rsid w:val="00434943"/>
    <w:rsid w:val="00434ADF"/>
    <w:rsid w:val="004353AC"/>
    <w:rsid w:val="004358D9"/>
    <w:rsid w:val="00435C40"/>
    <w:rsid w:val="00435C90"/>
    <w:rsid w:val="004362CE"/>
    <w:rsid w:val="004363A2"/>
    <w:rsid w:val="0043661F"/>
    <w:rsid w:val="00436D8B"/>
    <w:rsid w:val="004374A5"/>
    <w:rsid w:val="004378E6"/>
    <w:rsid w:val="00437AE3"/>
    <w:rsid w:val="00437EF8"/>
    <w:rsid w:val="00440FA2"/>
    <w:rsid w:val="0044121A"/>
    <w:rsid w:val="00441869"/>
    <w:rsid w:val="00441A52"/>
    <w:rsid w:val="0044277A"/>
    <w:rsid w:val="00444CB3"/>
    <w:rsid w:val="004453FF"/>
    <w:rsid w:val="00445771"/>
    <w:rsid w:val="00446550"/>
    <w:rsid w:val="00446C0E"/>
    <w:rsid w:val="00447094"/>
    <w:rsid w:val="0044766E"/>
    <w:rsid w:val="00447E30"/>
    <w:rsid w:val="00450CE2"/>
    <w:rsid w:val="004513E8"/>
    <w:rsid w:val="00451465"/>
    <w:rsid w:val="0045148C"/>
    <w:rsid w:val="00451DBF"/>
    <w:rsid w:val="00452E52"/>
    <w:rsid w:val="004530C7"/>
    <w:rsid w:val="004531FF"/>
    <w:rsid w:val="0045362F"/>
    <w:rsid w:val="00453E5D"/>
    <w:rsid w:val="00453F53"/>
    <w:rsid w:val="004540C5"/>
    <w:rsid w:val="0045452F"/>
    <w:rsid w:val="00454564"/>
    <w:rsid w:val="00454A95"/>
    <w:rsid w:val="00454E0C"/>
    <w:rsid w:val="00454E5D"/>
    <w:rsid w:val="004553E4"/>
    <w:rsid w:val="00455DBC"/>
    <w:rsid w:val="00456244"/>
    <w:rsid w:val="004566BC"/>
    <w:rsid w:val="004569BF"/>
    <w:rsid w:val="00456A46"/>
    <w:rsid w:val="00456E38"/>
    <w:rsid w:val="004575A1"/>
    <w:rsid w:val="00457DB7"/>
    <w:rsid w:val="00460BC1"/>
    <w:rsid w:val="00460FE0"/>
    <w:rsid w:val="00461558"/>
    <w:rsid w:val="004615ED"/>
    <w:rsid w:val="00461E31"/>
    <w:rsid w:val="004627CD"/>
    <w:rsid w:val="00462CD2"/>
    <w:rsid w:val="00462E65"/>
    <w:rsid w:val="00462EFA"/>
    <w:rsid w:val="004632A3"/>
    <w:rsid w:val="00463A80"/>
    <w:rsid w:val="00463E4C"/>
    <w:rsid w:val="00464044"/>
    <w:rsid w:val="00464550"/>
    <w:rsid w:val="004646B7"/>
    <w:rsid w:val="004646EC"/>
    <w:rsid w:val="00464744"/>
    <w:rsid w:val="004649A8"/>
    <w:rsid w:val="00464A7E"/>
    <w:rsid w:val="00465252"/>
    <w:rsid w:val="004656A6"/>
    <w:rsid w:val="00465D06"/>
    <w:rsid w:val="00465D59"/>
    <w:rsid w:val="00465E8F"/>
    <w:rsid w:val="00466280"/>
    <w:rsid w:val="0046661E"/>
    <w:rsid w:val="00466730"/>
    <w:rsid w:val="004702FD"/>
    <w:rsid w:val="0047034E"/>
    <w:rsid w:val="00470650"/>
    <w:rsid w:val="004707AB"/>
    <w:rsid w:val="00470BFE"/>
    <w:rsid w:val="00470EE9"/>
    <w:rsid w:val="004712B6"/>
    <w:rsid w:val="004715ED"/>
    <w:rsid w:val="0047165F"/>
    <w:rsid w:val="00471F01"/>
    <w:rsid w:val="004720D1"/>
    <w:rsid w:val="0047259D"/>
    <w:rsid w:val="00472C1A"/>
    <w:rsid w:val="0047337B"/>
    <w:rsid w:val="00473800"/>
    <w:rsid w:val="004739FA"/>
    <w:rsid w:val="00473C4F"/>
    <w:rsid w:val="0047456E"/>
    <w:rsid w:val="00474721"/>
    <w:rsid w:val="004749C9"/>
    <w:rsid w:val="00475444"/>
    <w:rsid w:val="00475A7A"/>
    <w:rsid w:val="0047645D"/>
    <w:rsid w:val="0047648E"/>
    <w:rsid w:val="00476A2A"/>
    <w:rsid w:val="00477CDA"/>
    <w:rsid w:val="00477E34"/>
    <w:rsid w:val="00480356"/>
    <w:rsid w:val="004807C5"/>
    <w:rsid w:val="00480DD4"/>
    <w:rsid w:val="00481170"/>
    <w:rsid w:val="00481713"/>
    <w:rsid w:val="00482507"/>
    <w:rsid w:val="004825EF"/>
    <w:rsid w:val="004826E5"/>
    <w:rsid w:val="0048271D"/>
    <w:rsid w:val="0048292E"/>
    <w:rsid w:val="004839F5"/>
    <w:rsid w:val="00483A52"/>
    <w:rsid w:val="004841EB"/>
    <w:rsid w:val="00484D64"/>
    <w:rsid w:val="004856FA"/>
    <w:rsid w:val="00485EF0"/>
    <w:rsid w:val="004865E9"/>
    <w:rsid w:val="00486A2B"/>
    <w:rsid w:val="00486B5D"/>
    <w:rsid w:val="004874E5"/>
    <w:rsid w:val="004875CA"/>
    <w:rsid w:val="004877B8"/>
    <w:rsid w:val="004877C5"/>
    <w:rsid w:val="00487CC2"/>
    <w:rsid w:val="004900EE"/>
    <w:rsid w:val="0049063B"/>
    <w:rsid w:val="00490D77"/>
    <w:rsid w:val="00492786"/>
    <w:rsid w:val="00492960"/>
    <w:rsid w:val="004929D6"/>
    <w:rsid w:val="0049304C"/>
    <w:rsid w:val="00493757"/>
    <w:rsid w:val="00493923"/>
    <w:rsid w:val="00493F34"/>
    <w:rsid w:val="00494324"/>
    <w:rsid w:val="00494676"/>
    <w:rsid w:val="00494CD6"/>
    <w:rsid w:val="0049562D"/>
    <w:rsid w:val="00495B4C"/>
    <w:rsid w:val="004963E9"/>
    <w:rsid w:val="0049677E"/>
    <w:rsid w:val="00496DEC"/>
    <w:rsid w:val="00497221"/>
    <w:rsid w:val="00497460"/>
    <w:rsid w:val="004978B7"/>
    <w:rsid w:val="00497925"/>
    <w:rsid w:val="004A055D"/>
    <w:rsid w:val="004A0CF8"/>
    <w:rsid w:val="004A12DC"/>
    <w:rsid w:val="004A1485"/>
    <w:rsid w:val="004A1F1F"/>
    <w:rsid w:val="004A2AF1"/>
    <w:rsid w:val="004A2DA8"/>
    <w:rsid w:val="004A3F65"/>
    <w:rsid w:val="004A4640"/>
    <w:rsid w:val="004A4683"/>
    <w:rsid w:val="004A486C"/>
    <w:rsid w:val="004A48B8"/>
    <w:rsid w:val="004A4A28"/>
    <w:rsid w:val="004A4F36"/>
    <w:rsid w:val="004A4FEC"/>
    <w:rsid w:val="004A5014"/>
    <w:rsid w:val="004A5A3B"/>
    <w:rsid w:val="004A5CCB"/>
    <w:rsid w:val="004A5E37"/>
    <w:rsid w:val="004A6118"/>
    <w:rsid w:val="004A61E0"/>
    <w:rsid w:val="004A65D8"/>
    <w:rsid w:val="004A66F6"/>
    <w:rsid w:val="004A67E5"/>
    <w:rsid w:val="004A69E7"/>
    <w:rsid w:val="004A6BAF"/>
    <w:rsid w:val="004A6CDC"/>
    <w:rsid w:val="004A7167"/>
    <w:rsid w:val="004A7807"/>
    <w:rsid w:val="004A7B65"/>
    <w:rsid w:val="004A7E67"/>
    <w:rsid w:val="004B1055"/>
    <w:rsid w:val="004B1B59"/>
    <w:rsid w:val="004B1CC3"/>
    <w:rsid w:val="004B201B"/>
    <w:rsid w:val="004B21C4"/>
    <w:rsid w:val="004B2C66"/>
    <w:rsid w:val="004B3221"/>
    <w:rsid w:val="004B32A8"/>
    <w:rsid w:val="004B3479"/>
    <w:rsid w:val="004B4173"/>
    <w:rsid w:val="004B4649"/>
    <w:rsid w:val="004B47B0"/>
    <w:rsid w:val="004B4ECC"/>
    <w:rsid w:val="004B5308"/>
    <w:rsid w:val="004B5810"/>
    <w:rsid w:val="004B5946"/>
    <w:rsid w:val="004B5F48"/>
    <w:rsid w:val="004B6559"/>
    <w:rsid w:val="004B65EC"/>
    <w:rsid w:val="004B6795"/>
    <w:rsid w:val="004B6927"/>
    <w:rsid w:val="004B6D57"/>
    <w:rsid w:val="004B6D7A"/>
    <w:rsid w:val="004B7D76"/>
    <w:rsid w:val="004C0523"/>
    <w:rsid w:val="004C0BE6"/>
    <w:rsid w:val="004C113B"/>
    <w:rsid w:val="004C11E8"/>
    <w:rsid w:val="004C12E8"/>
    <w:rsid w:val="004C1DC5"/>
    <w:rsid w:val="004C1ED2"/>
    <w:rsid w:val="004C28D3"/>
    <w:rsid w:val="004C3686"/>
    <w:rsid w:val="004C37A5"/>
    <w:rsid w:val="004C389E"/>
    <w:rsid w:val="004C3B75"/>
    <w:rsid w:val="004C40CA"/>
    <w:rsid w:val="004C4906"/>
    <w:rsid w:val="004C4ABF"/>
    <w:rsid w:val="004C5533"/>
    <w:rsid w:val="004C5546"/>
    <w:rsid w:val="004C5779"/>
    <w:rsid w:val="004C6111"/>
    <w:rsid w:val="004C6A58"/>
    <w:rsid w:val="004C6F27"/>
    <w:rsid w:val="004C7D30"/>
    <w:rsid w:val="004C7D57"/>
    <w:rsid w:val="004C7F33"/>
    <w:rsid w:val="004D03ED"/>
    <w:rsid w:val="004D0563"/>
    <w:rsid w:val="004D0751"/>
    <w:rsid w:val="004D0B16"/>
    <w:rsid w:val="004D0BDB"/>
    <w:rsid w:val="004D0ED9"/>
    <w:rsid w:val="004D1112"/>
    <w:rsid w:val="004D17A1"/>
    <w:rsid w:val="004D1A55"/>
    <w:rsid w:val="004D1E03"/>
    <w:rsid w:val="004D205B"/>
    <w:rsid w:val="004D2483"/>
    <w:rsid w:val="004D2C14"/>
    <w:rsid w:val="004D32E7"/>
    <w:rsid w:val="004D346C"/>
    <w:rsid w:val="004D39E8"/>
    <w:rsid w:val="004D47A9"/>
    <w:rsid w:val="004D573A"/>
    <w:rsid w:val="004D5A97"/>
    <w:rsid w:val="004D5D6E"/>
    <w:rsid w:val="004D5FFD"/>
    <w:rsid w:val="004D6750"/>
    <w:rsid w:val="004D68A1"/>
    <w:rsid w:val="004D6B72"/>
    <w:rsid w:val="004D6B92"/>
    <w:rsid w:val="004D6B9A"/>
    <w:rsid w:val="004D747C"/>
    <w:rsid w:val="004D74FC"/>
    <w:rsid w:val="004E0385"/>
    <w:rsid w:val="004E0468"/>
    <w:rsid w:val="004E07F7"/>
    <w:rsid w:val="004E0E97"/>
    <w:rsid w:val="004E14A0"/>
    <w:rsid w:val="004E177F"/>
    <w:rsid w:val="004E1C4C"/>
    <w:rsid w:val="004E1FB8"/>
    <w:rsid w:val="004E20FA"/>
    <w:rsid w:val="004E2910"/>
    <w:rsid w:val="004E2B78"/>
    <w:rsid w:val="004E2C76"/>
    <w:rsid w:val="004E2DED"/>
    <w:rsid w:val="004E3490"/>
    <w:rsid w:val="004E360A"/>
    <w:rsid w:val="004E3A62"/>
    <w:rsid w:val="004E404D"/>
    <w:rsid w:val="004E4621"/>
    <w:rsid w:val="004E47B3"/>
    <w:rsid w:val="004E5513"/>
    <w:rsid w:val="004E56A7"/>
    <w:rsid w:val="004E575B"/>
    <w:rsid w:val="004E57F8"/>
    <w:rsid w:val="004E5F0E"/>
    <w:rsid w:val="004E67BF"/>
    <w:rsid w:val="004E7BF9"/>
    <w:rsid w:val="004E7E6A"/>
    <w:rsid w:val="004E7F44"/>
    <w:rsid w:val="004F01C1"/>
    <w:rsid w:val="004F06D4"/>
    <w:rsid w:val="004F090D"/>
    <w:rsid w:val="004F1160"/>
    <w:rsid w:val="004F11F9"/>
    <w:rsid w:val="004F163C"/>
    <w:rsid w:val="004F19BB"/>
    <w:rsid w:val="004F19D8"/>
    <w:rsid w:val="004F3237"/>
    <w:rsid w:val="004F365F"/>
    <w:rsid w:val="004F3C6F"/>
    <w:rsid w:val="004F45B9"/>
    <w:rsid w:val="004F5E1A"/>
    <w:rsid w:val="004F5E42"/>
    <w:rsid w:val="004F61D0"/>
    <w:rsid w:val="004F6795"/>
    <w:rsid w:val="004F7008"/>
    <w:rsid w:val="004F72B2"/>
    <w:rsid w:val="004F73BF"/>
    <w:rsid w:val="004F741F"/>
    <w:rsid w:val="004F77B8"/>
    <w:rsid w:val="00500D60"/>
    <w:rsid w:val="00500E35"/>
    <w:rsid w:val="00501C75"/>
    <w:rsid w:val="0050201B"/>
    <w:rsid w:val="00502291"/>
    <w:rsid w:val="005024E3"/>
    <w:rsid w:val="00502A36"/>
    <w:rsid w:val="00502FAA"/>
    <w:rsid w:val="0050320F"/>
    <w:rsid w:val="0050386A"/>
    <w:rsid w:val="005038CE"/>
    <w:rsid w:val="005038EF"/>
    <w:rsid w:val="005039A3"/>
    <w:rsid w:val="00504288"/>
    <w:rsid w:val="0050469E"/>
    <w:rsid w:val="00505251"/>
    <w:rsid w:val="00505BEE"/>
    <w:rsid w:val="0050620F"/>
    <w:rsid w:val="0050659F"/>
    <w:rsid w:val="005066C7"/>
    <w:rsid w:val="00506AC4"/>
    <w:rsid w:val="005071EC"/>
    <w:rsid w:val="0050750A"/>
    <w:rsid w:val="005077EE"/>
    <w:rsid w:val="00507D66"/>
    <w:rsid w:val="00507DDC"/>
    <w:rsid w:val="00507E4D"/>
    <w:rsid w:val="00510235"/>
    <w:rsid w:val="0051094E"/>
    <w:rsid w:val="00510AA6"/>
    <w:rsid w:val="0051113D"/>
    <w:rsid w:val="00511711"/>
    <w:rsid w:val="00511762"/>
    <w:rsid w:val="0051189B"/>
    <w:rsid w:val="005120D1"/>
    <w:rsid w:val="0051256A"/>
    <w:rsid w:val="00512D8C"/>
    <w:rsid w:val="00512DA2"/>
    <w:rsid w:val="005134C0"/>
    <w:rsid w:val="005135D5"/>
    <w:rsid w:val="00513669"/>
    <w:rsid w:val="00513BFC"/>
    <w:rsid w:val="00513FA7"/>
    <w:rsid w:val="0051443C"/>
    <w:rsid w:val="00514772"/>
    <w:rsid w:val="00514E52"/>
    <w:rsid w:val="00515BD1"/>
    <w:rsid w:val="00515FE6"/>
    <w:rsid w:val="0051602B"/>
    <w:rsid w:val="00516141"/>
    <w:rsid w:val="005162B0"/>
    <w:rsid w:val="00516B8C"/>
    <w:rsid w:val="005173D1"/>
    <w:rsid w:val="005203CB"/>
    <w:rsid w:val="005205B8"/>
    <w:rsid w:val="005205F5"/>
    <w:rsid w:val="005207F6"/>
    <w:rsid w:val="0052090A"/>
    <w:rsid w:val="005209C7"/>
    <w:rsid w:val="005221D0"/>
    <w:rsid w:val="005225D8"/>
    <w:rsid w:val="005226B1"/>
    <w:rsid w:val="00522DFA"/>
    <w:rsid w:val="005232CE"/>
    <w:rsid w:val="00523495"/>
    <w:rsid w:val="00523FCD"/>
    <w:rsid w:val="00524244"/>
    <w:rsid w:val="005243CF"/>
    <w:rsid w:val="00525095"/>
    <w:rsid w:val="005250E3"/>
    <w:rsid w:val="00525898"/>
    <w:rsid w:val="00525F49"/>
    <w:rsid w:val="005264F9"/>
    <w:rsid w:val="00526571"/>
    <w:rsid w:val="005266A4"/>
    <w:rsid w:val="00526772"/>
    <w:rsid w:val="005269C3"/>
    <w:rsid w:val="005269FA"/>
    <w:rsid w:val="00526C3A"/>
    <w:rsid w:val="005272A9"/>
    <w:rsid w:val="0052756D"/>
    <w:rsid w:val="0052768D"/>
    <w:rsid w:val="00527FC7"/>
    <w:rsid w:val="00530C82"/>
    <w:rsid w:val="00530E3C"/>
    <w:rsid w:val="00531375"/>
    <w:rsid w:val="0053149E"/>
    <w:rsid w:val="005339DA"/>
    <w:rsid w:val="0053402A"/>
    <w:rsid w:val="0053488C"/>
    <w:rsid w:val="0053493F"/>
    <w:rsid w:val="005352BB"/>
    <w:rsid w:val="00535ADC"/>
    <w:rsid w:val="0053607A"/>
    <w:rsid w:val="00536BA8"/>
    <w:rsid w:val="00536C6D"/>
    <w:rsid w:val="00537069"/>
    <w:rsid w:val="00537AC0"/>
    <w:rsid w:val="00537D5E"/>
    <w:rsid w:val="00537E9F"/>
    <w:rsid w:val="00540973"/>
    <w:rsid w:val="0054176A"/>
    <w:rsid w:val="00541ADF"/>
    <w:rsid w:val="005420E3"/>
    <w:rsid w:val="005422FA"/>
    <w:rsid w:val="00542305"/>
    <w:rsid w:val="00542594"/>
    <w:rsid w:val="00542AAD"/>
    <w:rsid w:val="005430AC"/>
    <w:rsid w:val="00543805"/>
    <w:rsid w:val="00543923"/>
    <w:rsid w:val="00543974"/>
    <w:rsid w:val="005439FB"/>
    <w:rsid w:val="00544968"/>
    <w:rsid w:val="00544B2D"/>
    <w:rsid w:val="00544B33"/>
    <w:rsid w:val="00544C5B"/>
    <w:rsid w:val="00545342"/>
    <w:rsid w:val="005454E0"/>
    <w:rsid w:val="005457A6"/>
    <w:rsid w:val="00545DE9"/>
    <w:rsid w:val="0054652A"/>
    <w:rsid w:val="0054683B"/>
    <w:rsid w:val="00546DCA"/>
    <w:rsid w:val="0054717A"/>
    <w:rsid w:val="005471B3"/>
    <w:rsid w:val="00547486"/>
    <w:rsid w:val="00547F09"/>
    <w:rsid w:val="0055015E"/>
    <w:rsid w:val="00550604"/>
    <w:rsid w:val="00550F56"/>
    <w:rsid w:val="005518C2"/>
    <w:rsid w:val="005519ED"/>
    <w:rsid w:val="00551AAF"/>
    <w:rsid w:val="00551DEA"/>
    <w:rsid w:val="005522A4"/>
    <w:rsid w:val="00552ADD"/>
    <w:rsid w:val="00552FB8"/>
    <w:rsid w:val="00552FD7"/>
    <w:rsid w:val="005537AC"/>
    <w:rsid w:val="005537F8"/>
    <w:rsid w:val="00553F15"/>
    <w:rsid w:val="0055446F"/>
    <w:rsid w:val="005546CA"/>
    <w:rsid w:val="00554A89"/>
    <w:rsid w:val="005552EE"/>
    <w:rsid w:val="005554B0"/>
    <w:rsid w:val="00555533"/>
    <w:rsid w:val="005560A2"/>
    <w:rsid w:val="005573AA"/>
    <w:rsid w:val="00557F42"/>
    <w:rsid w:val="0056064A"/>
    <w:rsid w:val="00560725"/>
    <w:rsid w:val="00561533"/>
    <w:rsid w:val="00561643"/>
    <w:rsid w:val="00561720"/>
    <w:rsid w:val="00561B96"/>
    <w:rsid w:val="00561BDE"/>
    <w:rsid w:val="00561F73"/>
    <w:rsid w:val="00562AC9"/>
    <w:rsid w:val="00562BD9"/>
    <w:rsid w:val="00562D67"/>
    <w:rsid w:val="00563AF7"/>
    <w:rsid w:val="00563EC6"/>
    <w:rsid w:val="005655E6"/>
    <w:rsid w:val="00565612"/>
    <w:rsid w:val="005656D3"/>
    <w:rsid w:val="0056644B"/>
    <w:rsid w:val="00566D37"/>
    <w:rsid w:val="00566E08"/>
    <w:rsid w:val="005674EE"/>
    <w:rsid w:val="0056780E"/>
    <w:rsid w:val="0056784A"/>
    <w:rsid w:val="005679CF"/>
    <w:rsid w:val="00570482"/>
    <w:rsid w:val="005704E4"/>
    <w:rsid w:val="005706ED"/>
    <w:rsid w:val="0057086F"/>
    <w:rsid w:val="00570912"/>
    <w:rsid w:val="00571012"/>
    <w:rsid w:val="005715DF"/>
    <w:rsid w:val="00571674"/>
    <w:rsid w:val="005718C2"/>
    <w:rsid w:val="005722E5"/>
    <w:rsid w:val="005722FB"/>
    <w:rsid w:val="00573379"/>
    <w:rsid w:val="00573D18"/>
    <w:rsid w:val="00574309"/>
    <w:rsid w:val="0057539D"/>
    <w:rsid w:val="005757AF"/>
    <w:rsid w:val="00575B62"/>
    <w:rsid w:val="00575CFF"/>
    <w:rsid w:val="00576470"/>
    <w:rsid w:val="0057665E"/>
    <w:rsid w:val="00576CD9"/>
    <w:rsid w:val="0057700B"/>
    <w:rsid w:val="0057711F"/>
    <w:rsid w:val="005772BC"/>
    <w:rsid w:val="00577546"/>
    <w:rsid w:val="00577B43"/>
    <w:rsid w:val="00577BC6"/>
    <w:rsid w:val="00577D4B"/>
    <w:rsid w:val="00580626"/>
    <w:rsid w:val="00580DF4"/>
    <w:rsid w:val="005819C3"/>
    <w:rsid w:val="0058248F"/>
    <w:rsid w:val="0058249F"/>
    <w:rsid w:val="005828F3"/>
    <w:rsid w:val="0058290D"/>
    <w:rsid w:val="00582A35"/>
    <w:rsid w:val="0058313F"/>
    <w:rsid w:val="005833E9"/>
    <w:rsid w:val="00583A15"/>
    <w:rsid w:val="00583D50"/>
    <w:rsid w:val="00583F90"/>
    <w:rsid w:val="00584CC3"/>
    <w:rsid w:val="0058506B"/>
    <w:rsid w:val="005852E9"/>
    <w:rsid w:val="00585320"/>
    <w:rsid w:val="0058575D"/>
    <w:rsid w:val="0058597C"/>
    <w:rsid w:val="00586449"/>
    <w:rsid w:val="005865B1"/>
    <w:rsid w:val="005867BC"/>
    <w:rsid w:val="00586A0E"/>
    <w:rsid w:val="00586B1E"/>
    <w:rsid w:val="005874FC"/>
    <w:rsid w:val="0059023A"/>
    <w:rsid w:val="0059044C"/>
    <w:rsid w:val="00590D90"/>
    <w:rsid w:val="00590E2E"/>
    <w:rsid w:val="005911A3"/>
    <w:rsid w:val="0059127C"/>
    <w:rsid w:val="005914A4"/>
    <w:rsid w:val="00591D2A"/>
    <w:rsid w:val="00591D7F"/>
    <w:rsid w:val="00592517"/>
    <w:rsid w:val="005929FD"/>
    <w:rsid w:val="005933A3"/>
    <w:rsid w:val="005933D4"/>
    <w:rsid w:val="005937C8"/>
    <w:rsid w:val="00594425"/>
    <w:rsid w:val="00594434"/>
    <w:rsid w:val="0059529C"/>
    <w:rsid w:val="005954EC"/>
    <w:rsid w:val="00597682"/>
    <w:rsid w:val="00597CB4"/>
    <w:rsid w:val="00597D4B"/>
    <w:rsid w:val="005A1A9E"/>
    <w:rsid w:val="005A22C8"/>
    <w:rsid w:val="005A30DA"/>
    <w:rsid w:val="005A3744"/>
    <w:rsid w:val="005A40A4"/>
    <w:rsid w:val="005A5446"/>
    <w:rsid w:val="005A5AEF"/>
    <w:rsid w:val="005A5E2D"/>
    <w:rsid w:val="005A636B"/>
    <w:rsid w:val="005A6425"/>
    <w:rsid w:val="005A6D1F"/>
    <w:rsid w:val="005A7079"/>
    <w:rsid w:val="005A73D0"/>
    <w:rsid w:val="005A75E8"/>
    <w:rsid w:val="005A7C56"/>
    <w:rsid w:val="005B082D"/>
    <w:rsid w:val="005B0B57"/>
    <w:rsid w:val="005B0D80"/>
    <w:rsid w:val="005B1792"/>
    <w:rsid w:val="005B2808"/>
    <w:rsid w:val="005B2AD3"/>
    <w:rsid w:val="005B2CA3"/>
    <w:rsid w:val="005B389E"/>
    <w:rsid w:val="005B41E2"/>
    <w:rsid w:val="005B4608"/>
    <w:rsid w:val="005B46F6"/>
    <w:rsid w:val="005B4986"/>
    <w:rsid w:val="005B4A3A"/>
    <w:rsid w:val="005B4E1A"/>
    <w:rsid w:val="005B5715"/>
    <w:rsid w:val="005B5C57"/>
    <w:rsid w:val="005B5CC4"/>
    <w:rsid w:val="005B5F15"/>
    <w:rsid w:val="005B65DF"/>
    <w:rsid w:val="005B6877"/>
    <w:rsid w:val="005B6BBE"/>
    <w:rsid w:val="005B769B"/>
    <w:rsid w:val="005B7B22"/>
    <w:rsid w:val="005C037E"/>
    <w:rsid w:val="005C0BD3"/>
    <w:rsid w:val="005C18AB"/>
    <w:rsid w:val="005C25D0"/>
    <w:rsid w:val="005C2EC6"/>
    <w:rsid w:val="005C300A"/>
    <w:rsid w:val="005C3174"/>
    <w:rsid w:val="005C41EB"/>
    <w:rsid w:val="005C4885"/>
    <w:rsid w:val="005C49D6"/>
    <w:rsid w:val="005C4C03"/>
    <w:rsid w:val="005C533D"/>
    <w:rsid w:val="005C5549"/>
    <w:rsid w:val="005C60CE"/>
    <w:rsid w:val="005C67CF"/>
    <w:rsid w:val="005C6A3D"/>
    <w:rsid w:val="005C6B7B"/>
    <w:rsid w:val="005C6D27"/>
    <w:rsid w:val="005C73DF"/>
    <w:rsid w:val="005C7740"/>
    <w:rsid w:val="005C7D9B"/>
    <w:rsid w:val="005D0A51"/>
    <w:rsid w:val="005D1396"/>
    <w:rsid w:val="005D1A70"/>
    <w:rsid w:val="005D20C6"/>
    <w:rsid w:val="005D227B"/>
    <w:rsid w:val="005D27ED"/>
    <w:rsid w:val="005D2B1F"/>
    <w:rsid w:val="005D3335"/>
    <w:rsid w:val="005D3716"/>
    <w:rsid w:val="005D3AD5"/>
    <w:rsid w:val="005D3D05"/>
    <w:rsid w:val="005D452A"/>
    <w:rsid w:val="005D4648"/>
    <w:rsid w:val="005D4845"/>
    <w:rsid w:val="005D555F"/>
    <w:rsid w:val="005D5641"/>
    <w:rsid w:val="005D5D93"/>
    <w:rsid w:val="005D622D"/>
    <w:rsid w:val="005D6841"/>
    <w:rsid w:val="005D7BAE"/>
    <w:rsid w:val="005D7E4A"/>
    <w:rsid w:val="005E06AB"/>
    <w:rsid w:val="005E0B8C"/>
    <w:rsid w:val="005E0ED2"/>
    <w:rsid w:val="005E1729"/>
    <w:rsid w:val="005E1A82"/>
    <w:rsid w:val="005E1BA6"/>
    <w:rsid w:val="005E2640"/>
    <w:rsid w:val="005E3162"/>
    <w:rsid w:val="005E354D"/>
    <w:rsid w:val="005E4116"/>
    <w:rsid w:val="005E412C"/>
    <w:rsid w:val="005E45A2"/>
    <w:rsid w:val="005E48D1"/>
    <w:rsid w:val="005E4906"/>
    <w:rsid w:val="005E4DEC"/>
    <w:rsid w:val="005E50FC"/>
    <w:rsid w:val="005E5A4F"/>
    <w:rsid w:val="005E5F23"/>
    <w:rsid w:val="005E6A6E"/>
    <w:rsid w:val="005E6C21"/>
    <w:rsid w:val="005E7447"/>
    <w:rsid w:val="005E7813"/>
    <w:rsid w:val="005E7E69"/>
    <w:rsid w:val="005F0B5F"/>
    <w:rsid w:val="005F0D1F"/>
    <w:rsid w:val="005F0D26"/>
    <w:rsid w:val="005F0E5F"/>
    <w:rsid w:val="005F0F07"/>
    <w:rsid w:val="005F1C42"/>
    <w:rsid w:val="005F1EC4"/>
    <w:rsid w:val="005F1EC5"/>
    <w:rsid w:val="005F1FA0"/>
    <w:rsid w:val="005F2774"/>
    <w:rsid w:val="005F2A66"/>
    <w:rsid w:val="005F2C22"/>
    <w:rsid w:val="005F3066"/>
    <w:rsid w:val="005F41CA"/>
    <w:rsid w:val="005F42B9"/>
    <w:rsid w:val="005F43D8"/>
    <w:rsid w:val="005F47F9"/>
    <w:rsid w:val="005F48C0"/>
    <w:rsid w:val="005F494F"/>
    <w:rsid w:val="005F4953"/>
    <w:rsid w:val="005F4A5A"/>
    <w:rsid w:val="005F4C6A"/>
    <w:rsid w:val="005F4E27"/>
    <w:rsid w:val="005F580F"/>
    <w:rsid w:val="005F5CE3"/>
    <w:rsid w:val="005F69BD"/>
    <w:rsid w:val="005F6D1B"/>
    <w:rsid w:val="005F74EE"/>
    <w:rsid w:val="006001D0"/>
    <w:rsid w:val="00600D84"/>
    <w:rsid w:val="0060127F"/>
    <w:rsid w:val="00601658"/>
    <w:rsid w:val="006017FC"/>
    <w:rsid w:val="00601940"/>
    <w:rsid w:val="00601D35"/>
    <w:rsid w:val="00601EB6"/>
    <w:rsid w:val="0060297D"/>
    <w:rsid w:val="00602A46"/>
    <w:rsid w:val="00602B72"/>
    <w:rsid w:val="00603178"/>
    <w:rsid w:val="006036C7"/>
    <w:rsid w:val="00603949"/>
    <w:rsid w:val="00603C3A"/>
    <w:rsid w:val="0060480A"/>
    <w:rsid w:val="00605370"/>
    <w:rsid w:val="00605718"/>
    <w:rsid w:val="00605740"/>
    <w:rsid w:val="00605A77"/>
    <w:rsid w:val="00605AB4"/>
    <w:rsid w:val="00605C02"/>
    <w:rsid w:val="006060E5"/>
    <w:rsid w:val="00606FC9"/>
    <w:rsid w:val="0060705A"/>
    <w:rsid w:val="00607E83"/>
    <w:rsid w:val="006101CA"/>
    <w:rsid w:val="006101F0"/>
    <w:rsid w:val="00610281"/>
    <w:rsid w:val="006103BA"/>
    <w:rsid w:val="00610735"/>
    <w:rsid w:val="00610AB9"/>
    <w:rsid w:val="00610E0E"/>
    <w:rsid w:val="00610F4F"/>
    <w:rsid w:val="006111E9"/>
    <w:rsid w:val="006111ED"/>
    <w:rsid w:val="00611763"/>
    <w:rsid w:val="00611891"/>
    <w:rsid w:val="006119E6"/>
    <w:rsid w:val="00611F9D"/>
    <w:rsid w:val="00612E3E"/>
    <w:rsid w:val="00612EB5"/>
    <w:rsid w:val="00612FB0"/>
    <w:rsid w:val="00613124"/>
    <w:rsid w:val="006131BE"/>
    <w:rsid w:val="00613597"/>
    <w:rsid w:val="00613CC3"/>
    <w:rsid w:val="00614DAB"/>
    <w:rsid w:val="006155ED"/>
    <w:rsid w:val="006157FE"/>
    <w:rsid w:val="006159F9"/>
    <w:rsid w:val="00615E7D"/>
    <w:rsid w:val="00615FCF"/>
    <w:rsid w:val="0061616A"/>
    <w:rsid w:val="00616425"/>
    <w:rsid w:val="006166CB"/>
    <w:rsid w:val="00616AFD"/>
    <w:rsid w:val="00616E10"/>
    <w:rsid w:val="00616EC7"/>
    <w:rsid w:val="00616F2D"/>
    <w:rsid w:val="00617076"/>
    <w:rsid w:val="0062004B"/>
    <w:rsid w:val="006202AF"/>
    <w:rsid w:val="0062049C"/>
    <w:rsid w:val="006205EC"/>
    <w:rsid w:val="006205F2"/>
    <w:rsid w:val="0062080D"/>
    <w:rsid w:val="00620889"/>
    <w:rsid w:val="0062094D"/>
    <w:rsid w:val="00621279"/>
    <w:rsid w:val="00621318"/>
    <w:rsid w:val="00621672"/>
    <w:rsid w:val="006218FC"/>
    <w:rsid w:val="00621A24"/>
    <w:rsid w:val="00622345"/>
    <w:rsid w:val="006223AA"/>
    <w:rsid w:val="006223EF"/>
    <w:rsid w:val="00622E52"/>
    <w:rsid w:val="0062359D"/>
    <w:rsid w:val="006238AE"/>
    <w:rsid w:val="006248A5"/>
    <w:rsid w:val="00624E4E"/>
    <w:rsid w:val="00625069"/>
    <w:rsid w:val="0062560D"/>
    <w:rsid w:val="00625B70"/>
    <w:rsid w:val="00625F78"/>
    <w:rsid w:val="00626261"/>
    <w:rsid w:val="0062698A"/>
    <w:rsid w:val="00626A20"/>
    <w:rsid w:val="00627130"/>
    <w:rsid w:val="0062716A"/>
    <w:rsid w:val="00627593"/>
    <w:rsid w:val="0062781C"/>
    <w:rsid w:val="00627E86"/>
    <w:rsid w:val="0063000A"/>
    <w:rsid w:val="00630154"/>
    <w:rsid w:val="0063070D"/>
    <w:rsid w:val="0063152A"/>
    <w:rsid w:val="00631717"/>
    <w:rsid w:val="00631CD7"/>
    <w:rsid w:val="00632722"/>
    <w:rsid w:val="00632F57"/>
    <w:rsid w:val="00633275"/>
    <w:rsid w:val="006332C4"/>
    <w:rsid w:val="006333ED"/>
    <w:rsid w:val="00633550"/>
    <w:rsid w:val="006336FF"/>
    <w:rsid w:val="00633A76"/>
    <w:rsid w:val="00633DE4"/>
    <w:rsid w:val="00633EB8"/>
    <w:rsid w:val="006344B8"/>
    <w:rsid w:val="00634568"/>
    <w:rsid w:val="006346F3"/>
    <w:rsid w:val="0063508D"/>
    <w:rsid w:val="006352B8"/>
    <w:rsid w:val="00635C81"/>
    <w:rsid w:val="00636860"/>
    <w:rsid w:val="00636C1D"/>
    <w:rsid w:val="006370E3"/>
    <w:rsid w:val="0063754E"/>
    <w:rsid w:val="0063756A"/>
    <w:rsid w:val="00637714"/>
    <w:rsid w:val="00637C9F"/>
    <w:rsid w:val="00637E2C"/>
    <w:rsid w:val="00637FDE"/>
    <w:rsid w:val="0064025F"/>
    <w:rsid w:val="006404F8"/>
    <w:rsid w:val="0064133B"/>
    <w:rsid w:val="00641530"/>
    <w:rsid w:val="0064178D"/>
    <w:rsid w:val="00641E13"/>
    <w:rsid w:val="00642077"/>
    <w:rsid w:val="00642206"/>
    <w:rsid w:val="0064244D"/>
    <w:rsid w:val="0064299F"/>
    <w:rsid w:val="00642C6B"/>
    <w:rsid w:val="006436BE"/>
    <w:rsid w:val="0064379B"/>
    <w:rsid w:val="00644163"/>
    <w:rsid w:val="006444A4"/>
    <w:rsid w:val="00644913"/>
    <w:rsid w:val="00644C4D"/>
    <w:rsid w:val="00644EF9"/>
    <w:rsid w:val="00645476"/>
    <w:rsid w:val="0064559B"/>
    <w:rsid w:val="006458B3"/>
    <w:rsid w:val="00645DF6"/>
    <w:rsid w:val="00645ECC"/>
    <w:rsid w:val="006469D9"/>
    <w:rsid w:val="00646EE8"/>
    <w:rsid w:val="00646F01"/>
    <w:rsid w:val="0064793A"/>
    <w:rsid w:val="006479AB"/>
    <w:rsid w:val="00647B3E"/>
    <w:rsid w:val="00647C8E"/>
    <w:rsid w:val="00647FAE"/>
    <w:rsid w:val="0065015E"/>
    <w:rsid w:val="006506F6"/>
    <w:rsid w:val="00650BB0"/>
    <w:rsid w:val="00650C18"/>
    <w:rsid w:val="00650DFE"/>
    <w:rsid w:val="00650EF3"/>
    <w:rsid w:val="00650F40"/>
    <w:rsid w:val="00651158"/>
    <w:rsid w:val="0065180C"/>
    <w:rsid w:val="00651FCE"/>
    <w:rsid w:val="0065253F"/>
    <w:rsid w:val="00652CA0"/>
    <w:rsid w:val="006530EF"/>
    <w:rsid w:val="00653842"/>
    <w:rsid w:val="006538C9"/>
    <w:rsid w:val="00653B6D"/>
    <w:rsid w:val="00654204"/>
    <w:rsid w:val="0065473C"/>
    <w:rsid w:val="006551F1"/>
    <w:rsid w:val="00655797"/>
    <w:rsid w:val="00655891"/>
    <w:rsid w:val="00655ADC"/>
    <w:rsid w:val="00655E10"/>
    <w:rsid w:val="00656712"/>
    <w:rsid w:val="00656F28"/>
    <w:rsid w:val="00657028"/>
    <w:rsid w:val="006579F5"/>
    <w:rsid w:val="0066047F"/>
    <w:rsid w:val="00660603"/>
    <w:rsid w:val="0066084C"/>
    <w:rsid w:val="00660852"/>
    <w:rsid w:val="00660C41"/>
    <w:rsid w:val="00660D6C"/>
    <w:rsid w:val="00660E26"/>
    <w:rsid w:val="0066101C"/>
    <w:rsid w:val="00661043"/>
    <w:rsid w:val="00661563"/>
    <w:rsid w:val="00661CA5"/>
    <w:rsid w:val="0066217F"/>
    <w:rsid w:val="00662690"/>
    <w:rsid w:val="006626A8"/>
    <w:rsid w:val="0066279D"/>
    <w:rsid w:val="0066285D"/>
    <w:rsid w:val="0066288B"/>
    <w:rsid w:val="00662D82"/>
    <w:rsid w:val="00663181"/>
    <w:rsid w:val="00663197"/>
    <w:rsid w:val="00663263"/>
    <w:rsid w:val="00664C5D"/>
    <w:rsid w:val="006655C8"/>
    <w:rsid w:val="0066609E"/>
    <w:rsid w:val="006662E2"/>
    <w:rsid w:val="00666351"/>
    <w:rsid w:val="00666431"/>
    <w:rsid w:val="00666FCD"/>
    <w:rsid w:val="00667209"/>
    <w:rsid w:val="00667442"/>
    <w:rsid w:val="0066756B"/>
    <w:rsid w:val="00667653"/>
    <w:rsid w:val="00667D4A"/>
    <w:rsid w:val="006705E7"/>
    <w:rsid w:val="0067081D"/>
    <w:rsid w:val="00670919"/>
    <w:rsid w:val="00670BE2"/>
    <w:rsid w:val="00670C93"/>
    <w:rsid w:val="00670D4B"/>
    <w:rsid w:val="00670D9E"/>
    <w:rsid w:val="006712AE"/>
    <w:rsid w:val="006713EF"/>
    <w:rsid w:val="0067140D"/>
    <w:rsid w:val="00671412"/>
    <w:rsid w:val="00671CAA"/>
    <w:rsid w:val="00671D6A"/>
    <w:rsid w:val="006728D4"/>
    <w:rsid w:val="00672CF0"/>
    <w:rsid w:val="00672F27"/>
    <w:rsid w:val="00674096"/>
    <w:rsid w:val="00674963"/>
    <w:rsid w:val="006753AE"/>
    <w:rsid w:val="00675A16"/>
    <w:rsid w:val="00675B35"/>
    <w:rsid w:val="00676706"/>
    <w:rsid w:val="00676785"/>
    <w:rsid w:val="006767A1"/>
    <w:rsid w:val="00677042"/>
    <w:rsid w:val="00680179"/>
    <w:rsid w:val="00680E62"/>
    <w:rsid w:val="006814F7"/>
    <w:rsid w:val="00681630"/>
    <w:rsid w:val="00681B9B"/>
    <w:rsid w:val="0068217C"/>
    <w:rsid w:val="0068231F"/>
    <w:rsid w:val="006828AB"/>
    <w:rsid w:val="006828D0"/>
    <w:rsid w:val="00682A93"/>
    <w:rsid w:val="00682E9B"/>
    <w:rsid w:val="0068327A"/>
    <w:rsid w:val="0068346E"/>
    <w:rsid w:val="00683D97"/>
    <w:rsid w:val="00684953"/>
    <w:rsid w:val="00684AEB"/>
    <w:rsid w:val="00684EA6"/>
    <w:rsid w:val="0068607B"/>
    <w:rsid w:val="00686129"/>
    <w:rsid w:val="00686A81"/>
    <w:rsid w:val="00686E54"/>
    <w:rsid w:val="006870E6"/>
    <w:rsid w:val="00687109"/>
    <w:rsid w:val="00687B92"/>
    <w:rsid w:val="00687E2B"/>
    <w:rsid w:val="00690A48"/>
    <w:rsid w:val="00691151"/>
    <w:rsid w:val="00691851"/>
    <w:rsid w:val="0069192F"/>
    <w:rsid w:val="00691A75"/>
    <w:rsid w:val="00691CF7"/>
    <w:rsid w:val="0069209B"/>
    <w:rsid w:val="006922DB"/>
    <w:rsid w:val="00692598"/>
    <w:rsid w:val="00692D16"/>
    <w:rsid w:val="0069319A"/>
    <w:rsid w:val="00693444"/>
    <w:rsid w:val="00693711"/>
    <w:rsid w:val="00693812"/>
    <w:rsid w:val="00693B56"/>
    <w:rsid w:val="00693C0D"/>
    <w:rsid w:val="00693EDD"/>
    <w:rsid w:val="0069403E"/>
    <w:rsid w:val="00694237"/>
    <w:rsid w:val="006948C6"/>
    <w:rsid w:val="006956CD"/>
    <w:rsid w:val="00696094"/>
    <w:rsid w:val="0069647E"/>
    <w:rsid w:val="00696723"/>
    <w:rsid w:val="00696827"/>
    <w:rsid w:val="00696B18"/>
    <w:rsid w:val="00696BF7"/>
    <w:rsid w:val="00697103"/>
    <w:rsid w:val="006973D2"/>
    <w:rsid w:val="006A0196"/>
    <w:rsid w:val="006A03C2"/>
    <w:rsid w:val="006A0FEE"/>
    <w:rsid w:val="006A1120"/>
    <w:rsid w:val="006A128C"/>
    <w:rsid w:val="006A1D6B"/>
    <w:rsid w:val="006A2EBE"/>
    <w:rsid w:val="006A33A9"/>
    <w:rsid w:val="006A3547"/>
    <w:rsid w:val="006A3710"/>
    <w:rsid w:val="006A37EB"/>
    <w:rsid w:val="006A3FE2"/>
    <w:rsid w:val="006A439A"/>
    <w:rsid w:val="006A4544"/>
    <w:rsid w:val="006A4EB5"/>
    <w:rsid w:val="006A562F"/>
    <w:rsid w:val="006A5AF7"/>
    <w:rsid w:val="006A5D10"/>
    <w:rsid w:val="006A5E3F"/>
    <w:rsid w:val="006A60C3"/>
    <w:rsid w:val="006A6195"/>
    <w:rsid w:val="006A6E01"/>
    <w:rsid w:val="006B0167"/>
    <w:rsid w:val="006B0750"/>
    <w:rsid w:val="006B10A1"/>
    <w:rsid w:val="006B10E2"/>
    <w:rsid w:val="006B2213"/>
    <w:rsid w:val="006B229F"/>
    <w:rsid w:val="006B2446"/>
    <w:rsid w:val="006B26AC"/>
    <w:rsid w:val="006B2A62"/>
    <w:rsid w:val="006B3072"/>
    <w:rsid w:val="006B341F"/>
    <w:rsid w:val="006B351A"/>
    <w:rsid w:val="006B40F1"/>
    <w:rsid w:val="006B459E"/>
    <w:rsid w:val="006B4944"/>
    <w:rsid w:val="006B495B"/>
    <w:rsid w:val="006B4C10"/>
    <w:rsid w:val="006B4E0E"/>
    <w:rsid w:val="006B522A"/>
    <w:rsid w:val="006B5298"/>
    <w:rsid w:val="006B654B"/>
    <w:rsid w:val="006B68F3"/>
    <w:rsid w:val="006B6D42"/>
    <w:rsid w:val="006B7028"/>
    <w:rsid w:val="006B71E6"/>
    <w:rsid w:val="006B74BE"/>
    <w:rsid w:val="006B79F1"/>
    <w:rsid w:val="006B7ADA"/>
    <w:rsid w:val="006B7CA2"/>
    <w:rsid w:val="006B7D00"/>
    <w:rsid w:val="006B7FEF"/>
    <w:rsid w:val="006C0509"/>
    <w:rsid w:val="006C062B"/>
    <w:rsid w:val="006C0976"/>
    <w:rsid w:val="006C0FF8"/>
    <w:rsid w:val="006C1932"/>
    <w:rsid w:val="006C1B0F"/>
    <w:rsid w:val="006C1E6F"/>
    <w:rsid w:val="006C2701"/>
    <w:rsid w:val="006C2F84"/>
    <w:rsid w:val="006C33D1"/>
    <w:rsid w:val="006C3AA8"/>
    <w:rsid w:val="006C3C1A"/>
    <w:rsid w:val="006C4ABB"/>
    <w:rsid w:val="006C5581"/>
    <w:rsid w:val="006C56D3"/>
    <w:rsid w:val="006C5E06"/>
    <w:rsid w:val="006C6566"/>
    <w:rsid w:val="006C690C"/>
    <w:rsid w:val="006C6CF4"/>
    <w:rsid w:val="006C6DBE"/>
    <w:rsid w:val="006C7194"/>
    <w:rsid w:val="006C75A5"/>
    <w:rsid w:val="006C7C88"/>
    <w:rsid w:val="006D0992"/>
    <w:rsid w:val="006D0A2F"/>
    <w:rsid w:val="006D1968"/>
    <w:rsid w:val="006D1A6F"/>
    <w:rsid w:val="006D1E5A"/>
    <w:rsid w:val="006D1F3D"/>
    <w:rsid w:val="006D1F90"/>
    <w:rsid w:val="006D2511"/>
    <w:rsid w:val="006D2E26"/>
    <w:rsid w:val="006D304F"/>
    <w:rsid w:val="006D32FE"/>
    <w:rsid w:val="006D4C94"/>
    <w:rsid w:val="006D4FB1"/>
    <w:rsid w:val="006D53C9"/>
    <w:rsid w:val="006D57AD"/>
    <w:rsid w:val="006D6F3B"/>
    <w:rsid w:val="006D6FF5"/>
    <w:rsid w:val="006D7701"/>
    <w:rsid w:val="006E047F"/>
    <w:rsid w:val="006E1164"/>
    <w:rsid w:val="006E21F6"/>
    <w:rsid w:val="006E2322"/>
    <w:rsid w:val="006E2939"/>
    <w:rsid w:val="006E2A62"/>
    <w:rsid w:val="006E3238"/>
    <w:rsid w:val="006E3E24"/>
    <w:rsid w:val="006E3FA1"/>
    <w:rsid w:val="006E4563"/>
    <w:rsid w:val="006E4AAE"/>
    <w:rsid w:val="006E4F6D"/>
    <w:rsid w:val="006E5091"/>
    <w:rsid w:val="006E569C"/>
    <w:rsid w:val="006E5DC0"/>
    <w:rsid w:val="006E61C4"/>
    <w:rsid w:val="006E6AC5"/>
    <w:rsid w:val="006E715A"/>
    <w:rsid w:val="006E77B9"/>
    <w:rsid w:val="006E78D2"/>
    <w:rsid w:val="006E7B87"/>
    <w:rsid w:val="006F0726"/>
    <w:rsid w:val="006F16CD"/>
    <w:rsid w:val="006F1819"/>
    <w:rsid w:val="006F1A81"/>
    <w:rsid w:val="006F1E1F"/>
    <w:rsid w:val="006F1EAB"/>
    <w:rsid w:val="006F2189"/>
    <w:rsid w:val="006F2A80"/>
    <w:rsid w:val="006F2A84"/>
    <w:rsid w:val="006F2E0C"/>
    <w:rsid w:val="006F3C73"/>
    <w:rsid w:val="006F3FB5"/>
    <w:rsid w:val="006F4355"/>
    <w:rsid w:val="006F444F"/>
    <w:rsid w:val="006F48A9"/>
    <w:rsid w:val="006F4D94"/>
    <w:rsid w:val="006F55EC"/>
    <w:rsid w:val="006F681D"/>
    <w:rsid w:val="006F68A6"/>
    <w:rsid w:val="006F6926"/>
    <w:rsid w:val="006F693C"/>
    <w:rsid w:val="006F6CF1"/>
    <w:rsid w:val="006F6F9B"/>
    <w:rsid w:val="006F7DBB"/>
    <w:rsid w:val="006F7EA5"/>
    <w:rsid w:val="007001CA"/>
    <w:rsid w:val="007003C9"/>
    <w:rsid w:val="007009C9"/>
    <w:rsid w:val="00700C25"/>
    <w:rsid w:val="00701223"/>
    <w:rsid w:val="00701C1D"/>
    <w:rsid w:val="007021A3"/>
    <w:rsid w:val="007024FC"/>
    <w:rsid w:val="00703088"/>
    <w:rsid w:val="0070362C"/>
    <w:rsid w:val="007040E5"/>
    <w:rsid w:val="00704266"/>
    <w:rsid w:val="0070497D"/>
    <w:rsid w:val="00704A72"/>
    <w:rsid w:val="00704A7E"/>
    <w:rsid w:val="00704D42"/>
    <w:rsid w:val="007051FE"/>
    <w:rsid w:val="00705BEC"/>
    <w:rsid w:val="00705D2A"/>
    <w:rsid w:val="00705E0E"/>
    <w:rsid w:val="00705FBB"/>
    <w:rsid w:val="00706A6A"/>
    <w:rsid w:val="00706B6E"/>
    <w:rsid w:val="00707147"/>
    <w:rsid w:val="007078BA"/>
    <w:rsid w:val="00707CF6"/>
    <w:rsid w:val="0071069B"/>
    <w:rsid w:val="007108E6"/>
    <w:rsid w:val="00710936"/>
    <w:rsid w:val="00710B21"/>
    <w:rsid w:val="00710DAC"/>
    <w:rsid w:val="00711792"/>
    <w:rsid w:val="00711DC7"/>
    <w:rsid w:val="00712592"/>
    <w:rsid w:val="00712BED"/>
    <w:rsid w:val="00712E71"/>
    <w:rsid w:val="00713046"/>
    <w:rsid w:val="00713CB5"/>
    <w:rsid w:val="00714165"/>
    <w:rsid w:val="0071442F"/>
    <w:rsid w:val="007144E9"/>
    <w:rsid w:val="00714BBA"/>
    <w:rsid w:val="00714CBB"/>
    <w:rsid w:val="00715258"/>
    <w:rsid w:val="007152A4"/>
    <w:rsid w:val="00715743"/>
    <w:rsid w:val="007163F4"/>
    <w:rsid w:val="00716401"/>
    <w:rsid w:val="00716C45"/>
    <w:rsid w:val="00716F8A"/>
    <w:rsid w:val="00717118"/>
    <w:rsid w:val="0071740D"/>
    <w:rsid w:val="00720211"/>
    <w:rsid w:val="00720337"/>
    <w:rsid w:val="00720964"/>
    <w:rsid w:val="00721145"/>
    <w:rsid w:val="00721612"/>
    <w:rsid w:val="00721A28"/>
    <w:rsid w:val="00721F6D"/>
    <w:rsid w:val="007228DD"/>
    <w:rsid w:val="00723762"/>
    <w:rsid w:val="007242BF"/>
    <w:rsid w:val="00724476"/>
    <w:rsid w:val="0072457A"/>
    <w:rsid w:val="00724910"/>
    <w:rsid w:val="00724D4D"/>
    <w:rsid w:val="00724EA3"/>
    <w:rsid w:val="007255C2"/>
    <w:rsid w:val="0072582F"/>
    <w:rsid w:val="00726162"/>
    <w:rsid w:val="007269CB"/>
    <w:rsid w:val="00726B35"/>
    <w:rsid w:val="00726B8A"/>
    <w:rsid w:val="0072776A"/>
    <w:rsid w:val="007277DE"/>
    <w:rsid w:val="007303B8"/>
    <w:rsid w:val="00730593"/>
    <w:rsid w:val="00730630"/>
    <w:rsid w:val="00730C5C"/>
    <w:rsid w:val="00730E94"/>
    <w:rsid w:val="00730F5E"/>
    <w:rsid w:val="00731295"/>
    <w:rsid w:val="00731328"/>
    <w:rsid w:val="00731388"/>
    <w:rsid w:val="007314B9"/>
    <w:rsid w:val="00732BF5"/>
    <w:rsid w:val="00732C73"/>
    <w:rsid w:val="00732F81"/>
    <w:rsid w:val="00733423"/>
    <w:rsid w:val="00733C9B"/>
    <w:rsid w:val="00734A2C"/>
    <w:rsid w:val="00734AC9"/>
    <w:rsid w:val="00734D03"/>
    <w:rsid w:val="00734DCB"/>
    <w:rsid w:val="00734F2A"/>
    <w:rsid w:val="00735331"/>
    <w:rsid w:val="00735369"/>
    <w:rsid w:val="007356E5"/>
    <w:rsid w:val="0073589A"/>
    <w:rsid w:val="00735CF8"/>
    <w:rsid w:val="007360D0"/>
    <w:rsid w:val="0073734D"/>
    <w:rsid w:val="007376F3"/>
    <w:rsid w:val="0073780A"/>
    <w:rsid w:val="00737BAA"/>
    <w:rsid w:val="007400BE"/>
    <w:rsid w:val="0074033F"/>
    <w:rsid w:val="00740406"/>
    <w:rsid w:val="00740C1B"/>
    <w:rsid w:val="00740D23"/>
    <w:rsid w:val="00740E40"/>
    <w:rsid w:val="0074167B"/>
    <w:rsid w:val="007416E4"/>
    <w:rsid w:val="00741774"/>
    <w:rsid w:val="007417EB"/>
    <w:rsid w:val="007418A0"/>
    <w:rsid w:val="00741C02"/>
    <w:rsid w:val="0074211B"/>
    <w:rsid w:val="0074233A"/>
    <w:rsid w:val="00742513"/>
    <w:rsid w:val="00742A19"/>
    <w:rsid w:val="00742B9F"/>
    <w:rsid w:val="00742F82"/>
    <w:rsid w:val="00743757"/>
    <w:rsid w:val="0074385C"/>
    <w:rsid w:val="00743FC7"/>
    <w:rsid w:val="00744438"/>
    <w:rsid w:val="00744E05"/>
    <w:rsid w:val="00744E93"/>
    <w:rsid w:val="00744EE8"/>
    <w:rsid w:val="00745141"/>
    <w:rsid w:val="007460FA"/>
    <w:rsid w:val="007467CD"/>
    <w:rsid w:val="00747CBC"/>
    <w:rsid w:val="007508AE"/>
    <w:rsid w:val="00751135"/>
    <w:rsid w:val="00751AF8"/>
    <w:rsid w:val="00751BA4"/>
    <w:rsid w:val="00752CFA"/>
    <w:rsid w:val="00752E11"/>
    <w:rsid w:val="00753030"/>
    <w:rsid w:val="007531D0"/>
    <w:rsid w:val="007538E0"/>
    <w:rsid w:val="00753B50"/>
    <w:rsid w:val="00753ED1"/>
    <w:rsid w:val="00753F04"/>
    <w:rsid w:val="00754159"/>
    <w:rsid w:val="0075415F"/>
    <w:rsid w:val="007546B1"/>
    <w:rsid w:val="00754A45"/>
    <w:rsid w:val="00754FBE"/>
    <w:rsid w:val="007559BD"/>
    <w:rsid w:val="00755DA3"/>
    <w:rsid w:val="00755E59"/>
    <w:rsid w:val="00755E9C"/>
    <w:rsid w:val="007568B4"/>
    <w:rsid w:val="00756901"/>
    <w:rsid w:val="00756DA8"/>
    <w:rsid w:val="007570A6"/>
    <w:rsid w:val="007576C1"/>
    <w:rsid w:val="00757704"/>
    <w:rsid w:val="007579B8"/>
    <w:rsid w:val="00757ADA"/>
    <w:rsid w:val="00757C30"/>
    <w:rsid w:val="00760016"/>
    <w:rsid w:val="00760266"/>
    <w:rsid w:val="007605FD"/>
    <w:rsid w:val="0076152D"/>
    <w:rsid w:val="00761CD7"/>
    <w:rsid w:val="00761EB0"/>
    <w:rsid w:val="007620CB"/>
    <w:rsid w:val="007623CC"/>
    <w:rsid w:val="0076249B"/>
    <w:rsid w:val="00762767"/>
    <w:rsid w:val="00762E85"/>
    <w:rsid w:val="00762EFB"/>
    <w:rsid w:val="007635BB"/>
    <w:rsid w:val="007639A3"/>
    <w:rsid w:val="0076401C"/>
    <w:rsid w:val="00764FA8"/>
    <w:rsid w:val="00765168"/>
    <w:rsid w:val="00765C8D"/>
    <w:rsid w:val="00765DC8"/>
    <w:rsid w:val="007668E9"/>
    <w:rsid w:val="007672AC"/>
    <w:rsid w:val="007676A9"/>
    <w:rsid w:val="00770027"/>
    <w:rsid w:val="0077021A"/>
    <w:rsid w:val="0077048E"/>
    <w:rsid w:val="0077076F"/>
    <w:rsid w:val="007715C6"/>
    <w:rsid w:val="0077197F"/>
    <w:rsid w:val="00771BF6"/>
    <w:rsid w:val="0077252D"/>
    <w:rsid w:val="00772AFE"/>
    <w:rsid w:val="00772B1F"/>
    <w:rsid w:val="007733AC"/>
    <w:rsid w:val="0077345D"/>
    <w:rsid w:val="007736E0"/>
    <w:rsid w:val="00773DEA"/>
    <w:rsid w:val="00773FD7"/>
    <w:rsid w:val="00773FF7"/>
    <w:rsid w:val="007748AD"/>
    <w:rsid w:val="00774A47"/>
    <w:rsid w:val="00774D2F"/>
    <w:rsid w:val="007751A0"/>
    <w:rsid w:val="007752F7"/>
    <w:rsid w:val="00775822"/>
    <w:rsid w:val="00775E93"/>
    <w:rsid w:val="00775EB3"/>
    <w:rsid w:val="0077608D"/>
    <w:rsid w:val="0077662B"/>
    <w:rsid w:val="007769A9"/>
    <w:rsid w:val="00776D91"/>
    <w:rsid w:val="00776F37"/>
    <w:rsid w:val="007777EC"/>
    <w:rsid w:val="00777A77"/>
    <w:rsid w:val="00777BC8"/>
    <w:rsid w:val="00780265"/>
    <w:rsid w:val="00780522"/>
    <w:rsid w:val="007813B7"/>
    <w:rsid w:val="0078143A"/>
    <w:rsid w:val="00781FA9"/>
    <w:rsid w:val="0078227E"/>
    <w:rsid w:val="007822E8"/>
    <w:rsid w:val="00782425"/>
    <w:rsid w:val="00783099"/>
    <w:rsid w:val="00783166"/>
    <w:rsid w:val="00784D4F"/>
    <w:rsid w:val="00785029"/>
    <w:rsid w:val="007851D6"/>
    <w:rsid w:val="007853CC"/>
    <w:rsid w:val="00785CE7"/>
    <w:rsid w:val="007861BD"/>
    <w:rsid w:val="007865A7"/>
    <w:rsid w:val="007871FF"/>
    <w:rsid w:val="007876FB"/>
    <w:rsid w:val="00787940"/>
    <w:rsid w:val="00787AFC"/>
    <w:rsid w:val="00790051"/>
    <w:rsid w:val="0079008A"/>
    <w:rsid w:val="0079086B"/>
    <w:rsid w:val="00791C2C"/>
    <w:rsid w:val="00792211"/>
    <w:rsid w:val="0079235E"/>
    <w:rsid w:val="00792518"/>
    <w:rsid w:val="007928D4"/>
    <w:rsid w:val="00792FAD"/>
    <w:rsid w:val="00793214"/>
    <w:rsid w:val="007932B1"/>
    <w:rsid w:val="007933CE"/>
    <w:rsid w:val="00793849"/>
    <w:rsid w:val="00793E9C"/>
    <w:rsid w:val="00794688"/>
    <w:rsid w:val="00794CDB"/>
    <w:rsid w:val="00794DE9"/>
    <w:rsid w:val="00794E42"/>
    <w:rsid w:val="00795093"/>
    <w:rsid w:val="00796115"/>
    <w:rsid w:val="0079638C"/>
    <w:rsid w:val="00796484"/>
    <w:rsid w:val="00796842"/>
    <w:rsid w:val="00796899"/>
    <w:rsid w:val="007968FB"/>
    <w:rsid w:val="00796988"/>
    <w:rsid w:val="00796D97"/>
    <w:rsid w:val="0079732F"/>
    <w:rsid w:val="007976EE"/>
    <w:rsid w:val="007977D1"/>
    <w:rsid w:val="007978B4"/>
    <w:rsid w:val="007A0250"/>
    <w:rsid w:val="007A0311"/>
    <w:rsid w:val="007A053F"/>
    <w:rsid w:val="007A0E41"/>
    <w:rsid w:val="007A19B9"/>
    <w:rsid w:val="007A1B14"/>
    <w:rsid w:val="007A1DE3"/>
    <w:rsid w:val="007A21FA"/>
    <w:rsid w:val="007A2989"/>
    <w:rsid w:val="007A39D8"/>
    <w:rsid w:val="007A3EC4"/>
    <w:rsid w:val="007A3FE7"/>
    <w:rsid w:val="007A4069"/>
    <w:rsid w:val="007A43D4"/>
    <w:rsid w:val="007A43D5"/>
    <w:rsid w:val="007A4614"/>
    <w:rsid w:val="007A4C4C"/>
    <w:rsid w:val="007A4DC0"/>
    <w:rsid w:val="007A4EDA"/>
    <w:rsid w:val="007A4FAB"/>
    <w:rsid w:val="007A5E98"/>
    <w:rsid w:val="007A62DE"/>
    <w:rsid w:val="007A6B87"/>
    <w:rsid w:val="007A6C72"/>
    <w:rsid w:val="007A713D"/>
    <w:rsid w:val="007A783A"/>
    <w:rsid w:val="007A78A8"/>
    <w:rsid w:val="007A7B68"/>
    <w:rsid w:val="007A7D29"/>
    <w:rsid w:val="007B030A"/>
    <w:rsid w:val="007B1729"/>
    <w:rsid w:val="007B18CF"/>
    <w:rsid w:val="007B1E53"/>
    <w:rsid w:val="007B1E93"/>
    <w:rsid w:val="007B20A4"/>
    <w:rsid w:val="007B21DB"/>
    <w:rsid w:val="007B259E"/>
    <w:rsid w:val="007B3441"/>
    <w:rsid w:val="007B3850"/>
    <w:rsid w:val="007B3AF6"/>
    <w:rsid w:val="007B4191"/>
    <w:rsid w:val="007B43E4"/>
    <w:rsid w:val="007B4724"/>
    <w:rsid w:val="007B4956"/>
    <w:rsid w:val="007B4B9B"/>
    <w:rsid w:val="007B5142"/>
    <w:rsid w:val="007B5246"/>
    <w:rsid w:val="007B575C"/>
    <w:rsid w:val="007B579E"/>
    <w:rsid w:val="007B69CF"/>
    <w:rsid w:val="007B6ADF"/>
    <w:rsid w:val="007B73F8"/>
    <w:rsid w:val="007C0534"/>
    <w:rsid w:val="007C110E"/>
    <w:rsid w:val="007C120D"/>
    <w:rsid w:val="007C178D"/>
    <w:rsid w:val="007C1FDD"/>
    <w:rsid w:val="007C203F"/>
    <w:rsid w:val="007C2504"/>
    <w:rsid w:val="007C298C"/>
    <w:rsid w:val="007C4E69"/>
    <w:rsid w:val="007C5360"/>
    <w:rsid w:val="007C5CEE"/>
    <w:rsid w:val="007C5E52"/>
    <w:rsid w:val="007C6442"/>
    <w:rsid w:val="007C6719"/>
    <w:rsid w:val="007C67E7"/>
    <w:rsid w:val="007C6A49"/>
    <w:rsid w:val="007C6CFB"/>
    <w:rsid w:val="007C6D2F"/>
    <w:rsid w:val="007C783B"/>
    <w:rsid w:val="007C7AC3"/>
    <w:rsid w:val="007C7C13"/>
    <w:rsid w:val="007C7DDC"/>
    <w:rsid w:val="007D040F"/>
    <w:rsid w:val="007D054C"/>
    <w:rsid w:val="007D05B7"/>
    <w:rsid w:val="007D05E5"/>
    <w:rsid w:val="007D077C"/>
    <w:rsid w:val="007D0EE1"/>
    <w:rsid w:val="007D128B"/>
    <w:rsid w:val="007D185F"/>
    <w:rsid w:val="007D255D"/>
    <w:rsid w:val="007D3483"/>
    <w:rsid w:val="007D43B7"/>
    <w:rsid w:val="007D457C"/>
    <w:rsid w:val="007D4605"/>
    <w:rsid w:val="007D46CA"/>
    <w:rsid w:val="007D4DB4"/>
    <w:rsid w:val="007D5064"/>
    <w:rsid w:val="007D5435"/>
    <w:rsid w:val="007D56F4"/>
    <w:rsid w:val="007D5BBE"/>
    <w:rsid w:val="007D6424"/>
    <w:rsid w:val="007D64D2"/>
    <w:rsid w:val="007D7D60"/>
    <w:rsid w:val="007E0FFE"/>
    <w:rsid w:val="007E18C5"/>
    <w:rsid w:val="007E1E9A"/>
    <w:rsid w:val="007E1F65"/>
    <w:rsid w:val="007E2D91"/>
    <w:rsid w:val="007E30B6"/>
    <w:rsid w:val="007E325A"/>
    <w:rsid w:val="007E4052"/>
    <w:rsid w:val="007E45D8"/>
    <w:rsid w:val="007E5522"/>
    <w:rsid w:val="007E5772"/>
    <w:rsid w:val="007E59D2"/>
    <w:rsid w:val="007E5F41"/>
    <w:rsid w:val="007E5FDC"/>
    <w:rsid w:val="007E69AD"/>
    <w:rsid w:val="007E6C60"/>
    <w:rsid w:val="007E769E"/>
    <w:rsid w:val="007E783E"/>
    <w:rsid w:val="007E7A54"/>
    <w:rsid w:val="007E7AFF"/>
    <w:rsid w:val="007F0BD8"/>
    <w:rsid w:val="007F0E9D"/>
    <w:rsid w:val="007F149A"/>
    <w:rsid w:val="007F14AA"/>
    <w:rsid w:val="007F161B"/>
    <w:rsid w:val="007F243F"/>
    <w:rsid w:val="007F28EE"/>
    <w:rsid w:val="007F29D0"/>
    <w:rsid w:val="007F2D60"/>
    <w:rsid w:val="007F3FD6"/>
    <w:rsid w:val="007F43FE"/>
    <w:rsid w:val="007F4406"/>
    <w:rsid w:val="007F4607"/>
    <w:rsid w:val="007F4BB1"/>
    <w:rsid w:val="007F4ED5"/>
    <w:rsid w:val="007F522C"/>
    <w:rsid w:val="007F56F1"/>
    <w:rsid w:val="007F6235"/>
    <w:rsid w:val="007F648D"/>
    <w:rsid w:val="007F66E0"/>
    <w:rsid w:val="007F78D8"/>
    <w:rsid w:val="007F7B82"/>
    <w:rsid w:val="008000E7"/>
    <w:rsid w:val="00800C79"/>
    <w:rsid w:val="00801078"/>
    <w:rsid w:val="0080113D"/>
    <w:rsid w:val="008014BF"/>
    <w:rsid w:val="008016B9"/>
    <w:rsid w:val="008022FC"/>
    <w:rsid w:val="008023B8"/>
    <w:rsid w:val="00802494"/>
    <w:rsid w:val="008027B5"/>
    <w:rsid w:val="008028BA"/>
    <w:rsid w:val="00802ACF"/>
    <w:rsid w:val="00803690"/>
    <w:rsid w:val="008037DB"/>
    <w:rsid w:val="00803C0F"/>
    <w:rsid w:val="00804785"/>
    <w:rsid w:val="008057AF"/>
    <w:rsid w:val="00805894"/>
    <w:rsid w:val="00805B70"/>
    <w:rsid w:val="00805D95"/>
    <w:rsid w:val="00806B3A"/>
    <w:rsid w:val="0080734D"/>
    <w:rsid w:val="0080784E"/>
    <w:rsid w:val="008079BB"/>
    <w:rsid w:val="00810CD7"/>
    <w:rsid w:val="0081135B"/>
    <w:rsid w:val="00811793"/>
    <w:rsid w:val="0081179E"/>
    <w:rsid w:val="00811B01"/>
    <w:rsid w:val="008124CA"/>
    <w:rsid w:val="0081253A"/>
    <w:rsid w:val="0081255C"/>
    <w:rsid w:val="00812802"/>
    <w:rsid w:val="00812818"/>
    <w:rsid w:val="00812C0E"/>
    <w:rsid w:val="008134A1"/>
    <w:rsid w:val="00814678"/>
    <w:rsid w:val="008149B4"/>
    <w:rsid w:val="00814C8D"/>
    <w:rsid w:val="0081513A"/>
    <w:rsid w:val="008152E9"/>
    <w:rsid w:val="00816114"/>
    <w:rsid w:val="008161E4"/>
    <w:rsid w:val="00816272"/>
    <w:rsid w:val="008164F5"/>
    <w:rsid w:val="008168C7"/>
    <w:rsid w:val="00817380"/>
    <w:rsid w:val="00817FD7"/>
    <w:rsid w:val="0082012E"/>
    <w:rsid w:val="008204A5"/>
    <w:rsid w:val="00820814"/>
    <w:rsid w:val="00820B22"/>
    <w:rsid w:val="00820D7B"/>
    <w:rsid w:val="00820EEB"/>
    <w:rsid w:val="00821226"/>
    <w:rsid w:val="00821467"/>
    <w:rsid w:val="008217F9"/>
    <w:rsid w:val="00821BB5"/>
    <w:rsid w:val="00822A3E"/>
    <w:rsid w:val="00822DB6"/>
    <w:rsid w:val="00822F6D"/>
    <w:rsid w:val="00823831"/>
    <w:rsid w:val="00823DE3"/>
    <w:rsid w:val="00823F84"/>
    <w:rsid w:val="00824B85"/>
    <w:rsid w:val="008250DC"/>
    <w:rsid w:val="00825321"/>
    <w:rsid w:val="00826727"/>
    <w:rsid w:val="00826AB5"/>
    <w:rsid w:val="00826ADE"/>
    <w:rsid w:val="00826D6F"/>
    <w:rsid w:val="0082709B"/>
    <w:rsid w:val="00827250"/>
    <w:rsid w:val="00827CDE"/>
    <w:rsid w:val="00827DA7"/>
    <w:rsid w:val="00827F90"/>
    <w:rsid w:val="00830BDA"/>
    <w:rsid w:val="00831CD9"/>
    <w:rsid w:val="00832A70"/>
    <w:rsid w:val="00832AA8"/>
    <w:rsid w:val="00833388"/>
    <w:rsid w:val="008334E1"/>
    <w:rsid w:val="00834A46"/>
    <w:rsid w:val="00835138"/>
    <w:rsid w:val="00835E09"/>
    <w:rsid w:val="008369C7"/>
    <w:rsid w:val="00836A37"/>
    <w:rsid w:val="00836C00"/>
    <w:rsid w:val="00836CCE"/>
    <w:rsid w:val="00836EE7"/>
    <w:rsid w:val="00836F9A"/>
    <w:rsid w:val="0083715B"/>
    <w:rsid w:val="00837C47"/>
    <w:rsid w:val="00837F7C"/>
    <w:rsid w:val="008400C3"/>
    <w:rsid w:val="0084012D"/>
    <w:rsid w:val="00840638"/>
    <w:rsid w:val="0084082C"/>
    <w:rsid w:val="00840D5D"/>
    <w:rsid w:val="008414FD"/>
    <w:rsid w:val="00841778"/>
    <w:rsid w:val="00841B16"/>
    <w:rsid w:val="00841D38"/>
    <w:rsid w:val="008420CB"/>
    <w:rsid w:val="0084269D"/>
    <w:rsid w:val="0084279D"/>
    <w:rsid w:val="00842B18"/>
    <w:rsid w:val="00842C5A"/>
    <w:rsid w:val="00844111"/>
    <w:rsid w:val="0084453A"/>
    <w:rsid w:val="008446C1"/>
    <w:rsid w:val="0084495F"/>
    <w:rsid w:val="00844F44"/>
    <w:rsid w:val="00845614"/>
    <w:rsid w:val="00845FA8"/>
    <w:rsid w:val="00846760"/>
    <w:rsid w:val="00846D5E"/>
    <w:rsid w:val="00847403"/>
    <w:rsid w:val="00850962"/>
    <w:rsid w:val="00850999"/>
    <w:rsid w:val="00850B28"/>
    <w:rsid w:val="0085117E"/>
    <w:rsid w:val="00851CC6"/>
    <w:rsid w:val="00851D72"/>
    <w:rsid w:val="00852AD4"/>
    <w:rsid w:val="00853035"/>
    <w:rsid w:val="00853397"/>
    <w:rsid w:val="008536E3"/>
    <w:rsid w:val="00853758"/>
    <w:rsid w:val="00853E72"/>
    <w:rsid w:val="008540A7"/>
    <w:rsid w:val="008543A1"/>
    <w:rsid w:val="0085456B"/>
    <w:rsid w:val="00854908"/>
    <w:rsid w:val="00854AB2"/>
    <w:rsid w:val="00855027"/>
    <w:rsid w:val="0085541C"/>
    <w:rsid w:val="008557EA"/>
    <w:rsid w:val="00855952"/>
    <w:rsid w:val="008562A3"/>
    <w:rsid w:val="008567A4"/>
    <w:rsid w:val="008567F1"/>
    <w:rsid w:val="00856CDA"/>
    <w:rsid w:val="008570ED"/>
    <w:rsid w:val="00857CDE"/>
    <w:rsid w:val="00857EF4"/>
    <w:rsid w:val="00860108"/>
    <w:rsid w:val="00860231"/>
    <w:rsid w:val="00860365"/>
    <w:rsid w:val="00860A2D"/>
    <w:rsid w:val="00860C81"/>
    <w:rsid w:val="00860EA4"/>
    <w:rsid w:val="0086154D"/>
    <w:rsid w:val="008615B0"/>
    <w:rsid w:val="0086178B"/>
    <w:rsid w:val="00861814"/>
    <w:rsid w:val="008618EF"/>
    <w:rsid w:val="00861D0E"/>
    <w:rsid w:val="008622D5"/>
    <w:rsid w:val="008622F4"/>
    <w:rsid w:val="008623C7"/>
    <w:rsid w:val="00863DA6"/>
    <w:rsid w:val="00863F96"/>
    <w:rsid w:val="00864A2B"/>
    <w:rsid w:val="00864AAA"/>
    <w:rsid w:val="00864C46"/>
    <w:rsid w:val="00865110"/>
    <w:rsid w:val="00865476"/>
    <w:rsid w:val="00866DCE"/>
    <w:rsid w:val="008670B8"/>
    <w:rsid w:val="008679DC"/>
    <w:rsid w:val="0087008E"/>
    <w:rsid w:val="0087043A"/>
    <w:rsid w:val="008704B7"/>
    <w:rsid w:val="00870BCF"/>
    <w:rsid w:val="00870E7E"/>
    <w:rsid w:val="00870F91"/>
    <w:rsid w:val="008710E5"/>
    <w:rsid w:val="00871D5E"/>
    <w:rsid w:val="0087323D"/>
    <w:rsid w:val="00873750"/>
    <w:rsid w:val="0087381D"/>
    <w:rsid w:val="00873CAA"/>
    <w:rsid w:val="00875674"/>
    <w:rsid w:val="00875B60"/>
    <w:rsid w:val="00875BBF"/>
    <w:rsid w:val="00875DBF"/>
    <w:rsid w:val="008765AA"/>
    <w:rsid w:val="00877036"/>
    <w:rsid w:val="00877319"/>
    <w:rsid w:val="00877907"/>
    <w:rsid w:val="008802BA"/>
    <w:rsid w:val="0088193E"/>
    <w:rsid w:val="00881A65"/>
    <w:rsid w:val="00881B90"/>
    <w:rsid w:val="00881E46"/>
    <w:rsid w:val="0088230D"/>
    <w:rsid w:val="008823A8"/>
    <w:rsid w:val="00882A81"/>
    <w:rsid w:val="00882E8F"/>
    <w:rsid w:val="00883126"/>
    <w:rsid w:val="00883514"/>
    <w:rsid w:val="00883A13"/>
    <w:rsid w:val="00883C08"/>
    <w:rsid w:val="00883CED"/>
    <w:rsid w:val="00883F0D"/>
    <w:rsid w:val="00883F5A"/>
    <w:rsid w:val="008849FC"/>
    <w:rsid w:val="00884B3D"/>
    <w:rsid w:val="00884FC1"/>
    <w:rsid w:val="008857F8"/>
    <w:rsid w:val="00885B67"/>
    <w:rsid w:val="00886110"/>
    <w:rsid w:val="0088644B"/>
    <w:rsid w:val="00886BCC"/>
    <w:rsid w:val="00886C6E"/>
    <w:rsid w:val="0088758E"/>
    <w:rsid w:val="0088770D"/>
    <w:rsid w:val="008879D9"/>
    <w:rsid w:val="0089058F"/>
    <w:rsid w:val="008909F8"/>
    <w:rsid w:val="00890D6D"/>
    <w:rsid w:val="00891708"/>
    <w:rsid w:val="0089251D"/>
    <w:rsid w:val="008927A6"/>
    <w:rsid w:val="008927CF"/>
    <w:rsid w:val="00893150"/>
    <w:rsid w:val="0089329E"/>
    <w:rsid w:val="008933DE"/>
    <w:rsid w:val="00893595"/>
    <w:rsid w:val="00893670"/>
    <w:rsid w:val="008936CB"/>
    <w:rsid w:val="008941A9"/>
    <w:rsid w:val="008941AC"/>
    <w:rsid w:val="0089654D"/>
    <w:rsid w:val="00896A88"/>
    <w:rsid w:val="00896FBF"/>
    <w:rsid w:val="0089790E"/>
    <w:rsid w:val="00897D4B"/>
    <w:rsid w:val="008A03BC"/>
    <w:rsid w:val="008A04B3"/>
    <w:rsid w:val="008A0565"/>
    <w:rsid w:val="008A07F4"/>
    <w:rsid w:val="008A10AF"/>
    <w:rsid w:val="008A1C8A"/>
    <w:rsid w:val="008A1FD8"/>
    <w:rsid w:val="008A231D"/>
    <w:rsid w:val="008A25D9"/>
    <w:rsid w:val="008A2829"/>
    <w:rsid w:val="008A2B0A"/>
    <w:rsid w:val="008A2E9C"/>
    <w:rsid w:val="008A2EAD"/>
    <w:rsid w:val="008A3645"/>
    <w:rsid w:val="008A3649"/>
    <w:rsid w:val="008A3656"/>
    <w:rsid w:val="008A36B0"/>
    <w:rsid w:val="008A4142"/>
    <w:rsid w:val="008A45BA"/>
    <w:rsid w:val="008A4993"/>
    <w:rsid w:val="008A4B41"/>
    <w:rsid w:val="008A4E58"/>
    <w:rsid w:val="008A4E6D"/>
    <w:rsid w:val="008A4F1F"/>
    <w:rsid w:val="008A5116"/>
    <w:rsid w:val="008A59E9"/>
    <w:rsid w:val="008A6096"/>
    <w:rsid w:val="008A6783"/>
    <w:rsid w:val="008A6A9C"/>
    <w:rsid w:val="008A6BF2"/>
    <w:rsid w:val="008A6CF4"/>
    <w:rsid w:val="008A760E"/>
    <w:rsid w:val="008A7A1B"/>
    <w:rsid w:val="008B0086"/>
    <w:rsid w:val="008B0800"/>
    <w:rsid w:val="008B10C9"/>
    <w:rsid w:val="008B122C"/>
    <w:rsid w:val="008B243E"/>
    <w:rsid w:val="008B264A"/>
    <w:rsid w:val="008B2659"/>
    <w:rsid w:val="008B2A76"/>
    <w:rsid w:val="008B2E0D"/>
    <w:rsid w:val="008B317B"/>
    <w:rsid w:val="008B3985"/>
    <w:rsid w:val="008B3E30"/>
    <w:rsid w:val="008B3E38"/>
    <w:rsid w:val="008B4572"/>
    <w:rsid w:val="008B4DCA"/>
    <w:rsid w:val="008B58FB"/>
    <w:rsid w:val="008B5E88"/>
    <w:rsid w:val="008B6024"/>
    <w:rsid w:val="008B6194"/>
    <w:rsid w:val="008B61FE"/>
    <w:rsid w:val="008B62B2"/>
    <w:rsid w:val="008B662D"/>
    <w:rsid w:val="008B6659"/>
    <w:rsid w:val="008B6C5A"/>
    <w:rsid w:val="008B6D3E"/>
    <w:rsid w:val="008B72C9"/>
    <w:rsid w:val="008B77ED"/>
    <w:rsid w:val="008B7D77"/>
    <w:rsid w:val="008C0275"/>
    <w:rsid w:val="008C0582"/>
    <w:rsid w:val="008C06DD"/>
    <w:rsid w:val="008C0ACF"/>
    <w:rsid w:val="008C0BEB"/>
    <w:rsid w:val="008C1AE3"/>
    <w:rsid w:val="008C23C4"/>
    <w:rsid w:val="008C2461"/>
    <w:rsid w:val="008C2531"/>
    <w:rsid w:val="008C2861"/>
    <w:rsid w:val="008C2B42"/>
    <w:rsid w:val="008C2D2D"/>
    <w:rsid w:val="008C3BF9"/>
    <w:rsid w:val="008C3C6B"/>
    <w:rsid w:val="008C3EB2"/>
    <w:rsid w:val="008C57BE"/>
    <w:rsid w:val="008C5987"/>
    <w:rsid w:val="008C5A69"/>
    <w:rsid w:val="008C62E8"/>
    <w:rsid w:val="008C66B2"/>
    <w:rsid w:val="008C6B02"/>
    <w:rsid w:val="008C7759"/>
    <w:rsid w:val="008C7A68"/>
    <w:rsid w:val="008D02F6"/>
    <w:rsid w:val="008D0957"/>
    <w:rsid w:val="008D0AC1"/>
    <w:rsid w:val="008D0C69"/>
    <w:rsid w:val="008D0F80"/>
    <w:rsid w:val="008D21C6"/>
    <w:rsid w:val="008D225B"/>
    <w:rsid w:val="008D248C"/>
    <w:rsid w:val="008D24F5"/>
    <w:rsid w:val="008D3433"/>
    <w:rsid w:val="008D3FC6"/>
    <w:rsid w:val="008D4DCA"/>
    <w:rsid w:val="008D5680"/>
    <w:rsid w:val="008D593A"/>
    <w:rsid w:val="008D5E57"/>
    <w:rsid w:val="008D66AE"/>
    <w:rsid w:val="008D6F09"/>
    <w:rsid w:val="008D6F9D"/>
    <w:rsid w:val="008D772F"/>
    <w:rsid w:val="008D79D5"/>
    <w:rsid w:val="008E09F5"/>
    <w:rsid w:val="008E0C62"/>
    <w:rsid w:val="008E0CC6"/>
    <w:rsid w:val="008E0FAB"/>
    <w:rsid w:val="008E0FBE"/>
    <w:rsid w:val="008E1744"/>
    <w:rsid w:val="008E17AC"/>
    <w:rsid w:val="008E1986"/>
    <w:rsid w:val="008E1ADE"/>
    <w:rsid w:val="008E1DF0"/>
    <w:rsid w:val="008E1F56"/>
    <w:rsid w:val="008E20D8"/>
    <w:rsid w:val="008E24D5"/>
    <w:rsid w:val="008E2A11"/>
    <w:rsid w:val="008E326F"/>
    <w:rsid w:val="008E3358"/>
    <w:rsid w:val="008E337B"/>
    <w:rsid w:val="008E3B90"/>
    <w:rsid w:val="008E3BF3"/>
    <w:rsid w:val="008E3CA9"/>
    <w:rsid w:val="008E3CF6"/>
    <w:rsid w:val="008E3DE2"/>
    <w:rsid w:val="008E3F76"/>
    <w:rsid w:val="008E4306"/>
    <w:rsid w:val="008E451E"/>
    <w:rsid w:val="008E45C6"/>
    <w:rsid w:val="008E4809"/>
    <w:rsid w:val="008E4E60"/>
    <w:rsid w:val="008E4F23"/>
    <w:rsid w:val="008E527F"/>
    <w:rsid w:val="008E54A3"/>
    <w:rsid w:val="008E5D46"/>
    <w:rsid w:val="008E5F5C"/>
    <w:rsid w:val="008E684A"/>
    <w:rsid w:val="008E6C7B"/>
    <w:rsid w:val="008E6D3F"/>
    <w:rsid w:val="008E7002"/>
    <w:rsid w:val="008E7E38"/>
    <w:rsid w:val="008F01D7"/>
    <w:rsid w:val="008F12CF"/>
    <w:rsid w:val="008F18AF"/>
    <w:rsid w:val="008F19AB"/>
    <w:rsid w:val="008F1F9B"/>
    <w:rsid w:val="008F2018"/>
    <w:rsid w:val="008F2964"/>
    <w:rsid w:val="008F3021"/>
    <w:rsid w:val="008F3197"/>
    <w:rsid w:val="008F3418"/>
    <w:rsid w:val="008F3881"/>
    <w:rsid w:val="008F3B99"/>
    <w:rsid w:val="008F3E8E"/>
    <w:rsid w:val="008F451D"/>
    <w:rsid w:val="008F4AA0"/>
    <w:rsid w:val="008F5726"/>
    <w:rsid w:val="008F5D46"/>
    <w:rsid w:val="008F5F4B"/>
    <w:rsid w:val="008F6495"/>
    <w:rsid w:val="008F7264"/>
    <w:rsid w:val="008F7500"/>
    <w:rsid w:val="008F7BBA"/>
    <w:rsid w:val="0090001C"/>
    <w:rsid w:val="009001B4"/>
    <w:rsid w:val="009009AC"/>
    <w:rsid w:val="00900A3D"/>
    <w:rsid w:val="00900DB8"/>
    <w:rsid w:val="0090104B"/>
    <w:rsid w:val="00901E4E"/>
    <w:rsid w:val="00902404"/>
    <w:rsid w:val="00902715"/>
    <w:rsid w:val="009027D6"/>
    <w:rsid w:val="00902B45"/>
    <w:rsid w:val="00902ED4"/>
    <w:rsid w:val="009030EC"/>
    <w:rsid w:val="00903531"/>
    <w:rsid w:val="00903766"/>
    <w:rsid w:val="00904265"/>
    <w:rsid w:val="00904410"/>
    <w:rsid w:val="00904788"/>
    <w:rsid w:val="0090484C"/>
    <w:rsid w:val="009056C0"/>
    <w:rsid w:val="00905705"/>
    <w:rsid w:val="00905F63"/>
    <w:rsid w:val="009066CA"/>
    <w:rsid w:val="00906895"/>
    <w:rsid w:val="00906A33"/>
    <w:rsid w:val="00906DD4"/>
    <w:rsid w:val="00907135"/>
    <w:rsid w:val="009072E0"/>
    <w:rsid w:val="00907923"/>
    <w:rsid w:val="00907973"/>
    <w:rsid w:val="00907A59"/>
    <w:rsid w:val="00907FB1"/>
    <w:rsid w:val="009103C5"/>
    <w:rsid w:val="00910410"/>
    <w:rsid w:val="00910B24"/>
    <w:rsid w:val="00911478"/>
    <w:rsid w:val="009115F2"/>
    <w:rsid w:val="00911B4B"/>
    <w:rsid w:val="00911B8B"/>
    <w:rsid w:val="00911C7B"/>
    <w:rsid w:val="00911DCB"/>
    <w:rsid w:val="0091249F"/>
    <w:rsid w:val="00912526"/>
    <w:rsid w:val="00912C2E"/>
    <w:rsid w:val="009134D4"/>
    <w:rsid w:val="0091366B"/>
    <w:rsid w:val="00913750"/>
    <w:rsid w:val="00913B54"/>
    <w:rsid w:val="00914A6D"/>
    <w:rsid w:val="00914A97"/>
    <w:rsid w:val="009151D3"/>
    <w:rsid w:val="00915614"/>
    <w:rsid w:val="0091596F"/>
    <w:rsid w:val="00916455"/>
    <w:rsid w:val="00916BD9"/>
    <w:rsid w:val="0091709C"/>
    <w:rsid w:val="0091760C"/>
    <w:rsid w:val="009176BD"/>
    <w:rsid w:val="00917AF3"/>
    <w:rsid w:val="0092019B"/>
    <w:rsid w:val="009201CD"/>
    <w:rsid w:val="0092103F"/>
    <w:rsid w:val="0092359D"/>
    <w:rsid w:val="00923CB0"/>
    <w:rsid w:val="00923DE3"/>
    <w:rsid w:val="00923FAB"/>
    <w:rsid w:val="00924168"/>
    <w:rsid w:val="00924B59"/>
    <w:rsid w:val="00924DD3"/>
    <w:rsid w:val="00925923"/>
    <w:rsid w:val="00925A7D"/>
    <w:rsid w:val="00925AE3"/>
    <w:rsid w:val="0092684B"/>
    <w:rsid w:val="009268F8"/>
    <w:rsid w:val="00926CD8"/>
    <w:rsid w:val="009271A4"/>
    <w:rsid w:val="00927509"/>
    <w:rsid w:val="009300F0"/>
    <w:rsid w:val="00930C41"/>
    <w:rsid w:val="00931344"/>
    <w:rsid w:val="00931943"/>
    <w:rsid w:val="00931A51"/>
    <w:rsid w:val="00931DB4"/>
    <w:rsid w:val="00931FD6"/>
    <w:rsid w:val="009321B1"/>
    <w:rsid w:val="0093338B"/>
    <w:rsid w:val="00933585"/>
    <w:rsid w:val="00933639"/>
    <w:rsid w:val="009339C2"/>
    <w:rsid w:val="00933BA6"/>
    <w:rsid w:val="00933DAD"/>
    <w:rsid w:val="00933F3C"/>
    <w:rsid w:val="00934336"/>
    <w:rsid w:val="009346DA"/>
    <w:rsid w:val="009356B3"/>
    <w:rsid w:val="00935957"/>
    <w:rsid w:val="009359E8"/>
    <w:rsid w:val="009374E8"/>
    <w:rsid w:val="00937574"/>
    <w:rsid w:val="009404CE"/>
    <w:rsid w:val="00940B27"/>
    <w:rsid w:val="00940BFC"/>
    <w:rsid w:val="00940C3F"/>
    <w:rsid w:val="00941B55"/>
    <w:rsid w:val="00941B6D"/>
    <w:rsid w:val="0094201D"/>
    <w:rsid w:val="009422C8"/>
    <w:rsid w:val="00942A6B"/>
    <w:rsid w:val="00942B8B"/>
    <w:rsid w:val="00942EB9"/>
    <w:rsid w:val="00944369"/>
    <w:rsid w:val="0094459F"/>
    <w:rsid w:val="00945465"/>
    <w:rsid w:val="00946345"/>
    <w:rsid w:val="009466A2"/>
    <w:rsid w:val="0094741D"/>
    <w:rsid w:val="009478C5"/>
    <w:rsid w:val="00950047"/>
    <w:rsid w:val="0095050F"/>
    <w:rsid w:val="00950850"/>
    <w:rsid w:val="00950C9A"/>
    <w:rsid w:val="00950FD7"/>
    <w:rsid w:val="009511F2"/>
    <w:rsid w:val="00951256"/>
    <w:rsid w:val="00951A21"/>
    <w:rsid w:val="00951E74"/>
    <w:rsid w:val="00952242"/>
    <w:rsid w:val="00952CC4"/>
    <w:rsid w:val="009533B5"/>
    <w:rsid w:val="009542A5"/>
    <w:rsid w:val="0095448E"/>
    <w:rsid w:val="00954649"/>
    <w:rsid w:val="0095488E"/>
    <w:rsid w:val="00954891"/>
    <w:rsid w:val="00954C03"/>
    <w:rsid w:val="00954DA3"/>
    <w:rsid w:val="00954DE3"/>
    <w:rsid w:val="00955AC2"/>
    <w:rsid w:val="00956E55"/>
    <w:rsid w:val="00957751"/>
    <w:rsid w:val="00957A34"/>
    <w:rsid w:val="00957C1F"/>
    <w:rsid w:val="00957E19"/>
    <w:rsid w:val="0096046C"/>
    <w:rsid w:val="009604BF"/>
    <w:rsid w:val="0096137F"/>
    <w:rsid w:val="00961ECE"/>
    <w:rsid w:val="009626D3"/>
    <w:rsid w:val="00962C79"/>
    <w:rsid w:val="0096371A"/>
    <w:rsid w:val="00963735"/>
    <w:rsid w:val="00963D9F"/>
    <w:rsid w:val="00964070"/>
    <w:rsid w:val="00964378"/>
    <w:rsid w:val="00964593"/>
    <w:rsid w:val="00964902"/>
    <w:rsid w:val="00964EE9"/>
    <w:rsid w:val="009650F1"/>
    <w:rsid w:val="009659FD"/>
    <w:rsid w:val="00965B89"/>
    <w:rsid w:val="00966689"/>
    <w:rsid w:val="00967562"/>
    <w:rsid w:val="00967645"/>
    <w:rsid w:val="0096777F"/>
    <w:rsid w:val="009677AD"/>
    <w:rsid w:val="00967A1D"/>
    <w:rsid w:val="00967CC8"/>
    <w:rsid w:val="00970210"/>
    <w:rsid w:val="00970359"/>
    <w:rsid w:val="0097045B"/>
    <w:rsid w:val="0097146C"/>
    <w:rsid w:val="009717F7"/>
    <w:rsid w:val="0097235D"/>
    <w:rsid w:val="0097257C"/>
    <w:rsid w:val="0097293B"/>
    <w:rsid w:val="00973174"/>
    <w:rsid w:val="00973909"/>
    <w:rsid w:val="00973E86"/>
    <w:rsid w:val="009740A5"/>
    <w:rsid w:val="00974850"/>
    <w:rsid w:val="00974F27"/>
    <w:rsid w:val="0097573D"/>
    <w:rsid w:val="00975A6E"/>
    <w:rsid w:val="00975C96"/>
    <w:rsid w:val="009765B8"/>
    <w:rsid w:val="00976723"/>
    <w:rsid w:val="009769B9"/>
    <w:rsid w:val="00976A19"/>
    <w:rsid w:val="00976A7E"/>
    <w:rsid w:val="00976C6E"/>
    <w:rsid w:val="0097723B"/>
    <w:rsid w:val="009777F0"/>
    <w:rsid w:val="00977949"/>
    <w:rsid w:val="00977A8B"/>
    <w:rsid w:val="00977D62"/>
    <w:rsid w:val="00977D84"/>
    <w:rsid w:val="00980625"/>
    <w:rsid w:val="00980DF2"/>
    <w:rsid w:val="00980F8C"/>
    <w:rsid w:val="009811B4"/>
    <w:rsid w:val="0098202D"/>
    <w:rsid w:val="00982278"/>
    <w:rsid w:val="0098264F"/>
    <w:rsid w:val="009826A0"/>
    <w:rsid w:val="00982789"/>
    <w:rsid w:val="00983474"/>
    <w:rsid w:val="009839C6"/>
    <w:rsid w:val="00984888"/>
    <w:rsid w:val="00984A95"/>
    <w:rsid w:val="0098545D"/>
    <w:rsid w:val="00985877"/>
    <w:rsid w:val="00985992"/>
    <w:rsid w:val="00985FA9"/>
    <w:rsid w:val="00986071"/>
    <w:rsid w:val="00987162"/>
    <w:rsid w:val="0098786A"/>
    <w:rsid w:val="00987E61"/>
    <w:rsid w:val="009901ED"/>
    <w:rsid w:val="009909D9"/>
    <w:rsid w:val="009911C2"/>
    <w:rsid w:val="00991630"/>
    <w:rsid w:val="00991664"/>
    <w:rsid w:val="00992BDE"/>
    <w:rsid w:val="0099328C"/>
    <w:rsid w:val="00993721"/>
    <w:rsid w:val="0099388F"/>
    <w:rsid w:val="009938ED"/>
    <w:rsid w:val="00993E41"/>
    <w:rsid w:val="00993FBD"/>
    <w:rsid w:val="00994131"/>
    <w:rsid w:val="00994451"/>
    <w:rsid w:val="0099480B"/>
    <w:rsid w:val="00994C85"/>
    <w:rsid w:val="00994E64"/>
    <w:rsid w:val="00994FB5"/>
    <w:rsid w:val="009950B3"/>
    <w:rsid w:val="009957C2"/>
    <w:rsid w:val="00995E0F"/>
    <w:rsid w:val="009960EF"/>
    <w:rsid w:val="00996722"/>
    <w:rsid w:val="00996D86"/>
    <w:rsid w:val="00996DA7"/>
    <w:rsid w:val="0099746B"/>
    <w:rsid w:val="009974B2"/>
    <w:rsid w:val="00997585"/>
    <w:rsid w:val="009A007C"/>
    <w:rsid w:val="009A1193"/>
    <w:rsid w:val="009A1261"/>
    <w:rsid w:val="009A12F4"/>
    <w:rsid w:val="009A1A02"/>
    <w:rsid w:val="009A1FC4"/>
    <w:rsid w:val="009A25E4"/>
    <w:rsid w:val="009A2635"/>
    <w:rsid w:val="009A29C5"/>
    <w:rsid w:val="009A2A61"/>
    <w:rsid w:val="009A30EF"/>
    <w:rsid w:val="009A33B2"/>
    <w:rsid w:val="009A3C14"/>
    <w:rsid w:val="009A3C7B"/>
    <w:rsid w:val="009A3DCF"/>
    <w:rsid w:val="009A3F23"/>
    <w:rsid w:val="009A3FA5"/>
    <w:rsid w:val="009A4035"/>
    <w:rsid w:val="009A4C7A"/>
    <w:rsid w:val="009A4DDF"/>
    <w:rsid w:val="009A4FA2"/>
    <w:rsid w:val="009A501A"/>
    <w:rsid w:val="009A5108"/>
    <w:rsid w:val="009A592C"/>
    <w:rsid w:val="009A6658"/>
    <w:rsid w:val="009A677A"/>
    <w:rsid w:val="009A6864"/>
    <w:rsid w:val="009A6CB8"/>
    <w:rsid w:val="009A6F9D"/>
    <w:rsid w:val="009A6FC9"/>
    <w:rsid w:val="009A7231"/>
    <w:rsid w:val="009A7459"/>
    <w:rsid w:val="009A7ED0"/>
    <w:rsid w:val="009B0473"/>
    <w:rsid w:val="009B162D"/>
    <w:rsid w:val="009B171E"/>
    <w:rsid w:val="009B1832"/>
    <w:rsid w:val="009B18FD"/>
    <w:rsid w:val="009B1D01"/>
    <w:rsid w:val="009B2944"/>
    <w:rsid w:val="009B2BC0"/>
    <w:rsid w:val="009B30AF"/>
    <w:rsid w:val="009B3DE5"/>
    <w:rsid w:val="009B4815"/>
    <w:rsid w:val="009B4941"/>
    <w:rsid w:val="009B4D4D"/>
    <w:rsid w:val="009B4F98"/>
    <w:rsid w:val="009B52EE"/>
    <w:rsid w:val="009B5903"/>
    <w:rsid w:val="009B6017"/>
    <w:rsid w:val="009B613D"/>
    <w:rsid w:val="009B6151"/>
    <w:rsid w:val="009B6434"/>
    <w:rsid w:val="009B64E5"/>
    <w:rsid w:val="009B6AA7"/>
    <w:rsid w:val="009B6B01"/>
    <w:rsid w:val="009B713B"/>
    <w:rsid w:val="009B7153"/>
    <w:rsid w:val="009B715F"/>
    <w:rsid w:val="009B7486"/>
    <w:rsid w:val="009B7B71"/>
    <w:rsid w:val="009C125C"/>
    <w:rsid w:val="009C1CA2"/>
    <w:rsid w:val="009C2159"/>
    <w:rsid w:val="009C2191"/>
    <w:rsid w:val="009C2274"/>
    <w:rsid w:val="009C2888"/>
    <w:rsid w:val="009C376C"/>
    <w:rsid w:val="009C3928"/>
    <w:rsid w:val="009C4270"/>
    <w:rsid w:val="009C4279"/>
    <w:rsid w:val="009C47AD"/>
    <w:rsid w:val="009C4BFC"/>
    <w:rsid w:val="009C5547"/>
    <w:rsid w:val="009C595C"/>
    <w:rsid w:val="009C65BF"/>
    <w:rsid w:val="009C6FDD"/>
    <w:rsid w:val="009D001E"/>
    <w:rsid w:val="009D031F"/>
    <w:rsid w:val="009D0DDC"/>
    <w:rsid w:val="009D11C0"/>
    <w:rsid w:val="009D1408"/>
    <w:rsid w:val="009D143E"/>
    <w:rsid w:val="009D14A0"/>
    <w:rsid w:val="009D2359"/>
    <w:rsid w:val="009D2481"/>
    <w:rsid w:val="009D2539"/>
    <w:rsid w:val="009D2BA8"/>
    <w:rsid w:val="009D315F"/>
    <w:rsid w:val="009D31AB"/>
    <w:rsid w:val="009D35D9"/>
    <w:rsid w:val="009D3E41"/>
    <w:rsid w:val="009D450E"/>
    <w:rsid w:val="009D4694"/>
    <w:rsid w:val="009D481B"/>
    <w:rsid w:val="009D4859"/>
    <w:rsid w:val="009D50EB"/>
    <w:rsid w:val="009D5B46"/>
    <w:rsid w:val="009D5BDD"/>
    <w:rsid w:val="009D6C3E"/>
    <w:rsid w:val="009D7080"/>
    <w:rsid w:val="009D7A04"/>
    <w:rsid w:val="009E0111"/>
    <w:rsid w:val="009E0973"/>
    <w:rsid w:val="009E0DC0"/>
    <w:rsid w:val="009E0F7D"/>
    <w:rsid w:val="009E14E9"/>
    <w:rsid w:val="009E18C5"/>
    <w:rsid w:val="009E195E"/>
    <w:rsid w:val="009E1E9D"/>
    <w:rsid w:val="009E2114"/>
    <w:rsid w:val="009E235A"/>
    <w:rsid w:val="009E2A56"/>
    <w:rsid w:val="009E2F76"/>
    <w:rsid w:val="009E3222"/>
    <w:rsid w:val="009E4736"/>
    <w:rsid w:val="009E47F2"/>
    <w:rsid w:val="009E4821"/>
    <w:rsid w:val="009E562C"/>
    <w:rsid w:val="009E6051"/>
    <w:rsid w:val="009E612E"/>
    <w:rsid w:val="009E62D3"/>
    <w:rsid w:val="009E64F1"/>
    <w:rsid w:val="009E6B81"/>
    <w:rsid w:val="009E6CDA"/>
    <w:rsid w:val="009E7534"/>
    <w:rsid w:val="009E78B5"/>
    <w:rsid w:val="009E7A45"/>
    <w:rsid w:val="009F05C0"/>
    <w:rsid w:val="009F0A76"/>
    <w:rsid w:val="009F2344"/>
    <w:rsid w:val="009F2969"/>
    <w:rsid w:val="009F2A60"/>
    <w:rsid w:val="009F368B"/>
    <w:rsid w:val="009F369D"/>
    <w:rsid w:val="009F3827"/>
    <w:rsid w:val="009F3A22"/>
    <w:rsid w:val="009F43BE"/>
    <w:rsid w:val="009F45B9"/>
    <w:rsid w:val="009F4A6D"/>
    <w:rsid w:val="009F4C68"/>
    <w:rsid w:val="009F5179"/>
    <w:rsid w:val="009F5A03"/>
    <w:rsid w:val="009F5AF4"/>
    <w:rsid w:val="009F614F"/>
    <w:rsid w:val="009F68D5"/>
    <w:rsid w:val="009F6B52"/>
    <w:rsid w:val="009F6D5D"/>
    <w:rsid w:val="009F6E8B"/>
    <w:rsid w:val="00A00234"/>
    <w:rsid w:val="00A0049E"/>
    <w:rsid w:val="00A00786"/>
    <w:rsid w:val="00A00AC7"/>
    <w:rsid w:val="00A00D55"/>
    <w:rsid w:val="00A016FA"/>
    <w:rsid w:val="00A026D0"/>
    <w:rsid w:val="00A03158"/>
    <w:rsid w:val="00A0355E"/>
    <w:rsid w:val="00A0419E"/>
    <w:rsid w:val="00A0428F"/>
    <w:rsid w:val="00A047E9"/>
    <w:rsid w:val="00A0529C"/>
    <w:rsid w:val="00A055B4"/>
    <w:rsid w:val="00A0567B"/>
    <w:rsid w:val="00A05C56"/>
    <w:rsid w:val="00A062F1"/>
    <w:rsid w:val="00A0680E"/>
    <w:rsid w:val="00A06964"/>
    <w:rsid w:val="00A06D12"/>
    <w:rsid w:val="00A07BBA"/>
    <w:rsid w:val="00A07DA0"/>
    <w:rsid w:val="00A07E82"/>
    <w:rsid w:val="00A07F7A"/>
    <w:rsid w:val="00A1026B"/>
    <w:rsid w:val="00A104CE"/>
    <w:rsid w:val="00A105A2"/>
    <w:rsid w:val="00A10860"/>
    <w:rsid w:val="00A10C07"/>
    <w:rsid w:val="00A11340"/>
    <w:rsid w:val="00A11A0A"/>
    <w:rsid w:val="00A11D2D"/>
    <w:rsid w:val="00A11E8F"/>
    <w:rsid w:val="00A1203F"/>
    <w:rsid w:val="00A127A7"/>
    <w:rsid w:val="00A12CB0"/>
    <w:rsid w:val="00A13286"/>
    <w:rsid w:val="00A13406"/>
    <w:rsid w:val="00A138BA"/>
    <w:rsid w:val="00A14BF9"/>
    <w:rsid w:val="00A15AC2"/>
    <w:rsid w:val="00A15E70"/>
    <w:rsid w:val="00A16197"/>
    <w:rsid w:val="00A1735E"/>
    <w:rsid w:val="00A1755D"/>
    <w:rsid w:val="00A200B9"/>
    <w:rsid w:val="00A2042E"/>
    <w:rsid w:val="00A20431"/>
    <w:rsid w:val="00A206C4"/>
    <w:rsid w:val="00A20716"/>
    <w:rsid w:val="00A20FAE"/>
    <w:rsid w:val="00A212B1"/>
    <w:rsid w:val="00A21454"/>
    <w:rsid w:val="00A215B3"/>
    <w:rsid w:val="00A218A4"/>
    <w:rsid w:val="00A221E4"/>
    <w:rsid w:val="00A228B9"/>
    <w:rsid w:val="00A228D0"/>
    <w:rsid w:val="00A22B50"/>
    <w:rsid w:val="00A2343F"/>
    <w:rsid w:val="00A23809"/>
    <w:rsid w:val="00A241DA"/>
    <w:rsid w:val="00A24741"/>
    <w:rsid w:val="00A2574E"/>
    <w:rsid w:val="00A25AF8"/>
    <w:rsid w:val="00A27147"/>
    <w:rsid w:val="00A273D9"/>
    <w:rsid w:val="00A278FE"/>
    <w:rsid w:val="00A27C1F"/>
    <w:rsid w:val="00A27C7F"/>
    <w:rsid w:val="00A3034B"/>
    <w:rsid w:val="00A308BD"/>
    <w:rsid w:val="00A30CB9"/>
    <w:rsid w:val="00A312EC"/>
    <w:rsid w:val="00A31B36"/>
    <w:rsid w:val="00A32021"/>
    <w:rsid w:val="00A328D2"/>
    <w:rsid w:val="00A344FE"/>
    <w:rsid w:val="00A345C8"/>
    <w:rsid w:val="00A35905"/>
    <w:rsid w:val="00A35B78"/>
    <w:rsid w:val="00A35CE3"/>
    <w:rsid w:val="00A35F15"/>
    <w:rsid w:val="00A373C2"/>
    <w:rsid w:val="00A3787E"/>
    <w:rsid w:val="00A37AA8"/>
    <w:rsid w:val="00A40544"/>
    <w:rsid w:val="00A407F2"/>
    <w:rsid w:val="00A408F2"/>
    <w:rsid w:val="00A40A84"/>
    <w:rsid w:val="00A40AD1"/>
    <w:rsid w:val="00A415AE"/>
    <w:rsid w:val="00A4166D"/>
    <w:rsid w:val="00A416B8"/>
    <w:rsid w:val="00A419A9"/>
    <w:rsid w:val="00A41CB2"/>
    <w:rsid w:val="00A4209C"/>
    <w:rsid w:val="00A42D40"/>
    <w:rsid w:val="00A432F7"/>
    <w:rsid w:val="00A43AC6"/>
    <w:rsid w:val="00A43D2E"/>
    <w:rsid w:val="00A43E51"/>
    <w:rsid w:val="00A445D0"/>
    <w:rsid w:val="00A46081"/>
    <w:rsid w:val="00A46878"/>
    <w:rsid w:val="00A46ED9"/>
    <w:rsid w:val="00A47020"/>
    <w:rsid w:val="00A47746"/>
    <w:rsid w:val="00A477A8"/>
    <w:rsid w:val="00A47C88"/>
    <w:rsid w:val="00A47E5C"/>
    <w:rsid w:val="00A50239"/>
    <w:rsid w:val="00A5054D"/>
    <w:rsid w:val="00A505AE"/>
    <w:rsid w:val="00A505BF"/>
    <w:rsid w:val="00A50F6C"/>
    <w:rsid w:val="00A511EB"/>
    <w:rsid w:val="00A516AB"/>
    <w:rsid w:val="00A5198D"/>
    <w:rsid w:val="00A51FBB"/>
    <w:rsid w:val="00A523D2"/>
    <w:rsid w:val="00A5251D"/>
    <w:rsid w:val="00A53335"/>
    <w:rsid w:val="00A5375D"/>
    <w:rsid w:val="00A53A95"/>
    <w:rsid w:val="00A53F84"/>
    <w:rsid w:val="00A5419F"/>
    <w:rsid w:val="00A5598A"/>
    <w:rsid w:val="00A55EAF"/>
    <w:rsid w:val="00A55F21"/>
    <w:rsid w:val="00A56033"/>
    <w:rsid w:val="00A57488"/>
    <w:rsid w:val="00A578F7"/>
    <w:rsid w:val="00A57BAD"/>
    <w:rsid w:val="00A60023"/>
    <w:rsid w:val="00A6005C"/>
    <w:rsid w:val="00A6081C"/>
    <w:rsid w:val="00A6145F"/>
    <w:rsid w:val="00A6164C"/>
    <w:rsid w:val="00A62263"/>
    <w:rsid w:val="00A62EF6"/>
    <w:rsid w:val="00A6386B"/>
    <w:rsid w:val="00A63C44"/>
    <w:rsid w:val="00A63C58"/>
    <w:rsid w:val="00A64053"/>
    <w:rsid w:val="00A64488"/>
    <w:rsid w:val="00A649DE"/>
    <w:rsid w:val="00A64ECD"/>
    <w:rsid w:val="00A651AD"/>
    <w:rsid w:val="00A65313"/>
    <w:rsid w:val="00A65A33"/>
    <w:rsid w:val="00A65BC6"/>
    <w:rsid w:val="00A66155"/>
    <w:rsid w:val="00A662D2"/>
    <w:rsid w:val="00A6642E"/>
    <w:rsid w:val="00A66579"/>
    <w:rsid w:val="00A665D5"/>
    <w:rsid w:val="00A665DA"/>
    <w:rsid w:val="00A667C9"/>
    <w:rsid w:val="00A66FBF"/>
    <w:rsid w:val="00A673C1"/>
    <w:rsid w:val="00A679F3"/>
    <w:rsid w:val="00A70106"/>
    <w:rsid w:val="00A704EA"/>
    <w:rsid w:val="00A70714"/>
    <w:rsid w:val="00A70978"/>
    <w:rsid w:val="00A7138F"/>
    <w:rsid w:val="00A71A1C"/>
    <w:rsid w:val="00A71D2D"/>
    <w:rsid w:val="00A7223F"/>
    <w:rsid w:val="00A72466"/>
    <w:rsid w:val="00A7276D"/>
    <w:rsid w:val="00A72961"/>
    <w:rsid w:val="00A72EE9"/>
    <w:rsid w:val="00A7304B"/>
    <w:rsid w:val="00A7318B"/>
    <w:rsid w:val="00A7343A"/>
    <w:rsid w:val="00A73488"/>
    <w:rsid w:val="00A735AC"/>
    <w:rsid w:val="00A73D1C"/>
    <w:rsid w:val="00A74823"/>
    <w:rsid w:val="00A7517A"/>
    <w:rsid w:val="00A75611"/>
    <w:rsid w:val="00A75CD5"/>
    <w:rsid w:val="00A7616C"/>
    <w:rsid w:val="00A769F4"/>
    <w:rsid w:val="00A76C7F"/>
    <w:rsid w:val="00A77622"/>
    <w:rsid w:val="00A77899"/>
    <w:rsid w:val="00A77D45"/>
    <w:rsid w:val="00A803BF"/>
    <w:rsid w:val="00A80A04"/>
    <w:rsid w:val="00A80AD4"/>
    <w:rsid w:val="00A81157"/>
    <w:rsid w:val="00A811B0"/>
    <w:rsid w:val="00A814E1"/>
    <w:rsid w:val="00A81872"/>
    <w:rsid w:val="00A81C2A"/>
    <w:rsid w:val="00A821C8"/>
    <w:rsid w:val="00A8268C"/>
    <w:rsid w:val="00A82933"/>
    <w:rsid w:val="00A82CF0"/>
    <w:rsid w:val="00A832E6"/>
    <w:rsid w:val="00A83328"/>
    <w:rsid w:val="00A8370E"/>
    <w:rsid w:val="00A83787"/>
    <w:rsid w:val="00A8388F"/>
    <w:rsid w:val="00A83B89"/>
    <w:rsid w:val="00A83D43"/>
    <w:rsid w:val="00A83EC3"/>
    <w:rsid w:val="00A83F34"/>
    <w:rsid w:val="00A84A24"/>
    <w:rsid w:val="00A84FE8"/>
    <w:rsid w:val="00A851EE"/>
    <w:rsid w:val="00A854DA"/>
    <w:rsid w:val="00A855A4"/>
    <w:rsid w:val="00A85998"/>
    <w:rsid w:val="00A85A3F"/>
    <w:rsid w:val="00A86B52"/>
    <w:rsid w:val="00A86C5A"/>
    <w:rsid w:val="00A87B51"/>
    <w:rsid w:val="00A87B5B"/>
    <w:rsid w:val="00A87CA2"/>
    <w:rsid w:val="00A87CD6"/>
    <w:rsid w:val="00A87EDF"/>
    <w:rsid w:val="00A90193"/>
    <w:rsid w:val="00A90853"/>
    <w:rsid w:val="00A90D8B"/>
    <w:rsid w:val="00A90F3D"/>
    <w:rsid w:val="00A9106D"/>
    <w:rsid w:val="00A9119E"/>
    <w:rsid w:val="00A91807"/>
    <w:rsid w:val="00A9292B"/>
    <w:rsid w:val="00A92BEE"/>
    <w:rsid w:val="00A92E58"/>
    <w:rsid w:val="00A93168"/>
    <w:rsid w:val="00A93DE7"/>
    <w:rsid w:val="00A94BD0"/>
    <w:rsid w:val="00A95A43"/>
    <w:rsid w:val="00A95EDC"/>
    <w:rsid w:val="00A96369"/>
    <w:rsid w:val="00A96C95"/>
    <w:rsid w:val="00A972DE"/>
    <w:rsid w:val="00A974FC"/>
    <w:rsid w:val="00A9762A"/>
    <w:rsid w:val="00A97B4F"/>
    <w:rsid w:val="00A97CB6"/>
    <w:rsid w:val="00A97F89"/>
    <w:rsid w:val="00AA00B0"/>
    <w:rsid w:val="00AA05F6"/>
    <w:rsid w:val="00AA15FE"/>
    <w:rsid w:val="00AA1620"/>
    <w:rsid w:val="00AA1DC1"/>
    <w:rsid w:val="00AA2202"/>
    <w:rsid w:val="00AA2585"/>
    <w:rsid w:val="00AA3A71"/>
    <w:rsid w:val="00AA3FF8"/>
    <w:rsid w:val="00AA4804"/>
    <w:rsid w:val="00AA5105"/>
    <w:rsid w:val="00AA5870"/>
    <w:rsid w:val="00AA5A07"/>
    <w:rsid w:val="00AA64B0"/>
    <w:rsid w:val="00AA6656"/>
    <w:rsid w:val="00AA67D4"/>
    <w:rsid w:val="00AA7076"/>
    <w:rsid w:val="00AA7152"/>
    <w:rsid w:val="00AA741C"/>
    <w:rsid w:val="00AA75A6"/>
    <w:rsid w:val="00AA7E56"/>
    <w:rsid w:val="00AA7E7F"/>
    <w:rsid w:val="00AB085C"/>
    <w:rsid w:val="00AB0BD0"/>
    <w:rsid w:val="00AB0D2B"/>
    <w:rsid w:val="00AB130E"/>
    <w:rsid w:val="00AB19A0"/>
    <w:rsid w:val="00AB1D2C"/>
    <w:rsid w:val="00AB1E41"/>
    <w:rsid w:val="00AB2612"/>
    <w:rsid w:val="00AB26A2"/>
    <w:rsid w:val="00AB2832"/>
    <w:rsid w:val="00AB2EAF"/>
    <w:rsid w:val="00AB33CD"/>
    <w:rsid w:val="00AB3419"/>
    <w:rsid w:val="00AB36D2"/>
    <w:rsid w:val="00AB4362"/>
    <w:rsid w:val="00AB43CA"/>
    <w:rsid w:val="00AB495B"/>
    <w:rsid w:val="00AB547D"/>
    <w:rsid w:val="00AB5A8C"/>
    <w:rsid w:val="00AB5D51"/>
    <w:rsid w:val="00AB63CE"/>
    <w:rsid w:val="00AB7221"/>
    <w:rsid w:val="00AB7610"/>
    <w:rsid w:val="00AB7C15"/>
    <w:rsid w:val="00AB7CDB"/>
    <w:rsid w:val="00AC002B"/>
    <w:rsid w:val="00AC0142"/>
    <w:rsid w:val="00AC01C2"/>
    <w:rsid w:val="00AC0495"/>
    <w:rsid w:val="00AC0825"/>
    <w:rsid w:val="00AC0A41"/>
    <w:rsid w:val="00AC0DC9"/>
    <w:rsid w:val="00AC0E11"/>
    <w:rsid w:val="00AC0EEB"/>
    <w:rsid w:val="00AC129E"/>
    <w:rsid w:val="00AC136A"/>
    <w:rsid w:val="00AC1C6B"/>
    <w:rsid w:val="00AC1F28"/>
    <w:rsid w:val="00AC31FD"/>
    <w:rsid w:val="00AC34D6"/>
    <w:rsid w:val="00AC34D7"/>
    <w:rsid w:val="00AC34D8"/>
    <w:rsid w:val="00AC3BB9"/>
    <w:rsid w:val="00AC3EDF"/>
    <w:rsid w:val="00AC4DA6"/>
    <w:rsid w:val="00AC5128"/>
    <w:rsid w:val="00AC5423"/>
    <w:rsid w:val="00AC5431"/>
    <w:rsid w:val="00AC61B3"/>
    <w:rsid w:val="00AC63CC"/>
    <w:rsid w:val="00AC712C"/>
    <w:rsid w:val="00AC72BB"/>
    <w:rsid w:val="00AC73C0"/>
    <w:rsid w:val="00AC76A0"/>
    <w:rsid w:val="00AC7752"/>
    <w:rsid w:val="00AD05A6"/>
    <w:rsid w:val="00AD08A6"/>
    <w:rsid w:val="00AD16F7"/>
    <w:rsid w:val="00AD2018"/>
    <w:rsid w:val="00AD212D"/>
    <w:rsid w:val="00AD241C"/>
    <w:rsid w:val="00AD25AD"/>
    <w:rsid w:val="00AD3879"/>
    <w:rsid w:val="00AD3A0D"/>
    <w:rsid w:val="00AD3AFA"/>
    <w:rsid w:val="00AD3F60"/>
    <w:rsid w:val="00AD4678"/>
    <w:rsid w:val="00AD55D5"/>
    <w:rsid w:val="00AD58E7"/>
    <w:rsid w:val="00AD5F39"/>
    <w:rsid w:val="00AD5F81"/>
    <w:rsid w:val="00AD62CD"/>
    <w:rsid w:val="00AD6363"/>
    <w:rsid w:val="00AD6EBD"/>
    <w:rsid w:val="00AD6F0F"/>
    <w:rsid w:val="00AD7033"/>
    <w:rsid w:val="00AD70EE"/>
    <w:rsid w:val="00AE01A7"/>
    <w:rsid w:val="00AE0345"/>
    <w:rsid w:val="00AE0544"/>
    <w:rsid w:val="00AE066E"/>
    <w:rsid w:val="00AE0CCE"/>
    <w:rsid w:val="00AE0E0A"/>
    <w:rsid w:val="00AE1298"/>
    <w:rsid w:val="00AE22AD"/>
    <w:rsid w:val="00AE2984"/>
    <w:rsid w:val="00AE31C7"/>
    <w:rsid w:val="00AE3408"/>
    <w:rsid w:val="00AE35E6"/>
    <w:rsid w:val="00AE3699"/>
    <w:rsid w:val="00AE41E5"/>
    <w:rsid w:val="00AE49A4"/>
    <w:rsid w:val="00AE49B9"/>
    <w:rsid w:val="00AE4A8E"/>
    <w:rsid w:val="00AE5A74"/>
    <w:rsid w:val="00AE5E95"/>
    <w:rsid w:val="00AE6786"/>
    <w:rsid w:val="00AE69BA"/>
    <w:rsid w:val="00AE69EC"/>
    <w:rsid w:val="00AE79F0"/>
    <w:rsid w:val="00AE7EEF"/>
    <w:rsid w:val="00AF03D5"/>
    <w:rsid w:val="00AF113A"/>
    <w:rsid w:val="00AF131A"/>
    <w:rsid w:val="00AF160B"/>
    <w:rsid w:val="00AF25F9"/>
    <w:rsid w:val="00AF3F30"/>
    <w:rsid w:val="00AF43DC"/>
    <w:rsid w:val="00AF4450"/>
    <w:rsid w:val="00AF463B"/>
    <w:rsid w:val="00AF4804"/>
    <w:rsid w:val="00AF496B"/>
    <w:rsid w:val="00AF5B01"/>
    <w:rsid w:val="00AF5D54"/>
    <w:rsid w:val="00AF62E9"/>
    <w:rsid w:val="00AF751E"/>
    <w:rsid w:val="00AF7722"/>
    <w:rsid w:val="00AF7E42"/>
    <w:rsid w:val="00AF7F47"/>
    <w:rsid w:val="00B00489"/>
    <w:rsid w:val="00B01155"/>
    <w:rsid w:val="00B01363"/>
    <w:rsid w:val="00B022FA"/>
    <w:rsid w:val="00B0272E"/>
    <w:rsid w:val="00B02ADF"/>
    <w:rsid w:val="00B02BB0"/>
    <w:rsid w:val="00B02DCE"/>
    <w:rsid w:val="00B02E7A"/>
    <w:rsid w:val="00B02FB0"/>
    <w:rsid w:val="00B0323C"/>
    <w:rsid w:val="00B03459"/>
    <w:rsid w:val="00B0387D"/>
    <w:rsid w:val="00B04941"/>
    <w:rsid w:val="00B04BAD"/>
    <w:rsid w:val="00B04F41"/>
    <w:rsid w:val="00B0538D"/>
    <w:rsid w:val="00B053FE"/>
    <w:rsid w:val="00B05587"/>
    <w:rsid w:val="00B056DE"/>
    <w:rsid w:val="00B05932"/>
    <w:rsid w:val="00B059CC"/>
    <w:rsid w:val="00B05AC0"/>
    <w:rsid w:val="00B071CE"/>
    <w:rsid w:val="00B10C4F"/>
    <w:rsid w:val="00B10FEE"/>
    <w:rsid w:val="00B1106B"/>
    <w:rsid w:val="00B11577"/>
    <w:rsid w:val="00B122B9"/>
    <w:rsid w:val="00B12315"/>
    <w:rsid w:val="00B12805"/>
    <w:rsid w:val="00B1286B"/>
    <w:rsid w:val="00B1359C"/>
    <w:rsid w:val="00B138D6"/>
    <w:rsid w:val="00B13940"/>
    <w:rsid w:val="00B13E07"/>
    <w:rsid w:val="00B14073"/>
    <w:rsid w:val="00B143BB"/>
    <w:rsid w:val="00B14871"/>
    <w:rsid w:val="00B14C1F"/>
    <w:rsid w:val="00B159C8"/>
    <w:rsid w:val="00B15CD3"/>
    <w:rsid w:val="00B16FB8"/>
    <w:rsid w:val="00B172B1"/>
    <w:rsid w:val="00B177A0"/>
    <w:rsid w:val="00B20036"/>
    <w:rsid w:val="00B2135B"/>
    <w:rsid w:val="00B21EC0"/>
    <w:rsid w:val="00B22320"/>
    <w:rsid w:val="00B2239B"/>
    <w:rsid w:val="00B22878"/>
    <w:rsid w:val="00B22B04"/>
    <w:rsid w:val="00B22EF9"/>
    <w:rsid w:val="00B230C6"/>
    <w:rsid w:val="00B23664"/>
    <w:rsid w:val="00B24608"/>
    <w:rsid w:val="00B24769"/>
    <w:rsid w:val="00B2495E"/>
    <w:rsid w:val="00B24B53"/>
    <w:rsid w:val="00B24ED9"/>
    <w:rsid w:val="00B25500"/>
    <w:rsid w:val="00B2559F"/>
    <w:rsid w:val="00B25732"/>
    <w:rsid w:val="00B25882"/>
    <w:rsid w:val="00B25A54"/>
    <w:rsid w:val="00B26549"/>
    <w:rsid w:val="00B26569"/>
    <w:rsid w:val="00B268FC"/>
    <w:rsid w:val="00B26A1A"/>
    <w:rsid w:val="00B26B58"/>
    <w:rsid w:val="00B26D3B"/>
    <w:rsid w:val="00B272AE"/>
    <w:rsid w:val="00B2731F"/>
    <w:rsid w:val="00B27EE4"/>
    <w:rsid w:val="00B27F46"/>
    <w:rsid w:val="00B27F7B"/>
    <w:rsid w:val="00B3021D"/>
    <w:rsid w:val="00B306EF"/>
    <w:rsid w:val="00B31179"/>
    <w:rsid w:val="00B317E1"/>
    <w:rsid w:val="00B31C1A"/>
    <w:rsid w:val="00B31D25"/>
    <w:rsid w:val="00B321A8"/>
    <w:rsid w:val="00B32891"/>
    <w:rsid w:val="00B32E11"/>
    <w:rsid w:val="00B32F86"/>
    <w:rsid w:val="00B33340"/>
    <w:rsid w:val="00B337AA"/>
    <w:rsid w:val="00B33BF9"/>
    <w:rsid w:val="00B33C98"/>
    <w:rsid w:val="00B3429F"/>
    <w:rsid w:val="00B3441D"/>
    <w:rsid w:val="00B349EA"/>
    <w:rsid w:val="00B35299"/>
    <w:rsid w:val="00B35E8D"/>
    <w:rsid w:val="00B3644E"/>
    <w:rsid w:val="00B3666F"/>
    <w:rsid w:val="00B36994"/>
    <w:rsid w:val="00B36B97"/>
    <w:rsid w:val="00B36D98"/>
    <w:rsid w:val="00B3719E"/>
    <w:rsid w:val="00B3727B"/>
    <w:rsid w:val="00B4044C"/>
    <w:rsid w:val="00B404D7"/>
    <w:rsid w:val="00B406C2"/>
    <w:rsid w:val="00B40793"/>
    <w:rsid w:val="00B40831"/>
    <w:rsid w:val="00B40896"/>
    <w:rsid w:val="00B409B2"/>
    <w:rsid w:val="00B40F2F"/>
    <w:rsid w:val="00B418D5"/>
    <w:rsid w:val="00B422A3"/>
    <w:rsid w:val="00B422A6"/>
    <w:rsid w:val="00B4291B"/>
    <w:rsid w:val="00B42CA5"/>
    <w:rsid w:val="00B4404C"/>
    <w:rsid w:val="00B44478"/>
    <w:rsid w:val="00B44EA9"/>
    <w:rsid w:val="00B44F45"/>
    <w:rsid w:val="00B45018"/>
    <w:rsid w:val="00B45415"/>
    <w:rsid w:val="00B4595F"/>
    <w:rsid w:val="00B459A3"/>
    <w:rsid w:val="00B45AB9"/>
    <w:rsid w:val="00B45FC0"/>
    <w:rsid w:val="00B46978"/>
    <w:rsid w:val="00B47816"/>
    <w:rsid w:val="00B47A15"/>
    <w:rsid w:val="00B47D2E"/>
    <w:rsid w:val="00B47DC0"/>
    <w:rsid w:val="00B50285"/>
    <w:rsid w:val="00B5068D"/>
    <w:rsid w:val="00B507B9"/>
    <w:rsid w:val="00B5100E"/>
    <w:rsid w:val="00B510E3"/>
    <w:rsid w:val="00B517DC"/>
    <w:rsid w:val="00B51B1A"/>
    <w:rsid w:val="00B51CF1"/>
    <w:rsid w:val="00B52200"/>
    <w:rsid w:val="00B52432"/>
    <w:rsid w:val="00B5282F"/>
    <w:rsid w:val="00B52947"/>
    <w:rsid w:val="00B52A57"/>
    <w:rsid w:val="00B52B54"/>
    <w:rsid w:val="00B53242"/>
    <w:rsid w:val="00B5470F"/>
    <w:rsid w:val="00B55E9B"/>
    <w:rsid w:val="00B5603C"/>
    <w:rsid w:val="00B5621C"/>
    <w:rsid w:val="00B563AE"/>
    <w:rsid w:val="00B56902"/>
    <w:rsid w:val="00B573E7"/>
    <w:rsid w:val="00B57708"/>
    <w:rsid w:val="00B57BB8"/>
    <w:rsid w:val="00B57CDF"/>
    <w:rsid w:val="00B6006B"/>
    <w:rsid w:val="00B60603"/>
    <w:rsid w:val="00B61A78"/>
    <w:rsid w:val="00B6233B"/>
    <w:rsid w:val="00B639EA"/>
    <w:rsid w:val="00B63ECF"/>
    <w:rsid w:val="00B6409D"/>
    <w:rsid w:val="00B64256"/>
    <w:rsid w:val="00B64635"/>
    <w:rsid w:val="00B646B1"/>
    <w:rsid w:val="00B64A94"/>
    <w:rsid w:val="00B64B59"/>
    <w:rsid w:val="00B64F41"/>
    <w:rsid w:val="00B6509D"/>
    <w:rsid w:val="00B65937"/>
    <w:rsid w:val="00B65BD3"/>
    <w:rsid w:val="00B65ED9"/>
    <w:rsid w:val="00B65F18"/>
    <w:rsid w:val="00B666D6"/>
    <w:rsid w:val="00B666F4"/>
    <w:rsid w:val="00B66977"/>
    <w:rsid w:val="00B66EF1"/>
    <w:rsid w:val="00B66F34"/>
    <w:rsid w:val="00B673D0"/>
    <w:rsid w:val="00B6776F"/>
    <w:rsid w:val="00B67E7B"/>
    <w:rsid w:val="00B701DB"/>
    <w:rsid w:val="00B70A45"/>
    <w:rsid w:val="00B70E27"/>
    <w:rsid w:val="00B70EA8"/>
    <w:rsid w:val="00B71A83"/>
    <w:rsid w:val="00B71ADF"/>
    <w:rsid w:val="00B71E52"/>
    <w:rsid w:val="00B7216D"/>
    <w:rsid w:val="00B72981"/>
    <w:rsid w:val="00B72A53"/>
    <w:rsid w:val="00B72AA9"/>
    <w:rsid w:val="00B72BD5"/>
    <w:rsid w:val="00B730D1"/>
    <w:rsid w:val="00B73247"/>
    <w:rsid w:val="00B73593"/>
    <w:rsid w:val="00B73AAA"/>
    <w:rsid w:val="00B73C02"/>
    <w:rsid w:val="00B73EAE"/>
    <w:rsid w:val="00B73FA0"/>
    <w:rsid w:val="00B740A3"/>
    <w:rsid w:val="00B74BC2"/>
    <w:rsid w:val="00B74D1E"/>
    <w:rsid w:val="00B753F0"/>
    <w:rsid w:val="00B7574C"/>
    <w:rsid w:val="00B7612D"/>
    <w:rsid w:val="00B76898"/>
    <w:rsid w:val="00B76D66"/>
    <w:rsid w:val="00B778FD"/>
    <w:rsid w:val="00B80177"/>
    <w:rsid w:val="00B80307"/>
    <w:rsid w:val="00B8114A"/>
    <w:rsid w:val="00B81B4A"/>
    <w:rsid w:val="00B83329"/>
    <w:rsid w:val="00B8375D"/>
    <w:rsid w:val="00B83F04"/>
    <w:rsid w:val="00B844A3"/>
    <w:rsid w:val="00B84953"/>
    <w:rsid w:val="00B84B12"/>
    <w:rsid w:val="00B84B4A"/>
    <w:rsid w:val="00B84D63"/>
    <w:rsid w:val="00B85054"/>
    <w:rsid w:val="00B85385"/>
    <w:rsid w:val="00B8624B"/>
    <w:rsid w:val="00B866F8"/>
    <w:rsid w:val="00B86ACF"/>
    <w:rsid w:val="00B86DCF"/>
    <w:rsid w:val="00B87328"/>
    <w:rsid w:val="00B90201"/>
    <w:rsid w:val="00B90474"/>
    <w:rsid w:val="00B90DAB"/>
    <w:rsid w:val="00B90E7B"/>
    <w:rsid w:val="00B911A7"/>
    <w:rsid w:val="00B91313"/>
    <w:rsid w:val="00B9131F"/>
    <w:rsid w:val="00B91412"/>
    <w:rsid w:val="00B91981"/>
    <w:rsid w:val="00B91B71"/>
    <w:rsid w:val="00B91CBA"/>
    <w:rsid w:val="00B91CEC"/>
    <w:rsid w:val="00B922B6"/>
    <w:rsid w:val="00B9244F"/>
    <w:rsid w:val="00B9251B"/>
    <w:rsid w:val="00B9289D"/>
    <w:rsid w:val="00B93769"/>
    <w:rsid w:val="00B93C9F"/>
    <w:rsid w:val="00B9424B"/>
    <w:rsid w:val="00B94589"/>
    <w:rsid w:val="00B949B4"/>
    <w:rsid w:val="00B94D62"/>
    <w:rsid w:val="00B94E7C"/>
    <w:rsid w:val="00B95820"/>
    <w:rsid w:val="00B95892"/>
    <w:rsid w:val="00B960F5"/>
    <w:rsid w:val="00B962A5"/>
    <w:rsid w:val="00B969BE"/>
    <w:rsid w:val="00B96C7D"/>
    <w:rsid w:val="00B96DBE"/>
    <w:rsid w:val="00B978ED"/>
    <w:rsid w:val="00B97B97"/>
    <w:rsid w:val="00BA15DA"/>
    <w:rsid w:val="00BA1CB2"/>
    <w:rsid w:val="00BA1D19"/>
    <w:rsid w:val="00BA21C5"/>
    <w:rsid w:val="00BA242C"/>
    <w:rsid w:val="00BA271D"/>
    <w:rsid w:val="00BA2CE7"/>
    <w:rsid w:val="00BA3213"/>
    <w:rsid w:val="00BA3376"/>
    <w:rsid w:val="00BA4A73"/>
    <w:rsid w:val="00BA4F6A"/>
    <w:rsid w:val="00BA50AE"/>
    <w:rsid w:val="00BA5590"/>
    <w:rsid w:val="00BA5B61"/>
    <w:rsid w:val="00BA5C0A"/>
    <w:rsid w:val="00BA5C29"/>
    <w:rsid w:val="00BA6ACF"/>
    <w:rsid w:val="00BA71DC"/>
    <w:rsid w:val="00BA7383"/>
    <w:rsid w:val="00BB003F"/>
    <w:rsid w:val="00BB046A"/>
    <w:rsid w:val="00BB087C"/>
    <w:rsid w:val="00BB0A58"/>
    <w:rsid w:val="00BB0EF4"/>
    <w:rsid w:val="00BB11A1"/>
    <w:rsid w:val="00BB11F0"/>
    <w:rsid w:val="00BB1313"/>
    <w:rsid w:val="00BB1C56"/>
    <w:rsid w:val="00BB2672"/>
    <w:rsid w:val="00BB33E4"/>
    <w:rsid w:val="00BB346B"/>
    <w:rsid w:val="00BB3E73"/>
    <w:rsid w:val="00BB3ED5"/>
    <w:rsid w:val="00BB4962"/>
    <w:rsid w:val="00BB4CB0"/>
    <w:rsid w:val="00BB4EBB"/>
    <w:rsid w:val="00BB5144"/>
    <w:rsid w:val="00BB5210"/>
    <w:rsid w:val="00BB556D"/>
    <w:rsid w:val="00BB57A1"/>
    <w:rsid w:val="00BB59A0"/>
    <w:rsid w:val="00BB5A01"/>
    <w:rsid w:val="00BB5A19"/>
    <w:rsid w:val="00BB5F19"/>
    <w:rsid w:val="00BB6921"/>
    <w:rsid w:val="00BB7E2C"/>
    <w:rsid w:val="00BB7E5A"/>
    <w:rsid w:val="00BB7F06"/>
    <w:rsid w:val="00BB7FF0"/>
    <w:rsid w:val="00BC01C2"/>
    <w:rsid w:val="00BC033B"/>
    <w:rsid w:val="00BC0364"/>
    <w:rsid w:val="00BC0567"/>
    <w:rsid w:val="00BC0857"/>
    <w:rsid w:val="00BC0B98"/>
    <w:rsid w:val="00BC0C6D"/>
    <w:rsid w:val="00BC0DAF"/>
    <w:rsid w:val="00BC0FFA"/>
    <w:rsid w:val="00BC11FE"/>
    <w:rsid w:val="00BC1274"/>
    <w:rsid w:val="00BC1887"/>
    <w:rsid w:val="00BC1C58"/>
    <w:rsid w:val="00BC1EEE"/>
    <w:rsid w:val="00BC247A"/>
    <w:rsid w:val="00BC2AC6"/>
    <w:rsid w:val="00BC2B42"/>
    <w:rsid w:val="00BC2E73"/>
    <w:rsid w:val="00BC31C3"/>
    <w:rsid w:val="00BC32FF"/>
    <w:rsid w:val="00BC358B"/>
    <w:rsid w:val="00BC3B0A"/>
    <w:rsid w:val="00BC3E46"/>
    <w:rsid w:val="00BC3F7F"/>
    <w:rsid w:val="00BC44FA"/>
    <w:rsid w:val="00BC463E"/>
    <w:rsid w:val="00BC4835"/>
    <w:rsid w:val="00BC4CFF"/>
    <w:rsid w:val="00BC5A10"/>
    <w:rsid w:val="00BC65A4"/>
    <w:rsid w:val="00BC69D5"/>
    <w:rsid w:val="00BC69FA"/>
    <w:rsid w:val="00BC6B19"/>
    <w:rsid w:val="00BC6B4A"/>
    <w:rsid w:val="00BC76A4"/>
    <w:rsid w:val="00BC76E1"/>
    <w:rsid w:val="00BC7AB6"/>
    <w:rsid w:val="00BD02C7"/>
    <w:rsid w:val="00BD0CC8"/>
    <w:rsid w:val="00BD0DF1"/>
    <w:rsid w:val="00BD2906"/>
    <w:rsid w:val="00BD3268"/>
    <w:rsid w:val="00BD35FE"/>
    <w:rsid w:val="00BD40E0"/>
    <w:rsid w:val="00BD4A9B"/>
    <w:rsid w:val="00BD5149"/>
    <w:rsid w:val="00BD55C9"/>
    <w:rsid w:val="00BD5C9A"/>
    <w:rsid w:val="00BD632B"/>
    <w:rsid w:val="00BD634A"/>
    <w:rsid w:val="00BD6486"/>
    <w:rsid w:val="00BD65A9"/>
    <w:rsid w:val="00BD7AC0"/>
    <w:rsid w:val="00BE0527"/>
    <w:rsid w:val="00BE0653"/>
    <w:rsid w:val="00BE06FE"/>
    <w:rsid w:val="00BE0C7B"/>
    <w:rsid w:val="00BE1745"/>
    <w:rsid w:val="00BE17EA"/>
    <w:rsid w:val="00BE216B"/>
    <w:rsid w:val="00BE2710"/>
    <w:rsid w:val="00BE2749"/>
    <w:rsid w:val="00BE2DD1"/>
    <w:rsid w:val="00BE2E13"/>
    <w:rsid w:val="00BE2F7E"/>
    <w:rsid w:val="00BE31D2"/>
    <w:rsid w:val="00BE345F"/>
    <w:rsid w:val="00BE3C1E"/>
    <w:rsid w:val="00BE3E62"/>
    <w:rsid w:val="00BE42E5"/>
    <w:rsid w:val="00BE445B"/>
    <w:rsid w:val="00BE478D"/>
    <w:rsid w:val="00BE4C24"/>
    <w:rsid w:val="00BE5680"/>
    <w:rsid w:val="00BE5695"/>
    <w:rsid w:val="00BE59A8"/>
    <w:rsid w:val="00BE670F"/>
    <w:rsid w:val="00BE68D5"/>
    <w:rsid w:val="00BE6E64"/>
    <w:rsid w:val="00BE7A0E"/>
    <w:rsid w:val="00BE7AE0"/>
    <w:rsid w:val="00BE7F76"/>
    <w:rsid w:val="00BF055D"/>
    <w:rsid w:val="00BF06A2"/>
    <w:rsid w:val="00BF14C6"/>
    <w:rsid w:val="00BF1589"/>
    <w:rsid w:val="00BF16BA"/>
    <w:rsid w:val="00BF18D7"/>
    <w:rsid w:val="00BF1B8D"/>
    <w:rsid w:val="00BF1C13"/>
    <w:rsid w:val="00BF1F4B"/>
    <w:rsid w:val="00BF26ED"/>
    <w:rsid w:val="00BF37DC"/>
    <w:rsid w:val="00BF3ECC"/>
    <w:rsid w:val="00BF3F23"/>
    <w:rsid w:val="00BF457B"/>
    <w:rsid w:val="00BF4775"/>
    <w:rsid w:val="00BF4ACD"/>
    <w:rsid w:val="00BF503C"/>
    <w:rsid w:val="00BF509D"/>
    <w:rsid w:val="00BF54BE"/>
    <w:rsid w:val="00BF606B"/>
    <w:rsid w:val="00BF6247"/>
    <w:rsid w:val="00BF64E1"/>
    <w:rsid w:val="00BF6769"/>
    <w:rsid w:val="00BF7104"/>
    <w:rsid w:val="00BF78DF"/>
    <w:rsid w:val="00C00011"/>
    <w:rsid w:val="00C002CC"/>
    <w:rsid w:val="00C0072C"/>
    <w:rsid w:val="00C00891"/>
    <w:rsid w:val="00C00B6D"/>
    <w:rsid w:val="00C01669"/>
    <w:rsid w:val="00C01809"/>
    <w:rsid w:val="00C01C38"/>
    <w:rsid w:val="00C0304E"/>
    <w:rsid w:val="00C03445"/>
    <w:rsid w:val="00C03BA8"/>
    <w:rsid w:val="00C03EDD"/>
    <w:rsid w:val="00C04CF3"/>
    <w:rsid w:val="00C04DCD"/>
    <w:rsid w:val="00C050D7"/>
    <w:rsid w:val="00C054EF"/>
    <w:rsid w:val="00C058C6"/>
    <w:rsid w:val="00C05F48"/>
    <w:rsid w:val="00C065F6"/>
    <w:rsid w:val="00C0673E"/>
    <w:rsid w:val="00C06AC2"/>
    <w:rsid w:val="00C06BF6"/>
    <w:rsid w:val="00C070D4"/>
    <w:rsid w:val="00C07861"/>
    <w:rsid w:val="00C07AA3"/>
    <w:rsid w:val="00C1012E"/>
    <w:rsid w:val="00C1090F"/>
    <w:rsid w:val="00C10D82"/>
    <w:rsid w:val="00C10E40"/>
    <w:rsid w:val="00C110DA"/>
    <w:rsid w:val="00C1140A"/>
    <w:rsid w:val="00C114E6"/>
    <w:rsid w:val="00C119CB"/>
    <w:rsid w:val="00C12005"/>
    <w:rsid w:val="00C12BB6"/>
    <w:rsid w:val="00C12C35"/>
    <w:rsid w:val="00C12FE9"/>
    <w:rsid w:val="00C1353D"/>
    <w:rsid w:val="00C1381D"/>
    <w:rsid w:val="00C13889"/>
    <w:rsid w:val="00C13A69"/>
    <w:rsid w:val="00C14DB6"/>
    <w:rsid w:val="00C15570"/>
    <w:rsid w:val="00C1572A"/>
    <w:rsid w:val="00C15C15"/>
    <w:rsid w:val="00C16437"/>
    <w:rsid w:val="00C167A8"/>
    <w:rsid w:val="00C1696B"/>
    <w:rsid w:val="00C16B82"/>
    <w:rsid w:val="00C16EAE"/>
    <w:rsid w:val="00C17773"/>
    <w:rsid w:val="00C17AB3"/>
    <w:rsid w:val="00C2001E"/>
    <w:rsid w:val="00C20675"/>
    <w:rsid w:val="00C20A72"/>
    <w:rsid w:val="00C20B25"/>
    <w:rsid w:val="00C213AD"/>
    <w:rsid w:val="00C2147D"/>
    <w:rsid w:val="00C21521"/>
    <w:rsid w:val="00C21811"/>
    <w:rsid w:val="00C219F2"/>
    <w:rsid w:val="00C22303"/>
    <w:rsid w:val="00C224D0"/>
    <w:rsid w:val="00C22683"/>
    <w:rsid w:val="00C22E62"/>
    <w:rsid w:val="00C23C0A"/>
    <w:rsid w:val="00C24136"/>
    <w:rsid w:val="00C24688"/>
    <w:rsid w:val="00C247A0"/>
    <w:rsid w:val="00C24D0F"/>
    <w:rsid w:val="00C25037"/>
    <w:rsid w:val="00C26575"/>
    <w:rsid w:val="00C26F31"/>
    <w:rsid w:val="00C27BAC"/>
    <w:rsid w:val="00C3049B"/>
    <w:rsid w:val="00C30890"/>
    <w:rsid w:val="00C30E61"/>
    <w:rsid w:val="00C310AD"/>
    <w:rsid w:val="00C31D96"/>
    <w:rsid w:val="00C335C8"/>
    <w:rsid w:val="00C33619"/>
    <w:rsid w:val="00C33806"/>
    <w:rsid w:val="00C33A10"/>
    <w:rsid w:val="00C33C42"/>
    <w:rsid w:val="00C3470D"/>
    <w:rsid w:val="00C35354"/>
    <w:rsid w:val="00C3562E"/>
    <w:rsid w:val="00C36563"/>
    <w:rsid w:val="00C36AB6"/>
    <w:rsid w:val="00C36CEA"/>
    <w:rsid w:val="00C3717B"/>
    <w:rsid w:val="00C37536"/>
    <w:rsid w:val="00C37E12"/>
    <w:rsid w:val="00C37F17"/>
    <w:rsid w:val="00C40938"/>
    <w:rsid w:val="00C40DD8"/>
    <w:rsid w:val="00C41E8E"/>
    <w:rsid w:val="00C4208F"/>
    <w:rsid w:val="00C42282"/>
    <w:rsid w:val="00C422A4"/>
    <w:rsid w:val="00C42C6F"/>
    <w:rsid w:val="00C43947"/>
    <w:rsid w:val="00C439B6"/>
    <w:rsid w:val="00C43CA9"/>
    <w:rsid w:val="00C43F0D"/>
    <w:rsid w:val="00C44044"/>
    <w:rsid w:val="00C44784"/>
    <w:rsid w:val="00C44AE9"/>
    <w:rsid w:val="00C44E6C"/>
    <w:rsid w:val="00C45077"/>
    <w:rsid w:val="00C4549B"/>
    <w:rsid w:val="00C46871"/>
    <w:rsid w:val="00C46996"/>
    <w:rsid w:val="00C47099"/>
    <w:rsid w:val="00C47C42"/>
    <w:rsid w:val="00C47DEA"/>
    <w:rsid w:val="00C47E91"/>
    <w:rsid w:val="00C5055C"/>
    <w:rsid w:val="00C50603"/>
    <w:rsid w:val="00C50A66"/>
    <w:rsid w:val="00C50BFC"/>
    <w:rsid w:val="00C50D3B"/>
    <w:rsid w:val="00C5183A"/>
    <w:rsid w:val="00C51BC0"/>
    <w:rsid w:val="00C5265A"/>
    <w:rsid w:val="00C52B95"/>
    <w:rsid w:val="00C52C73"/>
    <w:rsid w:val="00C52E91"/>
    <w:rsid w:val="00C53033"/>
    <w:rsid w:val="00C5317D"/>
    <w:rsid w:val="00C5372F"/>
    <w:rsid w:val="00C53E8A"/>
    <w:rsid w:val="00C54541"/>
    <w:rsid w:val="00C55206"/>
    <w:rsid w:val="00C55503"/>
    <w:rsid w:val="00C56172"/>
    <w:rsid w:val="00C562B6"/>
    <w:rsid w:val="00C565AA"/>
    <w:rsid w:val="00C56B9D"/>
    <w:rsid w:val="00C56C04"/>
    <w:rsid w:val="00C5733B"/>
    <w:rsid w:val="00C57682"/>
    <w:rsid w:val="00C57978"/>
    <w:rsid w:val="00C6029C"/>
    <w:rsid w:val="00C603DB"/>
    <w:rsid w:val="00C603DC"/>
    <w:rsid w:val="00C6059D"/>
    <w:rsid w:val="00C6148D"/>
    <w:rsid w:val="00C61DD3"/>
    <w:rsid w:val="00C622A1"/>
    <w:rsid w:val="00C62346"/>
    <w:rsid w:val="00C62ED8"/>
    <w:rsid w:val="00C634C2"/>
    <w:rsid w:val="00C6356E"/>
    <w:rsid w:val="00C63C8C"/>
    <w:rsid w:val="00C63E12"/>
    <w:rsid w:val="00C64264"/>
    <w:rsid w:val="00C6466F"/>
    <w:rsid w:val="00C649FD"/>
    <w:rsid w:val="00C64FA1"/>
    <w:rsid w:val="00C65B11"/>
    <w:rsid w:val="00C65F74"/>
    <w:rsid w:val="00C66258"/>
    <w:rsid w:val="00C67001"/>
    <w:rsid w:val="00C67206"/>
    <w:rsid w:val="00C7008C"/>
    <w:rsid w:val="00C70725"/>
    <w:rsid w:val="00C70729"/>
    <w:rsid w:val="00C70E54"/>
    <w:rsid w:val="00C710B4"/>
    <w:rsid w:val="00C728D0"/>
    <w:rsid w:val="00C72935"/>
    <w:rsid w:val="00C72957"/>
    <w:rsid w:val="00C730B1"/>
    <w:rsid w:val="00C73DA7"/>
    <w:rsid w:val="00C7426C"/>
    <w:rsid w:val="00C75B17"/>
    <w:rsid w:val="00C75CCE"/>
    <w:rsid w:val="00C763A2"/>
    <w:rsid w:val="00C76404"/>
    <w:rsid w:val="00C7672F"/>
    <w:rsid w:val="00C76875"/>
    <w:rsid w:val="00C77246"/>
    <w:rsid w:val="00C772E0"/>
    <w:rsid w:val="00C777AE"/>
    <w:rsid w:val="00C77CC3"/>
    <w:rsid w:val="00C77E1C"/>
    <w:rsid w:val="00C801F1"/>
    <w:rsid w:val="00C804F8"/>
    <w:rsid w:val="00C805FC"/>
    <w:rsid w:val="00C806D2"/>
    <w:rsid w:val="00C80873"/>
    <w:rsid w:val="00C81027"/>
    <w:rsid w:val="00C81B8C"/>
    <w:rsid w:val="00C81D1F"/>
    <w:rsid w:val="00C81E34"/>
    <w:rsid w:val="00C81F27"/>
    <w:rsid w:val="00C823DD"/>
    <w:rsid w:val="00C827E6"/>
    <w:rsid w:val="00C827FD"/>
    <w:rsid w:val="00C82CB8"/>
    <w:rsid w:val="00C82ECD"/>
    <w:rsid w:val="00C835A7"/>
    <w:rsid w:val="00C83E08"/>
    <w:rsid w:val="00C843B6"/>
    <w:rsid w:val="00C84532"/>
    <w:rsid w:val="00C846CD"/>
    <w:rsid w:val="00C85DE7"/>
    <w:rsid w:val="00C86143"/>
    <w:rsid w:val="00C866C2"/>
    <w:rsid w:val="00C87523"/>
    <w:rsid w:val="00C87C4A"/>
    <w:rsid w:val="00C90107"/>
    <w:rsid w:val="00C91562"/>
    <w:rsid w:val="00C9198E"/>
    <w:rsid w:val="00C91C45"/>
    <w:rsid w:val="00C92032"/>
    <w:rsid w:val="00C93636"/>
    <w:rsid w:val="00C93C98"/>
    <w:rsid w:val="00C93E83"/>
    <w:rsid w:val="00C950B5"/>
    <w:rsid w:val="00C95403"/>
    <w:rsid w:val="00C95F78"/>
    <w:rsid w:val="00C96A96"/>
    <w:rsid w:val="00C96DCC"/>
    <w:rsid w:val="00C97422"/>
    <w:rsid w:val="00C97D8D"/>
    <w:rsid w:val="00CA0020"/>
    <w:rsid w:val="00CA066A"/>
    <w:rsid w:val="00CA0876"/>
    <w:rsid w:val="00CA0B75"/>
    <w:rsid w:val="00CA0B99"/>
    <w:rsid w:val="00CA0E01"/>
    <w:rsid w:val="00CA1072"/>
    <w:rsid w:val="00CA2760"/>
    <w:rsid w:val="00CA2981"/>
    <w:rsid w:val="00CA2C06"/>
    <w:rsid w:val="00CA2E32"/>
    <w:rsid w:val="00CA2E5B"/>
    <w:rsid w:val="00CA339D"/>
    <w:rsid w:val="00CA34B9"/>
    <w:rsid w:val="00CA37C3"/>
    <w:rsid w:val="00CA3926"/>
    <w:rsid w:val="00CA3C49"/>
    <w:rsid w:val="00CA3EBB"/>
    <w:rsid w:val="00CA438B"/>
    <w:rsid w:val="00CA45D2"/>
    <w:rsid w:val="00CA45DC"/>
    <w:rsid w:val="00CA4876"/>
    <w:rsid w:val="00CA4F69"/>
    <w:rsid w:val="00CA5145"/>
    <w:rsid w:val="00CA589F"/>
    <w:rsid w:val="00CA6237"/>
    <w:rsid w:val="00CA6638"/>
    <w:rsid w:val="00CA6A03"/>
    <w:rsid w:val="00CA6E8B"/>
    <w:rsid w:val="00CA76F9"/>
    <w:rsid w:val="00CA7957"/>
    <w:rsid w:val="00CB0155"/>
    <w:rsid w:val="00CB0D82"/>
    <w:rsid w:val="00CB0FFE"/>
    <w:rsid w:val="00CB1A16"/>
    <w:rsid w:val="00CB1A6E"/>
    <w:rsid w:val="00CB2008"/>
    <w:rsid w:val="00CB23CA"/>
    <w:rsid w:val="00CB25BA"/>
    <w:rsid w:val="00CB3094"/>
    <w:rsid w:val="00CB3198"/>
    <w:rsid w:val="00CB3EF4"/>
    <w:rsid w:val="00CB44CF"/>
    <w:rsid w:val="00CB4BEE"/>
    <w:rsid w:val="00CB4E2D"/>
    <w:rsid w:val="00CB53BF"/>
    <w:rsid w:val="00CB5CFD"/>
    <w:rsid w:val="00CB5EF2"/>
    <w:rsid w:val="00CB6792"/>
    <w:rsid w:val="00CB7754"/>
    <w:rsid w:val="00CB776B"/>
    <w:rsid w:val="00CB7C34"/>
    <w:rsid w:val="00CC00D7"/>
    <w:rsid w:val="00CC06C0"/>
    <w:rsid w:val="00CC0B4B"/>
    <w:rsid w:val="00CC0F7B"/>
    <w:rsid w:val="00CC13DA"/>
    <w:rsid w:val="00CC144D"/>
    <w:rsid w:val="00CC191E"/>
    <w:rsid w:val="00CC1F6F"/>
    <w:rsid w:val="00CC24A2"/>
    <w:rsid w:val="00CC2B29"/>
    <w:rsid w:val="00CC2CF6"/>
    <w:rsid w:val="00CC2F05"/>
    <w:rsid w:val="00CC305F"/>
    <w:rsid w:val="00CC33C5"/>
    <w:rsid w:val="00CC3FB4"/>
    <w:rsid w:val="00CC4481"/>
    <w:rsid w:val="00CC4503"/>
    <w:rsid w:val="00CC4E42"/>
    <w:rsid w:val="00CC4FB3"/>
    <w:rsid w:val="00CC4FC8"/>
    <w:rsid w:val="00CC596C"/>
    <w:rsid w:val="00CC59AE"/>
    <w:rsid w:val="00CC6081"/>
    <w:rsid w:val="00CC6245"/>
    <w:rsid w:val="00CC6909"/>
    <w:rsid w:val="00CC6A4B"/>
    <w:rsid w:val="00CC6D2D"/>
    <w:rsid w:val="00CC6DF1"/>
    <w:rsid w:val="00CC7155"/>
    <w:rsid w:val="00CC720D"/>
    <w:rsid w:val="00CC7304"/>
    <w:rsid w:val="00CC7558"/>
    <w:rsid w:val="00CC7D17"/>
    <w:rsid w:val="00CD0532"/>
    <w:rsid w:val="00CD0A54"/>
    <w:rsid w:val="00CD12C7"/>
    <w:rsid w:val="00CD1C87"/>
    <w:rsid w:val="00CD1FEC"/>
    <w:rsid w:val="00CD228B"/>
    <w:rsid w:val="00CD2B96"/>
    <w:rsid w:val="00CD2E8F"/>
    <w:rsid w:val="00CD2EB6"/>
    <w:rsid w:val="00CD326A"/>
    <w:rsid w:val="00CD32E4"/>
    <w:rsid w:val="00CD35FC"/>
    <w:rsid w:val="00CD382F"/>
    <w:rsid w:val="00CD4658"/>
    <w:rsid w:val="00CD492A"/>
    <w:rsid w:val="00CD495B"/>
    <w:rsid w:val="00CD52B9"/>
    <w:rsid w:val="00CD5DD6"/>
    <w:rsid w:val="00CD6454"/>
    <w:rsid w:val="00CD656D"/>
    <w:rsid w:val="00CD65D3"/>
    <w:rsid w:val="00CD6D96"/>
    <w:rsid w:val="00CD7662"/>
    <w:rsid w:val="00CE052D"/>
    <w:rsid w:val="00CE073E"/>
    <w:rsid w:val="00CE0A17"/>
    <w:rsid w:val="00CE0A25"/>
    <w:rsid w:val="00CE1933"/>
    <w:rsid w:val="00CE1A76"/>
    <w:rsid w:val="00CE1FAB"/>
    <w:rsid w:val="00CE211B"/>
    <w:rsid w:val="00CE259B"/>
    <w:rsid w:val="00CE2D80"/>
    <w:rsid w:val="00CE30E6"/>
    <w:rsid w:val="00CE42EF"/>
    <w:rsid w:val="00CE4EA1"/>
    <w:rsid w:val="00CE4F1F"/>
    <w:rsid w:val="00CE51AC"/>
    <w:rsid w:val="00CE56F1"/>
    <w:rsid w:val="00CE58A7"/>
    <w:rsid w:val="00CE5911"/>
    <w:rsid w:val="00CE5B1C"/>
    <w:rsid w:val="00CE5F6A"/>
    <w:rsid w:val="00CE6286"/>
    <w:rsid w:val="00CE6D5B"/>
    <w:rsid w:val="00CE6D79"/>
    <w:rsid w:val="00CE6DB5"/>
    <w:rsid w:val="00CE719A"/>
    <w:rsid w:val="00CE728D"/>
    <w:rsid w:val="00CE7551"/>
    <w:rsid w:val="00CE79AC"/>
    <w:rsid w:val="00CF00D2"/>
    <w:rsid w:val="00CF0187"/>
    <w:rsid w:val="00CF07FB"/>
    <w:rsid w:val="00CF0833"/>
    <w:rsid w:val="00CF0BD4"/>
    <w:rsid w:val="00CF0C4E"/>
    <w:rsid w:val="00CF102C"/>
    <w:rsid w:val="00CF1059"/>
    <w:rsid w:val="00CF1A98"/>
    <w:rsid w:val="00CF1BCB"/>
    <w:rsid w:val="00CF2429"/>
    <w:rsid w:val="00CF2980"/>
    <w:rsid w:val="00CF2AF0"/>
    <w:rsid w:val="00CF2DCF"/>
    <w:rsid w:val="00CF31E4"/>
    <w:rsid w:val="00CF3A7D"/>
    <w:rsid w:val="00CF3CD0"/>
    <w:rsid w:val="00CF402D"/>
    <w:rsid w:val="00CF41D7"/>
    <w:rsid w:val="00CF42A9"/>
    <w:rsid w:val="00CF43F5"/>
    <w:rsid w:val="00CF4BAE"/>
    <w:rsid w:val="00CF4E4A"/>
    <w:rsid w:val="00CF509D"/>
    <w:rsid w:val="00CF54B5"/>
    <w:rsid w:val="00CF56E7"/>
    <w:rsid w:val="00CF587F"/>
    <w:rsid w:val="00CF607B"/>
    <w:rsid w:val="00CF6254"/>
    <w:rsid w:val="00CF6417"/>
    <w:rsid w:val="00CF6607"/>
    <w:rsid w:val="00CF770B"/>
    <w:rsid w:val="00CF7867"/>
    <w:rsid w:val="00CF7A2C"/>
    <w:rsid w:val="00CF7E11"/>
    <w:rsid w:val="00D002CF"/>
    <w:rsid w:val="00D006CE"/>
    <w:rsid w:val="00D00B18"/>
    <w:rsid w:val="00D00CA2"/>
    <w:rsid w:val="00D01BCC"/>
    <w:rsid w:val="00D023DF"/>
    <w:rsid w:val="00D03259"/>
    <w:rsid w:val="00D032C2"/>
    <w:rsid w:val="00D03AC4"/>
    <w:rsid w:val="00D03B67"/>
    <w:rsid w:val="00D03C1D"/>
    <w:rsid w:val="00D03D67"/>
    <w:rsid w:val="00D04B6A"/>
    <w:rsid w:val="00D05E12"/>
    <w:rsid w:val="00D0618C"/>
    <w:rsid w:val="00D067AA"/>
    <w:rsid w:val="00D074DD"/>
    <w:rsid w:val="00D0791C"/>
    <w:rsid w:val="00D07E15"/>
    <w:rsid w:val="00D1049C"/>
    <w:rsid w:val="00D105FD"/>
    <w:rsid w:val="00D10AAC"/>
    <w:rsid w:val="00D10C00"/>
    <w:rsid w:val="00D12140"/>
    <w:rsid w:val="00D12506"/>
    <w:rsid w:val="00D12772"/>
    <w:rsid w:val="00D1286C"/>
    <w:rsid w:val="00D12E2E"/>
    <w:rsid w:val="00D131B4"/>
    <w:rsid w:val="00D133F7"/>
    <w:rsid w:val="00D13809"/>
    <w:rsid w:val="00D13A1D"/>
    <w:rsid w:val="00D13D59"/>
    <w:rsid w:val="00D13F75"/>
    <w:rsid w:val="00D143A7"/>
    <w:rsid w:val="00D1445F"/>
    <w:rsid w:val="00D14D3F"/>
    <w:rsid w:val="00D14D73"/>
    <w:rsid w:val="00D15965"/>
    <w:rsid w:val="00D15B0D"/>
    <w:rsid w:val="00D16B42"/>
    <w:rsid w:val="00D17689"/>
    <w:rsid w:val="00D17778"/>
    <w:rsid w:val="00D17AB5"/>
    <w:rsid w:val="00D203BC"/>
    <w:rsid w:val="00D2079A"/>
    <w:rsid w:val="00D2107B"/>
    <w:rsid w:val="00D21386"/>
    <w:rsid w:val="00D21789"/>
    <w:rsid w:val="00D2184A"/>
    <w:rsid w:val="00D22020"/>
    <w:rsid w:val="00D22CA2"/>
    <w:rsid w:val="00D22E21"/>
    <w:rsid w:val="00D23330"/>
    <w:rsid w:val="00D2335E"/>
    <w:rsid w:val="00D23DE4"/>
    <w:rsid w:val="00D24654"/>
    <w:rsid w:val="00D24D48"/>
    <w:rsid w:val="00D25F88"/>
    <w:rsid w:val="00D26D87"/>
    <w:rsid w:val="00D274D9"/>
    <w:rsid w:val="00D275A1"/>
    <w:rsid w:val="00D27D0E"/>
    <w:rsid w:val="00D27DB0"/>
    <w:rsid w:val="00D30A96"/>
    <w:rsid w:val="00D30D33"/>
    <w:rsid w:val="00D30D89"/>
    <w:rsid w:val="00D314B0"/>
    <w:rsid w:val="00D3185A"/>
    <w:rsid w:val="00D3192B"/>
    <w:rsid w:val="00D31DAC"/>
    <w:rsid w:val="00D3299C"/>
    <w:rsid w:val="00D32E27"/>
    <w:rsid w:val="00D3329D"/>
    <w:rsid w:val="00D33860"/>
    <w:rsid w:val="00D33ABC"/>
    <w:rsid w:val="00D33BF2"/>
    <w:rsid w:val="00D33FF7"/>
    <w:rsid w:val="00D340EE"/>
    <w:rsid w:val="00D349A5"/>
    <w:rsid w:val="00D34FA5"/>
    <w:rsid w:val="00D3645E"/>
    <w:rsid w:val="00D364EA"/>
    <w:rsid w:val="00D3685A"/>
    <w:rsid w:val="00D3721D"/>
    <w:rsid w:val="00D3734C"/>
    <w:rsid w:val="00D37E9F"/>
    <w:rsid w:val="00D37FC7"/>
    <w:rsid w:val="00D401B0"/>
    <w:rsid w:val="00D4026F"/>
    <w:rsid w:val="00D403D7"/>
    <w:rsid w:val="00D40616"/>
    <w:rsid w:val="00D41749"/>
    <w:rsid w:val="00D4186F"/>
    <w:rsid w:val="00D41FA7"/>
    <w:rsid w:val="00D42600"/>
    <w:rsid w:val="00D42809"/>
    <w:rsid w:val="00D42CEB"/>
    <w:rsid w:val="00D42D91"/>
    <w:rsid w:val="00D42D95"/>
    <w:rsid w:val="00D431C5"/>
    <w:rsid w:val="00D43421"/>
    <w:rsid w:val="00D4384B"/>
    <w:rsid w:val="00D442BB"/>
    <w:rsid w:val="00D44511"/>
    <w:rsid w:val="00D44563"/>
    <w:rsid w:val="00D45120"/>
    <w:rsid w:val="00D451CB"/>
    <w:rsid w:val="00D45583"/>
    <w:rsid w:val="00D45C0F"/>
    <w:rsid w:val="00D45E4A"/>
    <w:rsid w:val="00D460DC"/>
    <w:rsid w:val="00D461E9"/>
    <w:rsid w:val="00D468FE"/>
    <w:rsid w:val="00D47E34"/>
    <w:rsid w:val="00D50149"/>
    <w:rsid w:val="00D50FDF"/>
    <w:rsid w:val="00D51206"/>
    <w:rsid w:val="00D51E12"/>
    <w:rsid w:val="00D51FA3"/>
    <w:rsid w:val="00D5221E"/>
    <w:rsid w:val="00D53C3D"/>
    <w:rsid w:val="00D54082"/>
    <w:rsid w:val="00D54267"/>
    <w:rsid w:val="00D544CF"/>
    <w:rsid w:val="00D5468D"/>
    <w:rsid w:val="00D5491C"/>
    <w:rsid w:val="00D54A04"/>
    <w:rsid w:val="00D55352"/>
    <w:rsid w:val="00D5599C"/>
    <w:rsid w:val="00D55B6C"/>
    <w:rsid w:val="00D55E2A"/>
    <w:rsid w:val="00D561BA"/>
    <w:rsid w:val="00D56393"/>
    <w:rsid w:val="00D568B4"/>
    <w:rsid w:val="00D56ACD"/>
    <w:rsid w:val="00D570E1"/>
    <w:rsid w:val="00D571F9"/>
    <w:rsid w:val="00D57B04"/>
    <w:rsid w:val="00D6016B"/>
    <w:rsid w:val="00D602A7"/>
    <w:rsid w:val="00D60604"/>
    <w:rsid w:val="00D60CBC"/>
    <w:rsid w:val="00D60F14"/>
    <w:rsid w:val="00D620EF"/>
    <w:rsid w:val="00D6228A"/>
    <w:rsid w:val="00D626C1"/>
    <w:rsid w:val="00D6282D"/>
    <w:rsid w:val="00D635C1"/>
    <w:rsid w:val="00D64065"/>
    <w:rsid w:val="00D64608"/>
    <w:rsid w:val="00D64AAD"/>
    <w:rsid w:val="00D64BAB"/>
    <w:rsid w:val="00D651BE"/>
    <w:rsid w:val="00D653CB"/>
    <w:rsid w:val="00D65521"/>
    <w:rsid w:val="00D6553C"/>
    <w:rsid w:val="00D65FA3"/>
    <w:rsid w:val="00D66297"/>
    <w:rsid w:val="00D66440"/>
    <w:rsid w:val="00D6683C"/>
    <w:rsid w:val="00D67690"/>
    <w:rsid w:val="00D6788B"/>
    <w:rsid w:val="00D678AE"/>
    <w:rsid w:val="00D7005A"/>
    <w:rsid w:val="00D70558"/>
    <w:rsid w:val="00D70580"/>
    <w:rsid w:val="00D7058D"/>
    <w:rsid w:val="00D709B9"/>
    <w:rsid w:val="00D70F4B"/>
    <w:rsid w:val="00D71239"/>
    <w:rsid w:val="00D71427"/>
    <w:rsid w:val="00D71EDB"/>
    <w:rsid w:val="00D71FB5"/>
    <w:rsid w:val="00D726E7"/>
    <w:rsid w:val="00D729F1"/>
    <w:rsid w:val="00D72B7E"/>
    <w:rsid w:val="00D72D0F"/>
    <w:rsid w:val="00D72DA9"/>
    <w:rsid w:val="00D7334A"/>
    <w:rsid w:val="00D73821"/>
    <w:rsid w:val="00D73883"/>
    <w:rsid w:val="00D7413F"/>
    <w:rsid w:val="00D7480B"/>
    <w:rsid w:val="00D748B8"/>
    <w:rsid w:val="00D74A75"/>
    <w:rsid w:val="00D74B0A"/>
    <w:rsid w:val="00D74C45"/>
    <w:rsid w:val="00D756DD"/>
    <w:rsid w:val="00D75865"/>
    <w:rsid w:val="00D75A57"/>
    <w:rsid w:val="00D75AFB"/>
    <w:rsid w:val="00D75B46"/>
    <w:rsid w:val="00D75C75"/>
    <w:rsid w:val="00D760F5"/>
    <w:rsid w:val="00D7628E"/>
    <w:rsid w:val="00D76443"/>
    <w:rsid w:val="00D7689B"/>
    <w:rsid w:val="00D76A00"/>
    <w:rsid w:val="00D76D41"/>
    <w:rsid w:val="00D76EA4"/>
    <w:rsid w:val="00D773A5"/>
    <w:rsid w:val="00D77933"/>
    <w:rsid w:val="00D77D21"/>
    <w:rsid w:val="00D80064"/>
    <w:rsid w:val="00D803CF"/>
    <w:rsid w:val="00D80454"/>
    <w:rsid w:val="00D8050F"/>
    <w:rsid w:val="00D80949"/>
    <w:rsid w:val="00D815DC"/>
    <w:rsid w:val="00D8181E"/>
    <w:rsid w:val="00D81D78"/>
    <w:rsid w:val="00D826D2"/>
    <w:rsid w:val="00D82EBE"/>
    <w:rsid w:val="00D83315"/>
    <w:rsid w:val="00D83EF7"/>
    <w:rsid w:val="00D84A3F"/>
    <w:rsid w:val="00D84AFB"/>
    <w:rsid w:val="00D84D6A"/>
    <w:rsid w:val="00D84E33"/>
    <w:rsid w:val="00D84F4C"/>
    <w:rsid w:val="00D8526D"/>
    <w:rsid w:val="00D87820"/>
    <w:rsid w:val="00D87987"/>
    <w:rsid w:val="00D87D0D"/>
    <w:rsid w:val="00D87D13"/>
    <w:rsid w:val="00D910FA"/>
    <w:rsid w:val="00D918A5"/>
    <w:rsid w:val="00D91956"/>
    <w:rsid w:val="00D91EF3"/>
    <w:rsid w:val="00D92921"/>
    <w:rsid w:val="00D93711"/>
    <w:rsid w:val="00D9371D"/>
    <w:rsid w:val="00D93E64"/>
    <w:rsid w:val="00D940FC"/>
    <w:rsid w:val="00D946C4"/>
    <w:rsid w:val="00D95D09"/>
    <w:rsid w:val="00D9609F"/>
    <w:rsid w:val="00D960B7"/>
    <w:rsid w:val="00D96764"/>
    <w:rsid w:val="00D96807"/>
    <w:rsid w:val="00D96824"/>
    <w:rsid w:val="00D96AED"/>
    <w:rsid w:val="00D97344"/>
    <w:rsid w:val="00D97775"/>
    <w:rsid w:val="00DA0192"/>
    <w:rsid w:val="00DA0D47"/>
    <w:rsid w:val="00DA222D"/>
    <w:rsid w:val="00DA3092"/>
    <w:rsid w:val="00DA3316"/>
    <w:rsid w:val="00DA39C3"/>
    <w:rsid w:val="00DA3D9A"/>
    <w:rsid w:val="00DA417C"/>
    <w:rsid w:val="00DA4C03"/>
    <w:rsid w:val="00DA4C6C"/>
    <w:rsid w:val="00DA5350"/>
    <w:rsid w:val="00DA5870"/>
    <w:rsid w:val="00DA60A6"/>
    <w:rsid w:val="00DA6238"/>
    <w:rsid w:val="00DA6813"/>
    <w:rsid w:val="00DA6D2C"/>
    <w:rsid w:val="00DA6DC7"/>
    <w:rsid w:val="00DA72BC"/>
    <w:rsid w:val="00DA773D"/>
    <w:rsid w:val="00DA7F54"/>
    <w:rsid w:val="00DB017E"/>
    <w:rsid w:val="00DB02ED"/>
    <w:rsid w:val="00DB0607"/>
    <w:rsid w:val="00DB0799"/>
    <w:rsid w:val="00DB0C40"/>
    <w:rsid w:val="00DB11CE"/>
    <w:rsid w:val="00DB164C"/>
    <w:rsid w:val="00DB2093"/>
    <w:rsid w:val="00DB2265"/>
    <w:rsid w:val="00DB22A3"/>
    <w:rsid w:val="00DB22E7"/>
    <w:rsid w:val="00DB2ED2"/>
    <w:rsid w:val="00DB30E3"/>
    <w:rsid w:val="00DB31EA"/>
    <w:rsid w:val="00DB36CF"/>
    <w:rsid w:val="00DB38E3"/>
    <w:rsid w:val="00DB39A9"/>
    <w:rsid w:val="00DB3B9E"/>
    <w:rsid w:val="00DB4262"/>
    <w:rsid w:val="00DB42D9"/>
    <w:rsid w:val="00DB43F1"/>
    <w:rsid w:val="00DB4CEB"/>
    <w:rsid w:val="00DB4DB2"/>
    <w:rsid w:val="00DB5B40"/>
    <w:rsid w:val="00DB615B"/>
    <w:rsid w:val="00DB646F"/>
    <w:rsid w:val="00DB6A6F"/>
    <w:rsid w:val="00DB6EEC"/>
    <w:rsid w:val="00DB7070"/>
    <w:rsid w:val="00DB78B1"/>
    <w:rsid w:val="00DB79B1"/>
    <w:rsid w:val="00DC0EB7"/>
    <w:rsid w:val="00DC1B34"/>
    <w:rsid w:val="00DC1B51"/>
    <w:rsid w:val="00DC24C1"/>
    <w:rsid w:val="00DC38FD"/>
    <w:rsid w:val="00DC3F0F"/>
    <w:rsid w:val="00DC3F38"/>
    <w:rsid w:val="00DC40F0"/>
    <w:rsid w:val="00DC438D"/>
    <w:rsid w:val="00DC4472"/>
    <w:rsid w:val="00DC4AD6"/>
    <w:rsid w:val="00DC4B2D"/>
    <w:rsid w:val="00DC4E07"/>
    <w:rsid w:val="00DC4EFF"/>
    <w:rsid w:val="00DC5768"/>
    <w:rsid w:val="00DC5C12"/>
    <w:rsid w:val="00DC5E0C"/>
    <w:rsid w:val="00DC5EA0"/>
    <w:rsid w:val="00DC636E"/>
    <w:rsid w:val="00DC69BF"/>
    <w:rsid w:val="00DC70F7"/>
    <w:rsid w:val="00DC72F5"/>
    <w:rsid w:val="00DC737A"/>
    <w:rsid w:val="00DC7625"/>
    <w:rsid w:val="00DC7AF2"/>
    <w:rsid w:val="00DD0213"/>
    <w:rsid w:val="00DD088D"/>
    <w:rsid w:val="00DD1032"/>
    <w:rsid w:val="00DD381C"/>
    <w:rsid w:val="00DD3992"/>
    <w:rsid w:val="00DD3D48"/>
    <w:rsid w:val="00DD447C"/>
    <w:rsid w:val="00DD4966"/>
    <w:rsid w:val="00DD4AEA"/>
    <w:rsid w:val="00DD4B13"/>
    <w:rsid w:val="00DD5622"/>
    <w:rsid w:val="00DD5ACD"/>
    <w:rsid w:val="00DD5DF6"/>
    <w:rsid w:val="00DD621F"/>
    <w:rsid w:val="00DD650E"/>
    <w:rsid w:val="00DD726F"/>
    <w:rsid w:val="00DD7684"/>
    <w:rsid w:val="00DD7A9C"/>
    <w:rsid w:val="00DE0433"/>
    <w:rsid w:val="00DE04C2"/>
    <w:rsid w:val="00DE0A5A"/>
    <w:rsid w:val="00DE0AE8"/>
    <w:rsid w:val="00DE0E8D"/>
    <w:rsid w:val="00DE1130"/>
    <w:rsid w:val="00DE129E"/>
    <w:rsid w:val="00DE12E5"/>
    <w:rsid w:val="00DE135B"/>
    <w:rsid w:val="00DE1377"/>
    <w:rsid w:val="00DE1913"/>
    <w:rsid w:val="00DE1A87"/>
    <w:rsid w:val="00DE255F"/>
    <w:rsid w:val="00DE2DA5"/>
    <w:rsid w:val="00DE2E0D"/>
    <w:rsid w:val="00DE2FB5"/>
    <w:rsid w:val="00DE3455"/>
    <w:rsid w:val="00DE3568"/>
    <w:rsid w:val="00DE365C"/>
    <w:rsid w:val="00DE37A4"/>
    <w:rsid w:val="00DE39D7"/>
    <w:rsid w:val="00DE4291"/>
    <w:rsid w:val="00DE4462"/>
    <w:rsid w:val="00DE4AB3"/>
    <w:rsid w:val="00DE4C3C"/>
    <w:rsid w:val="00DE4C93"/>
    <w:rsid w:val="00DE53F2"/>
    <w:rsid w:val="00DE56DC"/>
    <w:rsid w:val="00DE571D"/>
    <w:rsid w:val="00DE5ADF"/>
    <w:rsid w:val="00DE5D00"/>
    <w:rsid w:val="00DE66FB"/>
    <w:rsid w:val="00DE6921"/>
    <w:rsid w:val="00DF0587"/>
    <w:rsid w:val="00DF06F6"/>
    <w:rsid w:val="00DF08A9"/>
    <w:rsid w:val="00DF1797"/>
    <w:rsid w:val="00DF2491"/>
    <w:rsid w:val="00DF287A"/>
    <w:rsid w:val="00DF2B83"/>
    <w:rsid w:val="00DF3593"/>
    <w:rsid w:val="00DF37D1"/>
    <w:rsid w:val="00DF3ADA"/>
    <w:rsid w:val="00DF4140"/>
    <w:rsid w:val="00DF44F0"/>
    <w:rsid w:val="00DF5451"/>
    <w:rsid w:val="00DF64C9"/>
    <w:rsid w:val="00DF65FB"/>
    <w:rsid w:val="00DF68F7"/>
    <w:rsid w:val="00DF6F4B"/>
    <w:rsid w:val="00DF7622"/>
    <w:rsid w:val="00DF76F1"/>
    <w:rsid w:val="00DF7CB7"/>
    <w:rsid w:val="00DF7E5A"/>
    <w:rsid w:val="00E0018F"/>
    <w:rsid w:val="00E00ABE"/>
    <w:rsid w:val="00E00F01"/>
    <w:rsid w:val="00E01282"/>
    <w:rsid w:val="00E02177"/>
    <w:rsid w:val="00E022D8"/>
    <w:rsid w:val="00E02AB6"/>
    <w:rsid w:val="00E02FBF"/>
    <w:rsid w:val="00E03716"/>
    <w:rsid w:val="00E03E5B"/>
    <w:rsid w:val="00E03F08"/>
    <w:rsid w:val="00E04088"/>
    <w:rsid w:val="00E041AC"/>
    <w:rsid w:val="00E0427E"/>
    <w:rsid w:val="00E047DB"/>
    <w:rsid w:val="00E0539A"/>
    <w:rsid w:val="00E053C2"/>
    <w:rsid w:val="00E05549"/>
    <w:rsid w:val="00E05A25"/>
    <w:rsid w:val="00E060D5"/>
    <w:rsid w:val="00E06438"/>
    <w:rsid w:val="00E06B0C"/>
    <w:rsid w:val="00E0709C"/>
    <w:rsid w:val="00E07E37"/>
    <w:rsid w:val="00E102A2"/>
    <w:rsid w:val="00E10859"/>
    <w:rsid w:val="00E10A01"/>
    <w:rsid w:val="00E10AFF"/>
    <w:rsid w:val="00E10F9B"/>
    <w:rsid w:val="00E110A4"/>
    <w:rsid w:val="00E110D3"/>
    <w:rsid w:val="00E1226D"/>
    <w:rsid w:val="00E12B7C"/>
    <w:rsid w:val="00E13D7E"/>
    <w:rsid w:val="00E13DA7"/>
    <w:rsid w:val="00E14295"/>
    <w:rsid w:val="00E14F13"/>
    <w:rsid w:val="00E15050"/>
    <w:rsid w:val="00E15C13"/>
    <w:rsid w:val="00E15C87"/>
    <w:rsid w:val="00E160BA"/>
    <w:rsid w:val="00E164CA"/>
    <w:rsid w:val="00E1672B"/>
    <w:rsid w:val="00E16B04"/>
    <w:rsid w:val="00E209A2"/>
    <w:rsid w:val="00E209EB"/>
    <w:rsid w:val="00E20DC2"/>
    <w:rsid w:val="00E21243"/>
    <w:rsid w:val="00E21A37"/>
    <w:rsid w:val="00E21C31"/>
    <w:rsid w:val="00E21F04"/>
    <w:rsid w:val="00E21FC5"/>
    <w:rsid w:val="00E22D39"/>
    <w:rsid w:val="00E22E53"/>
    <w:rsid w:val="00E2332D"/>
    <w:rsid w:val="00E23497"/>
    <w:rsid w:val="00E2365A"/>
    <w:rsid w:val="00E23F1B"/>
    <w:rsid w:val="00E23F8C"/>
    <w:rsid w:val="00E248B2"/>
    <w:rsid w:val="00E24C7D"/>
    <w:rsid w:val="00E2520C"/>
    <w:rsid w:val="00E25437"/>
    <w:rsid w:val="00E259D1"/>
    <w:rsid w:val="00E25B1F"/>
    <w:rsid w:val="00E26483"/>
    <w:rsid w:val="00E26DCC"/>
    <w:rsid w:val="00E27110"/>
    <w:rsid w:val="00E274A1"/>
    <w:rsid w:val="00E275E8"/>
    <w:rsid w:val="00E279FB"/>
    <w:rsid w:val="00E27A2A"/>
    <w:rsid w:val="00E27CCC"/>
    <w:rsid w:val="00E27D25"/>
    <w:rsid w:val="00E27DC5"/>
    <w:rsid w:val="00E30459"/>
    <w:rsid w:val="00E30A2A"/>
    <w:rsid w:val="00E30CBD"/>
    <w:rsid w:val="00E3179D"/>
    <w:rsid w:val="00E327F2"/>
    <w:rsid w:val="00E32C0C"/>
    <w:rsid w:val="00E32CE0"/>
    <w:rsid w:val="00E33B77"/>
    <w:rsid w:val="00E33BF7"/>
    <w:rsid w:val="00E34037"/>
    <w:rsid w:val="00E34748"/>
    <w:rsid w:val="00E35485"/>
    <w:rsid w:val="00E357F3"/>
    <w:rsid w:val="00E358E4"/>
    <w:rsid w:val="00E35C9F"/>
    <w:rsid w:val="00E36EF9"/>
    <w:rsid w:val="00E37273"/>
    <w:rsid w:val="00E372E2"/>
    <w:rsid w:val="00E3748D"/>
    <w:rsid w:val="00E37617"/>
    <w:rsid w:val="00E37688"/>
    <w:rsid w:val="00E37B16"/>
    <w:rsid w:val="00E37CAD"/>
    <w:rsid w:val="00E4065A"/>
    <w:rsid w:val="00E40926"/>
    <w:rsid w:val="00E409EA"/>
    <w:rsid w:val="00E40D98"/>
    <w:rsid w:val="00E41167"/>
    <w:rsid w:val="00E41A66"/>
    <w:rsid w:val="00E41E58"/>
    <w:rsid w:val="00E42175"/>
    <w:rsid w:val="00E42E2B"/>
    <w:rsid w:val="00E43585"/>
    <w:rsid w:val="00E438EA"/>
    <w:rsid w:val="00E4396F"/>
    <w:rsid w:val="00E44470"/>
    <w:rsid w:val="00E44783"/>
    <w:rsid w:val="00E44B7B"/>
    <w:rsid w:val="00E44E3A"/>
    <w:rsid w:val="00E454B3"/>
    <w:rsid w:val="00E457DC"/>
    <w:rsid w:val="00E45B51"/>
    <w:rsid w:val="00E460E9"/>
    <w:rsid w:val="00E46157"/>
    <w:rsid w:val="00E4632E"/>
    <w:rsid w:val="00E46571"/>
    <w:rsid w:val="00E46C10"/>
    <w:rsid w:val="00E502EF"/>
    <w:rsid w:val="00E5041F"/>
    <w:rsid w:val="00E5085D"/>
    <w:rsid w:val="00E50A18"/>
    <w:rsid w:val="00E51814"/>
    <w:rsid w:val="00E519EC"/>
    <w:rsid w:val="00E520E8"/>
    <w:rsid w:val="00E52289"/>
    <w:rsid w:val="00E523DD"/>
    <w:rsid w:val="00E525CB"/>
    <w:rsid w:val="00E52F0F"/>
    <w:rsid w:val="00E53112"/>
    <w:rsid w:val="00E533B8"/>
    <w:rsid w:val="00E538F1"/>
    <w:rsid w:val="00E53B45"/>
    <w:rsid w:val="00E54B13"/>
    <w:rsid w:val="00E54E0A"/>
    <w:rsid w:val="00E55307"/>
    <w:rsid w:val="00E55BCA"/>
    <w:rsid w:val="00E55FE9"/>
    <w:rsid w:val="00E569B8"/>
    <w:rsid w:val="00E57139"/>
    <w:rsid w:val="00E579BB"/>
    <w:rsid w:val="00E57C85"/>
    <w:rsid w:val="00E6052E"/>
    <w:rsid w:val="00E6057C"/>
    <w:rsid w:val="00E6080E"/>
    <w:rsid w:val="00E60CAE"/>
    <w:rsid w:val="00E61380"/>
    <w:rsid w:val="00E61494"/>
    <w:rsid w:val="00E616DA"/>
    <w:rsid w:val="00E61900"/>
    <w:rsid w:val="00E61B6C"/>
    <w:rsid w:val="00E61B87"/>
    <w:rsid w:val="00E61BEA"/>
    <w:rsid w:val="00E6206F"/>
    <w:rsid w:val="00E6222E"/>
    <w:rsid w:val="00E6228C"/>
    <w:rsid w:val="00E6273B"/>
    <w:rsid w:val="00E62999"/>
    <w:rsid w:val="00E635DE"/>
    <w:rsid w:val="00E6468A"/>
    <w:rsid w:val="00E64998"/>
    <w:rsid w:val="00E64B0B"/>
    <w:rsid w:val="00E64B6B"/>
    <w:rsid w:val="00E65297"/>
    <w:rsid w:val="00E652D0"/>
    <w:rsid w:val="00E65C59"/>
    <w:rsid w:val="00E65E09"/>
    <w:rsid w:val="00E6623C"/>
    <w:rsid w:val="00E665C3"/>
    <w:rsid w:val="00E66BAB"/>
    <w:rsid w:val="00E6765B"/>
    <w:rsid w:val="00E67739"/>
    <w:rsid w:val="00E679B5"/>
    <w:rsid w:val="00E67AD0"/>
    <w:rsid w:val="00E67B29"/>
    <w:rsid w:val="00E70263"/>
    <w:rsid w:val="00E70AB1"/>
    <w:rsid w:val="00E70DAA"/>
    <w:rsid w:val="00E70E6C"/>
    <w:rsid w:val="00E71691"/>
    <w:rsid w:val="00E71964"/>
    <w:rsid w:val="00E720F1"/>
    <w:rsid w:val="00E72D4C"/>
    <w:rsid w:val="00E7329A"/>
    <w:rsid w:val="00E7423F"/>
    <w:rsid w:val="00E7435A"/>
    <w:rsid w:val="00E74B01"/>
    <w:rsid w:val="00E74B1F"/>
    <w:rsid w:val="00E74B68"/>
    <w:rsid w:val="00E74CCB"/>
    <w:rsid w:val="00E74E89"/>
    <w:rsid w:val="00E74ECF"/>
    <w:rsid w:val="00E7515E"/>
    <w:rsid w:val="00E7593E"/>
    <w:rsid w:val="00E7594E"/>
    <w:rsid w:val="00E75959"/>
    <w:rsid w:val="00E76DD4"/>
    <w:rsid w:val="00E76FD3"/>
    <w:rsid w:val="00E774BF"/>
    <w:rsid w:val="00E802B2"/>
    <w:rsid w:val="00E80B49"/>
    <w:rsid w:val="00E80F23"/>
    <w:rsid w:val="00E80F61"/>
    <w:rsid w:val="00E8115F"/>
    <w:rsid w:val="00E81508"/>
    <w:rsid w:val="00E816D4"/>
    <w:rsid w:val="00E81930"/>
    <w:rsid w:val="00E819E4"/>
    <w:rsid w:val="00E82329"/>
    <w:rsid w:val="00E8270A"/>
    <w:rsid w:val="00E82E8D"/>
    <w:rsid w:val="00E82F27"/>
    <w:rsid w:val="00E83527"/>
    <w:rsid w:val="00E8387A"/>
    <w:rsid w:val="00E83C74"/>
    <w:rsid w:val="00E83CE1"/>
    <w:rsid w:val="00E8406B"/>
    <w:rsid w:val="00E84075"/>
    <w:rsid w:val="00E8482C"/>
    <w:rsid w:val="00E84898"/>
    <w:rsid w:val="00E85123"/>
    <w:rsid w:val="00E85388"/>
    <w:rsid w:val="00E8568A"/>
    <w:rsid w:val="00E859A0"/>
    <w:rsid w:val="00E86299"/>
    <w:rsid w:val="00E87167"/>
    <w:rsid w:val="00E87868"/>
    <w:rsid w:val="00E90890"/>
    <w:rsid w:val="00E90B62"/>
    <w:rsid w:val="00E913BF"/>
    <w:rsid w:val="00E91757"/>
    <w:rsid w:val="00E922B5"/>
    <w:rsid w:val="00E92416"/>
    <w:rsid w:val="00E92540"/>
    <w:rsid w:val="00E925FC"/>
    <w:rsid w:val="00E92791"/>
    <w:rsid w:val="00E92C12"/>
    <w:rsid w:val="00E92CC8"/>
    <w:rsid w:val="00E9300C"/>
    <w:rsid w:val="00E93BC0"/>
    <w:rsid w:val="00E94128"/>
    <w:rsid w:val="00E941B8"/>
    <w:rsid w:val="00E94420"/>
    <w:rsid w:val="00E94B4C"/>
    <w:rsid w:val="00E951F4"/>
    <w:rsid w:val="00E95619"/>
    <w:rsid w:val="00E95B6F"/>
    <w:rsid w:val="00E96B33"/>
    <w:rsid w:val="00E96CFC"/>
    <w:rsid w:val="00E971A4"/>
    <w:rsid w:val="00E972EE"/>
    <w:rsid w:val="00E97576"/>
    <w:rsid w:val="00E97A0F"/>
    <w:rsid w:val="00E97A9F"/>
    <w:rsid w:val="00E97D11"/>
    <w:rsid w:val="00E97D4D"/>
    <w:rsid w:val="00EA01BC"/>
    <w:rsid w:val="00EA0283"/>
    <w:rsid w:val="00EA04C6"/>
    <w:rsid w:val="00EA09AA"/>
    <w:rsid w:val="00EA0BF1"/>
    <w:rsid w:val="00EA0CE4"/>
    <w:rsid w:val="00EA0FC6"/>
    <w:rsid w:val="00EA149B"/>
    <w:rsid w:val="00EA14FD"/>
    <w:rsid w:val="00EA16E3"/>
    <w:rsid w:val="00EA34EB"/>
    <w:rsid w:val="00EA35B0"/>
    <w:rsid w:val="00EA4BC6"/>
    <w:rsid w:val="00EA4E37"/>
    <w:rsid w:val="00EA5627"/>
    <w:rsid w:val="00EA5655"/>
    <w:rsid w:val="00EA5CBA"/>
    <w:rsid w:val="00EA6952"/>
    <w:rsid w:val="00EA6BC4"/>
    <w:rsid w:val="00EA6C9B"/>
    <w:rsid w:val="00EA723F"/>
    <w:rsid w:val="00EA7469"/>
    <w:rsid w:val="00EA76E4"/>
    <w:rsid w:val="00EA7B81"/>
    <w:rsid w:val="00EB0D07"/>
    <w:rsid w:val="00EB11F9"/>
    <w:rsid w:val="00EB1A03"/>
    <w:rsid w:val="00EB1CFA"/>
    <w:rsid w:val="00EB1FB3"/>
    <w:rsid w:val="00EB2300"/>
    <w:rsid w:val="00EB25BE"/>
    <w:rsid w:val="00EB28C1"/>
    <w:rsid w:val="00EB3225"/>
    <w:rsid w:val="00EB419C"/>
    <w:rsid w:val="00EB4355"/>
    <w:rsid w:val="00EB4EF8"/>
    <w:rsid w:val="00EB4F3D"/>
    <w:rsid w:val="00EB56D7"/>
    <w:rsid w:val="00EB5CBA"/>
    <w:rsid w:val="00EB6ABB"/>
    <w:rsid w:val="00EB7D36"/>
    <w:rsid w:val="00EC007E"/>
    <w:rsid w:val="00EC021D"/>
    <w:rsid w:val="00EC0340"/>
    <w:rsid w:val="00EC0970"/>
    <w:rsid w:val="00EC0EE1"/>
    <w:rsid w:val="00EC12B3"/>
    <w:rsid w:val="00EC1D44"/>
    <w:rsid w:val="00EC21D0"/>
    <w:rsid w:val="00EC2777"/>
    <w:rsid w:val="00EC2A31"/>
    <w:rsid w:val="00EC2CB1"/>
    <w:rsid w:val="00EC2EBD"/>
    <w:rsid w:val="00EC334E"/>
    <w:rsid w:val="00EC3CEE"/>
    <w:rsid w:val="00EC4063"/>
    <w:rsid w:val="00EC4069"/>
    <w:rsid w:val="00EC4DD9"/>
    <w:rsid w:val="00EC5017"/>
    <w:rsid w:val="00EC5E91"/>
    <w:rsid w:val="00EC6493"/>
    <w:rsid w:val="00EC6CD4"/>
    <w:rsid w:val="00EC6E8A"/>
    <w:rsid w:val="00EC71DB"/>
    <w:rsid w:val="00EC773D"/>
    <w:rsid w:val="00EC793B"/>
    <w:rsid w:val="00EC7AD6"/>
    <w:rsid w:val="00ED010A"/>
    <w:rsid w:val="00ED0550"/>
    <w:rsid w:val="00ED06C5"/>
    <w:rsid w:val="00ED3D8F"/>
    <w:rsid w:val="00ED42B9"/>
    <w:rsid w:val="00ED4476"/>
    <w:rsid w:val="00ED4D29"/>
    <w:rsid w:val="00ED50BA"/>
    <w:rsid w:val="00ED5DD7"/>
    <w:rsid w:val="00ED636D"/>
    <w:rsid w:val="00ED6503"/>
    <w:rsid w:val="00ED6932"/>
    <w:rsid w:val="00ED6D40"/>
    <w:rsid w:val="00ED6EAE"/>
    <w:rsid w:val="00ED71ED"/>
    <w:rsid w:val="00ED7FA4"/>
    <w:rsid w:val="00EE0B19"/>
    <w:rsid w:val="00EE0CF9"/>
    <w:rsid w:val="00EE0F2B"/>
    <w:rsid w:val="00EE11E3"/>
    <w:rsid w:val="00EE1B33"/>
    <w:rsid w:val="00EE1D86"/>
    <w:rsid w:val="00EE2587"/>
    <w:rsid w:val="00EE2BC4"/>
    <w:rsid w:val="00EE2C1E"/>
    <w:rsid w:val="00EE2D13"/>
    <w:rsid w:val="00EE2F0C"/>
    <w:rsid w:val="00EE3122"/>
    <w:rsid w:val="00EE3FB1"/>
    <w:rsid w:val="00EE412D"/>
    <w:rsid w:val="00EE430A"/>
    <w:rsid w:val="00EE4965"/>
    <w:rsid w:val="00EE4A94"/>
    <w:rsid w:val="00EE4BB9"/>
    <w:rsid w:val="00EE5178"/>
    <w:rsid w:val="00EE566B"/>
    <w:rsid w:val="00EE570F"/>
    <w:rsid w:val="00EE5FA2"/>
    <w:rsid w:val="00EE6736"/>
    <w:rsid w:val="00EE6C9F"/>
    <w:rsid w:val="00EE7CE9"/>
    <w:rsid w:val="00EF037A"/>
    <w:rsid w:val="00EF1A47"/>
    <w:rsid w:val="00EF1FAE"/>
    <w:rsid w:val="00EF2657"/>
    <w:rsid w:val="00EF297B"/>
    <w:rsid w:val="00EF34D1"/>
    <w:rsid w:val="00EF3DB9"/>
    <w:rsid w:val="00EF3EDB"/>
    <w:rsid w:val="00EF421C"/>
    <w:rsid w:val="00EF4255"/>
    <w:rsid w:val="00EF4355"/>
    <w:rsid w:val="00EF4606"/>
    <w:rsid w:val="00EF4D3F"/>
    <w:rsid w:val="00EF4DE4"/>
    <w:rsid w:val="00EF5B6E"/>
    <w:rsid w:val="00EF5F86"/>
    <w:rsid w:val="00EF6360"/>
    <w:rsid w:val="00EF6464"/>
    <w:rsid w:val="00EF65BF"/>
    <w:rsid w:val="00EF66D4"/>
    <w:rsid w:val="00EF6C01"/>
    <w:rsid w:val="00EF7202"/>
    <w:rsid w:val="00F0045C"/>
    <w:rsid w:val="00F011CF"/>
    <w:rsid w:val="00F0123E"/>
    <w:rsid w:val="00F01631"/>
    <w:rsid w:val="00F01B85"/>
    <w:rsid w:val="00F01B8D"/>
    <w:rsid w:val="00F0200C"/>
    <w:rsid w:val="00F02195"/>
    <w:rsid w:val="00F0267A"/>
    <w:rsid w:val="00F02E1E"/>
    <w:rsid w:val="00F03209"/>
    <w:rsid w:val="00F03225"/>
    <w:rsid w:val="00F03259"/>
    <w:rsid w:val="00F03C90"/>
    <w:rsid w:val="00F03DEB"/>
    <w:rsid w:val="00F04092"/>
    <w:rsid w:val="00F041D1"/>
    <w:rsid w:val="00F046A8"/>
    <w:rsid w:val="00F04EBB"/>
    <w:rsid w:val="00F054AA"/>
    <w:rsid w:val="00F054AE"/>
    <w:rsid w:val="00F060DB"/>
    <w:rsid w:val="00F069E5"/>
    <w:rsid w:val="00F069E8"/>
    <w:rsid w:val="00F072E4"/>
    <w:rsid w:val="00F0751F"/>
    <w:rsid w:val="00F076C6"/>
    <w:rsid w:val="00F07C1D"/>
    <w:rsid w:val="00F1064E"/>
    <w:rsid w:val="00F10718"/>
    <w:rsid w:val="00F10ADC"/>
    <w:rsid w:val="00F112EC"/>
    <w:rsid w:val="00F1147E"/>
    <w:rsid w:val="00F115F0"/>
    <w:rsid w:val="00F11AE2"/>
    <w:rsid w:val="00F11B1D"/>
    <w:rsid w:val="00F128F7"/>
    <w:rsid w:val="00F12A1D"/>
    <w:rsid w:val="00F13563"/>
    <w:rsid w:val="00F13B68"/>
    <w:rsid w:val="00F13F4E"/>
    <w:rsid w:val="00F1435D"/>
    <w:rsid w:val="00F144E2"/>
    <w:rsid w:val="00F14AB8"/>
    <w:rsid w:val="00F14B22"/>
    <w:rsid w:val="00F1521D"/>
    <w:rsid w:val="00F15A3B"/>
    <w:rsid w:val="00F15D58"/>
    <w:rsid w:val="00F15EA2"/>
    <w:rsid w:val="00F161EE"/>
    <w:rsid w:val="00F1622A"/>
    <w:rsid w:val="00F1654A"/>
    <w:rsid w:val="00F166FD"/>
    <w:rsid w:val="00F16C9F"/>
    <w:rsid w:val="00F16FBF"/>
    <w:rsid w:val="00F17736"/>
    <w:rsid w:val="00F17CFD"/>
    <w:rsid w:val="00F2021A"/>
    <w:rsid w:val="00F206B7"/>
    <w:rsid w:val="00F20F82"/>
    <w:rsid w:val="00F21122"/>
    <w:rsid w:val="00F21646"/>
    <w:rsid w:val="00F216EC"/>
    <w:rsid w:val="00F21877"/>
    <w:rsid w:val="00F21CC9"/>
    <w:rsid w:val="00F22294"/>
    <w:rsid w:val="00F225CF"/>
    <w:rsid w:val="00F22C51"/>
    <w:rsid w:val="00F23355"/>
    <w:rsid w:val="00F2396D"/>
    <w:rsid w:val="00F23ED2"/>
    <w:rsid w:val="00F24134"/>
    <w:rsid w:val="00F25C29"/>
    <w:rsid w:val="00F26691"/>
    <w:rsid w:val="00F2692C"/>
    <w:rsid w:val="00F2703B"/>
    <w:rsid w:val="00F2707F"/>
    <w:rsid w:val="00F2778E"/>
    <w:rsid w:val="00F27A0D"/>
    <w:rsid w:val="00F27EA7"/>
    <w:rsid w:val="00F301DB"/>
    <w:rsid w:val="00F30615"/>
    <w:rsid w:val="00F30847"/>
    <w:rsid w:val="00F30AAD"/>
    <w:rsid w:val="00F30E69"/>
    <w:rsid w:val="00F312BD"/>
    <w:rsid w:val="00F31D1A"/>
    <w:rsid w:val="00F32035"/>
    <w:rsid w:val="00F32377"/>
    <w:rsid w:val="00F32A44"/>
    <w:rsid w:val="00F32CFB"/>
    <w:rsid w:val="00F32E12"/>
    <w:rsid w:val="00F32F52"/>
    <w:rsid w:val="00F34722"/>
    <w:rsid w:val="00F34FAB"/>
    <w:rsid w:val="00F34FDC"/>
    <w:rsid w:val="00F350D4"/>
    <w:rsid w:val="00F351B3"/>
    <w:rsid w:val="00F35254"/>
    <w:rsid w:val="00F359F8"/>
    <w:rsid w:val="00F35F33"/>
    <w:rsid w:val="00F36001"/>
    <w:rsid w:val="00F363D7"/>
    <w:rsid w:val="00F369BB"/>
    <w:rsid w:val="00F3789C"/>
    <w:rsid w:val="00F37C51"/>
    <w:rsid w:val="00F37FBD"/>
    <w:rsid w:val="00F40884"/>
    <w:rsid w:val="00F40B8D"/>
    <w:rsid w:val="00F40C3B"/>
    <w:rsid w:val="00F40DE1"/>
    <w:rsid w:val="00F40FF1"/>
    <w:rsid w:val="00F41497"/>
    <w:rsid w:val="00F41AC1"/>
    <w:rsid w:val="00F41B78"/>
    <w:rsid w:val="00F41F36"/>
    <w:rsid w:val="00F42109"/>
    <w:rsid w:val="00F42483"/>
    <w:rsid w:val="00F42AA7"/>
    <w:rsid w:val="00F43B4C"/>
    <w:rsid w:val="00F43C70"/>
    <w:rsid w:val="00F43CD6"/>
    <w:rsid w:val="00F446E2"/>
    <w:rsid w:val="00F4507C"/>
    <w:rsid w:val="00F45B0B"/>
    <w:rsid w:val="00F45CB9"/>
    <w:rsid w:val="00F465A0"/>
    <w:rsid w:val="00F465D1"/>
    <w:rsid w:val="00F46B23"/>
    <w:rsid w:val="00F4730F"/>
    <w:rsid w:val="00F47C73"/>
    <w:rsid w:val="00F47E5E"/>
    <w:rsid w:val="00F50068"/>
    <w:rsid w:val="00F501A4"/>
    <w:rsid w:val="00F50223"/>
    <w:rsid w:val="00F503E4"/>
    <w:rsid w:val="00F50FF2"/>
    <w:rsid w:val="00F5195C"/>
    <w:rsid w:val="00F519A6"/>
    <w:rsid w:val="00F5223D"/>
    <w:rsid w:val="00F5238E"/>
    <w:rsid w:val="00F525DC"/>
    <w:rsid w:val="00F528EA"/>
    <w:rsid w:val="00F52CE8"/>
    <w:rsid w:val="00F5311C"/>
    <w:rsid w:val="00F531F3"/>
    <w:rsid w:val="00F5357C"/>
    <w:rsid w:val="00F535DE"/>
    <w:rsid w:val="00F53658"/>
    <w:rsid w:val="00F53C27"/>
    <w:rsid w:val="00F54AC2"/>
    <w:rsid w:val="00F54DF2"/>
    <w:rsid w:val="00F5551D"/>
    <w:rsid w:val="00F5586F"/>
    <w:rsid w:val="00F5665B"/>
    <w:rsid w:val="00F566DF"/>
    <w:rsid w:val="00F56D1A"/>
    <w:rsid w:val="00F56F04"/>
    <w:rsid w:val="00F576C5"/>
    <w:rsid w:val="00F57963"/>
    <w:rsid w:val="00F60281"/>
    <w:rsid w:val="00F6067D"/>
    <w:rsid w:val="00F60AEB"/>
    <w:rsid w:val="00F60FF2"/>
    <w:rsid w:val="00F61938"/>
    <w:rsid w:val="00F61CE4"/>
    <w:rsid w:val="00F633BB"/>
    <w:rsid w:val="00F633C5"/>
    <w:rsid w:val="00F63526"/>
    <w:rsid w:val="00F64993"/>
    <w:rsid w:val="00F65929"/>
    <w:rsid w:val="00F66251"/>
    <w:rsid w:val="00F66D5D"/>
    <w:rsid w:val="00F67CCC"/>
    <w:rsid w:val="00F67D0F"/>
    <w:rsid w:val="00F70EE0"/>
    <w:rsid w:val="00F711EB"/>
    <w:rsid w:val="00F713FA"/>
    <w:rsid w:val="00F71CB1"/>
    <w:rsid w:val="00F72A2E"/>
    <w:rsid w:val="00F72F9C"/>
    <w:rsid w:val="00F73D10"/>
    <w:rsid w:val="00F7494C"/>
    <w:rsid w:val="00F74D8C"/>
    <w:rsid w:val="00F74F83"/>
    <w:rsid w:val="00F751DB"/>
    <w:rsid w:val="00F75B93"/>
    <w:rsid w:val="00F76193"/>
    <w:rsid w:val="00F7654E"/>
    <w:rsid w:val="00F76AF2"/>
    <w:rsid w:val="00F77378"/>
    <w:rsid w:val="00F779C5"/>
    <w:rsid w:val="00F77C74"/>
    <w:rsid w:val="00F77CDC"/>
    <w:rsid w:val="00F77E58"/>
    <w:rsid w:val="00F77E8B"/>
    <w:rsid w:val="00F80A5B"/>
    <w:rsid w:val="00F80BFE"/>
    <w:rsid w:val="00F80C8C"/>
    <w:rsid w:val="00F810B3"/>
    <w:rsid w:val="00F813B0"/>
    <w:rsid w:val="00F816DC"/>
    <w:rsid w:val="00F81785"/>
    <w:rsid w:val="00F81C44"/>
    <w:rsid w:val="00F82173"/>
    <w:rsid w:val="00F82197"/>
    <w:rsid w:val="00F82439"/>
    <w:rsid w:val="00F82DEE"/>
    <w:rsid w:val="00F82F58"/>
    <w:rsid w:val="00F83196"/>
    <w:rsid w:val="00F8387C"/>
    <w:rsid w:val="00F839F5"/>
    <w:rsid w:val="00F83A01"/>
    <w:rsid w:val="00F83A59"/>
    <w:rsid w:val="00F83DAE"/>
    <w:rsid w:val="00F84450"/>
    <w:rsid w:val="00F84C63"/>
    <w:rsid w:val="00F85645"/>
    <w:rsid w:val="00F856CA"/>
    <w:rsid w:val="00F856EB"/>
    <w:rsid w:val="00F8596E"/>
    <w:rsid w:val="00F85C2A"/>
    <w:rsid w:val="00F86DBA"/>
    <w:rsid w:val="00F874C9"/>
    <w:rsid w:val="00F87808"/>
    <w:rsid w:val="00F87DBF"/>
    <w:rsid w:val="00F90EE1"/>
    <w:rsid w:val="00F918CD"/>
    <w:rsid w:val="00F91958"/>
    <w:rsid w:val="00F91D17"/>
    <w:rsid w:val="00F9217A"/>
    <w:rsid w:val="00F923BA"/>
    <w:rsid w:val="00F923C3"/>
    <w:rsid w:val="00F923F9"/>
    <w:rsid w:val="00F92655"/>
    <w:rsid w:val="00F92688"/>
    <w:rsid w:val="00F92811"/>
    <w:rsid w:val="00F9298A"/>
    <w:rsid w:val="00F92D8D"/>
    <w:rsid w:val="00F92D9D"/>
    <w:rsid w:val="00F93ABB"/>
    <w:rsid w:val="00F93C49"/>
    <w:rsid w:val="00F94BEB"/>
    <w:rsid w:val="00F94FD8"/>
    <w:rsid w:val="00F95018"/>
    <w:rsid w:val="00F95548"/>
    <w:rsid w:val="00F956A6"/>
    <w:rsid w:val="00F95732"/>
    <w:rsid w:val="00F95C6B"/>
    <w:rsid w:val="00F97B01"/>
    <w:rsid w:val="00FA02A0"/>
    <w:rsid w:val="00FA02C9"/>
    <w:rsid w:val="00FA06C3"/>
    <w:rsid w:val="00FA12C2"/>
    <w:rsid w:val="00FA18CA"/>
    <w:rsid w:val="00FA1934"/>
    <w:rsid w:val="00FA1B0A"/>
    <w:rsid w:val="00FA259D"/>
    <w:rsid w:val="00FA2609"/>
    <w:rsid w:val="00FA334D"/>
    <w:rsid w:val="00FA3505"/>
    <w:rsid w:val="00FA3774"/>
    <w:rsid w:val="00FA3824"/>
    <w:rsid w:val="00FA3BC8"/>
    <w:rsid w:val="00FA427D"/>
    <w:rsid w:val="00FA45EE"/>
    <w:rsid w:val="00FA477C"/>
    <w:rsid w:val="00FA479D"/>
    <w:rsid w:val="00FA479E"/>
    <w:rsid w:val="00FA4ACE"/>
    <w:rsid w:val="00FA4DE8"/>
    <w:rsid w:val="00FA4ED1"/>
    <w:rsid w:val="00FA4F52"/>
    <w:rsid w:val="00FA53F6"/>
    <w:rsid w:val="00FA59AC"/>
    <w:rsid w:val="00FA61A9"/>
    <w:rsid w:val="00FA6AD9"/>
    <w:rsid w:val="00FA7763"/>
    <w:rsid w:val="00FA79FE"/>
    <w:rsid w:val="00FA7B36"/>
    <w:rsid w:val="00FA7BD6"/>
    <w:rsid w:val="00FB0277"/>
    <w:rsid w:val="00FB08C1"/>
    <w:rsid w:val="00FB0C5F"/>
    <w:rsid w:val="00FB0C60"/>
    <w:rsid w:val="00FB0D73"/>
    <w:rsid w:val="00FB1E08"/>
    <w:rsid w:val="00FB1FD6"/>
    <w:rsid w:val="00FB2089"/>
    <w:rsid w:val="00FB23EF"/>
    <w:rsid w:val="00FB25AE"/>
    <w:rsid w:val="00FB27B0"/>
    <w:rsid w:val="00FB2C8A"/>
    <w:rsid w:val="00FB3E28"/>
    <w:rsid w:val="00FB3E32"/>
    <w:rsid w:val="00FB4570"/>
    <w:rsid w:val="00FB46A6"/>
    <w:rsid w:val="00FB4B4D"/>
    <w:rsid w:val="00FB5B47"/>
    <w:rsid w:val="00FB5EC8"/>
    <w:rsid w:val="00FB6106"/>
    <w:rsid w:val="00FB6871"/>
    <w:rsid w:val="00FB68FC"/>
    <w:rsid w:val="00FB6E09"/>
    <w:rsid w:val="00FB70CE"/>
    <w:rsid w:val="00FB7A2F"/>
    <w:rsid w:val="00FB7E03"/>
    <w:rsid w:val="00FC04F4"/>
    <w:rsid w:val="00FC05BA"/>
    <w:rsid w:val="00FC0CC8"/>
    <w:rsid w:val="00FC0CFA"/>
    <w:rsid w:val="00FC1A12"/>
    <w:rsid w:val="00FC1F16"/>
    <w:rsid w:val="00FC21FD"/>
    <w:rsid w:val="00FC2214"/>
    <w:rsid w:val="00FC2955"/>
    <w:rsid w:val="00FC2D0D"/>
    <w:rsid w:val="00FC2FFE"/>
    <w:rsid w:val="00FC3054"/>
    <w:rsid w:val="00FC423F"/>
    <w:rsid w:val="00FC42D1"/>
    <w:rsid w:val="00FC4415"/>
    <w:rsid w:val="00FC473F"/>
    <w:rsid w:val="00FC4A95"/>
    <w:rsid w:val="00FC58BB"/>
    <w:rsid w:val="00FC5A21"/>
    <w:rsid w:val="00FC61F4"/>
    <w:rsid w:val="00FC6B5F"/>
    <w:rsid w:val="00FC7051"/>
    <w:rsid w:val="00FC71B2"/>
    <w:rsid w:val="00FC7323"/>
    <w:rsid w:val="00FD07B8"/>
    <w:rsid w:val="00FD0BDA"/>
    <w:rsid w:val="00FD0D37"/>
    <w:rsid w:val="00FD0DA3"/>
    <w:rsid w:val="00FD1172"/>
    <w:rsid w:val="00FD12CF"/>
    <w:rsid w:val="00FD1D69"/>
    <w:rsid w:val="00FD1ED5"/>
    <w:rsid w:val="00FD250B"/>
    <w:rsid w:val="00FD2864"/>
    <w:rsid w:val="00FD2B11"/>
    <w:rsid w:val="00FD2C66"/>
    <w:rsid w:val="00FD30D5"/>
    <w:rsid w:val="00FD345D"/>
    <w:rsid w:val="00FD36AB"/>
    <w:rsid w:val="00FD383B"/>
    <w:rsid w:val="00FD4000"/>
    <w:rsid w:val="00FD4071"/>
    <w:rsid w:val="00FD4154"/>
    <w:rsid w:val="00FD42E9"/>
    <w:rsid w:val="00FD449B"/>
    <w:rsid w:val="00FD53EE"/>
    <w:rsid w:val="00FD580F"/>
    <w:rsid w:val="00FD600C"/>
    <w:rsid w:val="00FD6661"/>
    <w:rsid w:val="00FD666F"/>
    <w:rsid w:val="00FD6AD8"/>
    <w:rsid w:val="00FD6F04"/>
    <w:rsid w:val="00FD740B"/>
    <w:rsid w:val="00FD77EC"/>
    <w:rsid w:val="00FD79BE"/>
    <w:rsid w:val="00FE000B"/>
    <w:rsid w:val="00FE08E6"/>
    <w:rsid w:val="00FE09C6"/>
    <w:rsid w:val="00FE2483"/>
    <w:rsid w:val="00FE2497"/>
    <w:rsid w:val="00FE24FB"/>
    <w:rsid w:val="00FE3051"/>
    <w:rsid w:val="00FE4125"/>
    <w:rsid w:val="00FE4221"/>
    <w:rsid w:val="00FE4303"/>
    <w:rsid w:val="00FE5279"/>
    <w:rsid w:val="00FE5B94"/>
    <w:rsid w:val="00FE5E7E"/>
    <w:rsid w:val="00FE6684"/>
    <w:rsid w:val="00FE6A0C"/>
    <w:rsid w:val="00FE791E"/>
    <w:rsid w:val="00FE7BC3"/>
    <w:rsid w:val="00FE7D41"/>
    <w:rsid w:val="00FF0FFD"/>
    <w:rsid w:val="00FF2484"/>
    <w:rsid w:val="00FF2E89"/>
    <w:rsid w:val="00FF302A"/>
    <w:rsid w:val="00FF3110"/>
    <w:rsid w:val="00FF31F1"/>
    <w:rsid w:val="00FF378F"/>
    <w:rsid w:val="00FF4A60"/>
    <w:rsid w:val="00FF4B7E"/>
    <w:rsid w:val="00FF4F95"/>
    <w:rsid w:val="00FF55F2"/>
    <w:rsid w:val="00FF5E9C"/>
    <w:rsid w:val="00FF5EF7"/>
    <w:rsid w:val="00FF6B69"/>
    <w:rsid w:val="00FF6E32"/>
    <w:rsid w:val="00FF7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7575"/>
    <o:shapelayout v:ext="edit">
      <o:idmap v:ext="edit" data="1"/>
    </o:shapelayout>
  </w:shapeDefaults>
  <w:decimalSymbol w:val=","/>
  <w:listSeparator w:val=";"/>
  <w14:docId w14:val="328B2144"/>
  <w15:docId w15:val="{6AB5F38E-2686-4B62-A6FF-375F93BA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A7"/>
    <w:pPr>
      <w:spacing w:after="120"/>
      <w:jc w:val="both"/>
    </w:pPr>
    <w:rPr>
      <w:rFonts w:ascii="Arial" w:hAnsi="Arial"/>
      <w:szCs w:val="24"/>
    </w:rPr>
  </w:style>
  <w:style w:type="paragraph" w:styleId="Heading1">
    <w:name w:val="heading 1"/>
    <w:basedOn w:val="Normal"/>
    <w:next w:val="Normal"/>
    <w:link w:val="Heading1Char"/>
    <w:uiPriority w:val="9"/>
    <w:qFormat/>
    <w:rsid w:val="00A419A9"/>
    <w:pPr>
      <w:keepNext/>
      <w:numPr>
        <w:numId w:val="4"/>
      </w:numPr>
      <w:spacing w:before="300" w:after="300"/>
      <w:ind w:left="431" w:hanging="431"/>
      <w:outlineLvl w:val="0"/>
    </w:pPr>
    <w:rPr>
      <w:rFonts w:cs="Arial"/>
      <w:bCs/>
      <w:kern w:val="32"/>
      <w:sz w:val="32"/>
      <w:szCs w:val="32"/>
      <w:lang w:val="en-GB"/>
    </w:rPr>
  </w:style>
  <w:style w:type="paragraph" w:styleId="Heading2">
    <w:name w:val="heading 2"/>
    <w:basedOn w:val="Normal"/>
    <w:next w:val="Normal"/>
    <w:link w:val="Heading2Char"/>
    <w:uiPriority w:val="9"/>
    <w:qFormat/>
    <w:rsid w:val="00BF1B8D"/>
    <w:pPr>
      <w:keepNext/>
      <w:numPr>
        <w:ilvl w:val="1"/>
        <w:numId w:val="4"/>
      </w:numPr>
      <w:spacing w:before="300" w:after="240"/>
      <w:ind w:left="720" w:firstLine="6"/>
      <w:outlineLvl w:val="1"/>
    </w:pPr>
    <w:rPr>
      <w:rFonts w:cs="Arial"/>
      <w:b/>
      <w:bCs/>
      <w:i/>
      <w:iCs/>
      <w:sz w:val="28"/>
      <w:szCs w:val="28"/>
      <w:lang w:val="en-GB"/>
    </w:rPr>
  </w:style>
  <w:style w:type="paragraph" w:styleId="Heading3">
    <w:name w:val="heading 3"/>
    <w:basedOn w:val="Normal"/>
    <w:next w:val="Normal"/>
    <w:link w:val="Heading3Char"/>
    <w:uiPriority w:val="9"/>
    <w:qFormat/>
    <w:rsid w:val="00316FDD"/>
    <w:pPr>
      <w:keepNext/>
      <w:numPr>
        <w:ilvl w:val="2"/>
        <w:numId w:val="4"/>
      </w:numPr>
      <w:spacing w:before="220" w:after="160"/>
      <w:ind w:left="1418"/>
      <w:outlineLvl w:val="2"/>
    </w:pPr>
    <w:rPr>
      <w:rFonts w:cs="Arial"/>
      <w:bCs/>
      <w:sz w:val="24"/>
    </w:rPr>
  </w:style>
  <w:style w:type="paragraph" w:styleId="Heading4">
    <w:name w:val="heading 4"/>
    <w:basedOn w:val="Pealkiri1111"/>
    <w:next w:val="Normal"/>
    <w:link w:val="Heading4Char"/>
    <w:qFormat/>
    <w:rsid w:val="00135188"/>
    <w:pPr>
      <w:numPr>
        <w:ilvl w:val="3"/>
      </w:numPr>
      <w:spacing w:after="160"/>
      <w:ind w:left="737" w:hanging="17"/>
      <w:outlineLvl w:val="3"/>
    </w:pPr>
    <w:rPr>
      <w:rFonts w:ascii="Arial" w:hAnsi="Arial"/>
      <w:b w:val="0"/>
      <w:lang w:val="en-GB"/>
    </w:rPr>
  </w:style>
  <w:style w:type="paragraph" w:styleId="Heading5">
    <w:name w:val="heading 5"/>
    <w:basedOn w:val="Normal"/>
    <w:next w:val="Normal"/>
    <w:qFormat/>
    <w:rsid w:val="00C20A72"/>
    <w:pPr>
      <w:numPr>
        <w:ilvl w:val="4"/>
        <w:numId w:val="4"/>
      </w:numPr>
      <w:spacing w:before="240" w:after="60"/>
      <w:outlineLvl w:val="4"/>
    </w:pPr>
    <w:rPr>
      <w:b/>
      <w:bCs/>
      <w:i/>
      <w:iCs/>
      <w:sz w:val="26"/>
      <w:szCs w:val="26"/>
    </w:rPr>
  </w:style>
  <w:style w:type="paragraph" w:styleId="Heading6">
    <w:name w:val="heading 6"/>
    <w:basedOn w:val="Normal"/>
    <w:next w:val="Normal"/>
    <w:qFormat/>
    <w:rsid w:val="00C20A72"/>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F144E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144E2"/>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144E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link w:val="Pealkiri11Char"/>
    <w:qFormat/>
    <w:rsid w:val="00081224"/>
    <w:pPr>
      <w:numPr>
        <w:numId w:val="0"/>
      </w:numPr>
    </w:pPr>
    <w:rPr>
      <w:rFonts w:ascii="Helvetica 65" w:hAnsi="Helvetica 65"/>
      <w:b/>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2F2830"/>
    <w:pPr>
      <w:numPr>
        <w:ilvl w:val="0"/>
        <w:numId w:val="0"/>
      </w:numPr>
    </w:pPr>
    <w:rPr>
      <w:rFonts w:ascii="Helvetica 65" w:hAnsi="Helvetica 65"/>
      <w:lang w:val="en-GB"/>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BF1B8D"/>
    <w:rPr>
      <w:rFonts w:ascii="Arial" w:hAnsi="Arial" w:cs="Arial"/>
      <w:b/>
      <w:bCs/>
      <w:i/>
      <w:iCs/>
      <w:sz w:val="28"/>
      <w:szCs w:val="28"/>
      <w:lang w:val="en-GB"/>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22467C"/>
    <w:pPr>
      <w:spacing w:after="120"/>
      <w:ind w:left="2443" w:hanging="1450"/>
    </w:pPr>
    <w:rPr>
      <w:rFonts w:ascii="Helvetica 65" w:hAnsi="Helvetica 65"/>
      <w:b/>
      <w:bCs w:val="0"/>
      <w:i/>
      <w:sz w:val="22"/>
      <w:szCs w:val="22"/>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A419A9"/>
    <w:rPr>
      <w:rFonts w:ascii="Arial" w:hAnsi="Arial" w:cs="Arial"/>
      <w:bCs/>
      <w:kern w:val="32"/>
      <w:sz w:val="32"/>
      <w:szCs w:val="32"/>
      <w:lang w:val="en-GB"/>
    </w:rPr>
  </w:style>
  <w:style w:type="paragraph" w:styleId="ListParagraph">
    <w:name w:val="List Paragraph"/>
    <w:basedOn w:val="Normal"/>
    <w:link w:val="ListParagraphChar"/>
    <w:uiPriority w:val="34"/>
    <w:qFormat/>
    <w:rsid w:val="00244427"/>
    <w:p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316FDD"/>
    <w:rPr>
      <w:rFonts w:ascii="Arial" w:hAnsi="Arial" w:cs="Arial"/>
      <w:bCs/>
      <w:sz w:val="24"/>
      <w:szCs w:val="24"/>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1">
    <w:name w:val="Medium Grid 3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customStyle="1" w:styleId="LightList1">
    <w:name w:val="Light List1"/>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89251D"/>
    <w:pPr>
      <w:pBdr>
        <w:top w:val="single" w:sz="4" w:space="0" w:color="auto"/>
      </w:pBdr>
      <w:ind w:left="0" w:firstLine="284"/>
    </w:pPr>
    <w:rPr>
      <w:color w:val="00B050"/>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89251D"/>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iPriority w:val="35"/>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2"/>
      </w:numPr>
    </w:pPr>
    <w:rPr>
      <w:i/>
      <w:sz w:val="18"/>
      <w:szCs w:val="18"/>
    </w:rPr>
  </w:style>
  <w:style w:type="character" w:customStyle="1" w:styleId="ListParagraphChar">
    <w:name w:val="List Paragraph Char"/>
    <w:basedOn w:val="DefaultParagraphFont"/>
    <w:link w:val="ListParagraph"/>
    <w:uiPriority w:val="34"/>
    <w:rsid w:val="00696827"/>
    <w:rPr>
      <w:rFonts w:ascii="Arial" w:hAnsi="Arial"/>
      <w:szCs w:val="24"/>
    </w:rPr>
  </w:style>
  <w:style w:type="character" w:customStyle="1" w:styleId="OSCPrespondersChar">
    <w:name w:val="OSCP responders Char"/>
    <w:basedOn w:val="ListParagraphChar"/>
    <w:link w:val="OSCPresponders"/>
    <w:rsid w:val="00696827"/>
    <w:rPr>
      <w:rFonts w:ascii="Arial" w:hAnsi="Arial"/>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styleId="Index1">
    <w:name w:val="index 1"/>
    <w:basedOn w:val="Normal"/>
    <w:next w:val="Normal"/>
    <w:autoRedefine/>
    <w:rsid w:val="00055157"/>
    <w:pPr>
      <w:spacing w:after="0"/>
      <w:ind w:left="200" w:hanging="200"/>
    </w:pPr>
  </w:style>
  <w:style w:type="character" w:styleId="Strong">
    <w:name w:val="Strong"/>
    <w:basedOn w:val="DefaultParagraphFont"/>
    <w:qFormat/>
    <w:rsid w:val="006E77B9"/>
    <w:rPr>
      <w:b/>
      <w:bCs/>
    </w:rPr>
  </w:style>
  <w:style w:type="table" w:styleId="TableGrid2">
    <w:name w:val="Table Grid 2"/>
    <w:basedOn w:val="TableNormal"/>
    <w:rsid w:val="00D51FA3"/>
    <w:pPr>
      <w:spacing w:after="12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0A3366"/>
    <w:pPr>
      <w:spacing w:after="0" w:line="360" w:lineRule="auto"/>
      <w:ind w:left="720" w:hanging="720"/>
    </w:pPr>
  </w:style>
  <w:style w:type="character" w:customStyle="1" w:styleId="Pealkiri11Char">
    <w:name w:val="Pealkiri 11 Char"/>
    <w:basedOn w:val="Heading1Char"/>
    <w:link w:val="Pealkiri11"/>
    <w:rsid w:val="00635C81"/>
    <w:rPr>
      <w:rFonts w:ascii="Helvetica 65" w:hAnsi="Helvetica 65" w:cs="Arial"/>
      <w:b/>
      <w:bCs/>
      <w:kern w:val="32"/>
      <w:sz w:val="32"/>
      <w:szCs w:val="32"/>
      <w:lang w:val="en-GB"/>
    </w:rPr>
  </w:style>
  <w:style w:type="character" w:customStyle="1" w:styleId="Heading7Char">
    <w:name w:val="Heading 7 Char"/>
    <w:basedOn w:val="DefaultParagraphFont"/>
    <w:link w:val="Heading7"/>
    <w:semiHidden/>
    <w:rsid w:val="00F144E2"/>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F144E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144E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A81157"/>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A81157"/>
    <w:rPr>
      <w:rFonts w:ascii="Arial" w:eastAsiaTheme="majorEastAsia" w:hAnsi="Arial" w:cstheme="majorBidi"/>
      <w:spacing w:val="5"/>
      <w:kern w:val="28"/>
      <w:sz w:val="52"/>
      <w:szCs w:val="52"/>
    </w:rPr>
  </w:style>
  <w:style w:type="character" w:styleId="FootnoteReference">
    <w:name w:val="footnote reference"/>
    <w:basedOn w:val="DefaultParagraphFont"/>
    <w:rsid w:val="00806B3A"/>
    <w:rPr>
      <w:vertAlign w:val="superscript"/>
    </w:rPr>
  </w:style>
  <w:style w:type="paragraph" w:styleId="EndnoteText">
    <w:name w:val="endnote text"/>
    <w:basedOn w:val="Normal"/>
    <w:link w:val="EndnoteTextChar"/>
    <w:rsid w:val="00530C82"/>
    <w:pPr>
      <w:spacing w:after="0"/>
    </w:pPr>
    <w:rPr>
      <w:szCs w:val="20"/>
    </w:rPr>
  </w:style>
  <w:style w:type="character" w:customStyle="1" w:styleId="EndnoteTextChar">
    <w:name w:val="Endnote Text Char"/>
    <w:basedOn w:val="DefaultParagraphFont"/>
    <w:link w:val="EndnoteText"/>
    <w:rsid w:val="00530C82"/>
    <w:rPr>
      <w:rFonts w:ascii="Helvetica 45" w:hAnsi="Helvetica 45"/>
    </w:rPr>
  </w:style>
  <w:style w:type="character" w:styleId="EndnoteReference">
    <w:name w:val="endnote reference"/>
    <w:basedOn w:val="DefaultParagraphFont"/>
    <w:rsid w:val="00530C82"/>
    <w:rPr>
      <w:vertAlign w:val="superscript"/>
    </w:rPr>
  </w:style>
  <w:style w:type="character" w:customStyle="1" w:styleId="Heading4Char">
    <w:name w:val="Heading 4 Char"/>
    <w:basedOn w:val="DefaultParagraphFont"/>
    <w:link w:val="Heading4"/>
    <w:rsid w:val="00135188"/>
    <w:rPr>
      <w:rFonts w:ascii="Arial" w:hAnsi="Arial" w:cs="Arial"/>
      <w:i/>
      <w:sz w:val="22"/>
      <w:szCs w:val="22"/>
      <w:lang w:val="en-GB"/>
    </w:rPr>
  </w:style>
  <w:style w:type="character" w:customStyle="1" w:styleId="apple-converted-space">
    <w:name w:val="apple-converted-space"/>
    <w:basedOn w:val="DefaultParagraphFont"/>
    <w:rsid w:val="007B579E"/>
  </w:style>
  <w:style w:type="table" w:styleId="MediumGrid3">
    <w:name w:val="Medium Grid 3"/>
    <w:basedOn w:val="TableNormal"/>
    <w:uiPriority w:val="69"/>
    <w:rsid w:val="00743FC7"/>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List">
    <w:name w:val="Light List"/>
    <w:basedOn w:val="TableNormal"/>
    <w:uiPriority w:val="61"/>
    <w:rsid w:val="00743FC7"/>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Subtitle">
    <w:name w:val="Subtitle"/>
    <w:basedOn w:val="Normal"/>
    <w:next w:val="Normal"/>
    <w:link w:val="SubtitleChar"/>
    <w:qFormat/>
    <w:rsid w:val="00743F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43FC7"/>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D96AED"/>
    <w:pPr>
      <w:spacing w:before="0" w:after="0" w:line="276" w:lineRule="auto"/>
      <w:ind w:left="0"/>
    </w:pPr>
    <w:rPr>
      <w:sz w:val="16"/>
      <w:szCs w:val="16"/>
    </w:rPr>
  </w:style>
  <w:style w:type="paragraph" w:customStyle="1" w:styleId="Heading2appendix">
    <w:name w:val="Heading2_appendix"/>
    <w:basedOn w:val="Heading2"/>
    <w:link w:val="Heading2appendixChar"/>
    <w:qFormat/>
    <w:rsid w:val="00510235"/>
    <w:pPr>
      <w:numPr>
        <w:ilvl w:val="0"/>
        <w:numId w:val="13"/>
      </w:numPr>
    </w:pPr>
  </w:style>
  <w:style w:type="character" w:customStyle="1" w:styleId="schemaChar">
    <w:name w:val="schema Char"/>
    <w:basedOn w:val="batChar"/>
    <w:link w:val="schema"/>
    <w:rsid w:val="00D96AED"/>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510235"/>
    <w:rPr>
      <w:rFonts w:ascii="Arial" w:hAnsi="Arial" w:cs="Arial"/>
      <w:b/>
      <w:bCs/>
      <w:i/>
      <w:iCs/>
      <w:sz w:val="28"/>
      <w:szCs w:val="28"/>
      <w:lang w:val="en-GB"/>
    </w:rPr>
  </w:style>
  <w:style w:type="paragraph" w:customStyle="1" w:styleId="dataadded">
    <w:name w:val="data_added"/>
    <w:basedOn w:val="schema"/>
    <w:link w:val="dataaddedChar"/>
    <w:qFormat/>
    <w:rsid w:val="001354F5"/>
    <w:rPr>
      <w:b/>
      <w:color w:val="7030A0"/>
      <w:u w:val="single"/>
    </w:rPr>
  </w:style>
  <w:style w:type="paragraph" w:customStyle="1" w:styleId="datadeleted">
    <w:name w:val="data_deleted"/>
    <w:basedOn w:val="schema"/>
    <w:link w:val="datadeletedChar"/>
    <w:qFormat/>
    <w:rsid w:val="00220AD9"/>
    <w:rPr>
      <w:strike/>
      <w:color w:val="0070C0"/>
    </w:rPr>
  </w:style>
  <w:style w:type="character" w:customStyle="1" w:styleId="dataaddedChar">
    <w:name w:val="data_added Char"/>
    <w:basedOn w:val="schemaChar"/>
    <w:link w:val="dataadded"/>
    <w:rsid w:val="001354F5"/>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220AD9"/>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316FD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316FD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2529293">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279804280">
      <w:bodyDiv w:val="1"/>
      <w:marLeft w:val="0"/>
      <w:marRight w:val="0"/>
      <w:marTop w:val="0"/>
      <w:marBottom w:val="0"/>
      <w:divBdr>
        <w:top w:val="none" w:sz="0" w:space="0" w:color="auto"/>
        <w:left w:val="none" w:sz="0" w:space="0" w:color="auto"/>
        <w:bottom w:val="none" w:sz="0" w:space="0" w:color="auto"/>
        <w:right w:val="none" w:sz="0" w:space="0" w:color="auto"/>
      </w:divBdr>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1574832">
      <w:bodyDiv w:val="1"/>
      <w:marLeft w:val="0"/>
      <w:marRight w:val="0"/>
      <w:marTop w:val="0"/>
      <w:marBottom w:val="0"/>
      <w:divBdr>
        <w:top w:val="none" w:sz="0" w:space="0" w:color="auto"/>
        <w:left w:val="none" w:sz="0" w:space="0" w:color="auto"/>
        <w:bottom w:val="none" w:sz="0" w:space="0" w:color="auto"/>
        <w:right w:val="none" w:sz="0" w:space="0" w:color="auto"/>
      </w:divBdr>
      <w:divsChild>
        <w:div w:id="59764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61031388">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15562415">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16277146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66267178">
      <w:bodyDiv w:val="1"/>
      <w:marLeft w:val="0"/>
      <w:marRight w:val="0"/>
      <w:marTop w:val="0"/>
      <w:marBottom w:val="0"/>
      <w:divBdr>
        <w:top w:val="none" w:sz="0" w:space="0" w:color="auto"/>
        <w:left w:val="none" w:sz="0" w:space="0" w:color="auto"/>
        <w:bottom w:val="none" w:sz="0" w:space="0" w:color="auto"/>
        <w:right w:val="none" w:sz="0" w:space="0" w:color="auto"/>
      </w:divBdr>
    </w:div>
    <w:div w:id="1792020006">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894387338">
      <w:bodyDiv w:val="1"/>
      <w:marLeft w:val="0"/>
      <w:marRight w:val="0"/>
      <w:marTop w:val="0"/>
      <w:marBottom w:val="0"/>
      <w:divBdr>
        <w:top w:val="none" w:sz="0" w:space="0" w:color="auto"/>
        <w:left w:val="none" w:sz="0" w:space="0" w:color="auto"/>
        <w:bottom w:val="none" w:sz="0" w:space="0" w:color="auto"/>
        <w:right w:val="none" w:sz="0" w:space="0" w:color="auto"/>
      </w:divBdr>
    </w:div>
    <w:div w:id="1933314113">
      <w:bodyDiv w:val="1"/>
      <w:marLeft w:val="0"/>
      <w:marRight w:val="0"/>
      <w:marTop w:val="0"/>
      <w:marBottom w:val="0"/>
      <w:divBdr>
        <w:top w:val="none" w:sz="0" w:space="0" w:color="auto"/>
        <w:left w:val="none" w:sz="0" w:space="0" w:color="auto"/>
        <w:bottom w:val="none" w:sz="0" w:space="0" w:color="auto"/>
        <w:right w:val="none" w:sz="0" w:space="0" w:color="auto"/>
      </w:divBdr>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118888">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www.sk.ee/repository/bdoc-spec21.pdf" TargetMode="External"/><Relationship Id="rId26" Type="http://schemas.openxmlformats.org/officeDocument/2006/relationships/hyperlink" Target="http://tools.ietf.org/html/rfc6960" TargetMode="External"/><Relationship Id="rId39" Type="http://schemas.openxmlformats.org/officeDocument/2006/relationships/hyperlink" Target="http://www.etsi.org/deliver/etsi_ts/102900_102999/102918/01.02.01_60/" TargetMode="External"/><Relationship Id="rId21" Type="http://schemas.openxmlformats.org/officeDocument/2006/relationships/hyperlink" Target="http://www.ietf.org/rfc/rfc3275.txt" TargetMode="External"/><Relationship Id="rId34" Type="http://schemas.openxmlformats.org/officeDocument/2006/relationships/hyperlink" Target="https://sk.ee/upload/files/SK_Profile%20of%20institution%20certificates%20and%20Revocation%20List.pdf" TargetMode="External"/><Relationship Id="rId42" Type="http://schemas.openxmlformats.org/officeDocument/2006/relationships/hyperlink" Target="https://installer.id.ee/media/windows/Eesti_ID_kaart_finsertifikaadid.msi" TargetMode="External"/><Relationship Id="rId47" Type="http://schemas.openxmlformats.org/officeDocument/2006/relationships/hyperlink" Target="http://www.id.ee/?lang=en&amp;id=35755" TargetMode="External"/><Relationship Id="rId50" Type="http://schemas.openxmlformats.org/officeDocument/2006/relationships/hyperlink" Target="http://www.id.ee/index.php?id=35941" TargetMode="External"/><Relationship Id="rId55" Type="http://schemas.openxmlformats.org/officeDocument/2006/relationships/hyperlink" Target="http://sk.ee/en" TargetMode="External"/><Relationship Id="rId63" Type="http://schemas.openxmlformats.org/officeDocument/2006/relationships/hyperlink" Target="http://www.etsi.org/plugtests/ASiC/Home.htm"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hyperlink" Target="http://www.etsi.org/deliver/etsi_ts/103100_103199/103174/02.01.01_60/ts_103174v020101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ocs.oasis-open.org/office/v1.2/cs01/OpenDocument-v1.2-cs01-part3.html" TargetMode="External"/><Relationship Id="rId32" Type="http://schemas.openxmlformats.org/officeDocument/2006/relationships/hyperlink" Target="http://www.etsi.org/deliver/etsi_ts/102200_102299/102280/01.01.01_60/ts_102280v010101p.pdf" TargetMode="External"/><Relationship Id="rId37" Type="http://schemas.openxmlformats.org/officeDocument/2006/relationships/image" Target="media/image12.png"/><Relationship Id="rId40" Type="http://schemas.openxmlformats.org/officeDocument/2006/relationships/hyperlink" Target="http://www.w3.org/TR/2008/REC-xmldsig-core-20080610/xmldsig-core-schema.xsd" TargetMode="External"/><Relationship Id="rId45" Type="http://schemas.openxmlformats.org/officeDocument/2006/relationships/hyperlink" Target="http://ocsp.sk.ee" TargetMode="External"/><Relationship Id="rId53" Type="http://schemas.openxmlformats.org/officeDocument/2006/relationships/hyperlink" Target="http://www.id.ee/?id=36213" TargetMode="External"/><Relationship Id="rId58" Type="http://schemas.openxmlformats.org/officeDocument/2006/relationships/hyperlink" Target="http://sk.ee/en/services/validity-confirmation-services/proxy-ocsp/"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etsi.org/deliver/etsi_ts/101900_101999/101903/01.04.02_60/ts_101903v010402p.pdf" TargetMode="External"/><Relationship Id="rId28" Type="http://schemas.openxmlformats.org/officeDocument/2006/relationships/hyperlink" Target="http://www.etsi.org/deliver/etsi_ts/103100_103199/103171/02.01.01_60/ts_103171v020101p.pdf" TargetMode="External"/><Relationship Id="rId36" Type="http://schemas.openxmlformats.org/officeDocument/2006/relationships/image" Target="media/image11.png"/><Relationship Id="rId49" Type="http://schemas.openxmlformats.org/officeDocument/2006/relationships/hyperlink" Target="https://svn.eesti.ee/projektid/idkaart_public/trunk/qdigidoc/" TargetMode="External"/><Relationship Id="rId57" Type="http://schemas.openxmlformats.org/officeDocument/2006/relationships/hyperlink" Target="http://fineid.fi/" TargetMode="External"/><Relationship Id="rId61" Type="http://schemas.openxmlformats.org/officeDocument/2006/relationships/hyperlink" Target="https://www.viestintavirasto.fi/attachments/TSL-Ficora.xml" TargetMode="External"/><Relationship Id="rId10" Type="http://schemas.openxmlformats.org/officeDocument/2006/relationships/image" Target="media/image3.emf"/><Relationship Id="rId19" Type="http://schemas.openxmlformats.org/officeDocument/2006/relationships/hyperlink" Target="http://id.ee/public/bdoc-spec21-est.pdf" TargetMode="External"/><Relationship Id="rId31" Type="http://schemas.openxmlformats.org/officeDocument/2006/relationships/hyperlink" Target="http://id.ee/public/SK-CDD-PRG-GUIDE.pdf" TargetMode="External"/><Relationship Id="rId44" Type="http://schemas.openxmlformats.org/officeDocument/2006/relationships/hyperlink" Target="https://installer.id.ee/media/windows/Eesti_ID_kaart_testsertifikaadid.msi" TargetMode="External"/><Relationship Id="rId52" Type="http://schemas.openxmlformats.org/officeDocument/2006/relationships/hyperlink" Target="http://www.id.ee/?id=36213" TargetMode="External"/><Relationship Id="rId60" Type="http://schemas.openxmlformats.org/officeDocument/2006/relationships/hyperlink" Target="http://fineid.fi/default.aspx?id=596"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w3.org/TR/xmldsig-core1/" TargetMode="External"/><Relationship Id="rId27" Type="http://schemas.openxmlformats.org/officeDocument/2006/relationships/hyperlink" Target="http://tools.ietf.org/html/rfc5280" TargetMode="External"/><Relationship Id="rId30" Type="http://schemas.openxmlformats.org/officeDocument/2006/relationships/hyperlink" Target="http://www.legaltext.ee/et/andmebaas/tekst.asp?loc=text&amp;dok=X30081K6&amp;keel=en&amp;pg=1&amp;ptyyp=RT&amp;tyyp=X&amp;query=digitaalallkirja" TargetMode="External"/><Relationship Id="rId35" Type="http://schemas.openxmlformats.org/officeDocument/2006/relationships/hyperlink" Target="http://id.ee/index.php?id=30486" TargetMode="External"/><Relationship Id="rId43" Type="http://schemas.openxmlformats.org/officeDocument/2006/relationships/hyperlink" Target="https://installer.id.ee/media/windows/Eesti_ID_kaart_testsertifikaadid.msi" TargetMode="External"/><Relationship Id="rId48" Type="http://schemas.openxmlformats.org/officeDocument/2006/relationships/hyperlink" Target="http://sk.ee/en/services/validity-confirmation-services/proxy-ocsp/" TargetMode="External"/><Relationship Id="rId56" Type="http://schemas.openxmlformats.org/officeDocument/2006/relationships/hyperlink" Target="http://www.sk.ee/en/repository/certs/" TargetMode="External"/><Relationship Id="rId64" Type="http://schemas.openxmlformats.org/officeDocument/2006/relationships/hyperlink" Target="https://www.sk.ee/repository/bdoc-spec20.pdf" TargetMode="External"/><Relationship Id="rId69" Type="http://schemas.openxmlformats.org/officeDocument/2006/relationships/footer" Target="footer3.xml"/><Relationship Id="rId8" Type="http://schemas.openxmlformats.org/officeDocument/2006/relationships/image" Target="media/image1.emf"/><Relationship Id="rId51" Type="http://schemas.openxmlformats.org/officeDocument/2006/relationships/hyperlink" Target="http://www.id.ee/index.php?id=30494" TargetMode="Externa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www.etsi.org/deliver/etsi_ts/102900_102999/102918/01.02.01_60/ts_102918v010201p.pdf" TargetMode="External"/><Relationship Id="rId33" Type="http://schemas.openxmlformats.org/officeDocument/2006/relationships/hyperlink" Target="https://sk.ee/upload/files/ESTEID_profiil_en-3_3.pdf" TargetMode="External"/><Relationship Id="rId38" Type="http://schemas.openxmlformats.org/officeDocument/2006/relationships/hyperlink" Target="https://www.oasis-open.org/committees/download.php/12570/OpenDocument-manifest-schema-v1.0-os.rng" TargetMode="External"/><Relationship Id="rId46" Type="http://schemas.openxmlformats.org/officeDocument/2006/relationships/hyperlink" Target="http://www.openxades.org/cgi-bin/ocsp.cgi" TargetMode="External"/><Relationship Id="rId59" Type="http://schemas.openxmlformats.org/officeDocument/2006/relationships/hyperlink" Target="https://installer.id.ee/media/windows/Eesti_ID_kaart_finsertifikaadid.msi" TargetMode="External"/><Relationship Id="rId67" Type="http://schemas.openxmlformats.org/officeDocument/2006/relationships/footer" Target="footer2.xml"/><Relationship Id="rId20" Type="http://schemas.openxmlformats.org/officeDocument/2006/relationships/hyperlink" Target="http://id.ee/public/DigiDoc_format_1.3.pdf" TargetMode="External"/><Relationship Id="rId41" Type="http://schemas.openxmlformats.org/officeDocument/2006/relationships/hyperlink" Target="http://uri.etsi.org/01903/v1.3.2/old/XAdES.xsd" TargetMode="External"/><Relationship Id="rId54" Type="http://schemas.openxmlformats.org/officeDocument/2006/relationships/hyperlink" Target="http://www.id.ee/index.php?id=36161" TargetMode="External"/><Relationship Id="rId62" Type="http://schemas.openxmlformats.org/officeDocument/2006/relationships/hyperlink" Target="http://fineid.fi/default.aspx?id=597" TargetMode="External"/><Relationship Id="rId7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k.ee/getaccess/index.php?lang=eng" TargetMode="External"/><Relationship Id="rId1" Type="http://schemas.openxmlformats.org/officeDocument/2006/relationships/hyperlink" Target="http://sk.ee/en/services/Digital-stamp"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C1CD1-798D-46FE-8F60-8940A0AC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51</TotalTime>
  <Pages>49</Pages>
  <Words>13281</Words>
  <Characters>90810</Characters>
  <Application>Microsoft Office Word</Application>
  <DocSecurity>0</DocSecurity>
  <Lines>756</Lines>
  <Paragraphs>207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103884</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 Uukkivi</dc:creator>
  <cp:lastModifiedBy>Kristi Uukkivi (3)</cp:lastModifiedBy>
  <cp:revision>3</cp:revision>
  <cp:lastPrinted>2013-12-10T11:16:00Z</cp:lastPrinted>
  <dcterms:created xsi:type="dcterms:W3CDTF">2013-12-10T11:13:00Z</dcterms:created>
  <dcterms:modified xsi:type="dcterms:W3CDTF">2013-12-10T12:07:00Z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